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1E9EC336" w14:textId="77777777" w:rsidR="00E34A0D" w:rsidRPr="00E34A0D" w:rsidRDefault="00E34A0D" w:rsidP="00E34A0D">
      <w:pPr>
        <w:widowControl w:val="0"/>
        <w:suppressAutoHyphens/>
        <w:spacing w:after="0" w:line="240" w:lineRule="auto"/>
        <w:ind w:firstLine="0"/>
        <w:jc w:val="left"/>
        <w:rPr>
          <w:rFonts w:eastAsia="WenQuanYi Zen Hei" w:cs="Lohit Hindi"/>
          <w:color w:val="800000"/>
          <w:kern w:val="1"/>
          <w:lang w:eastAsia="zh-CN" w:bidi="hi-IN"/>
          <w14:ligatures w14:val="none"/>
        </w:rPr>
      </w:pPr>
    </w:p>
    <w:p w14:paraId="4BB3BBCB" w14:textId="77777777" w:rsidR="00E34A0D" w:rsidRPr="00E34A0D" w:rsidRDefault="00E34A0D" w:rsidP="00E34A0D">
      <w:pPr>
        <w:widowControl w:val="0"/>
        <w:suppressAutoHyphens/>
        <w:spacing w:after="0" w:line="240" w:lineRule="auto"/>
        <w:ind w:firstLine="0"/>
        <w:jc w:val="left"/>
        <w:rPr>
          <w:rFonts w:ascii="Arial" w:eastAsia="WenQuanYi Zen Hei" w:hAnsi="Arial" w:cs="Arial"/>
          <w:color w:val="00000A"/>
          <w:kern w:val="1"/>
          <w:lang w:eastAsia="zh-CN" w:bidi="hi-IN"/>
          <w14:ligatures w14:val="none"/>
        </w:rPr>
      </w:pPr>
    </w:p>
    <w:p w14:paraId="49383808" w14:textId="77777777" w:rsidR="00E34A0D" w:rsidRPr="00E34A0D" w:rsidRDefault="00E34A0D" w:rsidP="00E34A0D">
      <w:pPr>
        <w:widowControl w:val="0"/>
        <w:suppressAutoHyphens/>
        <w:spacing w:after="0" w:line="240" w:lineRule="auto"/>
        <w:ind w:firstLine="0"/>
        <w:jc w:val="center"/>
        <w:rPr>
          <w:rFonts w:ascii="Arial" w:eastAsia="WenQuanYi Zen Hei" w:hAnsi="Arial" w:cs="Arial"/>
          <w:color w:val="00000A"/>
          <w:kern w:val="1"/>
          <w:sz w:val="36"/>
          <w:szCs w:val="36"/>
          <w:lang w:eastAsia="zh-CN" w:bidi="hi-IN"/>
          <w14:ligatures w14:val="none"/>
        </w:rPr>
      </w:pPr>
      <w:r w:rsidRPr="00E34A0D">
        <w:rPr>
          <w:rFonts w:ascii="Arial" w:eastAsia="WenQuanYi Zen Hei" w:hAnsi="Arial" w:cs="Arial"/>
          <w:color w:val="00000A"/>
          <w:kern w:val="1"/>
          <w:sz w:val="36"/>
          <w:szCs w:val="36"/>
          <w:lang w:eastAsia="zh-CN" w:bidi="hi-IN"/>
          <w14:ligatures w14:val="none"/>
        </w:rPr>
        <w:t>Széchenyi</w:t>
      </w:r>
      <w:r w:rsidRPr="00E34A0D">
        <w:rPr>
          <w:rFonts w:ascii="Arial" w:eastAsia="Arial" w:hAnsi="Arial" w:cs="Arial"/>
          <w:color w:val="00000A"/>
          <w:kern w:val="1"/>
          <w:sz w:val="36"/>
          <w:szCs w:val="36"/>
          <w:lang w:eastAsia="zh-CN" w:bidi="hi-IN"/>
          <w14:ligatures w14:val="none"/>
        </w:rPr>
        <w:t xml:space="preserve"> </w:t>
      </w:r>
      <w:r w:rsidRPr="00E34A0D">
        <w:rPr>
          <w:rFonts w:ascii="Arial" w:eastAsia="WenQuanYi Zen Hei" w:hAnsi="Arial" w:cs="Arial"/>
          <w:color w:val="00000A"/>
          <w:kern w:val="1"/>
          <w:sz w:val="36"/>
          <w:szCs w:val="36"/>
          <w:lang w:eastAsia="zh-CN" w:bidi="hi-IN"/>
          <w14:ligatures w14:val="none"/>
        </w:rPr>
        <w:t>István</w:t>
      </w:r>
      <w:r w:rsidRPr="00E34A0D">
        <w:rPr>
          <w:rFonts w:ascii="Arial" w:eastAsia="Arial" w:hAnsi="Arial" w:cs="Arial"/>
          <w:color w:val="00000A"/>
          <w:kern w:val="1"/>
          <w:sz w:val="36"/>
          <w:szCs w:val="36"/>
          <w:lang w:eastAsia="zh-CN" w:bidi="hi-IN"/>
          <w14:ligatures w14:val="none"/>
        </w:rPr>
        <w:t xml:space="preserve"> </w:t>
      </w:r>
      <w:r w:rsidRPr="00E34A0D">
        <w:rPr>
          <w:rFonts w:ascii="Arial" w:eastAsia="WenQuanYi Zen Hei" w:hAnsi="Arial" w:cs="Arial"/>
          <w:color w:val="00000A"/>
          <w:kern w:val="1"/>
          <w:sz w:val="36"/>
          <w:szCs w:val="36"/>
          <w:lang w:eastAsia="zh-CN" w:bidi="hi-IN"/>
          <w14:ligatures w14:val="none"/>
        </w:rPr>
        <w:t>Egyetem</w:t>
      </w:r>
    </w:p>
    <w:p w14:paraId="0CCA6A38" w14:textId="77777777" w:rsidR="00E34A0D" w:rsidRPr="00E34A0D" w:rsidRDefault="00E34A0D" w:rsidP="00E34A0D">
      <w:pPr>
        <w:widowControl w:val="0"/>
        <w:suppressAutoHyphens/>
        <w:spacing w:after="0" w:line="240" w:lineRule="auto"/>
        <w:ind w:firstLine="0"/>
        <w:jc w:val="center"/>
        <w:rPr>
          <w:rFonts w:ascii="Arial" w:eastAsia="WenQuanYi Zen Hei" w:hAnsi="Arial" w:cs="Arial"/>
          <w:color w:val="00000A"/>
          <w:kern w:val="1"/>
          <w:sz w:val="36"/>
          <w:szCs w:val="36"/>
          <w:lang w:eastAsia="zh-CN" w:bidi="hi-IN"/>
          <w14:ligatures w14:val="none"/>
        </w:rPr>
      </w:pPr>
      <w:r w:rsidRPr="00E34A0D">
        <w:rPr>
          <w:rFonts w:ascii="Arial" w:eastAsia="WenQuanYi Zen Hei" w:hAnsi="Arial" w:cs="Arial"/>
          <w:color w:val="00000A"/>
          <w:kern w:val="1"/>
          <w:sz w:val="36"/>
          <w:szCs w:val="36"/>
          <w:lang w:eastAsia="zh-CN" w:bidi="hi-IN"/>
          <w14:ligatures w14:val="none"/>
        </w:rPr>
        <w:t>Gépészmérnöki, Informatikai és Villamosmérnöki Kar</w:t>
      </w:r>
    </w:p>
    <w:p w14:paraId="4C599B9E" w14:textId="77777777" w:rsidR="00E34A0D" w:rsidRPr="00E34A0D" w:rsidRDefault="00E34A0D" w:rsidP="00E34A0D">
      <w:pPr>
        <w:widowControl w:val="0"/>
        <w:suppressAutoHyphens/>
        <w:spacing w:after="0" w:line="240" w:lineRule="auto"/>
        <w:ind w:firstLine="0"/>
        <w:jc w:val="center"/>
        <w:rPr>
          <w:rFonts w:ascii="Arial" w:eastAsia="WenQuanYi Zen Hei" w:hAnsi="Arial" w:cs="Arial"/>
          <w:b/>
          <w:bCs/>
          <w:color w:val="00000A"/>
          <w:kern w:val="1"/>
          <w:sz w:val="52"/>
          <w:szCs w:val="52"/>
          <w:lang w:eastAsia="zh-CN" w:bidi="hi-IN"/>
          <w14:ligatures w14:val="none"/>
        </w:rPr>
      </w:pPr>
      <w:r w:rsidRPr="00E34A0D">
        <w:rPr>
          <w:rFonts w:ascii="Arial" w:eastAsia="WenQuanYi Zen Hei" w:hAnsi="Arial" w:cs="Arial"/>
          <w:color w:val="00000A"/>
          <w:kern w:val="1"/>
          <w:sz w:val="36"/>
          <w:szCs w:val="36"/>
          <w:lang w:eastAsia="zh-CN" w:bidi="hi-IN"/>
          <w14:ligatures w14:val="none"/>
        </w:rPr>
        <w:t>Informatika Tanszék</w:t>
      </w:r>
    </w:p>
    <w:p w14:paraId="24B3DBDC" w14:textId="77777777" w:rsidR="00E34A0D" w:rsidRPr="00E34A0D" w:rsidRDefault="00E34A0D" w:rsidP="00E34A0D">
      <w:pPr>
        <w:widowControl w:val="0"/>
        <w:suppressAutoHyphens/>
        <w:spacing w:before="2268" w:after="0" w:line="240" w:lineRule="auto"/>
        <w:ind w:firstLine="0"/>
        <w:jc w:val="center"/>
        <w:rPr>
          <w:rFonts w:ascii="Arial" w:eastAsia="WenQuanYi Zen Hei" w:hAnsi="Arial" w:cs="Arial"/>
          <w:b/>
          <w:bCs/>
          <w:color w:val="800000"/>
          <w:kern w:val="1"/>
          <w:sz w:val="44"/>
          <w:szCs w:val="44"/>
          <w:lang w:eastAsia="zh-CN" w:bidi="hi-IN"/>
          <w14:ligatures w14:val="none"/>
        </w:rPr>
      </w:pPr>
      <w:r w:rsidRPr="00E34A0D">
        <w:rPr>
          <w:rFonts w:ascii="Arial" w:eastAsia="WenQuanYi Zen Hei" w:hAnsi="Arial" w:cs="Arial"/>
          <w:b/>
          <w:bCs/>
          <w:color w:val="00000A"/>
          <w:kern w:val="1"/>
          <w:sz w:val="52"/>
          <w:szCs w:val="52"/>
          <w:lang w:eastAsia="zh-CN" w:bidi="hi-IN"/>
          <w14:ligatures w14:val="none"/>
        </w:rPr>
        <w:t>SZAKDOLGOZAT</w:t>
      </w:r>
    </w:p>
    <w:p w14:paraId="23064A22" w14:textId="77777777" w:rsidR="00E34A0D" w:rsidRPr="00620198" w:rsidRDefault="00E34A0D" w:rsidP="00E34A0D">
      <w:pPr>
        <w:widowControl w:val="0"/>
        <w:suppressAutoHyphens/>
        <w:spacing w:before="2835" w:after="0" w:line="240" w:lineRule="auto"/>
        <w:ind w:firstLine="0"/>
        <w:jc w:val="center"/>
        <w:rPr>
          <w:rFonts w:ascii="Arial" w:eastAsia="WenQuanYi Zen Hei" w:hAnsi="Arial" w:cs="Arial"/>
          <w:b/>
          <w:kern w:val="1"/>
          <w:sz w:val="32"/>
          <w:szCs w:val="32"/>
          <w:lang w:eastAsia="zh-CN" w:bidi="hi-IN"/>
          <w14:ligatures w14:val="none"/>
        </w:rPr>
      </w:pPr>
      <w:r w:rsidRPr="00620198">
        <w:rPr>
          <w:rFonts w:ascii="Arial" w:eastAsia="WenQuanYi Zen Hei" w:hAnsi="Arial" w:cs="Arial"/>
          <w:b/>
          <w:bCs/>
          <w:kern w:val="1"/>
          <w:sz w:val="44"/>
          <w:szCs w:val="44"/>
          <w:lang w:eastAsia="zh-CN" w:bidi="hi-IN"/>
          <w14:ligatures w14:val="none"/>
        </w:rPr>
        <w:t>Piltz Gergely</w:t>
      </w:r>
    </w:p>
    <w:p w14:paraId="4356D191" w14:textId="77777777" w:rsidR="00E34A0D" w:rsidRPr="00620198" w:rsidRDefault="00E34A0D" w:rsidP="00E34A0D">
      <w:pPr>
        <w:widowControl w:val="0"/>
        <w:suppressAutoHyphens/>
        <w:spacing w:after="0" w:line="252" w:lineRule="auto"/>
        <w:ind w:firstLine="0"/>
        <w:jc w:val="center"/>
        <w:rPr>
          <w:rFonts w:ascii="Arial" w:eastAsia="WenQuanYi Zen Hei" w:hAnsi="Arial" w:cs="Arial"/>
          <w:b/>
          <w:kern w:val="1"/>
          <w:sz w:val="32"/>
          <w:szCs w:val="32"/>
          <w:lang w:eastAsia="zh-CN" w:bidi="hi-IN"/>
          <w14:ligatures w14:val="none"/>
        </w:rPr>
      </w:pPr>
      <w:r w:rsidRPr="00620198">
        <w:rPr>
          <w:rFonts w:ascii="Arial" w:eastAsia="Times New Roman" w:hAnsi="Arial" w:cs="Arial"/>
          <w:b/>
          <w:kern w:val="1"/>
          <w:sz w:val="32"/>
          <w:szCs w:val="32"/>
          <w:lang w:eastAsia="zh-CN" w:bidi="hi-IN"/>
          <w14:ligatures w14:val="none"/>
        </w:rPr>
        <w:t xml:space="preserve">Mérnök Informatikus </w:t>
      </w:r>
      <w:proofErr w:type="spellStart"/>
      <w:r w:rsidRPr="00620198">
        <w:rPr>
          <w:rFonts w:ascii="Arial" w:eastAsia="Times New Roman" w:hAnsi="Arial" w:cs="Arial"/>
          <w:b/>
          <w:kern w:val="1"/>
          <w:sz w:val="32"/>
          <w:szCs w:val="32"/>
          <w:lang w:eastAsia="zh-CN" w:bidi="hi-IN"/>
          <w14:ligatures w14:val="none"/>
        </w:rPr>
        <w:t>B</w:t>
      </w:r>
      <w:r w:rsidRPr="00620198">
        <w:rPr>
          <w:rFonts w:ascii="Arial" w:eastAsia="WenQuanYi Zen Hei" w:hAnsi="Arial" w:cs="Arial"/>
          <w:b/>
          <w:kern w:val="1"/>
          <w:sz w:val="32"/>
          <w:szCs w:val="32"/>
          <w:lang w:eastAsia="zh-CN" w:bidi="hi-IN"/>
          <w14:ligatures w14:val="none"/>
        </w:rPr>
        <w:t>Sc</w:t>
      </w:r>
      <w:proofErr w:type="spellEnd"/>
      <w:r w:rsidRPr="00620198">
        <w:rPr>
          <w:rFonts w:ascii="Arial" w:eastAsia="Times New Roman" w:hAnsi="Arial" w:cs="Arial"/>
          <w:b/>
          <w:kern w:val="1"/>
          <w:sz w:val="32"/>
          <w:szCs w:val="32"/>
          <w:lang w:eastAsia="zh-CN" w:bidi="hi-IN"/>
          <w14:ligatures w14:val="none"/>
        </w:rPr>
        <w:t xml:space="preserve"> </w:t>
      </w:r>
      <w:r w:rsidRPr="00620198">
        <w:rPr>
          <w:rFonts w:ascii="Arial" w:eastAsia="WenQuanYi Zen Hei" w:hAnsi="Arial" w:cs="Arial"/>
          <w:b/>
          <w:kern w:val="1"/>
          <w:sz w:val="32"/>
          <w:szCs w:val="32"/>
          <w:lang w:eastAsia="zh-CN" w:bidi="hi-IN"/>
          <w14:ligatures w14:val="none"/>
        </w:rPr>
        <w:t>szak</w:t>
      </w:r>
    </w:p>
    <w:p w14:paraId="3999B19C" w14:textId="74AA4F65" w:rsidR="00E34A0D" w:rsidRPr="00620198" w:rsidRDefault="00E34A0D" w:rsidP="00FC0A8E">
      <w:pPr>
        <w:widowControl w:val="0"/>
        <w:suppressAutoHyphens/>
        <w:spacing w:before="2400" w:after="0" w:line="240" w:lineRule="auto"/>
        <w:ind w:firstLine="0"/>
        <w:jc w:val="center"/>
        <w:rPr>
          <w:rFonts w:ascii="Arial" w:eastAsia="WenQuanYi Zen Hei" w:hAnsi="Arial" w:cs="Arial"/>
          <w:kern w:val="1"/>
          <w:sz w:val="36"/>
          <w:szCs w:val="36"/>
          <w:lang w:eastAsia="zh-CN" w:bidi="hi-IN"/>
          <w14:ligatures w14:val="none"/>
        </w:rPr>
      </w:pPr>
      <w:r w:rsidRPr="00620198">
        <w:rPr>
          <w:rFonts w:ascii="Arial" w:eastAsia="WenQuanYi Zen Hei" w:hAnsi="Arial" w:cs="Arial"/>
          <w:kern w:val="1"/>
          <w:sz w:val="36"/>
          <w:szCs w:val="36"/>
          <w:lang w:eastAsia="zh-CN" w:bidi="hi-IN"/>
          <w14:ligatures w14:val="none"/>
        </w:rPr>
        <w:t>2024</w:t>
      </w:r>
    </w:p>
    <w:tbl>
      <w:tblPr>
        <w:tblW w:w="9674" w:type="dxa"/>
        <w:tblInd w:w="39" w:type="dxa"/>
        <w:tblLayout w:type="fixed"/>
        <w:tblCellMar>
          <w:top w:w="55" w:type="dxa"/>
          <w:left w:w="42" w:type="dxa"/>
          <w:bottom w:w="55" w:type="dxa"/>
          <w:right w:w="55" w:type="dxa"/>
        </w:tblCellMar>
        <w:tblLook w:val="0000" w:firstRow="0" w:lastRow="0" w:firstColumn="0" w:lastColumn="0" w:noHBand="0" w:noVBand="0"/>
      </w:tblPr>
      <w:tblGrid>
        <w:gridCol w:w="9674"/>
      </w:tblGrid>
      <w:tr w:rsidR="00E34A0D" w:rsidRPr="00E34A0D" w14:paraId="19721BE4" w14:textId="77777777" w:rsidTr="009836A5">
        <w:tc>
          <w:tcPr>
            <w:tcW w:w="9674" w:type="dxa"/>
            <w:tcBorders>
              <w:top w:val="single" w:sz="2" w:space="0" w:color="000000"/>
              <w:left w:val="single" w:sz="2" w:space="0" w:color="000000"/>
              <w:bottom w:val="single" w:sz="2" w:space="0" w:color="000000"/>
              <w:right w:val="single" w:sz="2" w:space="0" w:color="000000"/>
            </w:tcBorders>
            <w:shd w:val="clear" w:color="auto" w:fill="FFFFFF"/>
          </w:tcPr>
          <w:p w14:paraId="583F8F87" w14:textId="0AE622CD" w:rsidR="00E34A0D" w:rsidRPr="00E34A0D" w:rsidRDefault="00D42F48" w:rsidP="00E34A0D">
            <w:pPr>
              <w:widowControl w:val="0"/>
              <w:suppressAutoHyphens/>
              <w:spacing w:after="0" w:line="240" w:lineRule="auto"/>
              <w:ind w:firstLine="0"/>
              <w:jc w:val="left"/>
              <w:rPr>
                <w:rFonts w:ascii="Arial" w:eastAsia="WenQuanYi Zen Hei" w:hAnsi="Arial" w:cs="Arial"/>
                <w:color w:val="800000"/>
                <w:kern w:val="1"/>
                <w:sz w:val="36"/>
                <w:szCs w:val="36"/>
                <w:lang w:eastAsia="zh-CN" w:bidi="hi-IN"/>
                <w14:ligatures w14:val="none"/>
              </w:rPr>
            </w:pPr>
            <w:r>
              <w:rPr>
                <w:rFonts w:ascii="Arial" w:eastAsia="WenQuanYi Zen Hei" w:hAnsi="Arial" w:cs="Arial"/>
                <w:color w:val="800000"/>
                <w:kern w:val="1"/>
                <w:sz w:val="36"/>
                <w:szCs w:val="36"/>
                <w:lang w:eastAsia="zh-CN" w:bidi="hi-IN"/>
                <w14:ligatures w14:val="none"/>
              </w:rPr>
              <w:t>Piltz Gergely, 2024</w:t>
            </w:r>
          </w:p>
        </w:tc>
      </w:tr>
    </w:tbl>
    <w:p w14:paraId="49A4B83E" w14:textId="77777777" w:rsidR="00E34A0D" w:rsidRPr="00E34A0D" w:rsidRDefault="00E34A0D" w:rsidP="00E34A0D">
      <w:pPr>
        <w:widowControl w:val="0"/>
        <w:tabs>
          <w:tab w:val="right" w:pos="8787"/>
          <w:tab w:val="right" w:pos="9645"/>
        </w:tabs>
        <w:suppressAutoHyphens/>
        <w:spacing w:after="0" w:line="240" w:lineRule="auto"/>
        <w:ind w:firstLine="0"/>
        <w:rPr>
          <w:rFonts w:eastAsia="WenQuanYi Zen Hei" w:cs="Lohit Hindi"/>
          <w:color w:val="00000A"/>
          <w:kern w:val="1"/>
          <w:lang w:eastAsia="zh-CN" w:bidi="hi-IN"/>
          <w14:ligatures w14:val="none"/>
        </w:rPr>
      </w:pPr>
      <w:r w:rsidRPr="00E34A0D">
        <w:rPr>
          <w:rFonts w:eastAsia="WenQuanYi Zen Hei" w:cs="Lohit Hindi"/>
          <w:noProof/>
          <w:color w:val="00000A"/>
          <w:kern w:val="1"/>
          <w:lang w:eastAsia="zh-CN" w:bidi="hi-IN"/>
          <w14:ligatures w14:val="none"/>
        </w:rPr>
        <w:lastRenderedPageBreak/>
        <mc:AlternateContent>
          <mc:Choice Requires="wpg">
            <w:drawing>
              <wp:anchor distT="0" distB="0" distL="114300" distR="114300" simplePos="0" relativeHeight="251674624" behindDoc="0" locked="0" layoutInCell="1" allowOverlap="1" wp14:anchorId="7660BB82" wp14:editId="78065166">
                <wp:simplePos x="0" y="0"/>
                <wp:positionH relativeFrom="margin">
                  <wp:align>left</wp:align>
                </wp:positionH>
                <wp:positionV relativeFrom="margin">
                  <wp:align>top</wp:align>
                </wp:positionV>
                <wp:extent cx="2250000" cy="568800"/>
                <wp:effectExtent l="0" t="0" r="0" b="3175"/>
                <wp:wrapTopAndBottom/>
                <wp:docPr id="11" name="Graphic 6">
                  <a:extLst xmlns:a="http://schemas.openxmlformats.org/drawingml/2006/main">
                    <a:ext uri="{FF2B5EF4-FFF2-40B4-BE49-F238E27FC236}">
                      <a16:creationId xmlns:a16="http://schemas.microsoft.com/office/drawing/2014/main" id="{7E7A6A3F-0BAF-4345-8FE8-5B24618EF398}"/>
                    </a:ext>
                  </a:extLst>
                </wp:docPr>
                <wp:cNvGraphicFramePr/>
                <a:graphic xmlns:a="http://schemas.openxmlformats.org/drawingml/2006/main">
                  <a:graphicData uri="http://schemas.microsoft.com/office/word/2010/wordprocessingGroup">
                    <wpg:wgp>
                      <wpg:cNvGrpSpPr/>
                      <wpg:grpSpPr>
                        <a:xfrm>
                          <a:off x="0" y="0"/>
                          <a:ext cx="2250000" cy="568800"/>
                          <a:chOff x="38100" y="-137160"/>
                          <a:chExt cx="1959768" cy="496526"/>
                        </a:xfrm>
                        <a:solidFill>
                          <a:srgbClr val="4472C4"/>
                        </a:solidFill>
                      </wpg:grpSpPr>
                      <wps:wsp>
                        <wps:cNvPr id="2" name="Freeform: Shape 2">
                          <a:extLst>
                            <a:ext uri="{FF2B5EF4-FFF2-40B4-BE49-F238E27FC236}">
                              <a16:creationId xmlns:a16="http://schemas.microsoft.com/office/drawing/2014/main" id="{887B34EC-4E49-4AAE-9748-27CDA4497194}"/>
                            </a:ext>
                          </a:extLst>
                        </wps:cNvPr>
                        <wps:cNvSpPr/>
                        <wps:spPr>
                          <a:xfrm>
                            <a:off x="38100" y="-137160"/>
                            <a:ext cx="1959768" cy="496526"/>
                          </a:xfrm>
                          <a:custGeom>
                            <a:avLst/>
                            <a:gdLst>
                              <a:gd name="connsiteX0" fmla="*/ 117157 w 1959768"/>
                              <a:gd name="connsiteY0" fmla="*/ 317087 h 496527"/>
                              <a:gd name="connsiteX1" fmla="*/ 129349 w 1959768"/>
                              <a:gd name="connsiteY1" fmla="*/ 304038 h 496527"/>
                              <a:gd name="connsiteX2" fmla="*/ 331089 w 1959768"/>
                              <a:gd name="connsiteY2" fmla="*/ 199263 h 496527"/>
                              <a:gd name="connsiteX3" fmla="*/ 388239 w 1959768"/>
                              <a:gd name="connsiteY3" fmla="*/ 44291 h 496527"/>
                              <a:gd name="connsiteX4" fmla="*/ 407289 w 1959768"/>
                              <a:gd name="connsiteY4" fmla="*/ 33052 h 496527"/>
                              <a:gd name="connsiteX5" fmla="*/ 415957 w 1959768"/>
                              <a:gd name="connsiteY5" fmla="*/ 46196 h 496527"/>
                              <a:gd name="connsiteX6" fmla="*/ 187357 w 1959768"/>
                              <a:gd name="connsiteY6" fmla="*/ 323374 h 496527"/>
                              <a:gd name="connsiteX7" fmla="*/ 131159 w 1959768"/>
                              <a:gd name="connsiteY7" fmla="*/ 331375 h 496527"/>
                              <a:gd name="connsiteX8" fmla="*/ 117157 w 1959768"/>
                              <a:gd name="connsiteY8" fmla="*/ 317087 h 496527"/>
                              <a:gd name="connsiteX9" fmla="*/ 360712 w 1959768"/>
                              <a:gd name="connsiteY9" fmla="*/ 46482 h 496527"/>
                              <a:gd name="connsiteX10" fmla="*/ 351187 w 1959768"/>
                              <a:gd name="connsiteY10" fmla="*/ 33623 h 496527"/>
                              <a:gd name="connsiteX11" fmla="*/ 333375 w 1959768"/>
                              <a:gd name="connsiteY11" fmla="*/ 44672 h 496527"/>
                              <a:gd name="connsiteX12" fmla="*/ 319468 w 1959768"/>
                              <a:gd name="connsiteY12" fmla="*/ 110681 h 496527"/>
                              <a:gd name="connsiteX13" fmla="*/ 126968 w 1959768"/>
                              <a:gd name="connsiteY13" fmla="*/ 250031 h 496527"/>
                              <a:gd name="connsiteX14" fmla="*/ 117443 w 1959768"/>
                              <a:gd name="connsiteY14" fmla="*/ 268415 h 496527"/>
                              <a:gd name="connsiteX15" fmla="*/ 129064 w 1959768"/>
                              <a:gd name="connsiteY15" fmla="*/ 277273 h 496527"/>
                              <a:gd name="connsiteX16" fmla="*/ 162116 w 1959768"/>
                              <a:gd name="connsiteY16" fmla="*/ 273558 h 496527"/>
                              <a:gd name="connsiteX17" fmla="*/ 360235 w 1959768"/>
                              <a:gd name="connsiteY17" fmla="*/ 53912 h 496527"/>
                              <a:gd name="connsiteX18" fmla="*/ 360712 w 1959768"/>
                              <a:gd name="connsiteY18" fmla="*/ 46482 h 496527"/>
                              <a:gd name="connsiteX19" fmla="*/ 816959 w 1959768"/>
                              <a:gd name="connsiteY19" fmla="*/ 76676 h 496527"/>
                              <a:gd name="connsiteX20" fmla="*/ 856012 w 1959768"/>
                              <a:gd name="connsiteY20" fmla="*/ 90964 h 496527"/>
                              <a:gd name="connsiteX21" fmla="*/ 872395 w 1959768"/>
                              <a:gd name="connsiteY21" fmla="*/ 67342 h 496527"/>
                              <a:gd name="connsiteX22" fmla="*/ 847058 w 1959768"/>
                              <a:gd name="connsiteY22" fmla="*/ 53245 h 496527"/>
                              <a:gd name="connsiteX23" fmla="*/ 818483 w 1959768"/>
                              <a:gd name="connsiteY23" fmla="*/ 48292 h 496527"/>
                              <a:gd name="connsiteX24" fmla="*/ 780955 w 1959768"/>
                              <a:gd name="connsiteY24" fmla="*/ 59912 h 496527"/>
                              <a:gd name="connsiteX25" fmla="*/ 766572 w 1959768"/>
                              <a:gd name="connsiteY25" fmla="*/ 91345 h 496527"/>
                              <a:gd name="connsiteX26" fmla="*/ 778288 w 1959768"/>
                              <a:gd name="connsiteY26" fmla="*/ 121634 h 496527"/>
                              <a:gd name="connsiteX27" fmla="*/ 815340 w 1959768"/>
                              <a:gd name="connsiteY27" fmla="*/ 137255 h 496527"/>
                              <a:gd name="connsiteX28" fmla="*/ 836771 w 1959768"/>
                              <a:gd name="connsiteY28" fmla="*/ 145066 h 496527"/>
                              <a:gd name="connsiteX29" fmla="*/ 842105 w 1959768"/>
                              <a:gd name="connsiteY29" fmla="*/ 155448 h 496527"/>
                              <a:gd name="connsiteX30" fmla="*/ 837057 w 1959768"/>
                              <a:gd name="connsiteY30" fmla="*/ 165830 h 496527"/>
                              <a:gd name="connsiteX31" fmla="*/ 823055 w 1959768"/>
                              <a:gd name="connsiteY31" fmla="*/ 169640 h 496527"/>
                              <a:gd name="connsiteX32" fmla="*/ 779621 w 1959768"/>
                              <a:gd name="connsiteY32" fmla="*/ 149162 h 496527"/>
                              <a:gd name="connsiteX33" fmla="*/ 760571 w 1959768"/>
                              <a:gd name="connsiteY33" fmla="*/ 172784 h 496527"/>
                              <a:gd name="connsiteX34" fmla="*/ 822579 w 1959768"/>
                              <a:gd name="connsiteY34" fmla="*/ 198311 h 496527"/>
                              <a:gd name="connsiteX35" fmla="*/ 861155 w 1959768"/>
                              <a:gd name="connsiteY35" fmla="*/ 186214 h 496527"/>
                              <a:gd name="connsiteX36" fmla="*/ 875729 w 1959768"/>
                              <a:gd name="connsiteY36" fmla="*/ 154496 h 496527"/>
                              <a:gd name="connsiteX37" fmla="*/ 864298 w 1959768"/>
                              <a:gd name="connsiteY37" fmla="*/ 124873 h 496527"/>
                              <a:gd name="connsiteX38" fmla="*/ 832294 w 1959768"/>
                              <a:gd name="connsiteY38" fmla="*/ 109633 h 496527"/>
                              <a:gd name="connsiteX39" fmla="*/ 805910 w 1959768"/>
                              <a:gd name="connsiteY39" fmla="*/ 100775 h 496527"/>
                              <a:gd name="connsiteX40" fmla="*/ 800195 w 1959768"/>
                              <a:gd name="connsiteY40" fmla="*/ 90678 h 496527"/>
                              <a:gd name="connsiteX41" fmla="*/ 804863 w 1959768"/>
                              <a:gd name="connsiteY41" fmla="*/ 80486 h 496527"/>
                              <a:gd name="connsiteX42" fmla="*/ 816959 w 1959768"/>
                              <a:gd name="connsiteY42" fmla="*/ 76676 h 496527"/>
                              <a:gd name="connsiteX43" fmla="*/ 1015841 w 1959768"/>
                              <a:gd name="connsiteY43" fmla="*/ 196691 h 496527"/>
                              <a:gd name="connsiteX44" fmla="*/ 1015841 w 1959768"/>
                              <a:gd name="connsiteY44" fmla="*/ 168116 h 496527"/>
                              <a:gd name="connsiteX45" fmla="*/ 938784 w 1959768"/>
                              <a:gd name="connsiteY45" fmla="*/ 168116 h 496527"/>
                              <a:gd name="connsiteX46" fmla="*/ 1014984 w 1959768"/>
                              <a:gd name="connsiteY46" fmla="*/ 73724 h 496527"/>
                              <a:gd name="connsiteX47" fmla="*/ 1014984 w 1959768"/>
                              <a:gd name="connsiteY47" fmla="*/ 51530 h 496527"/>
                              <a:gd name="connsiteX48" fmla="*/ 896874 w 1959768"/>
                              <a:gd name="connsiteY48" fmla="*/ 51530 h 496527"/>
                              <a:gd name="connsiteX49" fmla="*/ 896874 w 1959768"/>
                              <a:gd name="connsiteY49" fmla="*/ 79629 h 496527"/>
                              <a:gd name="connsiteX50" fmla="*/ 970407 w 1959768"/>
                              <a:gd name="connsiteY50" fmla="*/ 79629 h 496527"/>
                              <a:gd name="connsiteX51" fmla="*/ 894207 w 1959768"/>
                              <a:gd name="connsiteY51" fmla="*/ 174879 h 496527"/>
                              <a:gd name="connsiteX52" fmla="*/ 894207 w 1959768"/>
                              <a:gd name="connsiteY52" fmla="*/ 197072 h 496527"/>
                              <a:gd name="connsiteX53" fmla="*/ 1044416 w 1959768"/>
                              <a:gd name="connsiteY53" fmla="*/ 51530 h 496527"/>
                              <a:gd name="connsiteX54" fmla="*/ 1044416 w 1959768"/>
                              <a:gd name="connsiteY54" fmla="*/ 196691 h 496527"/>
                              <a:gd name="connsiteX55" fmla="*/ 1151382 w 1959768"/>
                              <a:gd name="connsiteY55" fmla="*/ 196691 h 496527"/>
                              <a:gd name="connsiteX56" fmla="*/ 1151382 w 1959768"/>
                              <a:gd name="connsiteY56" fmla="*/ 168116 h 496527"/>
                              <a:gd name="connsiteX57" fmla="*/ 1076801 w 1959768"/>
                              <a:gd name="connsiteY57" fmla="*/ 168116 h 496527"/>
                              <a:gd name="connsiteX58" fmla="*/ 1076801 w 1959768"/>
                              <a:gd name="connsiteY58" fmla="*/ 137922 h 496527"/>
                              <a:gd name="connsiteX59" fmla="*/ 1141762 w 1959768"/>
                              <a:gd name="connsiteY59" fmla="*/ 137922 h 496527"/>
                              <a:gd name="connsiteX60" fmla="*/ 1141762 w 1959768"/>
                              <a:gd name="connsiteY60" fmla="*/ 110300 h 496527"/>
                              <a:gd name="connsiteX61" fmla="*/ 1076801 w 1959768"/>
                              <a:gd name="connsiteY61" fmla="*/ 110300 h 496527"/>
                              <a:gd name="connsiteX62" fmla="*/ 1076801 w 1959768"/>
                              <a:gd name="connsiteY62" fmla="*/ 80391 h 496527"/>
                              <a:gd name="connsiteX63" fmla="*/ 1149096 w 1959768"/>
                              <a:gd name="connsiteY63" fmla="*/ 80391 h 496527"/>
                              <a:gd name="connsiteX64" fmla="*/ 1149096 w 1959768"/>
                              <a:gd name="connsiteY64" fmla="*/ 51816 h 496527"/>
                              <a:gd name="connsiteX65" fmla="*/ 1137476 w 1959768"/>
                              <a:gd name="connsiteY65" fmla="*/ 13430 h 496527"/>
                              <a:gd name="connsiteX66" fmla="*/ 1105281 w 1959768"/>
                              <a:gd name="connsiteY66" fmla="*/ 0 h 496527"/>
                              <a:gd name="connsiteX67" fmla="*/ 1078897 w 1959768"/>
                              <a:gd name="connsiteY67" fmla="*/ 36671 h 496527"/>
                              <a:gd name="connsiteX68" fmla="*/ 1108615 w 1959768"/>
                              <a:gd name="connsiteY68" fmla="*/ 36671 h 496527"/>
                              <a:gd name="connsiteX69" fmla="*/ 1217200 w 1959768"/>
                              <a:gd name="connsiteY69" fmla="*/ 156305 h 496527"/>
                              <a:gd name="connsiteX70" fmla="*/ 1204722 w 1959768"/>
                              <a:gd name="connsiteY70" fmla="*/ 123254 h 496527"/>
                              <a:gd name="connsiteX71" fmla="*/ 1217676 w 1959768"/>
                              <a:gd name="connsiteY71" fmla="*/ 91154 h 496527"/>
                              <a:gd name="connsiteX72" fmla="*/ 1248728 w 1959768"/>
                              <a:gd name="connsiteY72" fmla="*/ 78962 h 496527"/>
                              <a:gd name="connsiteX73" fmla="*/ 1286828 w 1959768"/>
                              <a:gd name="connsiteY73" fmla="*/ 98012 h 496527"/>
                              <a:gd name="connsiteX74" fmla="*/ 1307021 w 1959768"/>
                              <a:gd name="connsiteY74" fmla="*/ 75152 h 496527"/>
                              <a:gd name="connsiteX75" fmla="*/ 1247204 w 1959768"/>
                              <a:gd name="connsiteY75" fmla="*/ 48006 h 496527"/>
                              <a:gd name="connsiteX76" fmla="*/ 1193197 w 1959768"/>
                              <a:gd name="connsiteY76" fmla="*/ 69437 h 496527"/>
                              <a:gd name="connsiteX77" fmla="*/ 1171099 w 1959768"/>
                              <a:gd name="connsiteY77" fmla="*/ 123349 h 496527"/>
                              <a:gd name="connsiteX78" fmla="*/ 1192816 w 1959768"/>
                              <a:gd name="connsiteY78" fmla="*/ 176784 h 496527"/>
                              <a:gd name="connsiteX79" fmla="*/ 1303620 w 1959768"/>
                              <a:gd name="connsiteY79" fmla="*/ 173089 h 496527"/>
                              <a:gd name="connsiteX80" fmla="*/ 1306259 w 1959768"/>
                              <a:gd name="connsiteY80" fmla="*/ 170117 h 496527"/>
                              <a:gd name="connsiteX81" fmla="*/ 1285494 w 1959768"/>
                              <a:gd name="connsiteY81" fmla="*/ 148781 h 496527"/>
                              <a:gd name="connsiteX82" fmla="*/ 1246442 w 1959768"/>
                              <a:gd name="connsiteY82" fmla="*/ 167831 h 496527"/>
                              <a:gd name="connsiteX83" fmla="*/ 1216819 w 1959768"/>
                              <a:gd name="connsiteY83" fmla="*/ 155734 h 496527"/>
                              <a:gd name="connsiteX84" fmla="*/ 1422273 w 1959768"/>
                              <a:gd name="connsiteY84" fmla="*/ 112776 h 496527"/>
                              <a:gd name="connsiteX85" fmla="*/ 1364552 w 1959768"/>
                              <a:gd name="connsiteY85" fmla="*/ 112776 h 496527"/>
                              <a:gd name="connsiteX86" fmla="*/ 1364552 w 1959768"/>
                              <a:gd name="connsiteY86" fmla="*/ 51530 h 496527"/>
                              <a:gd name="connsiteX87" fmla="*/ 1332167 w 1959768"/>
                              <a:gd name="connsiteY87" fmla="*/ 51530 h 496527"/>
                              <a:gd name="connsiteX88" fmla="*/ 1332167 w 1959768"/>
                              <a:gd name="connsiteY88" fmla="*/ 196691 h 496527"/>
                              <a:gd name="connsiteX89" fmla="*/ 1364552 w 1959768"/>
                              <a:gd name="connsiteY89" fmla="*/ 196691 h 496527"/>
                              <a:gd name="connsiteX90" fmla="*/ 1364552 w 1959768"/>
                              <a:gd name="connsiteY90" fmla="*/ 139541 h 496527"/>
                              <a:gd name="connsiteX91" fmla="*/ 1422273 w 1959768"/>
                              <a:gd name="connsiteY91" fmla="*/ 139541 h 496527"/>
                              <a:gd name="connsiteX92" fmla="*/ 1422273 w 1959768"/>
                              <a:gd name="connsiteY92" fmla="*/ 196691 h 496527"/>
                              <a:gd name="connsiteX93" fmla="*/ 1454658 w 1959768"/>
                              <a:gd name="connsiteY93" fmla="*/ 196691 h 496527"/>
                              <a:gd name="connsiteX94" fmla="*/ 1454658 w 1959768"/>
                              <a:gd name="connsiteY94" fmla="*/ 51530 h 496527"/>
                              <a:gd name="connsiteX95" fmla="*/ 1422273 w 1959768"/>
                              <a:gd name="connsiteY95" fmla="*/ 51530 h 496527"/>
                              <a:gd name="connsiteX96" fmla="*/ 1490472 w 1959768"/>
                              <a:gd name="connsiteY96" fmla="*/ 51530 h 496527"/>
                              <a:gd name="connsiteX97" fmla="*/ 1490472 w 1959768"/>
                              <a:gd name="connsiteY97" fmla="*/ 196691 h 496527"/>
                              <a:gd name="connsiteX98" fmla="*/ 1597343 w 1959768"/>
                              <a:gd name="connsiteY98" fmla="*/ 196691 h 496527"/>
                              <a:gd name="connsiteX99" fmla="*/ 1597343 w 1959768"/>
                              <a:gd name="connsiteY99" fmla="*/ 168116 h 496527"/>
                              <a:gd name="connsiteX100" fmla="*/ 1522857 w 1959768"/>
                              <a:gd name="connsiteY100" fmla="*/ 168116 h 496527"/>
                              <a:gd name="connsiteX101" fmla="*/ 1522857 w 1959768"/>
                              <a:gd name="connsiteY101" fmla="*/ 137922 h 496527"/>
                              <a:gd name="connsiteX102" fmla="*/ 1587818 w 1959768"/>
                              <a:gd name="connsiteY102" fmla="*/ 137922 h 496527"/>
                              <a:gd name="connsiteX103" fmla="*/ 1587818 w 1959768"/>
                              <a:gd name="connsiteY103" fmla="*/ 110300 h 496527"/>
                              <a:gd name="connsiteX104" fmla="*/ 1522857 w 1959768"/>
                              <a:gd name="connsiteY104" fmla="*/ 110300 h 496527"/>
                              <a:gd name="connsiteX105" fmla="*/ 1522857 w 1959768"/>
                              <a:gd name="connsiteY105" fmla="*/ 80391 h 496527"/>
                              <a:gd name="connsiteX106" fmla="*/ 1595057 w 1959768"/>
                              <a:gd name="connsiteY106" fmla="*/ 80391 h 496527"/>
                              <a:gd name="connsiteX107" fmla="*/ 1595057 w 1959768"/>
                              <a:gd name="connsiteY107" fmla="*/ 51816 h 496527"/>
                              <a:gd name="connsiteX108" fmla="*/ 1727740 w 1959768"/>
                              <a:gd name="connsiteY108" fmla="*/ 144971 h 496527"/>
                              <a:gd name="connsiteX109" fmla="*/ 1656493 w 1959768"/>
                              <a:gd name="connsiteY109" fmla="*/ 51530 h 496527"/>
                              <a:gd name="connsiteX110" fmla="*/ 1625727 w 1959768"/>
                              <a:gd name="connsiteY110" fmla="*/ 51530 h 496527"/>
                              <a:gd name="connsiteX111" fmla="*/ 1625727 w 1959768"/>
                              <a:gd name="connsiteY111" fmla="*/ 196691 h 496527"/>
                              <a:gd name="connsiteX112" fmla="*/ 1658112 w 1959768"/>
                              <a:gd name="connsiteY112" fmla="*/ 196691 h 496527"/>
                              <a:gd name="connsiteX113" fmla="*/ 1658112 w 1959768"/>
                              <a:gd name="connsiteY113" fmla="*/ 105728 h 496527"/>
                              <a:gd name="connsiteX114" fmla="*/ 1727264 w 1959768"/>
                              <a:gd name="connsiteY114" fmla="*/ 196691 h 496527"/>
                              <a:gd name="connsiteX115" fmla="*/ 1759649 w 1959768"/>
                              <a:gd name="connsiteY115" fmla="*/ 196691 h 496527"/>
                              <a:gd name="connsiteX116" fmla="*/ 1759649 w 1959768"/>
                              <a:gd name="connsiteY116" fmla="*/ 51530 h 496527"/>
                              <a:gd name="connsiteX117" fmla="*/ 1727264 w 1959768"/>
                              <a:gd name="connsiteY117" fmla="*/ 51530 h 496527"/>
                              <a:gd name="connsiteX118" fmla="*/ 1858232 w 1959768"/>
                              <a:gd name="connsiteY118" fmla="*/ 139351 h 496527"/>
                              <a:gd name="connsiteX119" fmla="*/ 1908524 w 1959768"/>
                              <a:gd name="connsiteY119" fmla="*/ 51530 h 496527"/>
                              <a:gd name="connsiteX120" fmla="*/ 1873377 w 1959768"/>
                              <a:gd name="connsiteY120" fmla="*/ 51530 h 496527"/>
                              <a:gd name="connsiteX121" fmla="*/ 1842040 w 1959768"/>
                              <a:gd name="connsiteY121" fmla="*/ 105537 h 496527"/>
                              <a:gd name="connsiteX122" fmla="*/ 1810703 w 1959768"/>
                              <a:gd name="connsiteY122" fmla="*/ 51530 h 496527"/>
                              <a:gd name="connsiteX123" fmla="*/ 1775651 w 1959768"/>
                              <a:gd name="connsiteY123" fmla="*/ 51530 h 496527"/>
                              <a:gd name="connsiteX124" fmla="*/ 1825847 w 1959768"/>
                              <a:gd name="connsiteY124" fmla="*/ 139351 h 496527"/>
                              <a:gd name="connsiteX125" fmla="*/ 1825847 w 1959768"/>
                              <a:gd name="connsiteY125" fmla="*/ 196501 h 496527"/>
                              <a:gd name="connsiteX126" fmla="*/ 1858232 w 1959768"/>
                              <a:gd name="connsiteY126" fmla="*/ 196501 h 496527"/>
                              <a:gd name="connsiteX127" fmla="*/ 1924050 w 1959768"/>
                              <a:gd name="connsiteY127" fmla="*/ 196501 h 496527"/>
                              <a:gd name="connsiteX128" fmla="*/ 1956435 w 1959768"/>
                              <a:gd name="connsiteY128" fmla="*/ 196501 h 496527"/>
                              <a:gd name="connsiteX129" fmla="*/ 1956435 w 1959768"/>
                              <a:gd name="connsiteY129" fmla="*/ 51530 h 496527"/>
                              <a:gd name="connsiteX130" fmla="*/ 1924050 w 1959768"/>
                              <a:gd name="connsiteY130" fmla="*/ 51530 h 496527"/>
                              <a:gd name="connsiteX131" fmla="*/ 770287 w 1959768"/>
                              <a:gd name="connsiteY131" fmla="*/ 229362 h 496527"/>
                              <a:gd name="connsiteX132" fmla="*/ 770287 w 1959768"/>
                              <a:gd name="connsiteY132" fmla="*/ 374237 h 496527"/>
                              <a:gd name="connsiteX133" fmla="*/ 877157 w 1959768"/>
                              <a:gd name="connsiteY133" fmla="*/ 374237 h 496527"/>
                              <a:gd name="connsiteX134" fmla="*/ 877157 w 1959768"/>
                              <a:gd name="connsiteY134" fmla="*/ 345662 h 496527"/>
                              <a:gd name="connsiteX135" fmla="*/ 802672 w 1959768"/>
                              <a:gd name="connsiteY135" fmla="*/ 345662 h 496527"/>
                              <a:gd name="connsiteX136" fmla="*/ 802672 w 1959768"/>
                              <a:gd name="connsiteY136" fmla="*/ 315659 h 496527"/>
                              <a:gd name="connsiteX137" fmla="*/ 867632 w 1959768"/>
                              <a:gd name="connsiteY137" fmla="*/ 315659 h 496527"/>
                              <a:gd name="connsiteX138" fmla="*/ 867632 w 1959768"/>
                              <a:gd name="connsiteY138" fmla="*/ 288512 h 496527"/>
                              <a:gd name="connsiteX139" fmla="*/ 802672 w 1959768"/>
                              <a:gd name="connsiteY139" fmla="*/ 288512 h 496527"/>
                              <a:gd name="connsiteX140" fmla="*/ 802672 w 1959768"/>
                              <a:gd name="connsiteY140" fmla="*/ 258223 h 496527"/>
                              <a:gd name="connsiteX141" fmla="*/ 874871 w 1959768"/>
                              <a:gd name="connsiteY141" fmla="*/ 258223 h 496527"/>
                              <a:gd name="connsiteX142" fmla="*/ 874871 w 1959768"/>
                              <a:gd name="connsiteY142" fmla="*/ 229648 h 496527"/>
                              <a:gd name="connsiteX143" fmla="*/ 1002506 w 1959768"/>
                              <a:gd name="connsiteY143" fmla="*/ 340424 h 496527"/>
                              <a:gd name="connsiteX144" fmla="*/ 974503 w 1959768"/>
                              <a:gd name="connsiteY144" fmla="*/ 346805 h 496527"/>
                              <a:gd name="connsiteX145" fmla="*/ 945928 w 1959768"/>
                              <a:gd name="connsiteY145" fmla="*/ 334518 h 496527"/>
                              <a:gd name="connsiteX146" fmla="*/ 933831 w 1959768"/>
                              <a:gd name="connsiteY146" fmla="*/ 301562 h 496527"/>
                              <a:gd name="connsiteX147" fmla="*/ 946499 w 1959768"/>
                              <a:gd name="connsiteY147" fmla="*/ 268510 h 496527"/>
                              <a:gd name="connsiteX148" fmla="*/ 977646 w 1959768"/>
                              <a:gd name="connsiteY148" fmla="*/ 255937 h 496527"/>
                              <a:gd name="connsiteX149" fmla="*/ 995363 w 1959768"/>
                              <a:gd name="connsiteY149" fmla="*/ 259080 h 496527"/>
                              <a:gd name="connsiteX150" fmla="*/ 1013269 w 1959768"/>
                              <a:gd name="connsiteY150" fmla="*/ 270891 h 496527"/>
                              <a:gd name="connsiteX151" fmla="*/ 1030129 w 1959768"/>
                              <a:gd name="connsiteY151" fmla="*/ 246602 h 496527"/>
                              <a:gd name="connsiteX152" fmla="*/ 975836 w 1959768"/>
                              <a:gd name="connsiteY152" fmla="*/ 226028 h 496527"/>
                              <a:gd name="connsiteX153" fmla="*/ 922496 w 1959768"/>
                              <a:gd name="connsiteY153" fmla="*/ 247555 h 496527"/>
                              <a:gd name="connsiteX154" fmla="*/ 899922 w 1959768"/>
                              <a:gd name="connsiteY154" fmla="*/ 301466 h 496527"/>
                              <a:gd name="connsiteX155" fmla="*/ 921734 w 1959768"/>
                              <a:gd name="connsiteY155" fmla="*/ 355187 h 496527"/>
                              <a:gd name="connsiteX156" fmla="*/ 975360 w 1959768"/>
                              <a:gd name="connsiteY156" fmla="*/ 376333 h 496527"/>
                              <a:gd name="connsiteX157" fmla="*/ 1035177 w 1959768"/>
                              <a:gd name="connsiteY157" fmla="*/ 352330 h 496527"/>
                              <a:gd name="connsiteX158" fmla="*/ 1035177 w 1959768"/>
                              <a:gd name="connsiteY158" fmla="*/ 300514 h 496527"/>
                              <a:gd name="connsiteX159" fmla="*/ 1002506 w 1959768"/>
                              <a:gd name="connsiteY159" fmla="*/ 300514 h 496527"/>
                              <a:gd name="connsiteX160" fmla="*/ 1126331 w 1959768"/>
                              <a:gd name="connsiteY160" fmla="*/ 317183 h 496527"/>
                              <a:gd name="connsiteX161" fmla="*/ 1176147 w 1959768"/>
                              <a:gd name="connsiteY161" fmla="*/ 229362 h 496527"/>
                              <a:gd name="connsiteX162" fmla="*/ 1141000 w 1959768"/>
                              <a:gd name="connsiteY162" fmla="*/ 229362 h 496527"/>
                              <a:gd name="connsiteX163" fmla="*/ 1109663 w 1959768"/>
                              <a:gd name="connsiteY163" fmla="*/ 283274 h 496527"/>
                              <a:gd name="connsiteX164" fmla="*/ 1078325 w 1959768"/>
                              <a:gd name="connsiteY164" fmla="*/ 229362 h 496527"/>
                              <a:gd name="connsiteX165" fmla="*/ 1043273 w 1959768"/>
                              <a:gd name="connsiteY165" fmla="*/ 229362 h 496527"/>
                              <a:gd name="connsiteX166" fmla="*/ 1093851 w 1959768"/>
                              <a:gd name="connsiteY166" fmla="*/ 317087 h 496527"/>
                              <a:gd name="connsiteX167" fmla="*/ 1093851 w 1959768"/>
                              <a:gd name="connsiteY167" fmla="*/ 374237 h 496527"/>
                              <a:gd name="connsiteX168" fmla="*/ 1126236 w 1959768"/>
                              <a:gd name="connsiteY168" fmla="*/ 374237 h 496527"/>
                              <a:gd name="connsiteX169" fmla="*/ 1194435 w 1959768"/>
                              <a:gd name="connsiteY169" fmla="*/ 229362 h 496527"/>
                              <a:gd name="connsiteX170" fmla="*/ 1194435 w 1959768"/>
                              <a:gd name="connsiteY170" fmla="*/ 374237 h 496527"/>
                              <a:gd name="connsiteX171" fmla="*/ 1301401 w 1959768"/>
                              <a:gd name="connsiteY171" fmla="*/ 374237 h 496527"/>
                              <a:gd name="connsiteX172" fmla="*/ 1301401 w 1959768"/>
                              <a:gd name="connsiteY172" fmla="*/ 345662 h 496527"/>
                              <a:gd name="connsiteX173" fmla="*/ 1226820 w 1959768"/>
                              <a:gd name="connsiteY173" fmla="*/ 345662 h 496527"/>
                              <a:gd name="connsiteX174" fmla="*/ 1226820 w 1959768"/>
                              <a:gd name="connsiteY174" fmla="*/ 315659 h 496527"/>
                              <a:gd name="connsiteX175" fmla="*/ 1291781 w 1959768"/>
                              <a:gd name="connsiteY175" fmla="*/ 315659 h 496527"/>
                              <a:gd name="connsiteX176" fmla="*/ 1291781 w 1959768"/>
                              <a:gd name="connsiteY176" fmla="*/ 288512 h 496527"/>
                              <a:gd name="connsiteX177" fmla="*/ 1226820 w 1959768"/>
                              <a:gd name="connsiteY177" fmla="*/ 288512 h 496527"/>
                              <a:gd name="connsiteX178" fmla="*/ 1226820 w 1959768"/>
                              <a:gd name="connsiteY178" fmla="*/ 258223 h 496527"/>
                              <a:gd name="connsiteX179" fmla="*/ 1299115 w 1959768"/>
                              <a:gd name="connsiteY179" fmla="*/ 258223 h 496527"/>
                              <a:gd name="connsiteX180" fmla="*/ 1299115 w 1959768"/>
                              <a:gd name="connsiteY180" fmla="*/ 229648 h 496527"/>
                              <a:gd name="connsiteX181" fmla="*/ 1435036 w 1959768"/>
                              <a:gd name="connsiteY181" fmla="*/ 257366 h 496527"/>
                              <a:gd name="connsiteX182" fmla="*/ 1435036 w 1959768"/>
                              <a:gd name="connsiteY182" fmla="*/ 229362 h 496527"/>
                              <a:gd name="connsiteX183" fmla="*/ 1320736 w 1959768"/>
                              <a:gd name="connsiteY183" fmla="*/ 229362 h 496527"/>
                              <a:gd name="connsiteX184" fmla="*/ 1320736 w 1959768"/>
                              <a:gd name="connsiteY184" fmla="*/ 257366 h 496527"/>
                              <a:gd name="connsiteX185" fmla="*/ 1361885 w 1959768"/>
                              <a:gd name="connsiteY185" fmla="*/ 257366 h 496527"/>
                              <a:gd name="connsiteX186" fmla="*/ 1361885 w 1959768"/>
                              <a:gd name="connsiteY186" fmla="*/ 374237 h 496527"/>
                              <a:gd name="connsiteX187" fmla="*/ 1394270 w 1959768"/>
                              <a:gd name="connsiteY187" fmla="*/ 374237 h 496527"/>
                              <a:gd name="connsiteX188" fmla="*/ 1394270 w 1959768"/>
                              <a:gd name="connsiteY188" fmla="*/ 257366 h 496527"/>
                              <a:gd name="connsiteX189" fmla="*/ 1460945 w 1959768"/>
                              <a:gd name="connsiteY189" fmla="*/ 229362 h 496527"/>
                              <a:gd name="connsiteX190" fmla="*/ 1460945 w 1959768"/>
                              <a:gd name="connsiteY190" fmla="*/ 374237 h 496527"/>
                              <a:gd name="connsiteX191" fmla="*/ 1567910 w 1959768"/>
                              <a:gd name="connsiteY191" fmla="*/ 374237 h 496527"/>
                              <a:gd name="connsiteX192" fmla="*/ 1567910 w 1959768"/>
                              <a:gd name="connsiteY192" fmla="*/ 345662 h 496527"/>
                              <a:gd name="connsiteX193" fmla="*/ 1493330 w 1959768"/>
                              <a:gd name="connsiteY193" fmla="*/ 345662 h 496527"/>
                              <a:gd name="connsiteX194" fmla="*/ 1493330 w 1959768"/>
                              <a:gd name="connsiteY194" fmla="*/ 315659 h 496527"/>
                              <a:gd name="connsiteX195" fmla="*/ 1558385 w 1959768"/>
                              <a:gd name="connsiteY195" fmla="*/ 315659 h 496527"/>
                              <a:gd name="connsiteX196" fmla="*/ 1558385 w 1959768"/>
                              <a:gd name="connsiteY196" fmla="*/ 288512 h 496527"/>
                              <a:gd name="connsiteX197" fmla="*/ 1493330 w 1959768"/>
                              <a:gd name="connsiteY197" fmla="*/ 288512 h 496527"/>
                              <a:gd name="connsiteX198" fmla="*/ 1493330 w 1959768"/>
                              <a:gd name="connsiteY198" fmla="*/ 258223 h 496527"/>
                              <a:gd name="connsiteX199" fmla="*/ 1565624 w 1959768"/>
                              <a:gd name="connsiteY199" fmla="*/ 258223 h 496527"/>
                              <a:gd name="connsiteX200" fmla="*/ 1565624 w 1959768"/>
                              <a:gd name="connsiteY200" fmla="*/ 229648 h 496527"/>
                              <a:gd name="connsiteX201" fmla="*/ 1728597 w 1959768"/>
                              <a:gd name="connsiteY201" fmla="*/ 374237 h 496527"/>
                              <a:gd name="connsiteX202" fmla="*/ 1760982 w 1959768"/>
                              <a:gd name="connsiteY202" fmla="*/ 374237 h 496527"/>
                              <a:gd name="connsiteX203" fmla="*/ 1760982 w 1959768"/>
                              <a:gd name="connsiteY203" fmla="*/ 229362 h 496527"/>
                              <a:gd name="connsiteX204" fmla="*/ 1717358 w 1959768"/>
                              <a:gd name="connsiteY204" fmla="*/ 229362 h 496527"/>
                              <a:gd name="connsiteX205" fmla="*/ 1679829 w 1959768"/>
                              <a:gd name="connsiteY205" fmla="*/ 309086 h 496527"/>
                              <a:gd name="connsiteX206" fmla="*/ 1642872 w 1959768"/>
                              <a:gd name="connsiteY206" fmla="*/ 229362 h 496527"/>
                              <a:gd name="connsiteX207" fmla="*/ 1599057 w 1959768"/>
                              <a:gd name="connsiteY207" fmla="*/ 229362 h 496527"/>
                              <a:gd name="connsiteX208" fmla="*/ 1599057 w 1959768"/>
                              <a:gd name="connsiteY208" fmla="*/ 374237 h 496527"/>
                              <a:gd name="connsiteX209" fmla="*/ 1631442 w 1959768"/>
                              <a:gd name="connsiteY209" fmla="*/ 374237 h 496527"/>
                              <a:gd name="connsiteX210" fmla="*/ 1631442 w 1959768"/>
                              <a:gd name="connsiteY210" fmla="*/ 283083 h 496527"/>
                              <a:gd name="connsiteX211" fmla="*/ 1670399 w 1959768"/>
                              <a:gd name="connsiteY211" fmla="*/ 362426 h 496527"/>
                              <a:gd name="connsiteX212" fmla="*/ 1689449 w 1959768"/>
                              <a:gd name="connsiteY212" fmla="*/ 362426 h 496527"/>
                              <a:gd name="connsiteX213" fmla="*/ 1728597 w 1959768"/>
                              <a:gd name="connsiteY213" fmla="*/ 283083 h 496527"/>
                              <a:gd name="connsiteX214" fmla="*/ 766572 w 1959768"/>
                              <a:gd name="connsiteY214" fmla="*/ 466725 h 496527"/>
                              <a:gd name="connsiteX215" fmla="*/ 766572 w 1959768"/>
                              <a:gd name="connsiteY215" fmla="*/ 431864 h 496527"/>
                              <a:gd name="connsiteX216" fmla="*/ 755999 w 1959768"/>
                              <a:gd name="connsiteY216" fmla="*/ 431864 h 496527"/>
                              <a:gd name="connsiteX217" fmla="*/ 755999 w 1959768"/>
                              <a:gd name="connsiteY217" fmla="*/ 467201 h 496527"/>
                              <a:gd name="connsiteX218" fmla="*/ 763429 w 1959768"/>
                              <a:gd name="connsiteY218" fmla="*/ 488156 h 496527"/>
                              <a:gd name="connsiteX219" fmla="*/ 801529 w 1959768"/>
                              <a:gd name="connsiteY219" fmla="*/ 488156 h 496527"/>
                              <a:gd name="connsiteX220" fmla="*/ 809054 w 1959768"/>
                              <a:gd name="connsiteY220" fmla="*/ 467201 h 496527"/>
                              <a:gd name="connsiteX221" fmla="*/ 809054 w 1959768"/>
                              <a:gd name="connsiteY221" fmla="*/ 431864 h 496527"/>
                              <a:gd name="connsiteX222" fmla="*/ 798385 w 1959768"/>
                              <a:gd name="connsiteY222" fmla="*/ 431864 h 496527"/>
                              <a:gd name="connsiteX223" fmla="*/ 798385 w 1959768"/>
                              <a:gd name="connsiteY223" fmla="*/ 466725 h 496527"/>
                              <a:gd name="connsiteX224" fmla="*/ 794099 w 1959768"/>
                              <a:gd name="connsiteY224" fmla="*/ 480441 h 496527"/>
                              <a:gd name="connsiteX225" fmla="*/ 782384 w 1959768"/>
                              <a:gd name="connsiteY225" fmla="*/ 485489 h 496527"/>
                              <a:gd name="connsiteX226" fmla="*/ 770668 w 1959768"/>
                              <a:gd name="connsiteY226" fmla="*/ 480441 h 496527"/>
                              <a:gd name="connsiteX227" fmla="*/ 766572 w 1959768"/>
                              <a:gd name="connsiteY227" fmla="*/ 466725 h 496527"/>
                              <a:gd name="connsiteX228" fmla="*/ 873443 w 1959768"/>
                              <a:gd name="connsiteY228" fmla="*/ 479012 h 496527"/>
                              <a:gd name="connsiteX229" fmla="*/ 836867 w 1959768"/>
                              <a:gd name="connsiteY229" fmla="*/ 431959 h 496527"/>
                              <a:gd name="connsiteX230" fmla="*/ 826198 w 1959768"/>
                              <a:gd name="connsiteY230" fmla="*/ 431959 h 496527"/>
                              <a:gd name="connsiteX231" fmla="*/ 826198 w 1959768"/>
                              <a:gd name="connsiteY231" fmla="*/ 495014 h 496527"/>
                              <a:gd name="connsiteX232" fmla="*/ 836867 w 1959768"/>
                              <a:gd name="connsiteY232" fmla="*/ 495014 h 496527"/>
                              <a:gd name="connsiteX233" fmla="*/ 836867 w 1959768"/>
                              <a:gd name="connsiteY233" fmla="*/ 448913 h 496527"/>
                              <a:gd name="connsiteX234" fmla="*/ 872490 w 1959768"/>
                              <a:gd name="connsiteY234" fmla="*/ 494919 h 496527"/>
                              <a:gd name="connsiteX235" fmla="*/ 884110 w 1959768"/>
                              <a:gd name="connsiteY235" fmla="*/ 494919 h 496527"/>
                              <a:gd name="connsiteX236" fmla="*/ 884110 w 1959768"/>
                              <a:gd name="connsiteY236" fmla="*/ 431864 h 496527"/>
                              <a:gd name="connsiteX237" fmla="*/ 873443 w 1959768"/>
                              <a:gd name="connsiteY237" fmla="*/ 431864 h 496527"/>
                              <a:gd name="connsiteX238" fmla="*/ 901541 w 1959768"/>
                              <a:gd name="connsiteY238" fmla="*/ 495014 h 496527"/>
                              <a:gd name="connsiteX239" fmla="*/ 912209 w 1959768"/>
                              <a:gd name="connsiteY239" fmla="*/ 495014 h 496527"/>
                              <a:gd name="connsiteX240" fmla="*/ 912209 w 1959768"/>
                              <a:gd name="connsiteY240" fmla="*/ 431864 h 496527"/>
                              <a:gd name="connsiteX241" fmla="*/ 901541 w 1959768"/>
                              <a:gd name="connsiteY241" fmla="*/ 431864 h 496527"/>
                              <a:gd name="connsiteX242" fmla="*/ 983742 w 1959768"/>
                              <a:gd name="connsiteY242" fmla="*/ 431959 h 496527"/>
                              <a:gd name="connsiteX243" fmla="*/ 971836 w 1959768"/>
                              <a:gd name="connsiteY243" fmla="*/ 431959 h 496527"/>
                              <a:gd name="connsiteX244" fmla="*/ 952786 w 1959768"/>
                              <a:gd name="connsiteY244" fmla="*/ 479012 h 496527"/>
                              <a:gd name="connsiteX245" fmla="*/ 933736 w 1959768"/>
                              <a:gd name="connsiteY245" fmla="*/ 431959 h 496527"/>
                              <a:gd name="connsiteX246" fmla="*/ 921830 w 1959768"/>
                              <a:gd name="connsiteY246" fmla="*/ 431959 h 496527"/>
                              <a:gd name="connsiteX247" fmla="*/ 947166 w 1959768"/>
                              <a:gd name="connsiteY247" fmla="*/ 495014 h 496527"/>
                              <a:gd name="connsiteX248" fmla="*/ 959072 w 1959768"/>
                              <a:gd name="connsiteY248" fmla="*/ 495014 h 496527"/>
                              <a:gd name="connsiteX249" fmla="*/ 992791 w 1959768"/>
                              <a:gd name="connsiteY249" fmla="*/ 431959 h 496527"/>
                              <a:gd name="connsiteX250" fmla="*/ 992791 w 1959768"/>
                              <a:gd name="connsiteY250" fmla="*/ 495014 h 496527"/>
                              <a:gd name="connsiteX251" fmla="*/ 1038130 w 1959768"/>
                              <a:gd name="connsiteY251" fmla="*/ 495014 h 496527"/>
                              <a:gd name="connsiteX252" fmla="*/ 1038130 w 1959768"/>
                              <a:gd name="connsiteY252" fmla="*/ 484823 h 496527"/>
                              <a:gd name="connsiteX253" fmla="*/ 1003459 w 1959768"/>
                              <a:gd name="connsiteY253" fmla="*/ 484823 h 496527"/>
                              <a:gd name="connsiteX254" fmla="*/ 1003459 w 1959768"/>
                              <a:gd name="connsiteY254" fmla="*/ 468059 h 496527"/>
                              <a:gd name="connsiteX255" fmla="*/ 1033272 w 1959768"/>
                              <a:gd name="connsiteY255" fmla="*/ 468059 h 496527"/>
                              <a:gd name="connsiteX256" fmla="*/ 1033272 w 1959768"/>
                              <a:gd name="connsiteY256" fmla="*/ 458534 h 496527"/>
                              <a:gd name="connsiteX257" fmla="*/ 1003078 w 1959768"/>
                              <a:gd name="connsiteY257" fmla="*/ 458534 h 496527"/>
                              <a:gd name="connsiteX258" fmla="*/ 1003078 w 1959768"/>
                              <a:gd name="connsiteY258" fmla="*/ 441865 h 496527"/>
                              <a:gd name="connsiteX259" fmla="*/ 1036701 w 1959768"/>
                              <a:gd name="connsiteY259" fmla="*/ 441865 h 496527"/>
                              <a:gd name="connsiteX260" fmla="*/ 1036701 w 1959768"/>
                              <a:gd name="connsiteY260" fmla="*/ 432340 h 496527"/>
                              <a:gd name="connsiteX261" fmla="*/ 1095851 w 1959768"/>
                              <a:gd name="connsiteY261" fmla="*/ 436817 h 496527"/>
                              <a:gd name="connsiteX262" fmla="*/ 1075182 w 1959768"/>
                              <a:gd name="connsiteY262" fmla="*/ 431959 h 496527"/>
                              <a:gd name="connsiteX263" fmla="*/ 1051751 w 1959768"/>
                              <a:gd name="connsiteY263" fmla="*/ 431959 h 496527"/>
                              <a:gd name="connsiteX264" fmla="*/ 1051751 w 1959768"/>
                              <a:gd name="connsiteY264" fmla="*/ 495014 h 496527"/>
                              <a:gd name="connsiteX265" fmla="*/ 1062419 w 1959768"/>
                              <a:gd name="connsiteY265" fmla="*/ 495014 h 496527"/>
                              <a:gd name="connsiteX266" fmla="*/ 1062419 w 1959768"/>
                              <a:gd name="connsiteY266" fmla="*/ 473678 h 496527"/>
                              <a:gd name="connsiteX267" fmla="*/ 1076325 w 1959768"/>
                              <a:gd name="connsiteY267" fmla="*/ 473678 h 496527"/>
                              <a:gd name="connsiteX268" fmla="*/ 1091375 w 1959768"/>
                              <a:gd name="connsiteY268" fmla="*/ 494919 h 496527"/>
                              <a:gd name="connsiteX269" fmla="*/ 1104900 w 1959768"/>
                              <a:gd name="connsiteY269" fmla="*/ 494919 h 496527"/>
                              <a:gd name="connsiteX270" fmla="*/ 1088422 w 1959768"/>
                              <a:gd name="connsiteY270" fmla="*/ 471964 h 496527"/>
                              <a:gd name="connsiteX271" fmla="*/ 1102043 w 1959768"/>
                              <a:gd name="connsiteY271" fmla="*/ 452342 h 496527"/>
                              <a:gd name="connsiteX272" fmla="*/ 1095851 w 1959768"/>
                              <a:gd name="connsiteY272" fmla="*/ 436721 h 496527"/>
                              <a:gd name="connsiteX273" fmla="*/ 1075658 w 1959768"/>
                              <a:gd name="connsiteY273" fmla="*/ 464153 h 496527"/>
                              <a:gd name="connsiteX274" fmla="*/ 1062419 w 1959768"/>
                              <a:gd name="connsiteY274" fmla="*/ 464153 h 496527"/>
                              <a:gd name="connsiteX275" fmla="*/ 1062419 w 1959768"/>
                              <a:gd name="connsiteY275" fmla="*/ 441484 h 496527"/>
                              <a:gd name="connsiteX276" fmla="*/ 1075849 w 1959768"/>
                              <a:gd name="connsiteY276" fmla="*/ 441484 h 496527"/>
                              <a:gd name="connsiteX277" fmla="*/ 1087755 w 1959768"/>
                              <a:gd name="connsiteY277" fmla="*/ 443770 h 496527"/>
                              <a:gd name="connsiteX278" fmla="*/ 1091089 w 1959768"/>
                              <a:gd name="connsiteY278" fmla="*/ 452247 h 496527"/>
                              <a:gd name="connsiteX279" fmla="*/ 1087850 w 1959768"/>
                              <a:gd name="connsiteY279" fmla="*/ 461772 h 496527"/>
                              <a:gd name="connsiteX280" fmla="*/ 1075658 w 1959768"/>
                              <a:gd name="connsiteY280" fmla="*/ 464058 h 496527"/>
                              <a:gd name="connsiteX281" fmla="*/ 1145858 w 1959768"/>
                              <a:gd name="connsiteY281" fmla="*/ 441865 h 496527"/>
                              <a:gd name="connsiteX282" fmla="*/ 1153382 w 1959768"/>
                              <a:gd name="connsiteY282" fmla="*/ 446056 h 496527"/>
                              <a:gd name="connsiteX283" fmla="*/ 1159097 w 1959768"/>
                              <a:gd name="connsiteY283" fmla="*/ 437960 h 496527"/>
                              <a:gd name="connsiteX284" fmla="*/ 1148810 w 1959768"/>
                              <a:gd name="connsiteY284" fmla="*/ 432435 h 496527"/>
                              <a:gd name="connsiteX285" fmla="*/ 1136809 w 1959768"/>
                              <a:gd name="connsiteY285" fmla="*/ 430435 h 496527"/>
                              <a:gd name="connsiteX286" fmla="*/ 1121093 w 1959768"/>
                              <a:gd name="connsiteY286" fmla="*/ 435197 h 496527"/>
                              <a:gd name="connsiteX287" fmla="*/ 1114711 w 1959768"/>
                              <a:gd name="connsiteY287" fmla="*/ 448628 h 496527"/>
                              <a:gd name="connsiteX288" fmla="*/ 1120331 w 1959768"/>
                              <a:gd name="connsiteY288" fmla="*/ 461582 h 496527"/>
                              <a:gd name="connsiteX289" fmla="*/ 1126712 w 1959768"/>
                              <a:gd name="connsiteY289" fmla="*/ 465296 h 496527"/>
                              <a:gd name="connsiteX290" fmla="*/ 1137285 w 1959768"/>
                              <a:gd name="connsiteY290" fmla="*/ 468344 h 496527"/>
                              <a:gd name="connsiteX291" fmla="*/ 1146810 w 1959768"/>
                              <a:gd name="connsiteY291" fmla="*/ 472059 h 496527"/>
                              <a:gd name="connsiteX292" fmla="*/ 1149572 w 1959768"/>
                              <a:gd name="connsiteY292" fmla="*/ 477679 h 496527"/>
                              <a:gd name="connsiteX293" fmla="*/ 1146620 w 1959768"/>
                              <a:gd name="connsiteY293" fmla="*/ 483584 h 496527"/>
                              <a:gd name="connsiteX294" fmla="*/ 1138428 w 1959768"/>
                              <a:gd name="connsiteY294" fmla="*/ 485775 h 496527"/>
                              <a:gd name="connsiteX295" fmla="*/ 1118616 w 1959768"/>
                              <a:gd name="connsiteY295" fmla="*/ 477488 h 496527"/>
                              <a:gd name="connsiteX296" fmla="*/ 1111949 w 1959768"/>
                              <a:gd name="connsiteY296" fmla="*/ 485489 h 496527"/>
                              <a:gd name="connsiteX297" fmla="*/ 1138047 w 1959768"/>
                              <a:gd name="connsiteY297" fmla="*/ 495586 h 496527"/>
                              <a:gd name="connsiteX298" fmla="*/ 1154430 w 1959768"/>
                              <a:gd name="connsiteY298" fmla="*/ 490442 h 496527"/>
                              <a:gd name="connsiteX299" fmla="*/ 1160621 w 1959768"/>
                              <a:gd name="connsiteY299" fmla="*/ 477107 h 496527"/>
                              <a:gd name="connsiteX300" fmla="*/ 1155668 w 1959768"/>
                              <a:gd name="connsiteY300" fmla="*/ 464630 h 496527"/>
                              <a:gd name="connsiteX301" fmla="*/ 1141095 w 1959768"/>
                              <a:gd name="connsiteY301" fmla="*/ 457962 h 496527"/>
                              <a:gd name="connsiteX302" fmla="*/ 1128427 w 1959768"/>
                              <a:gd name="connsiteY302" fmla="*/ 453676 h 496527"/>
                              <a:gd name="connsiteX303" fmla="*/ 1125474 w 1959768"/>
                              <a:gd name="connsiteY303" fmla="*/ 447770 h 496527"/>
                              <a:gd name="connsiteX304" fmla="*/ 1128427 w 1959768"/>
                              <a:gd name="connsiteY304" fmla="*/ 442055 h 496527"/>
                              <a:gd name="connsiteX305" fmla="*/ 1136047 w 1959768"/>
                              <a:gd name="connsiteY305" fmla="*/ 440150 h 496527"/>
                              <a:gd name="connsiteX306" fmla="*/ 1145858 w 1959768"/>
                              <a:gd name="connsiteY306" fmla="*/ 441769 h 496527"/>
                              <a:gd name="connsiteX307" fmla="*/ 1174433 w 1959768"/>
                              <a:gd name="connsiteY307" fmla="*/ 495014 h 496527"/>
                              <a:gd name="connsiteX308" fmla="*/ 1185101 w 1959768"/>
                              <a:gd name="connsiteY308" fmla="*/ 495014 h 496527"/>
                              <a:gd name="connsiteX309" fmla="*/ 1185101 w 1959768"/>
                              <a:gd name="connsiteY309" fmla="*/ 431864 h 496527"/>
                              <a:gd name="connsiteX310" fmla="*/ 1174433 w 1959768"/>
                              <a:gd name="connsiteY310" fmla="*/ 431864 h 496527"/>
                              <a:gd name="connsiteX311" fmla="*/ 1245489 w 1959768"/>
                              <a:gd name="connsiteY311" fmla="*/ 441674 h 496527"/>
                              <a:gd name="connsiteX312" fmla="*/ 1245489 w 1959768"/>
                              <a:gd name="connsiteY312" fmla="*/ 432149 h 496527"/>
                              <a:gd name="connsiteX313" fmla="*/ 1196626 w 1959768"/>
                              <a:gd name="connsiteY313" fmla="*/ 432149 h 496527"/>
                              <a:gd name="connsiteX314" fmla="*/ 1196626 w 1959768"/>
                              <a:gd name="connsiteY314" fmla="*/ 441674 h 496527"/>
                              <a:gd name="connsiteX315" fmla="*/ 1215676 w 1959768"/>
                              <a:gd name="connsiteY315" fmla="*/ 441674 h 496527"/>
                              <a:gd name="connsiteX316" fmla="*/ 1215676 w 1959768"/>
                              <a:gd name="connsiteY316" fmla="*/ 495014 h 496527"/>
                              <a:gd name="connsiteX317" fmla="*/ 1226249 w 1959768"/>
                              <a:gd name="connsiteY317" fmla="*/ 495014 h 496527"/>
                              <a:gd name="connsiteX318" fmla="*/ 1226249 w 1959768"/>
                              <a:gd name="connsiteY318" fmla="*/ 441674 h 496527"/>
                              <a:gd name="connsiteX319" fmla="*/ 1281779 w 1959768"/>
                              <a:gd name="connsiteY319" fmla="*/ 470249 h 496527"/>
                              <a:gd name="connsiteX320" fmla="*/ 1305211 w 1959768"/>
                              <a:gd name="connsiteY320" fmla="*/ 432149 h 496527"/>
                              <a:gd name="connsiteX321" fmla="*/ 1293305 w 1959768"/>
                              <a:gd name="connsiteY321" fmla="*/ 432149 h 496527"/>
                              <a:gd name="connsiteX322" fmla="*/ 1276064 w 1959768"/>
                              <a:gd name="connsiteY322" fmla="*/ 460724 h 496527"/>
                              <a:gd name="connsiteX323" fmla="*/ 1258919 w 1959768"/>
                              <a:gd name="connsiteY323" fmla="*/ 432149 h 496527"/>
                              <a:gd name="connsiteX324" fmla="*/ 1247299 w 1959768"/>
                              <a:gd name="connsiteY324" fmla="*/ 432149 h 496527"/>
                              <a:gd name="connsiteX325" fmla="*/ 1270730 w 1959768"/>
                              <a:gd name="connsiteY325" fmla="*/ 470249 h 496527"/>
                              <a:gd name="connsiteX326" fmla="*/ 1270730 w 1959768"/>
                              <a:gd name="connsiteY326" fmla="*/ 495205 h 496527"/>
                              <a:gd name="connsiteX327" fmla="*/ 1281494 w 1959768"/>
                              <a:gd name="connsiteY327" fmla="*/ 495205 h 496527"/>
                              <a:gd name="connsiteX328" fmla="*/ 1400270 w 1959768"/>
                              <a:gd name="connsiteY328" fmla="*/ 463201 h 496527"/>
                              <a:gd name="connsiteX329" fmla="*/ 1390745 w 1959768"/>
                              <a:gd name="connsiteY329" fmla="*/ 439960 h 496527"/>
                              <a:gd name="connsiteX330" fmla="*/ 1343120 w 1959768"/>
                              <a:gd name="connsiteY330" fmla="*/ 439960 h 496527"/>
                              <a:gd name="connsiteX331" fmla="*/ 1343111 w 1959768"/>
                              <a:gd name="connsiteY331" fmla="*/ 486432 h 496527"/>
                              <a:gd name="connsiteX332" fmla="*/ 1343120 w 1959768"/>
                              <a:gd name="connsiteY332" fmla="*/ 486442 h 496527"/>
                              <a:gd name="connsiteX333" fmla="*/ 1390745 w 1959768"/>
                              <a:gd name="connsiteY333" fmla="*/ 486442 h 496527"/>
                              <a:gd name="connsiteX334" fmla="*/ 1399985 w 1959768"/>
                              <a:gd name="connsiteY334" fmla="*/ 462915 h 496527"/>
                              <a:gd name="connsiteX335" fmla="*/ 1389317 w 1959768"/>
                              <a:gd name="connsiteY335" fmla="*/ 463201 h 496527"/>
                              <a:gd name="connsiteX336" fmla="*/ 1382935 w 1959768"/>
                              <a:gd name="connsiteY336" fmla="*/ 479393 h 496527"/>
                              <a:gd name="connsiteX337" fmla="*/ 1351550 w 1959768"/>
                              <a:gd name="connsiteY337" fmla="*/ 479728 h 496527"/>
                              <a:gd name="connsiteX338" fmla="*/ 1351217 w 1959768"/>
                              <a:gd name="connsiteY338" fmla="*/ 479393 h 496527"/>
                              <a:gd name="connsiteX339" fmla="*/ 1351217 w 1959768"/>
                              <a:gd name="connsiteY339" fmla="*/ 447008 h 496527"/>
                              <a:gd name="connsiteX340" fmla="*/ 1382601 w 1959768"/>
                              <a:gd name="connsiteY340" fmla="*/ 446674 h 496527"/>
                              <a:gd name="connsiteX341" fmla="*/ 1382935 w 1959768"/>
                              <a:gd name="connsiteY341" fmla="*/ 447008 h 496527"/>
                              <a:gd name="connsiteX342" fmla="*/ 1389031 w 1959768"/>
                              <a:gd name="connsiteY342" fmla="*/ 462915 h 496527"/>
                              <a:gd name="connsiteX343" fmla="*/ 1455992 w 1959768"/>
                              <a:gd name="connsiteY343" fmla="*/ 442055 h 496527"/>
                              <a:gd name="connsiteX344" fmla="*/ 1455992 w 1959768"/>
                              <a:gd name="connsiteY344" fmla="*/ 432530 h 496527"/>
                              <a:gd name="connsiteX345" fmla="*/ 1413986 w 1959768"/>
                              <a:gd name="connsiteY345" fmla="*/ 432530 h 496527"/>
                              <a:gd name="connsiteX346" fmla="*/ 1413986 w 1959768"/>
                              <a:gd name="connsiteY346" fmla="*/ 495586 h 496527"/>
                              <a:gd name="connsiteX347" fmla="*/ 1423797 w 1959768"/>
                              <a:gd name="connsiteY347" fmla="*/ 495586 h 496527"/>
                              <a:gd name="connsiteX348" fmla="*/ 1423797 w 1959768"/>
                              <a:gd name="connsiteY348" fmla="*/ 468916 h 496527"/>
                              <a:gd name="connsiteX349" fmla="*/ 1452372 w 1959768"/>
                              <a:gd name="connsiteY349" fmla="*/ 468916 h 496527"/>
                              <a:gd name="connsiteX350" fmla="*/ 1452372 w 1959768"/>
                              <a:gd name="connsiteY350" fmla="*/ 459391 h 496527"/>
                              <a:gd name="connsiteX351" fmla="*/ 1423797 w 1959768"/>
                              <a:gd name="connsiteY351" fmla="*/ 459391 h 496527"/>
                              <a:gd name="connsiteX352" fmla="*/ 1423797 w 1959768"/>
                              <a:gd name="connsiteY352" fmla="*/ 441769 h 496527"/>
                              <a:gd name="connsiteX353" fmla="*/ 1536859 w 1959768"/>
                              <a:gd name="connsiteY353" fmla="*/ 481775 h 496527"/>
                              <a:gd name="connsiteX354" fmla="*/ 1521809 w 1959768"/>
                              <a:gd name="connsiteY354" fmla="*/ 485680 h 496527"/>
                              <a:gd name="connsiteX355" fmla="*/ 1506569 w 1959768"/>
                              <a:gd name="connsiteY355" fmla="*/ 479584 h 496527"/>
                              <a:gd name="connsiteX356" fmla="*/ 1506569 w 1959768"/>
                              <a:gd name="connsiteY356" fmla="*/ 447294 h 496527"/>
                              <a:gd name="connsiteX357" fmla="*/ 1522571 w 1959768"/>
                              <a:gd name="connsiteY357" fmla="*/ 441103 h 496527"/>
                              <a:gd name="connsiteX358" fmla="*/ 1531334 w 1959768"/>
                              <a:gd name="connsiteY358" fmla="*/ 442246 h 496527"/>
                              <a:gd name="connsiteX359" fmla="*/ 1538764 w 1959768"/>
                              <a:gd name="connsiteY359" fmla="*/ 446627 h 496527"/>
                              <a:gd name="connsiteX360" fmla="*/ 1544384 w 1959768"/>
                              <a:gd name="connsiteY360" fmla="*/ 438531 h 496527"/>
                              <a:gd name="connsiteX361" fmla="*/ 1521809 w 1959768"/>
                              <a:gd name="connsiteY361" fmla="*/ 430625 h 496527"/>
                              <a:gd name="connsiteX362" fmla="*/ 1498568 w 1959768"/>
                              <a:gd name="connsiteY362" fmla="*/ 440150 h 496527"/>
                              <a:gd name="connsiteX363" fmla="*/ 1498568 w 1959768"/>
                              <a:gd name="connsiteY363" fmla="*/ 486918 h 496527"/>
                              <a:gd name="connsiteX364" fmla="*/ 1522000 w 1959768"/>
                              <a:gd name="connsiteY364" fmla="*/ 496443 h 496527"/>
                              <a:gd name="connsiteX365" fmla="*/ 1547527 w 1959768"/>
                              <a:gd name="connsiteY365" fmla="*/ 486918 h 496527"/>
                              <a:gd name="connsiteX366" fmla="*/ 1547527 w 1959768"/>
                              <a:gd name="connsiteY366" fmla="*/ 464248 h 496527"/>
                              <a:gd name="connsiteX367" fmla="*/ 1536192 w 1959768"/>
                              <a:gd name="connsiteY367" fmla="*/ 464248 h 496527"/>
                              <a:gd name="connsiteX368" fmla="*/ 1585246 w 1959768"/>
                              <a:gd name="connsiteY368" fmla="*/ 470249 h 496527"/>
                              <a:gd name="connsiteX369" fmla="*/ 1608677 w 1959768"/>
                              <a:gd name="connsiteY369" fmla="*/ 432149 h 496527"/>
                              <a:gd name="connsiteX370" fmla="*/ 1597057 w 1959768"/>
                              <a:gd name="connsiteY370" fmla="*/ 432149 h 496527"/>
                              <a:gd name="connsiteX371" fmla="*/ 1579817 w 1959768"/>
                              <a:gd name="connsiteY371" fmla="*/ 460724 h 496527"/>
                              <a:gd name="connsiteX372" fmla="*/ 1562672 w 1959768"/>
                              <a:gd name="connsiteY372" fmla="*/ 432149 h 496527"/>
                              <a:gd name="connsiteX373" fmla="*/ 1550956 w 1959768"/>
                              <a:gd name="connsiteY373" fmla="*/ 432149 h 496527"/>
                              <a:gd name="connsiteX374" fmla="*/ 1574483 w 1959768"/>
                              <a:gd name="connsiteY374" fmla="*/ 470249 h 496527"/>
                              <a:gd name="connsiteX375" fmla="*/ 1574483 w 1959768"/>
                              <a:gd name="connsiteY375" fmla="*/ 495205 h 496527"/>
                              <a:gd name="connsiteX376" fmla="*/ 1585246 w 1959768"/>
                              <a:gd name="connsiteY376" fmla="*/ 495205 h 496527"/>
                              <a:gd name="connsiteX377" fmla="*/ 1678972 w 1959768"/>
                              <a:gd name="connsiteY377" fmla="*/ 463201 h 496527"/>
                              <a:gd name="connsiteX378" fmla="*/ 1669447 w 1959768"/>
                              <a:gd name="connsiteY378" fmla="*/ 439960 h 496527"/>
                              <a:gd name="connsiteX379" fmla="*/ 1621822 w 1959768"/>
                              <a:gd name="connsiteY379" fmla="*/ 439960 h 496527"/>
                              <a:gd name="connsiteX380" fmla="*/ 1621822 w 1959768"/>
                              <a:gd name="connsiteY380" fmla="*/ 486442 h 496527"/>
                              <a:gd name="connsiteX381" fmla="*/ 1669447 w 1959768"/>
                              <a:gd name="connsiteY381" fmla="*/ 486442 h 496527"/>
                              <a:gd name="connsiteX382" fmla="*/ 1678305 w 1959768"/>
                              <a:gd name="connsiteY382" fmla="*/ 462915 h 496527"/>
                              <a:gd name="connsiteX383" fmla="*/ 1668113 w 1959768"/>
                              <a:gd name="connsiteY383" fmla="*/ 463201 h 496527"/>
                              <a:gd name="connsiteX384" fmla="*/ 1661636 w 1959768"/>
                              <a:gd name="connsiteY384" fmla="*/ 479393 h 496527"/>
                              <a:gd name="connsiteX385" fmla="*/ 1630385 w 1959768"/>
                              <a:gd name="connsiteY385" fmla="*/ 479768 h 496527"/>
                              <a:gd name="connsiteX386" fmla="*/ 1630013 w 1959768"/>
                              <a:gd name="connsiteY386" fmla="*/ 479393 h 496527"/>
                              <a:gd name="connsiteX387" fmla="*/ 1630013 w 1959768"/>
                              <a:gd name="connsiteY387" fmla="*/ 447008 h 496527"/>
                              <a:gd name="connsiteX388" fmla="*/ 1661265 w 1959768"/>
                              <a:gd name="connsiteY388" fmla="*/ 446634 h 496527"/>
                              <a:gd name="connsiteX389" fmla="*/ 1661636 w 1959768"/>
                              <a:gd name="connsiteY389" fmla="*/ 447008 h 496527"/>
                              <a:gd name="connsiteX390" fmla="*/ 1667447 w 1959768"/>
                              <a:gd name="connsiteY390" fmla="*/ 462915 h 496527"/>
                              <a:gd name="connsiteX391" fmla="*/ 1736503 w 1959768"/>
                              <a:gd name="connsiteY391" fmla="*/ 437007 h 496527"/>
                              <a:gd name="connsiteX392" fmla="*/ 1715834 w 1959768"/>
                              <a:gd name="connsiteY392" fmla="*/ 432149 h 496527"/>
                              <a:gd name="connsiteX393" fmla="*/ 1692402 w 1959768"/>
                              <a:gd name="connsiteY393" fmla="*/ 432149 h 496527"/>
                              <a:gd name="connsiteX394" fmla="*/ 1692402 w 1959768"/>
                              <a:gd name="connsiteY394" fmla="*/ 495205 h 496527"/>
                              <a:gd name="connsiteX395" fmla="*/ 1703070 w 1959768"/>
                              <a:gd name="connsiteY395" fmla="*/ 495205 h 496527"/>
                              <a:gd name="connsiteX396" fmla="*/ 1703070 w 1959768"/>
                              <a:gd name="connsiteY396" fmla="*/ 473678 h 496527"/>
                              <a:gd name="connsiteX397" fmla="*/ 1717072 w 1959768"/>
                              <a:gd name="connsiteY397" fmla="*/ 473678 h 496527"/>
                              <a:gd name="connsiteX398" fmla="*/ 1732121 w 1959768"/>
                              <a:gd name="connsiteY398" fmla="*/ 494919 h 496527"/>
                              <a:gd name="connsiteX399" fmla="*/ 1745647 w 1959768"/>
                              <a:gd name="connsiteY399" fmla="*/ 494919 h 496527"/>
                              <a:gd name="connsiteX400" fmla="*/ 1728597 w 1959768"/>
                              <a:gd name="connsiteY400" fmla="*/ 471964 h 496527"/>
                              <a:gd name="connsiteX401" fmla="*/ 1742123 w 1959768"/>
                              <a:gd name="connsiteY401" fmla="*/ 452342 h 496527"/>
                              <a:gd name="connsiteX402" fmla="*/ 1735836 w 1959768"/>
                              <a:gd name="connsiteY402" fmla="*/ 436721 h 496527"/>
                              <a:gd name="connsiteX403" fmla="*/ 1716310 w 1959768"/>
                              <a:gd name="connsiteY403" fmla="*/ 464344 h 496527"/>
                              <a:gd name="connsiteX404" fmla="*/ 1703070 w 1959768"/>
                              <a:gd name="connsiteY404" fmla="*/ 464344 h 496527"/>
                              <a:gd name="connsiteX405" fmla="*/ 1703070 w 1959768"/>
                              <a:gd name="connsiteY405" fmla="*/ 441484 h 496527"/>
                              <a:gd name="connsiteX406" fmla="*/ 1716596 w 1959768"/>
                              <a:gd name="connsiteY406" fmla="*/ 441484 h 496527"/>
                              <a:gd name="connsiteX407" fmla="*/ 1728502 w 1959768"/>
                              <a:gd name="connsiteY407" fmla="*/ 443770 h 496527"/>
                              <a:gd name="connsiteX408" fmla="*/ 1731836 w 1959768"/>
                              <a:gd name="connsiteY408" fmla="*/ 452247 h 496527"/>
                              <a:gd name="connsiteX409" fmla="*/ 1728597 w 1959768"/>
                              <a:gd name="connsiteY409" fmla="*/ 461772 h 496527"/>
                              <a:gd name="connsiteX410" fmla="*/ 1715643 w 1959768"/>
                              <a:gd name="connsiteY410" fmla="*/ 464058 h 496527"/>
                              <a:gd name="connsiteX411" fmla="*/ 578072 w 1959768"/>
                              <a:gd name="connsiteY411" fmla="*/ 56864 h 496527"/>
                              <a:gd name="connsiteX412" fmla="*/ 578072 w 1959768"/>
                              <a:gd name="connsiteY412" fmla="*/ 33338 h 496527"/>
                              <a:gd name="connsiteX413" fmla="*/ 574739 w 1959768"/>
                              <a:gd name="connsiteY413" fmla="*/ 30099 h 496527"/>
                              <a:gd name="connsiteX414" fmla="*/ 467963 w 1959768"/>
                              <a:gd name="connsiteY414" fmla="*/ 30099 h 496527"/>
                              <a:gd name="connsiteX415" fmla="*/ 464725 w 1959768"/>
                              <a:gd name="connsiteY415" fmla="*/ 33338 h 496527"/>
                              <a:gd name="connsiteX416" fmla="*/ 464725 w 1959768"/>
                              <a:gd name="connsiteY416" fmla="*/ 56864 h 496527"/>
                              <a:gd name="connsiteX417" fmla="*/ 467963 w 1959768"/>
                              <a:gd name="connsiteY417" fmla="*/ 60103 h 496527"/>
                              <a:gd name="connsiteX418" fmla="*/ 574739 w 1959768"/>
                              <a:gd name="connsiteY418" fmla="*/ 60103 h 496527"/>
                              <a:gd name="connsiteX419" fmla="*/ 578072 w 1959768"/>
                              <a:gd name="connsiteY419" fmla="*/ 56864 h 496527"/>
                              <a:gd name="connsiteX420" fmla="*/ 578072 w 1959768"/>
                              <a:gd name="connsiteY420" fmla="*/ 111157 h 496527"/>
                              <a:gd name="connsiteX421" fmla="*/ 578072 w 1959768"/>
                              <a:gd name="connsiteY421" fmla="*/ 87725 h 496527"/>
                              <a:gd name="connsiteX422" fmla="*/ 574739 w 1959768"/>
                              <a:gd name="connsiteY422" fmla="*/ 84487 h 496527"/>
                              <a:gd name="connsiteX423" fmla="*/ 467963 w 1959768"/>
                              <a:gd name="connsiteY423" fmla="*/ 84487 h 496527"/>
                              <a:gd name="connsiteX424" fmla="*/ 464725 w 1959768"/>
                              <a:gd name="connsiteY424" fmla="*/ 87725 h 496527"/>
                              <a:gd name="connsiteX425" fmla="*/ 464725 w 1959768"/>
                              <a:gd name="connsiteY425" fmla="*/ 111157 h 496527"/>
                              <a:gd name="connsiteX426" fmla="*/ 467963 w 1959768"/>
                              <a:gd name="connsiteY426" fmla="*/ 114395 h 496527"/>
                              <a:gd name="connsiteX427" fmla="*/ 574739 w 1959768"/>
                              <a:gd name="connsiteY427" fmla="*/ 114395 h 496527"/>
                              <a:gd name="connsiteX428" fmla="*/ 578072 w 1959768"/>
                              <a:gd name="connsiteY428" fmla="*/ 111157 h 496527"/>
                              <a:gd name="connsiteX429" fmla="*/ 578072 w 1959768"/>
                              <a:gd name="connsiteY429" fmla="*/ 165545 h 496527"/>
                              <a:gd name="connsiteX430" fmla="*/ 578072 w 1959768"/>
                              <a:gd name="connsiteY430" fmla="*/ 142113 h 496527"/>
                              <a:gd name="connsiteX431" fmla="*/ 574739 w 1959768"/>
                              <a:gd name="connsiteY431" fmla="*/ 138779 h 496527"/>
                              <a:gd name="connsiteX432" fmla="*/ 467963 w 1959768"/>
                              <a:gd name="connsiteY432" fmla="*/ 138779 h 496527"/>
                              <a:gd name="connsiteX433" fmla="*/ 464725 w 1959768"/>
                              <a:gd name="connsiteY433" fmla="*/ 142113 h 496527"/>
                              <a:gd name="connsiteX434" fmla="*/ 464725 w 1959768"/>
                              <a:gd name="connsiteY434" fmla="*/ 165545 h 496527"/>
                              <a:gd name="connsiteX435" fmla="*/ 467963 w 1959768"/>
                              <a:gd name="connsiteY435" fmla="*/ 168783 h 496527"/>
                              <a:gd name="connsiteX436" fmla="*/ 574739 w 1959768"/>
                              <a:gd name="connsiteY436" fmla="*/ 168783 h 496527"/>
                              <a:gd name="connsiteX437" fmla="*/ 578072 w 1959768"/>
                              <a:gd name="connsiteY437" fmla="*/ 165545 h 496527"/>
                              <a:gd name="connsiteX438" fmla="*/ 578072 w 1959768"/>
                              <a:gd name="connsiteY438" fmla="*/ 219837 h 496527"/>
                              <a:gd name="connsiteX439" fmla="*/ 578072 w 1959768"/>
                              <a:gd name="connsiteY439" fmla="*/ 196406 h 496527"/>
                              <a:gd name="connsiteX440" fmla="*/ 574739 w 1959768"/>
                              <a:gd name="connsiteY440" fmla="*/ 193167 h 496527"/>
                              <a:gd name="connsiteX441" fmla="*/ 467963 w 1959768"/>
                              <a:gd name="connsiteY441" fmla="*/ 193167 h 496527"/>
                              <a:gd name="connsiteX442" fmla="*/ 464725 w 1959768"/>
                              <a:gd name="connsiteY442" fmla="*/ 196406 h 496527"/>
                              <a:gd name="connsiteX443" fmla="*/ 464725 w 1959768"/>
                              <a:gd name="connsiteY443" fmla="*/ 219837 h 496527"/>
                              <a:gd name="connsiteX444" fmla="*/ 467963 w 1959768"/>
                              <a:gd name="connsiteY444" fmla="*/ 223171 h 496527"/>
                              <a:gd name="connsiteX445" fmla="*/ 574739 w 1959768"/>
                              <a:gd name="connsiteY445" fmla="*/ 223171 h 496527"/>
                              <a:gd name="connsiteX446" fmla="*/ 578072 w 1959768"/>
                              <a:gd name="connsiteY446" fmla="*/ 219837 h 496527"/>
                              <a:gd name="connsiteX447" fmla="*/ 578072 w 1959768"/>
                              <a:gd name="connsiteY447" fmla="*/ 274225 h 496527"/>
                              <a:gd name="connsiteX448" fmla="*/ 578072 w 1959768"/>
                              <a:gd name="connsiteY448" fmla="*/ 250412 h 496527"/>
                              <a:gd name="connsiteX449" fmla="*/ 574739 w 1959768"/>
                              <a:gd name="connsiteY449" fmla="*/ 247174 h 496527"/>
                              <a:gd name="connsiteX450" fmla="*/ 467963 w 1959768"/>
                              <a:gd name="connsiteY450" fmla="*/ 247174 h 496527"/>
                              <a:gd name="connsiteX451" fmla="*/ 464725 w 1959768"/>
                              <a:gd name="connsiteY451" fmla="*/ 250412 h 496527"/>
                              <a:gd name="connsiteX452" fmla="*/ 464725 w 1959768"/>
                              <a:gd name="connsiteY452" fmla="*/ 274225 h 496527"/>
                              <a:gd name="connsiteX453" fmla="*/ 467963 w 1959768"/>
                              <a:gd name="connsiteY453" fmla="*/ 277463 h 496527"/>
                              <a:gd name="connsiteX454" fmla="*/ 574739 w 1959768"/>
                              <a:gd name="connsiteY454" fmla="*/ 277463 h 496527"/>
                              <a:gd name="connsiteX455" fmla="*/ 578072 w 1959768"/>
                              <a:gd name="connsiteY455" fmla="*/ 274225 h 496527"/>
                              <a:gd name="connsiteX456" fmla="*/ 578072 w 1959768"/>
                              <a:gd name="connsiteY456" fmla="*/ 328517 h 496527"/>
                              <a:gd name="connsiteX457" fmla="*/ 578072 w 1959768"/>
                              <a:gd name="connsiteY457" fmla="*/ 305086 h 496527"/>
                              <a:gd name="connsiteX458" fmla="*/ 574739 w 1959768"/>
                              <a:gd name="connsiteY458" fmla="*/ 301847 h 496527"/>
                              <a:gd name="connsiteX459" fmla="*/ 467963 w 1959768"/>
                              <a:gd name="connsiteY459" fmla="*/ 301847 h 496527"/>
                              <a:gd name="connsiteX460" fmla="*/ 464725 w 1959768"/>
                              <a:gd name="connsiteY460" fmla="*/ 305086 h 496527"/>
                              <a:gd name="connsiteX461" fmla="*/ 464725 w 1959768"/>
                              <a:gd name="connsiteY461" fmla="*/ 328517 h 496527"/>
                              <a:gd name="connsiteX462" fmla="*/ 467963 w 1959768"/>
                              <a:gd name="connsiteY462" fmla="*/ 331851 h 496527"/>
                              <a:gd name="connsiteX463" fmla="*/ 574739 w 1959768"/>
                              <a:gd name="connsiteY463" fmla="*/ 331851 h 496527"/>
                              <a:gd name="connsiteX464" fmla="*/ 578072 w 1959768"/>
                              <a:gd name="connsiteY464" fmla="*/ 328517 h 496527"/>
                              <a:gd name="connsiteX465" fmla="*/ 578072 w 1959768"/>
                              <a:gd name="connsiteY465" fmla="*/ 382905 h 496527"/>
                              <a:gd name="connsiteX466" fmla="*/ 578072 w 1959768"/>
                              <a:gd name="connsiteY466" fmla="*/ 359474 h 496527"/>
                              <a:gd name="connsiteX467" fmla="*/ 574739 w 1959768"/>
                              <a:gd name="connsiteY467" fmla="*/ 356235 h 496527"/>
                              <a:gd name="connsiteX468" fmla="*/ 467963 w 1959768"/>
                              <a:gd name="connsiteY468" fmla="*/ 356235 h 496527"/>
                              <a:gd name="connsiteX469" fmla="*/ 464725 w 1959768"/>
                              <a:gd name="connsiteY469" fmla="*/ 359474 h 496527"/>
                              <a:gd name="connsiteX470" fmla="*/ 464725 w 1959768"/>
                              <a:gd name="connsiteY470" fmla="*/ 382905 h 496527"/>
                              <a:gd name="connsiteX471" fmla="*/ 467963 w 1959768"/>
                              <a:gd name="connsiteY471" fmla="*/ 386144 h 496527"/>
                              <a:gd name="connsiteX472" fmla="*/ 574739 w 1959768"/>
                              <a:gd name="connsiteY472" fmla="*/ 386144 h 496527"/>
                              <a:gd name="connsiteX473" fmla="*/ 578072 w 1959768"/>
                              <a:gd name="connsiteY473" fmla="*/ 382905 h 496527"/>
                              <a:gd name="connsiteX474" fmla="*/ 578072 w 1959768"/>
                              <a:gd name="connsiteY474" fmla="*/ 437293 h 496527"/>
                              <a:gd name="connsiteX475" fmla="*/ 578072 w 1959768"/>
                              <a:gd name="connsiteY475" fmla="*/ 413861 h 496527"/>
                              <a:gd name="connsiteX476" fmla="*/ 574739 w 1959768"/>
                              <a:gd name="connsiteY476" fmla="*/ 410528 h 496527"/>
                              <a:gd name="connsiteX477" fmla="*/ 467963 w 1959768"/>
                              <a:gd name="connsiteY477" fmla="*/ 410528 h 496527"/>
                              <a:gd name="connsiteX478" fmla="*/ 464725 w 1959768"/>
                              <a:gd name="connsiteY478" fmla="*/ 413861 h 496527"/>
                              <a:gd name="connsiteX479" fmla="*/ 464725 w 1959768"/>
                              <a:gd name="connsiteY479" fmla="*/ 437293 h 496527"/>
                              <a:gd name="connsiteX480" fmla="*/ 467963 w 1959768"/>
                              <a:gd name="connsiteY480" fmla="*/ 440531 h 496527"/>
                              <a:gd name="connsiteX481" fmla="*/ 574739 w 1959768"/>
                              <a:gd name="connsiteY481" fmla="*/ 440531 h 496527"/>
                              <a:gd name="connsiteX482" fmla="*/ 578072 w 1959768"/>
                              <a:gd name="connsiteY482" fmla="*/ 437293 h 496527"/>
                              <a:gd name="connsiteX483" fmla="*/ 578072 w 1959768"/>
                              <a:gd name="connsiteY483" fmla="*/ 491585 h 496527"/>
                              <a:gd name="connsiteX484" fmla="*/ 578072 w 1959768"/>
                              <a:gd name="connsiteY484" fmla="*/ 468154 h 496527"/>
                              <a:gd name="connsiteX485" fmla="*/ 574739 w 1959768"/>
                              <a:gd name="connsiteY485" fmla="*/ 464915 h 496527"/>
                              <a:gd name="connsiteX486" fmla="*/ 467963 w 1959768"/>
                              <a:gd name="connsiteY486" fmla="*/ 464915 h 496527"/>
                              <a:gd name="connsiteX487" fmla="*/ 464725 w 1959768"/>
                              <a:gd name="connsiteY487" fmla="*/ 468154 h 496527"/>
                              <a:gd name="connsiteX488" fmla="*/ 464725 w 1959768"/>
                              <a:gd name="connsiteY488" fmla="*/ 491585 h 496527"/>
                              <a:gd name="connsiteX489" fmla="*/ 467963 w 1959768"/>
                              <a:gd name="connsiteY489" fmla="*/ 494919 h 496527"/>
                              <a:gd name="connsiteX490" fmla="*/ 574739 w 1959768"/>
                              <a:gd name="connsiteY490" fmla="*/ 494919 h 496527"/>
                              <a:gd name="connsiteX491" fmla="*/ 578072 w 1959768"/>
                              <a:gd name="connsiteY491" fmla="*/ 491585 h 496527"/>
                              <a:gd name="connsiteX492" fmla="*/ 411289 w 1959768"/>
                              <a:gd name="connsiteY492" fmla="*/ 382905 h 496527"/>
                              <a:gd name="connsiteX493" fmla="*/ 411289 w 1959768"/>
                              <a:gd name="connsiteY493" fmla="*/ 359474 h 496527"/>
                              <a:gd name="connsiteX494" fmla="*/ 408051 w 1959768"/>
                              <a:gd name="connsiteY494" fmla="*/ 356235 h 496527"/>
                              <a:gd name="connsiteX495" fmla="*/ 3239 w 1959768"/>
                              <a:gd name="connsiteY495" fmla="*/ 356235 h 496527"/>
                              <a:gd name="connsiteX496" fmla="*/ 0 w 1959768"/>
                              <a:gd name="connsiteY496" fmla="*/ 359474 h 496527"/>
                              <a:gd name="connsiteX497" fmla="*/ 0 w 1959768"/>
                              <a:gd name="connsiteY497" fmla="*/ 382905 h 496527"/>
                              <a:gd name="connsiteX498" fmla="*/ 3239 w 1959768"/>
                              <a:gd name="connsiteY498" fmla="*/ 386144 h 496527"/>
                              <a:gd name="connsiteX499" fmla="*/ 408051 w 1959768"/>
                              <a:gd name="connsiteY499" fmla="*/ 386144 h 496527"/>
                              <a:gd name="connsiteX500" fmla="*/ 411289 w 1959768"/>
                              <a:gd name="connsiteY500" fmla="*/ 382905 h 496527"/>
                              <a:gd name="connsiteX501" fmla="*/ 411289 w 1959768"/>
                              <a:gd name="connsiteY501" fmla="*/ 491585 h 496527"/>
                              <a:gd name="connsiteX502" fmla="*/ 411289 w 1959768"/>
                              <a:gd name="connsiteY502" fmla="*/ 468154 h 496527"/>
                              <a:gd name="connsiteX503" fmla="*/ 408051 w 1959768"/>
                              <a:gd name="connsiteY503" fmla="*/ 464915 h 496527"/>
                              <a:gd name="connsiteX504" fmla="*/ 3239 w 1959768"/>
                              <a:gd name="connsiteY504" fmla="*/ 464915 h 496527"/>
                              <a:gd name="connsiteX505" fmla="*/ 0 w 1959768"/>
                              <a:gd name="connsiteY505" fmla="*/ 468154 h 496527"/>
                              <a:gd name="connsiteX506" fmla="*/ 0 w 1959768"/>
                              <a:gd name="connsiteY506" fmla="*/ 491585 h 496527"/>
                              <a:gd name="connsiteX507" fmla="*/ 3239 w 1959768"/>
                              <a:gd name="connsiteY507" fmla="*/ 494919 h 496527"/>
                              <a:gd name="connsiteX508" fmla="*/ 408051 w 1959768"/>
                              <a:gd name="connsiteY508" fmla="*/ 494919 h 496527"/>
                              <a:gd name="connsiteX509" fmla="*/ 411289 w 1959768"/>
                              <a:gd name="connsiteY509" fmla="*/ 491585 h 496527"/>
                              <a:gd name="connsiteX510" fmla="*/ 1660589 w 1959768"/>
                              <a:gd name="connsiteY510" fmla="*/ 413290 h 496527"/>
                              <a:gd name="connsiteX511" fmla="*/ 1653064 w 1959768"/>
                              <a:gd name="connsiteY511" fmla="*/ 409766 h 496527"/>
                              <a:gd name="connsiteX512" fmla="*/ 1645158 w 1959768"/>
                              <a:gd name="connsiteY512" fmla="*/ 424910 h 496527"/>
                              <a:gd name="connsiteX513" fmla="*/ 1652778 w 1959768"/>
                              <a:gd name="connsiteY513" fmla="*/ 424910 h 496527"/>
                              <a:gd name="connsiteX514" fmla="*/ 1646682 w 1959768"/>
                              <a:gd name="connsiteY514" fmla="*/ 412337 h 496527"/>
                              <a:gd name="connsiteX515" fmla="*/ 1639443 w 1959768"/>
                              <a:gd name="connsiteY515" fmla="*/ 409480 h 496527"/>
                              <a:gd name="connsiteX516" fmla="*/ 1631537 w 1959768"/>
                              <a:gd name="connsiteY516" fmla="*/ 424625 h 496527"/>
                              <a:gd name="connsiteX517" fmla="*/ 1639062 w 1959768"/>
                              <a:gd name="connsiteY517" fmla="*/ 424625 h 496527"/>
                              <a:gd name="connsiteX518" fmla="*/ 1959769 w 1959768"/>
                              <a:gd name="connsiteY518" fmla="*/ 491300 h 496527"/>
                              <a:gd name="connsiteX519" fmla="*/ 1959769 w 1959768"/>
                              <a:gd name="connsiteY519" fmla="*/ 468154 h 496527"/>
                              <a:gd name="connsiteX520" fmla="*/ 1956530 w 1959768"/>
                              <a:gd name="connsiteY520" fmla="*/ 464915 h 496527"/>
                              <a:gd name="connsiteX521" fmla="*/ 1812131 w 1959768"/>
                              <a:gd name="connsiteY521" fmla="*/ 464915 h 496527"/>
                              <a:gd name="connsiteX522" fmla="*/ 1808893 w 1959768"/>
                              <a:gd name="connsiteY522" fmla="*/ 468154 h 496527"/>
                              <a:gd name="connsiteX523" fmla="*/ 1808893 w 1959768"/>
                              <a:gd name="connsiteY523" fmla="*/ 491585 h 496527"/>
                              <a:gd name="connsiteX524" fmla="*/ 1812131 w 1959768"/>
                              <a:gd name="connsiteY524" fmla="*/ 494919 h 496527"/>
                              <a:gd name="connsiteX525" fmla="*/ 1956530 w 1959768"/>
                              <a:gd name="connsiteY525" fmla="*/ 494919 h 496527"/>
                              <a:gd name="connsiteX526" fmla="*/ 1959769 w 1959768"/>
                              <a:gd name="connsiteY526" fmla="*/ 491585 h 496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Lst>
                            <a:rect l="l" t="t" r="r" b="b"/>
                            <a:pathLst>
                              <a:path w="1959768" h="496527">
                                <a:moveTo>
                                  <a:pt x="117157" y="317087"/>
                                </a:moveTo>
                                <a:cubicBezTo>
                                  <a:pt x="117157" y="307562"/>
                                  <a:pt x="118300" y="304705"/>
                                  <a:pt x="129349" y="304038"/>
                                </a:cubicBezTo>
                                <a:cubicBezTo>
                                  <a:pt x="208827" y="300837"/>
                                  <a:pt x="282760" y="262439"/>
                                  <a:pt x="331089" y="199263"/>
                                </a:cubicBezTo>
                                <a:cubicBezTo>
                                  <a:pt x="366246" y="155060"/>
                                  <a:pt x="386280" y="100736"/>
                                  <a:pt x="388239" y="44291"/>
                                </a:cubicBezTo>
                                <a:cubicBezTo>
                                  <a:pt x="388810" y="31528"/>
                                  <a:pt x="399288" y="33052"/>
                                  <a:pt x="407289" y="33052"/>
                                </a:cubicBezTo>
                                <a:cubicBezTo>
                                  <a:pt x="418529" y="33052"/>
                                  <a:pt x="416243" y="39815"/>
                                  <a:pt x="415957" y="46196"/>
                                </a:cubicBezTo>
                                <a:cubicBezTo>
                                  <a:pt x="409736" y="179091"/>
                                  <a:pt x="316638" y="291972"/>
                                  <a:pt x="187357" y="323374"/>
                                </a:cubicBezTo>
                                <a:cubicBezTo>
                                  <a:pt x="168900" y="327709"/>
                                  <a:pt x="150093" y="330387"/>
                                  <a:pt x="131159" y="331375"/>
                                </a:cubicBezTo>
                                <a:cubicBezTo>
                                  <a:pt x="117253" y="332804"/>
                                  <a:pt x="117062" y="332423"/>
                                  <a:pt x="117157" y="317087"/>
                                </a:cubicBezTo>
                                <a:close/>
                                <a:moveTo>
                                  <a:pt x="360712" y="46482"/>
                                </a:moveTo>
                                <a:cubicBezTo>
                                  <a:pt x="361379" y="39529"/>
                                  <a:pt x="361950" y="33719"/>
                                  <a:pt x="351187" y="33623"/>
                                </a:cubicBezTo>
                                <a:cubicBezTo>
                                  <a:pt x="343567" y="33623"/>
                                  <a:pt x="333661" y="31242"/>
                                  <a:pt x="333375" y="44672"/>
                                </a:cubicBezTo>
                                <a:cubicBezTo>
                                  <a:pt x="333069" y="67369"/>
                                  <a:pt x="328346" y="89789"/>
                                  <a:pt x="319468" y="110681"/>
                                </a:cubicBezTo>
                                <a:cubicBezTo>
                                  <a:pt x="283559" y="196406"/>
                                  <a:pt x="219170" y="244031"/>
                                  <a:pt x="126968" y="250031"/>
                                </a:cubicBezTo>
                                <a:cubicBezTo>
                                  <a:pt x="113824" y="250984"/>
                                  <a:pt x="116681" y="261652"/>
                                  <a:pt x="117443" y="268415"/>
                                </a:cubicBezTo>
                                <a:cubicBezTo>
                                  <a:pt x="117443" y="277940"/>
                                  <a:pt x="122396" y="277940"/>
                                  <a:pt x="129064" y="277273"/>
                                </a:cubicBezTo>
                                <a:cubicBezTo>
                                  <a:pt x="140138" y="276610"/>
                                  <a:pt x="151170" y="275371"/>
                                  <a:pt x="162116" y="273558"/>
                                </a:cubicBezTo>
                                <a:cubicBezTo>
                                  <a:pt x="270144" y="253421"/>
                                  <a:pt x="351310" y="163439"/>
                                  <a:pt x="360235" y="53912"/>
                                </a:cubicBezTo>
                                <a:cubicBezTo>
                                  <a:pt x="360331" y="51435"/>
                                  <a:pt x="360426" y="48959"/>
                                  <a:pt x="360712" y="46482"/>
                                </a:cubicBezTo>
                                <a:close/>
                                <a:moveTo>
                                  <a:pt x="816959" y="76676"/>
                                </a:moveTo>
                                <a:cubicBezTo>
                                  <a:pt x="831209" y="76959"/>
                                  <a:pt x="844944" y="81987"/>
                                  <a:pt x="856012" y="90964"/>
                                </a:cubicBezTo>
                                <a:lnTo>
                                  <a:pt x="872395" y="67342"/>
                                </a:lnTo>
                                <a:cubicBezTo>
                                  <a:pt x="864899" y="61103"/>
                                  <a:pt x="856307" y="56321"/>
                                  <a:pt x="847058" y="53245"/>
                                </a:cubicBezTo>
                                <a:cubicBezTo>
                                  <a:pt x="837867" y="50037"/>
                                  <a:pt x="828218" y="48363"/>
                                  <a:pt x="818483" y="48292"/>
                                </a:cubicBezTo>
                                <a:cubicBezTo>
                                  <a:pt x="805024" y="47837"/>
                                  <a:pt x="791804" y="51931"/>
                                  <a:pt x="780955" y="59912"/>
                                </a:cubicBezTo>
                                <a:cubicBezTo>
                                  <a:pt x="771411" y="67487"/>
                                  <a:pt x="766067" y="79170"/>
                                  <a:pt x="766572" y="91345"/>
                                </a:cubicBezTo>
                                <a:cubicBezTo>
                                  <a:pt x="765620" y="102704"/>
                                  <a:pt x="769944" y="113870"/>
                                  <a:pt x="778288" y="121634"/>
                                </a:cubicBezTo>
                                <a:cubicBezTo>
                                  <a:pt x="789365" y="129461"/>
                                  <a:pt x="802005" y="134790"/>
                                  <a:pt x="815340" y="137255"/>
                                </a:cubicBezTo>
                                <a:cubicBezTo>
                                  <a:pt x="822855" y="138695"/>
                                  <a:pt x="830094" y="141333"/>
                                  <a:pt x="836771" y="145066"/>
                                </a:cubicBezTo>
                                <a:cubicBezTo>
                                  <a:pt x="840229" y="147371"/>
                                  <a:pt x="842239" y="151297"/>
                                  <a:pt x="842105" y="155448"/>
                                </a:cubicBezTo>
                                <a:cubicBezTo>
                                  <a:pt x="842267" y="159537"/>
                                  <a:pt x="840372" y="163436"/>
                                  <a:pt x="837057" y="165830"/>
                                </a:cubicBezTo>
                                <a:cubicBezTo>
                                  <a:pt x="832923" y="168587"/>
                                  <a:pt x="828008" y="169925"/>
                                  <a:pt x="823055" y="169640"/>
                                </a:cubicBezTo>
                                <a:cubicBezTo>
                                  <a:pt x="806587" y="168272"/>
                                  <a:pt x="791156" y="160999"/>
                                  <a:pt x="779621" y="149162"/>
                                </a:cubicBezTo>
                                <a:lnTo>
                                  <a:pt x="760571" y="172784"/>
                                </a:lnTo>
                                <a:cubicBezTo>
                                  <a:pt x="777116" y="189064"/>
                                  <a:pt x="799367" y="198226"/>
                                  <a:pt x="822579" y="198311"/>
                                </a:cubicBezTo>
                                <a:cubicBezTo>
                                  <a:pt x="836466" y="198975"/>
                                  <a:pt x="850135" y="194688"/>
                                  <a:pt x="861155" y="186214"/>
                                </a:cubicBezTo>
                                <a:cubicBezTo>
                                  <a:pt x="870699" y="178493"/>
                                  <a:pt x="876081" y="166763"/>
                                  <a:pt x="875729" y="154496"/>
                                </a:cubicBezTo>
                                <a:cubicBezTo>
                                  <a:pt x="876490" y="143416"/>
                                  <a:pt x="872300" y="132570"/>
                                  <a:pt x="864298" y="124873"/>
                                </a:cubicBezTo>
                                <a:cubicBezTo>
                                  <a:pt x="855040" y="117249"/>
                                  <a:pt x="844048" y="112016"/>
                                  <a:pt x="832294" y="109633"/>
                                </a:cubicBezTo>
                                <a:cubicBezTo>
                                  <a:pt x="823151" y="107854"/>
                                  <a:pt x="814273" y="104876"/>
                                  <a:pt x="805910" y="100775"/>
                                </a:cubicBezTo>
                                <a:cubicBezTo>
                                  <a:pt x="802310" y="98698"/>
                                  <a:pt x="800119" y="94832"/>
                                  <a:pt x="800195" y="90678"/>
                                </a:cubicBezTo>
                                <a:cubicBezTo>
                                  <a:pt x="800052" y="86734"/>
                                  <a:pt x="801786" y="82954"/>
                                  <a:pt x="804863" y="80486"/>
                                </a:cubicBezTo>
                                <a:cubicBezTo>
                                  <a:pt x="808377" y="77937"/>
                                  <a:pt x="812616" y="76600"/>
                                  <a:pt x="816959" y="76676"/>
                                </a:cubicBezTo>
                                <a:close/>
                                <a:moveTo>
                                  <a:pt x="1015841" y="196691"/>
                                </a:moveTo>
                                <a:lnTo>
                                  <a:pt x="1015841" y="168116"/>
                                </a:lnTo>
                                <a:lnTo>
                                  <a:pt x="938784" y="168116"/>
                                </a:lnTo>
                                <a:lnTo>
                                  <a:pt x="1014984" y="73724"/>
                                </a:lnTo>
                                <a:lnTo>
                                  <a:pt x="1014984" y="51530"/>
                                </a:lnTo>
                                <a:lnTo>
                                  <a:pt x="896874" y="51530"/>
                                </a:lnTo>
                                <a:lnTo>
                                  <a:pt x="896874" y="79629"/>
                                </a:lnTo>
                                <a:lnTo>
                                  <a:pt x="970407" y="79629"/>
                                </a:lnTo>
                                <a:lnTo>
                                  <a:pt x="894207" y="174879"/>
                                </a:lnTo>
                                <a:lnTo>
                                  <a:pt x="894207" y="197072"/>
                                </a:lnTo>
                                <a:close/>
                                <a:moveTo>
                                  <a:pt x="1044416" y="51530"/>
                                </a:moveTo>
                                <a:lnTo>
                                  <a:pt x="1044416" y="196691"/>
                                </a:lnTo>
                                <a:lnTo>
                                  <a:pt x="1151382" y="196691"/>
                                </a:lnTo>
                                <a:lnTo>
                                  <a:pt x="1151382" y="168116"/>
                                </a:lnTo>
                                <a:lnTo>
                                  <a:pt x="1076801" y="168116"/>
                                </a:lnTo>
                                <a:lnTo>
                                  <a:pt x="1076801" y="137922"/>
                                </a:lnTo>
                                <a:lnTo>
                                  <a:pt x="1141762" y="137922"/>
                                </a:lnTo>
                                <a:lnTo>
                                  <a:pt x="1141762" y="110300"/>
                                </a:lnTo>
                                <a:lnTo>
                                  <a:pt x="1076801" y="110300"/>
                                </a:lnTo>
                                <a:lnTo>
                                  <a:pt x="1076801" y="80391"/>
                                </a:lnTo>
                                <a:lnTo>
                                  <a:pt x="1149096" y="80391"/>
                                </a:lnTo>
                                <a:lnTo>
                                  <a:pt x="1149096" y="51816"/>
                                </a:lnTo>
                                <a:close/>
                                <a:moveTo>
                                  <a:pt x="1137476" y="13430"/>
                                </a:moveTo>
                                <a:lnTo>
                                  <a:pt x="1105281" y="0"/>
                                </a:lnTo>
                                <a:lnTo>
                                  <a:pt x="1078897" y="36671"/>
                                </a:lnTo>
                                <a:lnTo>
                                  <a:pt x="1108615" y="36671"/>
                                </a:lnTo>
                                <a:close/>
                                <a:moveTo>
                                  <a:pt x="1217200" y="156305"/>
                                </a:moveTo>
                                <a:cubicBezTo>
                                  <a:pt x="1208570" y="147540"/>
                                  <a:pt x="1204036" y="135537"/>
                                  <a:pt x="1204722" y="123254"/>
                                </a:cubicBezTo>
                                <a:cubicBezTo>
                                  <a:pt x="1204141" y="111174"/>
                                  <a:pt x="1208875" y="99444"/>
                                  <a:pt x="1217676" y="91154"/>
                                </a:cubicBezTo>
                                <a:cubicBezTo>
                                  <a:pt x="1226049" y="83208"/>
                                  <a:pt x="1237183" y="78835"/>
                                  <a:pt x="1248728" y="78962"/>
                                </a:cubicBezTo>
                                <a:cubicBezTo>
                                  <a:pt x="1263739" y="78871"/>
                                  <a:pt x="1277893" y="85948"/>
                                  <a:pt x="1286828" y="98012"/>
                                </a:cubicBezTo>
                                <a:lnTo>
                                  <a:pt x="1307021" y="75152"/>
                                </a:lnTo>
                                <a:cubicBezTo>
                                  <a:pt x="1292152" y="57600"/>
                                  <a:pt x="1270206" y="47636"/>
                                  <a:pt x="1247204" y="48006"/>
                                </a:cubicBezTo>
                                <a:cubicBezTo>
                                  <a:pt x="1227039" y="47544"/>
                                  <a:pt x="1207551" y="55277"/>
                                  <a:pt x="1193197" y="69437"/>
                                </a:cubicBezTo>
                                <a:cubicBezTo>
                                  <a:pt x="1178585" y="83506"/>
                                  <a:pt x="1170565" y="103072"/>
                                  <a:pt x="1171099" y="123349"/>
                                </a:cubicBezTo>
                                <a:cubicBezTo>
                                  <a:pt x="1170508" y="143421"/>
                                  <a:pt x="1178385" y="162817"/>
                                  <a:pt x="1192816" y="176784"/>
                                </a:cubicBezTo>
                                <a:cubicBezTo>
                                  <a:pt x="1224429" y="206360"/>
                                  <a:pt x="1274035" y="204707"/>
                                  <a:pt x="1303620" y="173089"/>
                                </a:cubicBezTo>
                                <a:cubicBezTo>
                                  <a:pt x="1304525" y="172122"/>
                                  <a:pt x="1305401" y="171130"/>
                                  <a:pt x="1306259" y="170117"/>
                                </a:cubicBezTo>
                                <a:lnTo>
                                  <a:pt x="1285494" y="148781"/>
                                </a:lnTo>
                                <a:cubicBezTo>
                                  <a:pt x="1276302" y="161045"/>
                                  <a:pt x="1261767" y="168134"/>
                                  <a:pt x="1246442" y="167831"/>
                                </a:cubicBezTo>
                                <a:cubicBezTo>
                                  <a:pt x="1235316" y="168083"/>
                                  <a:pt x="1224591" y="163701"/>
                                  <a:pt x="1216819" y="155734"/>
                                </a:cubicBezTo>
                                <a:close/>
                                <a:moveTo>
                                  <a:pt x="1422273" y="112776"/>
                                </a:moveTo>
                                <a:lnTo>
                                  <a:pt x="1364552" y="112776"/>
                                </a:lnTo>
                                <a:lnTo>
                                  <a:pt x="1364552" y="51530"/>
                                </a:lnTo>
                                <a:lnTo>
                                  <a:pt x="1332167" y="51530"/>
                                </a:lnTo>
                                <a:lnTo>
                                  <a:pt x="1332167" y="196691"/>
                                </a:lnTo>
                                <a:lnTo>
                                  <a:pt x="1364552" y="196691"/>
                                </a:lnTo>
                                <a:lnTo>
                                  <a:pt x="1364552" y="139541"/>
                                </a:lnTo>
                                <a:lnTo>
                                  <a:pt x="1422273" y="139541"/>
                                </a:lnTo>
                                <a:lnTo>
                                  <a:pt x="1422273" y="196691"/>
                                </a:lnTo>
                                <a:lnTo>
                                  <a:pt x="1454658" y="196691"/>
                                </a:lnTo>
                                <a:lnTo>
                                  <a:pt x="1454658" y="51530"/>
                                </a:lnTo>
                                <a:lnTo>
                                  <a:pt x="1422273" y="51530"/>
                                </a:lnTo>
                                <a:close/>
                                <a:moveTo>
                                  <a:pt x="1490472" y="51530"/>
                                </a:moveTo>
                                <a:lnTo>
                                  <a:pt x="1490472" y="196691"/>
                                </a:lnTo>
                                <a:lnTo>
                                  <a:pt x="1597343" y="196691"/>
                                </a:lnTo>
                                <a:lnTo>
                                  <a:pt x="1597343" y="168116"/>
                                </a:lnTo>
                                <a:lnTo>
                                  <a:pt x="1522857" y="168116"/>
                                </a:lnTo>
                                <a:lnTo>
                                  <a:pt x="1522857" y="137922"/>
                                </a:lnTo>
                                <a:lnTo>
                                  <a:pt x="1587818" y="137922"/>
                                </a:lnTo>
                                <a:lnTo>
                                  <a:pt x="1587818" y="110300"/>
                                </a:lnTo>
                                <a:lnTo>
                                  <a:pt x="1522857" y="110300"/>
                                </a:lnTo>
                                <a:lnTo>
                                  <a:pt x="1522857" y="80391"/>
                                </a:lnTo>
                                <a:lnTo>
                                  <a:pt x="1595057" y="80391"/>
                                </a:lnTo>
                                <a:lnTo>
                                  <a:pt x="1595057" y="51816"/>
                                </a:lnTo>
                                <a:close/>
                                <a:moveTo>
                                  <a:pt x="1727740" y="144971"/>
                                </a:moveTo>
                                <a:lnTo>
                                  <a:pt x="1656493" y="51530"/>
                                </a:lnTo>
                                <a:lnTo>
                                  <a:pt x="1625727" y="51530"/>
                                </a:lnTo>
                                <a:lnTo>
                                  <a:pt x="1625727" y="196691"/>
                                </a:lnTo>
                                <a:lnTo>
                                  <a:pt x="1658112" y="196691"/>
                                </a:lnTo>
                                <a:lnTo>
                                  <a:pt x="1658112" y="105728"/>
                                </a:lnTo>
                                <a:lnTo>
                                  <a:pt x="1727264" y="196691"/>
                                </a:lnTo>
                                <a:lnTo>
                                  <a:pt x="1759649" y="196691"/>
                                </a:lnTo>
                                <a:lnTo>
                                  <a:pt x="1759649" y="51530"/>
                                </a:lnTo>
                                <a:lnTo>
                                  <a:pt x="1727264" y="51530"/>
                                </a:lnTo>
                                <a:close/>
                                <a:moveTo>
                                  <a:pt x="1858232" y="139351"/>
                                </a:moveTo>
                                <a:lnTo>
                                  <a:pt x="1908524" y="51530"/>
                                </a:lnTo>
                                <a:lnTo>
                                  <a:pt x="1873377" y="51530"/>
                                </a:lnTo>
                                <a:lnTo>
                                  <a:pt x="1842040" y="105537"/>
                                </a:lnTo>
                                <a:lnTo>
                                  <a:pt x="1810703" y="51530"/>
                                </a:lnTo>
                                <a:lnTo>
                                  <a:pt x="1775651" y="51530"/>
                                </a:lnTo>
                                <a:lnTo>
                                  <a:pt x="1825847" y="139351"/>
                                </a:lnTo>
                                <a:lnTo>
                                  <a:pt x="1825847" y="196501"/>
                                </a:lnTo>
                                <a:lnTo>
                                  <a:pt x="1858232" y="196501"/>
                                </a:lnTo>
                                <a:close/>
                                <a:moveTo>
                                  <a:pt x="1924050" y="196501"/>
                                </a:moveTo>
                                <a:lnTo>
                                  <a:pt x="1956435" y="196501"/>
                                </a:lnTo>
                                <a:lnTo>
                                  <a:pt x="1956435" y="51530"/>
                                </a:lnTo>
                                <a:lnTo>
                                  <a:pt x="1924050" y="51530"/>
                                </a:lnTo>
                                <a:close/>
                                <a:moveTo>
                                  <a:pt x="770287" y="229362"/>
                                </a:moveTo>
                                <a:lnTo>
                                  <a:pt x="770287" y="374237"/>
                                </a:lnTo>
                                <a:lnTo>
                                  <a:pt x="877157" y="374237"/>
                                </a:lnTo>
                                <a:lnTo>
                                  <a:pt x="877157" y="345662"/>
                                </a:lnTo>
                                <a:lnTo>
                                  <a:pt x="802672" y="345662"/>
                                </a:lnTo>
                                <a:lnTo>
                                  <a:pt x="802672" y="315659"/>
                                </a:lnTo>
                                <a:lnTo>
                                  <a:pt x="867632" y="315659"/>
                                </a:lnTo>
                                <a:lnTo>
                                  <a:pt x="867632" y="288512"/>
                                </a:lnTo>
                                <a:lnTo>
                                  <a:pt x="802672" y="288512"/>
                                </a:lnTo>
                                <a:lnTo>
                                  <a:pt x="802672" y="258223"/>
                                </a:lnTo>
                                <a:lnTo>
                                  <a:pt x="874871" y="258223"/>
                                </a:lnTo>
                                <a:lnTo>
                                  <a:pt x="874871" y="229648"/>
                                </a:lnTo>
                                <a:close/>
                                <a:moveTo>
                                  <a:pt x="1002506" y="340424"/>
                                </a:moveTo>
                                <a:cubicBezTo>
                                  <a:pt x="993896" y="344978"/>
                                  <a:pt x="984237" y="347180"/>
                                  <a:pt x="974503" y="346805"/>
                                </a:cubicBezTo>
                                <a:cubicBezTo>
                                  <a:pt x="963692" y="346798"/>
                                  <a:pt x="953367" y="342356"/>
                                  <a:pt x="945928" y="334518"/>
                                </a:cubicBezTo>
                                <a:cubicBezTo>
                                  <a:pt x="937603" y="325620"/>
                                  <a:pt x="933240" y="313731"/>
                                  <a:pt x="933831" y="301562"/>
                                </a:cubicBezTo>
                                <a:cubicBezTo>
                                  <a:pt x="933250" y="289259"/>
                                  <a:pt x="937851" y="277275"/>
                                  <a:pt x="946499" y="268510"/>
                                </a:cubicBezTo>
                                <a:cubicBezTo>
                                  <a:pt x="954700" y="260199"/>
                                  <a:pt x="965978" y="255648"/>
                                  <a:pt x="977646" y="255937"/>
                                </a:cubicBezTo>
                                <a:cubicBezTo>
                                  <a:pt x="983694" y="255894"/>
                                  <a:pt x="989695" y="256960"/>
                                  <a:pt x="995363" y="259080"/>
                                </a:cubicBezTo>
                                <a:cubicBezTo>
                                  <a:pt x="1001944" y="261993"/>
                                  <a:pt x="1008002" y="265985"/>
                                  <a:pt x="1013269" y="270891"/>
                                </a:cubicBezTo>
                                <a:lnTo>
                                  <a:pt x="1030129" y="246602"/>
                                </a:lnTo>
                                <a:cubicBezTo>
                                  <a:pt x="1015308" y="233082"/>
                                  <a:pt x="995896" y="225723"/>
                                  <a:pt x="975836" y="226028"/>
                                </a:cubicBezTo>
                                <a:cubicBezTo>
                                  <a:pt x="955872" y="225663"/>
                                  <a:pt x="936612" y="233434"/>
                                  <a:pt x="922496" y="247555"/>
                                </a:cubicBezTo>
                                <a:cubicBezTo>
                                  <a:pt x="907723" y="261547"/>
                                  <a:pt x="899522" y="281120"/>
                                  <a:pt x="899922" y="301466"/>
                                </a:cubicBezTo>
                                <a:cubicBezTo>
                                  <a:pt x="899274" y="321652"/>
                                  <a:pt x="907199" y="341168"/>
                                  <a:pt x="921734" y="355187"/>
                                </a:cubicBezTo>
                                <a:cubicBezTo>
                                  <a:pt x="935993" y="369231"/>
                                  <a:pt x="955358" y="376865"/>
                                  <a:pt x="975360" y="376333"/>
                                </a:cubicBezTo>
                                <a:cubicBezTo>
                                  <a:pt x="997868" y="377573"/>
                                  <a:pt x="1019766" y="368784"/>
                                  <a:pt x="1035177" y="352330"/>
                                </a:cubicBezTo>
                                <a:lnTo>
                                  <a:pt x="1035177" y="300514"/>
                                </a:lnTo>
                                <a:lnTo>
                                  <a:pt x="1002506" y="300514"/>
                                </a:lnTo>
                                <a:close/>
                                <a:moveTo>
                                  <a:pt x="1126331" y="317183"/>
                                </a:moveTo>
                                <a:lnTo>
                                  <a:pt x="1176147" y="229362"/>
                                </a:lnTo>
                                <a:lnTo>
                                  <a:pt x="1141000" y="229362"/>
                                </a:lnTo>
                                <a:lnTo>
                                  <a:pt x="1109663" y="283274"/>
                                </a:lnTo>
                                <a:lnTo>
                                  <a:pt x="1078325" y="229362"/>
                                </a:lnTo>
                                <a:lnTo>
                                  <a:pt x="1043273" y="229362"/>
                                </a:lnTo>
                                <a:lnTo>
                                  <a:pt x="1093851" y="317087"/>
                                </a:lnTo>
                                <a:lnTo>
                                  <a:pt x="1093851" y="374237"/>
                                </a:lnTo>
                                <a:lnTo>
                                  <a:pt x="1126236" y="374237"/>
                                </a:lnTo>
                                <a:close/>
                                <a:moveTo>
                                  <a:pt x="1194435" y="229362"/>
                                </a:moveTo>
                                <a:lnTo>
                                  <a:pt x="1194435" y="374237"/>
                                </a:lnTo>
                                <a:lnTo>
                                  <a:pt x="1301401" y="374237"/>
                                </a:lnTo>
                                <a:lnTo>
                                  <a:pt x="1301401" y="345662"/>
                                </a:lnTo>
                                <a:lnTo>
                                  <a:pt x="1226820" y="345662"/>
                                </a:lnTo>
                                <a:lnTo>
                                  <a:pt x="1226820" y="315659"/>
                                </a:lnTo>
                                <a:lnTo>
                                  <a:pt x="1291781" y="315659"/>
                                </a:lnTo>
                                <a:lnTo>
                                  <a:pt x="1291781" y="288512"/>
                                </a:lnTo>
                                <a:lnTo>
                                  <a:pt x="1226820" y="288512"/>
                                </a:lnTo>
                                <a:lnTo>
                                  <a:pt x="1226820" y="258223"/>
                                </a:lnTo>
                                <a:lnTo>
                                  <a:pt x="1299115" y="258223"/>
                                </a:lnTo>
                                <a:lnTo>
                                  <a:pt x="1299115" y="229648"/>
                                </a:lnTo>
                                <a:close/>
                                <a:moveTo>
                                  <a:pt x="1435036" y="257366"/>
                                </a:moveTo>
                                <a:lnTo>
                                  <a:pt x="1435036" y="229362"/>
                                </a:lnTo>
                                <a:lnTo>
                                  <a:pt x="1320736" y="229362"/>
                                </a:lnTo>
                                <a:lnTo>
                                  <a:pt x="1320736" y="257366"/>
                                </a:lnTo>
                                <a:lnTo>
                                  <a:pt x="1361885" y="257366"/>
                                </a:lnTo>
                                <a:lnTo>
                                  <a:pt x="1361885" y="374237"/>
                                </a:lnTo>
                                <a:lnTo>
                                  <a:pt x="1394270" y="374237"/>
                                </a:lnTo>
                                <a:lnTo>
                                  <a:pt x="1394270" y="257366"/>
                                </a:lnTo>
                                <a:close/>
                                <a:moveTo>
                                  <a:pt x="1460945" y="229362"/>
                                </a:moveTo>
                                <a:lnTo>
                                  <a:pt x="1460945" y="374237"/>
                                </a:lnTo>
                                <a:lnTo>
                                  <a:pt x="1567910" y="374237"/>
                                </a:lnTo>
                                <a:lnTo>
                                  <a:pt x="1567910" y="345662"/>
                                </a:lnTo>
                                <a:lnTo>
                                  <a:pt x="1493330" y="345662"/>
                                </a:lnTo>
                                <a:lnTo>
                                  <a:pt x="1493330" y="315659"/>
                                </a:lnTo>
                                <a:lnTo>
                                  <a:pt x="1558385" y="315659"/>
                                </a:lnTo>
                                <a:lnTo>
                                  <a:pt x="1558385" y="288512"/>
                                </a:lnTo>
                                <a:lnTo>
                                  <a:pt x="1493330" y="288512"/>
                                </a:lnTo>
                                <a:lnTo>
                                  <a:pt x="1493330" y="258223"/>
                                </a:lnTo>
                                <a:lnTo>
                                  <a:pt x="1565624" y="258223"/>
                                </a:lnTo>
                                <a:lnTo>
                                  <a:pt x="1565624" y="229648"/>
                                </a:lnTo>
                                <a:close/>
                                <a:moveTo>
                                  <a:pt x="1728597" y="374237"/>
                                </a:moveTo>
                                <a:lnTo>
                                  <a:pt x="1760982" y="374237"/>
                                </a:lnTo>
                                <a:lnTo>
                                  <a:pt x="1760982" y="229362"/>
                                </a:lnTo>
                                <a:lnTo>
                                  <a:pt x="1717358" y="229362"/>
                                </a:lnTo>
                                <a:lnTo>
                                  <a:pt x="1679829" y="309086"/>
                                </a:lnTo>
                                <a:lnTo>
                                  <a:pt x="1642872" y="229362"/>
                                </a:lnTo>
                                <a:lnTo>
                                  <a:pt x="1599057" y="229362"/>
                                </a:lnTo>
                                <a:lnTo>
                                  <a:pt x="1599057" y="374237"/>
                                </a:lnTo>
                                <a:lnTo>
                                  <a:pt x="1631442" y="374237"/>
                                </a:lnTo>
                                <a:lnTo>
                                  <a:pt x="1631442" y="283083"/>
                                </a:lnTo>
                                <a:lnTo>
                                  <a:pt x="1670399" y="362426"/>
                                </a:lnTo>
                                <a:lnTo>
                                  <a:pt x="1689449" y="362426"/>
                                </a:lnTo>
                                <a:lnTo>
                                  <a:pt x="1728597" y="283083"/>
                                </a:lnTo>
                                <a:close/>
                                <a:moveTo>
                                  <a:pt x="766572" y="466725"/>
                                </a:moveTo>
                                <a:lnTo>
                                  <a:pt x="766572" y="431864"/>
                                </a:lnTo>
                                <a:lnTo>
                                  <a:pt x="755999" y="431864"/>
                                </a:lnTo>
                                <a:lnTo>
                                  <a:pt x="755999" y="467201"/>
                                </a:lnTo>
                                <a:cubicBezTo>
                                  <a:pt x="755542" y="474903"/>
                                  <a:pt x="758228" y="482460"/>
                                  <a:pt x="763429" y="488156"/>
                                </a:cubicBezTo>
                                <a:cubicBezTo>
                                  <a:pt x="774278" y="497858"/>
                                  <a:pt x="790680" y="497858"/>
                                  <a:pt x="801529" y="488156"/>
                                </a:cubicBezTo>
                                <a:cubicBezTo>
                                  <a:pt x="806844" y="482524"/>
                                  <a:pt x="809568" y="474929"/>
                                  <a:pt x="809054" y="467201"/>
                                </a:cubicBezTo>
                                <a:lnTo>
                                  <a:pt x="809054" y="431864"/>
                                </a:lnTo>
                                <a:lnTo>
                                  <a:pt x="798385" y="431864"/>
                                </a:lnTo>
                                <a:lnTo>
                                  <a:pt x="798385" y="466725"/>
                                </a:lnTo>
                                <a:cubicBezTo>
                                  <a:pt x="798671" y="471666"/>
                                  <a:pt x="797147" y="476541"/>
                                  <a:pt x="794099" y="480441"/>
                                </a:cubicBezTo>
                                <a:cubicBezTo>
                                  <a:pt x="791147" y="483789"/>
                                  <a:pt x="786851" y="485640"/>
                                  <a:pt x="782384" y="485489"/>
                                </a:cubicBezTo>
                                <a:cubicBezTo>
                                  <a:pt x="777916" y="485682"/>
                                  <a:pt x="773601" y="483822"/>
                                  <a:pt x="770668" y="480441"/>
                                </a:cubicBezTo>
                                <a:cubicBezTo>
                                  <a:pt x="767648" y="476535"/>
                                  <a:pt x="766191" y="471647"/>
                                  <a:pt x="766572" y="466725"/>
                                </a:cubicBezTo>
                                <a:close/>
                                <a:moveTo>
                                  <a:pt x="873443" y="479012"/>
                                </a:moveTo>
                                <a:lnTo>
                                  <a:pt x="836867" y="431959"/>
                                </a:lnTo>
                                <a:lnTo>
                                  <a:pt x="826198" y="431959"/>
                                </a:lnTo>
                                <a:lnTo>
                                  <a:pt x="826198" y="495014"/>
                                </a:lnTo>
                                <a:lnTo>
                                  <a:pt x="836867" y="495014"/>
                                </a:lnTo>
                                <a:lnTo>
                                  <a:pt x="836867" y="448913"/>
                                </a:lnTo>
                                <a:lnTo>
                                  <a:pt x="872490" y="494919"/>
                                </a:lnTo>
                                <a:lnTo>
                                  <a:pt x="884110" y="494919"/>
                                </a:lnTo>
                                <a:lnTo>
                                  <a:pt x="884110" y="431864"/>
                                </a:lnTo>
                                <a:lnTo>
                                  <a:pt x="873443" y="431864"/>
                                </a:lnTo>
                                <a:close/>
                                <a:moveTo>
                                  <a:pt x="901541" y="495014"/>
                                </a:moveTo>
                                <a:lnTo>
                                  <a:pt x="912209" y="495014"/>
                                </a:lnTo>
                                <a:lnTo>
                                  <a:pt x="912209" y="431864"/>
                                </a:lnTo>
                                <a:lnTo>
                                  <a:pt x="901541" y="431864"/>
                                </a:lnTo>
                                <a:close/>
                                <a:moveTo>
                                  <a:pt x="983742" y="431959"/>
                                </a:moveTo>
                                <a:lnTo>
                                  <a:pt x="971836" y="431959"/>
                                </a:lnTo>
                                <a:lnTo>
                                  <a:pt x="952786" y="479012"/>
                                </a:lnTo>
                                <a:lnTo>
                                  <a:pt x="933736" y="431959"/>
                                </a:lnTo>
                                <a:lnTo>
                                  <a:pt x="921830" y="431959"/>
                                </a:lnTo>
                                <a:lnTo>
                                  <a:pt x="947166" y="495014"/>
                                </a:lnTo>
                                <a:lnTo>
                                  <a:pt x="959072" y="495014"/>
                                </a:lnTo>
                                <a:close/>
                                <a:moveTo>
                                  <a:pt x="992791" y="431959"/>
                                </a:moveTo>
                                <a:lnTo>
                                  <a:pt x="992791" y="495014"/>
                                </a:lnTo>
                                <a:lnTo>
                                  <a:pt x="1038130" y="495014"/>
                                </a:lnTo>
                                <a:lnTo>
                                  <a:pt x="1038130" y="484823"/>
                                </a:lnTo>
                                <a:lnTo>
                                  <a:pt x="1003459" y="484823"/>
                                </a:lnTo>
                                <a:lnTo>
                                  <a:pt x="1003459" y="468059"/>
                                </a:lnTo>
                                <a:lnTo>
                                  <a:pt x="1033272" y="468059"/>
                                </a:lnTo>
                                <a:lnTo>
                                  <a:pt x="1033272" y="458534"/>
                                </a:lnTo>
                                <a:lnTo>
                                  <a:pt x="1003078" y="458534"/>
                                </a:lnTo>
                                <a:lnTo>
                                  <a:pt x="1003078" y="441865"/>
                                </a:lnTo>
                                <a:lnTo>
                                  <a:pt x="1036701" y="441865"/>
                                </a:lnTo>
                                <a:lnTo>
                                  <a:pt x="1036701" y="432340"/>
                                </a:lnTo>
                                <a:close/>
                                <a:moveTo>
                                  <a:pt x="1095851" y="436817"/>
                                </a:moveTo>
                                <a:cubicBezTo>
                                  <a:pt x="1089651" y="433045"/>
                                  <a:pt x="1082412" y="431343"/>
                                  <a:pt x="1075182" y="431959"/>
                                </a:cubicBezTo>
                                <a:lnTo>
                                  <a:pt x="1051751" y="431959"/>
                                </a:lnTo>
                                <a:lnTo>
                                  <a:pt x="1051751" y="495014"/>
                                </a:lnTo>
                                <a:lnTo>
                                  <a:pt x="1062419" y="495014"/>
                                </a:lnTo>
                                <a:lnTo>
                                  <a:pt x="1062419" y="473678"/>
                                </a:lnTo>
                                <a:lnTo>
                                  <a:pt x="1076325" y="473678"/>
                                </a:lnTo>
                                <a:lnTo>
                                  <a:pt x="1091375" y="494919"/>
                                </a:lnTo>
                                <a:lnTo>
                                  <a:pt x="1104900" y="494919"/>
                                </a:lnTo>
                                <a:lnTo>
                                  <a:pt x="1088422" y="471964"/>
                                </a:lnTo>
                                <a:cubicBezTo>
                                  <a:pt x="1097194" y="469701"/>
                                  <a:pt x="1102995" y="461354"/>
                                  <a:pt x="1102043" y="452342"/>
                                </a:cubicBezTo>
                                <a:cubicBezTo>
                                  <a:pt x="1102509" y="446458"/>
                                  <a:pt x="1100223" y="440688"/>
                                  <a:pt x="1095851" y="436721"/>
                                </a:cubicBezTo>
                                <a:close/>
                                <a:moveTo>
                                  <a:pt x="1075658" y="464153"/>
                                </a:moveTo>
                                <a:lnTo>
                                  <a:pt x="1062419" y="464153"/>
                                </a:lnTo>
                                <a:lnTo>
                                  <a:pt x="1062419" y="441484"/>
                                </a:lnTo>
                                <a:lnTo>
                                  <a:pt x="1075849" y="441484"/>
                                </a:lnTo>
                                <a:cubicBezTo>
                                  <a:pt x="1079954" y="441126"/>
                                  <a:pt x="1084078" y="441917"/>
                                  <a:pt x="1087755" y="443770"/>
                                </a:cubicBezTo>
                                <a:cubicBezTo>
                                  <a:pt x="1090232" y="445846"/>
                                  <a:pt x="1091489" y="449039"/>
                                  <a:pt x="1091089" y="452247"/>
                                </a:cubicBezTo>
                                <a:cubicBezTo>
                                  <a:pt x="1091575" y="455755"/>
                                  <a:pt x="1090374" y="459284"/>
                                  <a:pt x="1087850" y="461772"/>
                                </a:cubicBezTo>
                                <a:cubicBezTo>
                                  <a:pt x="1084145" y="463839"/>
                                  <a:pt x="1079859" y="464641"/>
                                  <a:pt x="1075658" y="464058"/>
                                </a:cubicBezTo>
                                <a:close/>
                                <a:moveTo>
                                  <a:pt x="1145858" y="441865"/>
                                </a:moveTo>
                                <a:cubicBezTo>
                                  <a:pt x="1148639" y="442704"/>
                                  <a:pt x="1151201" y="444134"/>
                                  <a:pt x="1153382" y="446056"/>
                                </a:cubicBezTo>
                                <a:lnTo>
                                  <a:pt x="1159097" y="437960"/>
                                </a:lnTo>
                                <a:cubicBezTo>
                                  <a:pt x="1156049" y="435488"/>
                                  <a:pt x="1152554" y="433613"/>
                                  <a:pt x="1148810" y="432435"/>
                                </a:cubicBezTo>
                                <a:cubicBezTo>
                                  <a:pt x="1144943" y="431117"/>
                                  <a:pt x="1140895" y="430440"/>
                                  <a:pt x="1136809" y="430435"/>
                                </a:cubicBezTo>
                                <a:cubicBezTo>
                                  <a:pt x="1131189" y="430226"/>
                                  <a:pt x="1125655" y="431903"/>
                                  <a:pt x="1121093" y="435197"/>
                                </a:cubicBezTo>
                                <a:cubicBezTo>
                                  <a:pt x="1116873" y="438343"/>
                                  <a:pt x="1114482" y="443371"/>
                                  <a:pt x="1114711" y="448628"/>
                                </a:cubicBezTo>
                                <a:cubicBezTo>
                                  <a:pt x="1114330" y="453608"/>
                                  <a:pt x="1116435" y="458454"/>
                                  <a:pt x="1120331" y="461582"/>
                                </a:cubicBezTo>
                                <a:cubicBezTo>
                                  <a:pt x="1122264" y="463129"/>
                                  <a:pt x="1124417" y="464382"/>
                                  <a:pt x="1126712" y="465296"/>
                                </a:cubicBezTo>
                                <a:cubicBezTo>
                                  <a:pt x="1130179" y="466488"/>
                                  <a:pt x="1133713" y="467505"/>
                                  <a:pt x="1137285" y="468344"/>
                                </a:cubicBezTo>
                                <a:cubicBezTo>
                                  <a:pt x="1140657" y="469000"/>
                                  <a:pt x="1143886" y="470258"/>
                                  <a:pt x="1146810" y="472059"/>
                                </a:cubicBezTo>
                                <a:cubicBezTo>
                                  <a:pt x="1148648" y="473321"/>
                                  <a:pt x="1149696" y="475452"/>
                                  <a:pt x="1149572" y="477679"/>
                                </a:cubicBezTo>
                                <a:cubicBezTo>
                                  <a:pt x="1149649" y="480019"/>
                                  <a:pt x="1148534" y="482238"/>
                                  <a:pt x="1146620" y="483584"/>
                                </a:cubicBezTo>
                                <a:cubicBezTo>
                                  <a:pt x="1144181" y="485149"/>
                                  <a:pt x="1141324" y="485915"/>
                                  <a:pt x="1138428" y="485775"/>
                                </a:cubicBezTo>
                                <a:cubicBezTo>
                                  <a:pt x="1131027" y="485552"/>
                                  <a:pt x="1123969" y="482600"/>
                                  <a:pt x="1118616" y="477488"/>
                                </a:cubicBezTo>
                                <a:lnTo>
                                  <a:pt x="1111949" y="485489"/>
                                </a:lnTo>
                                <a:cubicBezTo>
                                  <a:pt x="1119054" y="492043"/>
                                  <a:pt x="1128379" y="495652"/>
                                  <a:pt x="1138047" y="495586"/>
                                </a:cubicBezTo>
                                <a:cubicBezTo>
                                  <a:pt x="1143943" y="495863"/>
                                  <a:pt x="1149753" y="494041"/>
                                  <a:pt x="1154430" y="490442"/>
                                </a:cubicBezTo>
                                <a:cubicBezTo>
                                  <a:pt x="1158450" y="487197"/>
                                  <a:pt x="1160736" y="482272"/>
                                  <a:pt x="1160621" y="477107"/>
                                </a:cubicBezTo>
                                <a:cubicBezTo>
                                  <a:pt x="1160974" y="472408"/>
                                  <a:pt x="1159145" y="467807"/>
                                  <a:pt x="1155668" y="464630"/>
                                </a:cubicBezTo>
                                <a:cubicBezTo>
                                  <a:pt x="1151401" y="461300"/>
                                  <a:pt x="1146410" y="459015"/>
                                  <a:pt x="1141095" y="457962"/>
                                </a:cubicBezTo>
                                <a:cubicBezTo>
                                  <a:pt x="1136685" y="457171"/>
                                  <a:pt x="1132408" y="455726"/>
                                  <a:pt x="1128427" y="453676"/>
                                </a:cubicBezTo>
                                <a:cubicBezTo>
                                  <a:pt x="1126484" y="452354"/>
                                  <a:pt x="1125369" y="450118"/>
                                  <a:pt x="1125474" y="447770"/>
                                </a:cubicBezTo>
                                <a:cubicBezTo>
                                  <a:pt x="1125312" y="445463"/>
                                  <a:pt x="1126455" y="443259"/>
                                  <a:pt x="1128427" y="442055"/>
                                </a:cubicBezTo>
                                <a:cubicBezTo>
                                  <a:pt x="1130732" y="440711"/>
                                  <a:pt x="1133380" y="440050"/>
                                  <a:pt x="1136047" y="440150"/>
                                </a:cubicBezTo>
                                <a:cubicBezTo>
                                  <a:pt x="1139381" y="440153"/>
                                  <a:pt x="1142695" y="440700"/>
                                  <a:pt x="1145858" y="441769"/>
                                </a:cubicBezTo>
                                <a:close/>
                                <a:moveTo>
                                  <a:pt x="1174433" y="495014"/>
                                </a:moveTo>
                                <a:lnTo>
                                  <a:pt x="1185101" y="495014"/>
                                </a:lnTo>
                                <a:lnTo>
                                  <a:pt x="1185101" y="431864"/>
                                </a:lnTo>
                                <a:lnTo>
                                  <a:pt x="1174433" y="431864"/>
                                </a:lnTo>
                                <a:close/>
                                <a:moveTo>
                                  <a:pt x="1245489" y="441674"/>
                                </a:moveTo>
                                <a:lnTo>
                                  <a:pt x="1245489" y="432149"/>
                                </a:lnTo>
                                <a:lnTo>
                                  <a:pt x="1196626" y="432149"/>
                                </a:lnTo>
                                <a:lnTo>
                                  <a:pt x="1196626" y="441674"/>
                                </a:lnTo>
                                <a:lnTo>
                                  <a:pt x="1215676" y="441674"/>
                                </a:lnTo>
                                <a:lnTo>
                                  <a:pt x="1215676" y="495014"/>
                                </a:lnTo>
                                <a:lnTo>
                                  <a:pt x="1226249" y="495014"/>
                                </a:lnTo>
                                <a:lnTo>
                                  <a:pt x="1226249" y="441674"/>
                                </a:lnTo>
                                <a:close/>
                                <a:moveTo>
                                  <a:pt x="1281779" y="470249"/>
                                </a:moveTo>
                                <a:lnTo>
                                  <a:pt x="1305211" y="432149"/>
                                </a:lnTo>
                                <a:lnTo>
                                  <a:pt x="1293305" y="432149"/>
                                </a:lnTo>
                                <a:lnTo>
                                  <a:pt x="1276064" y="460724"/>
                                </a:lnTo>
                                <a:lnTo>
                                  <a:pt x="1258919" y="432149"/>
                                </a:lnTo>
                                <a:lnTo>
                                  <a:pt x="1247299" y="432149"/>
                                </a:lnTo>
                                <a:lnTo>
                                  <a:pt x="1270730" y="470249"/>
                                </a:lnTo>
                                <a:lnTo>
                                  <a:pt x="1270730" y="495205"/>
                                </a:lnTo>
                                <a:lnTo>
                                  <a:pt x="1281494" y="495205"/>
                                </a:lnTo>
                                <a:close/>
                                <a:moveTo>
                                  <a:pt x="1400270" y="463201"/>
                                </a:moveTo>
                                <a:cubicBezTo>
                                  <a:pt x="1400461" y="454466"/>
                                  <a:pt x="1397013" y="446046"/>
                                  <a:pt x="1390745" y="439960"/>
                                </a:cubicBezTo>
                                <a:cubicBezTo>
                                  <a:pt x="1377401" y="427284"/>
                                  <a:pt x="1356465" y="427284"/>
                                  <a:pt x="1343120" y="439960"/>
                                </a:cubicBezTo>
                                <a:cubicBezTo>
                                  <a:pt x="1330281" y="452790"/>
                                  <a:pt x="1330281" y="473597"/>
                                  <a:pt x="1343111" y="486432"/>
                                </a:cubicBezTo>
                                <a:cubicBezTo>
                                  <a:pt x="1343111" y="486436"/>
                                  <a:pt x="1343120" y="486439"/>
                                  <a:pt x="1343120" y="486442"/>
                                </a:cubicBezTo>
                                <a:cubicBezTo>
                                  <a:pt x="1356465" y="499118"/>
                                  <a:pt x="1377401" y="499118"/>
                                  <a:pt x="1390745" y="486442"/>
                                </a:cubicBezTo>
                                <a:cubicBezTo>
                                  <a:pt x="1396994" y="480244"/>
                                  <a:pt x="1400346" y="471707"/>
                                  <a:pt x="1399985" y="462915"/>
                                </a:cubicBezTo>
                                <a:close/>
                                <a:moveTo>
                                  <a:pt x="1389317" y="463201"/>
                                </a:moveTo>
                                <a:cubicBezTo>
                                  <a:pt x="1389459" y="469238"/>
                                  <a:pt x="1387164" y="475077"/>
                                  <a:pt x="1382935" y="479393"/>
                                </a:cubicBezTo>
                                <a:cubicBezTo>
                                  <a:pt x="1374362" y="488152"/>
                                  <a:pt x="1360313" y="488302"/>
                                  <a:pt x="1351550" y="479728"/>
                                </a:cubicBezTo>
                                <a:cubicBezTo>
                                  <a:pt x="1351436" y="479617"/>
                                  <a:pt x="1351331" y="479506"/>
                                  <a:pt x="1351217" y="479393"/>
                                </a:cubicBezTo>
                                <a:cubicBezTo>
                                  <a:pt x="1342701" y="470278"/>
                                  <a:pt x="1342701" y="456124"/>
                                  <a:pt x="1351217" y="447008"/>
                                </a:cubicBezTo>
                                <a:cubicBezTo>
                                  <a:pt x="1359789" y="438249"/>
                                  <a:pt x="1373838" y="438100"/>
                                  <a:pt x="1382601" y="446674"/>
                                </a:cubicBezTo>
                                <a:cubicBezTo>
                                  <a:pt x="1382716" y="446784"/>
                                  <a:pt x="1382820" y="446896"/>
                                  <a:pt x="1382935" y="447008"/>
                                </a:cubicBezTo>
                                <a:cubicBezTo>
                                  <a:pt x="1386983" y="451300"/>
                                  <a:pt x="1389174" y="457016"/>
                                  <a:pt x="1389031" y="462915"/>
                                </a:cubicBezTo>
                                <a:close/>
                                <a:moveTo>
                                  <a:pt x="1455992" y="442055"/>
                                </a:moveTo>
                                <a:lnTo>
                                  <a:pt x="1455992" y="432530"/>
                                </a:lnTo>
                                <a:lnTo>
                                  <a:pt x="1413986" y="432530"/>
                                </a:lnTo>
                                <a:lnTo>
                                  <a:pt x="1413986" y="495586"/>
                                </a:lnTo>
                                <a:lnTo>
                                  <a:pt x="1423797" y="495586"/>
                                </a:lnTo>
                                <a:lnTo>
                                  <a:pt x="1423797" y="468916"/>
                                </a:lnTo>
                                <a:lnTo>
                                  <a:pt x="1452372" y="468916"/>
                                </a:lnTo>
                                <a:lnTo>
                                  <a:pt x="1452372" y="459391"/>
                                </a:lnTo>
                                <a:lnTo>
                                  <a:pt x="1423797" y="459391"/>
                                </a:lnTo>
                                <a:lnTo>
                                  <a:pt x="1423797" y="441769"/>
                                </a:lnTo>
                                <a:close/>
                                <a:moveTo>
                                  <a:pt x="1536859" y="481775"/>
                                </a:moveTo>
                                <a:cubicBezTo>
                                  <a:pt x="1532344" y="484547"/>
                                  <a:pt x="1527105" y="485907"/>
                                  <a:pt x="1521809" y="485680"/>
                                </a:cubicBezTo>
                                <a:cubicBezTo>
                                  <a:pt x="1516113" y="485816"/>
                                  <a:pt x="1510598" y="483613"/>
                                  <a:pt x="1506569" y="479584"/>
                                </a:cubicBezTo>
                                <a:cubicBezTo>
                                  <a:pt x="1498063" y="470501"/>
                                  <a:pt x="1498063" y="456377"/>
                                  <a:pt x="1506569" y="447294"/>
                                </a:cubicBezTo>
                                <a:cubicBezTo>
                                  <a:pt x="1510837" y="443140"/>
                                  <a:pt x="1516618" y="440905"/>
                                  <a:pt x="1522571" y="441103"/>
                                </a:cubicBezTo>
                                <a:cubicBezTo>
                                  <a:pt x="1525534" y="441057"/>
                                  <a:pt x="1528486" y="441443"/>
                                  <a:pt x="1531334" y="442246"/>
                                </a:cubicBezTo>
                                <a:cubicBezTo>
                                  <a:pt x="1534058" y="443232"/>
                                  <a:pt x="1536583" y="444717"/>
                                  <a:pt x="1538764" y="446627"/>
                                </a:cubicBezTo>
                                <a:lnTo>
                                  <a:pt x="1544384" y="438531"/>
                                </a:lnTo>
                                <a:cubicBezTo>
                                  <a:pt x="1538107" y="433178"/>
                                  <a:pt x="1530058" y="430360"/>
                                  <a:pt x="1521809" y="430625"/>
                                </a:cubicBezTo>
                                <a:cubicBezTo>
                                  <a:pt x="1513094" y="430512"/>
                                  <a:pt x="1504702" y="433950"/>
                                  <a:pt x="1498568" y="440150"/>
                                </a:cubicBezTo>
                                <a:cubicBezTo>
                                  <a:pt x="1485852" y="453145"/>
                                  <a:pt x="1485852" y="473922"/>
                                  <a:pt x="1498568" y="486918"/>
                                </a:cubicBezTo>
                                <a:cubicBezTo>
                                  <a:pt x="1504760" y="493147"/>
                                  <a:pt x="1513218" y="496587"/>
                                  <a:pt x="1522000" y="496443"/>
                                </a:cubicBezTo>
                                <a:cubicBezTo>
                                  <a:pt x="1531487" y="497124"/>
                                  <a:pt x="1540802" y="493648"/>
                                  <a:pt x="1547527" y="486918"/>
                                </a:cubicBezTo>
                                <a:lnTo>
                                  <a:pt x="1547527" y="464248"/>
                                </a:lnTo>
                                <a:lnTo>
                                  <a:pt x="1536192" y="464248"/>
                                </a:lnTo>
                                <a:close/>
                                <a:moveTo>
                                  <a:pt x="1585246" y="470249"/>
                                </a:moveTo>
                                <a:lnTo>
                                  <a:pt x="1608677" y="432149"/>
                                </a:lnTo>
                                <a:lnTo>
                                  <a:pt x="1597057" y="432149"/>
                                </a:lnTo>
                                <a:lnTo>
                                  <a:pt x="1579817" y="460724"/>
                                </a:lnTo>
                                <a:lnTo>
                                  <a:pt x="1562672" y="432149"/>
                                </a:lnTo>
                                <a:lnTo>
                                  <a:pt x="1550956" y="432149"/>
                                </a:lnTo>
                                <a:lnTo>
                                  <a:pt x="1574483" y="470249"/>
                                </a:lnTo>
                                <a:lnTo>
                                  <a:pt x="1574483" y="495205"/>
                                </a:lnTo>
                                <a:lnTo>
                                  <a:pt x="1585246" y="495205"/>
                                </a:lnTo>
                                <a:close/>
                                <a:moveTo>
                                  <a:pt x="1678972" y="463201"/>
                                </a:moveTo>
                                <a:cubicBezTo>
                                  <a:pt x="1679200" y="454461"/>
                                  <a:pt x="1675743" y="446026"/>
                                  <a:pt x="1669447" y="439960"/>
                                </a:cubicBezTo>
                                <a:cubicBezTo>
                                  <a:pt x="1656102" y="427284"/>
                                  <a:pt x="1635166" y="427284"/>
                                  <a:pt x="1621822" y="439960"/>
                                </a:cubicBezTo>
                                <a:cubicBezTo>
                                  <a:pt x="1609134" y="452858"/>
                                  <a:pt x="1609134" y="473543"/>
                                  <a:pt x="1621822" y="486442"/>
                                </a:cubicBezTo>
                                <a:cubicBezTo>
                                  <a:pt x="1635166" y="499118"/>
                                  <a:pt x="1656102" y="499118"/>
                                  <a:pt x="1669447" y="486442"/>
                                </a:cubicBezTo>
                                <a:cubicBezTo>
                                  <a:pt x="1675590" y="480206"/>
                                  <a:pt x="1678810" y="471657"/>
                                  <a:pt x="1678305" y="462915"/>
                                </a:cubicBezTo>
                                <a:close/>
                                <a:moveTo>
                                  <a:pt x="1668113" y="463201"/>
                                </a:moveTo>
                                <a:cubicBezTo>
                                  <a:pt x="1668218" y="469250"/>
                                  <a:pt x="1665884" y="475087"/>
                                  <a:pt x="1661636" y="479393"/>
                                </a:cubicBezTo>
                                <a:cubicBezTo>
                                  <a:pt x="1653111" y="488126"/>
                                  <a:pt x="1639119" y="488293"/>
                                  <a:pt x="1630385" y="479768"/>
                                </a:cubicBezTo>
                                <a:cubicBezTo>
                                  <a:pt x="1630261" y="479644"/>
                                  <a:pt x="1630137" y="479519"/>
                                  <a:pt x="1630013" y="479393"/>
                                </a:cubicBezTo>
                                <a:cubicBezTo>
                                  <a:pt x="1621355" y="470335"/>
                                  <a:pt x="1621355" y="456067"/>
                                  <a:pt x="1630013" y="447008"/>
                                </a:cubicBezTo>
                                <a:cubicBezTo>
                                  <a:pt x="1638538" y="438276"/>
                                  <a:pt x="1652530" y="438108"/>
                                  <a:pt x="1661265" y="446634"/>
                                </a:cubicBezTo>
                                <a:cubicBezTo>
                                  <a:pt x="1661389" y="446758"/>
                                  <a:pt x="1661512" y="446882"/>
                                  <a:pt x="1661636" y="447008"/>
                                </a:cubicBezTo>
                                <a:cubicBezTo>
                                  <a:pt x="1665570" y="451351"/>
                                  <a:pt x="1667656" y="457058"/>
                                  <a:pt x="1667447" y="462915"/>
                                </a:cubicBezTo>
                                <a:close/>
                                <a:moveTo>
                                  <a:pt x="1736503" y="437007"/>
                                </a:moveTo>
                                <a:cubicBezTo>
                                  <a:pt x="1730311" y="433223"/>
                                  <a:pt x="1723063" y="431521"/>
                                  <a:pt x="1715834" y="432149"/>
                                </a:cubicBezTo>
                                <a:lnTo>
                                  <a:pt x="1692402" y="432149"/>
                                </a:lnTo>
                                <a:lnTo>
                                  <a:pt x="1692402" y="495205"/>
                                </a:lnTo>
                                <a:lnTo>
                                  <a:pt x="1703070" y="495205"/>
                                </a:lnTo>
                                <a:lnTo>
                                  <a:pt x="1703070" y="473678"/>
                                </a:lnTo>
                                <a:lnTo>
                                  <a:pt x="1717072" y="473678"/>
                                </a:lnTo>
                                <a:lnTo>
                                  <a:pt x="1732121" y="494919"/>
                                </a:lnTo>
                                <a:lnTo>
                                  <a:pt x="1745647" y="494919"/>
                                </a:lnTo>
                                <a:lnTo>
                                  <a:pt x="1728597" y="471964"/>
                                </a:lnTo>
                                <a:cubicBezTo>
                                  <a:pt x="1737360" y="469698"/>
                                  <a:pt x="1743123" y="461337"/>
                                  <a:pt x="1742123" y="452342"/>
                                </a:cubicBezTo>
                                <a:cubicBezTo>
                                  <a:pt x="1742656" y="446427"/>
                                  <a:pt x="1740322" y="440615"/>
                                  <a:pt x="1735836" y="436721"/>
                                </a:cubicBezTo>
                                <a:close/>
                                <a:moveTo>
                                  <a:pt x="1716310" y="464344"/>
                                </a:moveTo>
                                <a:lnTo>
                                  <a:pt x="1703070" y="464344"/>
                                </a:lnTo>
                                <a:lnTo>
                                  <a:pt x="1703070" y="441484"/>
                                </a:lnTo>
                                <a:lnTo>
                                  <a:pt x="1716596" y="441484"/>
                                </a:lnTo>
                                <a:cubicBezTo>
                                  <a:pt x="1720701" y="441126"/>
                                  <a:pt x="1724825" y="441917"/>
                                  <a:pt x="1728502" y="443770"/>
                                </a:cubicBezTo>
                                <a:cubicBezTo>
                                  <a:pt x="1730978" y="445846"/>
                                  <a:pt x="1732236" y="449039"/>
                                  <a:pt x="1731836" y="452247"/>
                                </a:cubicBezTo>
                                <a:cubicBezTo>
                                  <a:pt x="1732321" y="455755"/>
                                  <a:pt x="1731121" y="459284"/>
                                  <a:pt x="1728597" y="461772"/>
                                </a:cubicBezTo>
                                <a:cubicBezTo>
                                  <a:pt x="1724654" y="463966"/>
                                  <a:pt x="1720091" y="464770"/>
                                  <a:pt x="1715643" y="464058"/>
                                </a:cubicBezTo>
                                <a:close/>
                                <a:moveTo>
                                  <a:pt x="578072" y="56864"/>
                                </a:moveTo>
                                <a:lnTo>
                                  <a:pt x="578072" y="33338"/>
                                </a:lnTo>
                                <a:cubicBezTo>
                                  <a:pt x="578025" y="31533"/>
                                  <a:pt x="576539" y="30098"/>
                                  <a:pt x="574739" y="30099"/>
                                </a:cubicBezTo>
                                <a:lnTo>
                                  <a:pt x="467963" y="30099"/>
                                </a:lnTo>
                                <a:cubicBezTo>
                                  <a:pt x="466174" y="30099"/>
                                  <a:pt x="464725" y="31549"/>
                                  <a:pt x="464725" y="33338"/>
                                </a:cubicBezTo>
                                <a:lnTo>
                                  <a:pt x="464725" y="56864"/>
                                </a:lnTo>
                                <a:cubicBezTo>
                                  <a:pt x="464725" y="58653"/>
                                  <a:pt x="466174" y="60103"/>
                                  <a:pt x="467963" y="60103"/>
                                </a:cubicBezTo>
                                <a:lnTo>
                                  <a:pt x="574739" y="60103"/>
                                </a:lnTo>
                                <a:cubicBezTo>
                                  <a:pt x="576539" y="60104"/>
                                  <a:pt x="578025" y="58668"/>
                                  <a:pt x="578072" y="56864"/>
                                </a:cubicBezTo>
                                <a:close/>
                                <a:moveTo>
                                  <a:pt x="578072" y="111157"/>
                                </a:moveTo>
                                <a:lnTo>
                                  <a:pt x="578072" y="87725"/>
                                </a:lnTo>
                                <a:cubicBezTo>
                                  <a:pt x="578025" y="85921"/>
                                  <a:pt x="576539" y="84486"/>
                                  <a:pt x="574739" y="84487"/>
                                </a:cubicBezTo>
                                <a:lnTo>
                                  <a:pt x="467963" y="84487"/>
                                </a:lnTo>
                                <a:cubicBezTo>
                                  <a:pt x="466174" y="84487"/>
                                  <a:pt x="464725" y="85936"/>
                                  <a:pt x="464725" y="87725"/>
                                </a:cubicBezTo>
                                <a:lnTo>
                                  <a:pt x="464725" y="111157"/>
                                </a:lnTo>
                                <a:cubicBezTo>
                                  <a:pt x="464725" y="112946"/>
                                  <a:pt x="466174" y="114395"/>
                                  <a:pt x="467963" y="114395"/>
                                </a:cubicBezTo>
                                <a:lnTo>
                                  <a:pt x="574739" y="114395"/>
                                </a:lnTo>
                                <a:cubicBezTo>
                                  <a:pt x="576539" y="114396"/>
                                  <a:pt x="578025" y="112961"/>
                                  <a:pt x="578072" y="111157"/>
                                </a:cubicBezTo>
                                <a:close/>
                                <a:moveTo>
                                  <a:pt x="578072" y="165545"/>
                                </a:moveTo>
                                <a:lnTo>
                                  <a:pt x="578072" y="142113"/>
                                </a:lnTo>
                                <a:cubicBezTo>
                                  <a:pt x="578072" y="140272"/>
                                  <a:pt x="576577" y="138779"/>
                                  <a:pt x="574739" y="138779"/>
                                </a:cubicBezTo>
                                <a:lnTo>
                                  <a:pt x="467963" y="138779"/>
                                </a:lnTo>
                                <a:cubicBezTo>
                                  <a:pt x="466159" y="138831"/>
                                  <a:pt x="464724" y="140308"/>
                                  <a:pt x="464725" y="142113"/>
                                </a:cubicBezTo>
                                <a:lnTo>
                                  <a:pt x="464725" y="165545"/>
                                </a:lnTo>
                                <a:cubicBezTo>
                                  <a:pt x="464725" y="167333"/>
                                  <a:pt x="466174" y="168783"/>
                                  <a:pt x="467963" y="168783"/>
                                </a:cubicBezTo>
                                <a:lnTo>
                                  <a:pt x="574739" y="168783"/>
                                </a:lnTo>
                                <a:cubicBezTo>
                                  <a:pt x="576539" y="168784"/>
                                  <a:pt x="578025" y="167349"/>
                                  <a:pt x="578072" y="165545"/>
                                </a:cubicBezTo>
                                <a:close/>
                                <a:moveTo>
                                  <a:pt x="578072" y="219837"/>
                                </a:moveTo>
                                <a:lnTo>
                                  <a:pt x="578072" y="196406"/>
                                </a:lnTo>
                                <a:cubicBezTo>
                                  <a:pt x="578025" y="194601"/>
                                  <a:pt x="576539" y="193166"/>
                                  <a:pt x="574739" y="193167"/>
                                </a:cubicBezTo>
                                <a:lnTo>
                                  <a:pt x="467963" y="193167"/>
                                </a:lnTo>
                                <a:cubicBezTo>
                                  <a:pt x="466174" y="193167"/>
                                  <a:pt x="464725" y="194617"/>
                                  <a:pt x="464725" y="196406"/>
                                </a:cubicBezTo>
                                <a:lnTo>
                                  <a:pt x="464725" y="219837"/>
                                </a:lnTo>
                                <a:cubicBezTo>
                                  <a:pt x="464724" y="221642"/>
                                  <a:pt x="466159" y="223119"/>
                                  <a:pt x="467963" y="223171"/>
                                </a:cubicBezTo>
                                <a:lnTo>
                                  <a:pt x="574739" y="223171"/>
                                </a:lnTo>
                                <a:cubicBezTo>
                                  <a:pt x="576577" y="223171"/>
                                  <a:pt x="578072" y="221678"/>
                                  <a:pt x="578072" y="219837"/>
                                </a:cubicBezTo>
                                <a:close/>
                                <a:moveTo>
                                  <a:pt x="578072" y="274225"/>
                                </a:moveTo>
                                <a:lnTo>
                                  <a:pt x="578072" y="250412"/>
                                </a:lnTo>
                                <a:cubicBezTo>
                                  <a:pt x="578025" y="248608"/>
                                  <a:pt x="576539" y="247173"/>
                                  <a:pt x="574739" y="247174"/>
                                </a:cubicBezTo>
                                <a:lnTo>
                                  <a:pt x="467963" y="247174"/>
                                </a:lnTo>
                                <a:cubicBezTo>
                                  <a:pt x="466174" y="247174"/>
                                  <a:pt x="464725" y="248623"/>
                                  <a:pt x="464725" y="250412"/>
                                </a:cubicBezTo>
                                <a:lnTo>
                                  <a:pt x="464725" y="274225"/>
                                </a:lnTo>
                                <a:cubicBezTo>
                                  <a:pt x="464725" y="276014"/>
                                  <a:pt x="466174" y="277463"/>
                                  <a:pt x="467963" y="277463"/>
                                </a:cubicBezTo>
                                <a:lnTo>
                                  <a:pt x="574739" y="277463"/>
                                </a:lnTo>
                                <a:cubicBezTo>
                                  <a:pt x="576539" y="277464"/>
                                  <a:pt x="578025" y="276029"/>
                                  <a:pt x="578072" y="274225"/>
                                </a:cubicBezTo>
                                <a:close/>
                                <a:moveTo>
                                  <a:pt x="578072" y="328517"/>
                                </a:moveTo>
                                <a:lnTo>
                                  <a:pt x="578072" y="305086"/>
                                </a:lnTo>
                                <a:cubicBezTo>
                                  <a:pt x="578025" y="303282"/>
                                  <a:pt x="576539" y="301846"/>
                                  <a:pt x="574739" y="301847"/>
                                </a:cubicBezTo>
                                <a:lnTo>
                                  <a:pt x="467963" y="301847"/>
                                </a:lnTo>
                                <a:cubicBezTo>
                                  <a:pt x="466174" y="301847"/>
                                  <a:pt x="464725" y="303297"/>
                                  <a:pt x="464725" y="305086"/>
                                </a:cubicBezTo>
                                <a:lnTo>
                                  <a:pt x="464725" y="328517"/>
                                </a:lnTo>
                                <a:cubicBezTo>
                                  <a:pt x="464724" y="330322"/>
                                  <a:pt x="466159" y="331800"/>
                                  <a:pt x="467963" y="331851"/>
                                </a:cubicBezTo>
                                <a:lnTo>
                                  <a:pt x="574739" y="331851"/>
                                </a:lnTo>
                                <a:cubicBezTo>
                                  <a:pt x="576577" y="331851"/>
                                  <a:pt x="578072" y="330358"/>
                                  <a:pt x="578072" y="328517"/>
                                </a:cubicBezTo>
                                <a:close/>
                                <a:moveTo>
                                  <a:pt x="578072" y="382905"/>
                                </a:moveTo>
                                <a:lnTo>
                                  <a:pt x="578072" y="359474"/>
                                </a:lnTo>
                                <a:cubicBezTo>
                                  <a:pt x="578025" y="357669"/>
                                  <a:pt x="576539" y="356234"/>
                                  <a:pt x="574739" y="356235"/>
                                </a:cubicBezTo>
                                <a:lnTo>
                                  <a:pt x="467963" y="356235"/>
                                </a:lnTo>
                                <a:cubicBezTo>
                                  <a:pt x="466174" y="356235"/>
                                  <a:pt x="464725" y="357685"/>
                                  <a:pt x="464725" y="359474"/>
                                </a:cubicBezTo>
                                <a:lnTo>
                                  <a:pt x="464725" y="382905"/>
                                </a:lnTo>
                                <a:cubicBezTo>
                                  <a:pt x="464725" y="384694"/>
                                  <a:pt x="466174" y="386144"/>
                                  <a:pt x="467963" y="386144"/>
                                </a:cubicBezTo>
                                <a:lnTo>
                                  <a:pt x="574739" y="386144"/>
                                </a:lnTo>
                                <a:cubicBezTo>
                                  <a:pt x="576539" y="386144"/>
                                  <a:pt x="578025" y="384709"/>
                                  <a:pt x="578072" y="382905"/>
                                </a:cubicBezTo>
                                <a:close/>
                                <a:moveTo>
                                  <a:pt x="578072" y="437293"/>
                                </a:moveTo>
                                <a:lnTo>
                                  <a:pt x="578072" y="413861"/>
                                </a:lnTo>
                                <a:cubicBezTo>
                                  <a:pt x="578072" y="412020"/>
                                  <a:pt x="576577" y="410528"/>
                                  <a:pt x="574739" y="410528"/>
                                </a:cubicBezTo>
                                <a:lnTo>
                                  <a:pt x="467963" y="410528"/>
                                </a:lnTo>
                                <a:cubicBezTo>
                                  <a:pt x="466159" y="410579"/>
                                  <a:pt x="464724" y="412056"/>
                                  <a:pt x="464725" y="413861"/>
                                </a:cubicBezTo>
                                <a:lnTo>
                                  <a:pt x="464725" y="437293"/>
                                </a:lnTo>
                                <a:cubicBezTo>
                                  <a:pt x="464725" y="439082"/>
                                  <a:pt x="466174" y="440531"/>
                                  <a:pt x="467963" y="440531"/>
                                </a:cubicBezTo>
                                <a:lnTo>
                                  <a:pt x="574739" y="440531"/>
                                </a:lnTo>
                                <a:cubicBezTo>
                                  <a:pt x="576539" y="440532"/>
                                  <a:pt x="578025" y="439097"/>
                                  <a:pt x="578072" y="437293"/>
                                </a:cubicBezTo>
                                <a:close/>
                                <a:moveTo>
                                  <a:pt x="578072" y="491585"/>
                                </a:moveTo>
                                <a:lnTo>
                                  <a:pt x="578072" y="468154"/>
                                </a:lnTo>
                                <a:cubicBezTo>
                                  <a:pt x="578025" y="466350"/>
                                  <a:pt x="576539" y="464914"/>
                                  <a:pt x="574739" y="464915"/>
                                </a:cubicBezTo>
                                <a:lnTo>
                                  <a:pt x="467963" y="464915"/>
                                </a:lnTo>
                                <a:cubicBezTo>
                                  <a:pt x="466174" y="464915"/>
                                  <a:pt x="464725" y="466365"/>
                                  <a:pt x="464725" y="468154"/>
                                </a:cubicBezTo>
                                <a:lnTo>
                                  <a:pt x="464725" y="491585"/>
                                </a:lnTo>
                                <a:cubicBezTo>
                                  <a:pt x="464724" y="493390"/>
                                  <a:pt x="466159" y="494868"/>
                                  <a:pt x="467963" y="494919"/>
                                </a:cubicBezTo>
                                <a:lnTo>
                                  <a:pt x="574739" y="494919"/>
                                </a:lnTo>
                                <a:cubicBezTo>
                                  <a:pt x="576577" y="494919"/>
                                  <a:pt x="578072" y="493426"/>
                                  <a:pt x="578072" y="491585"/>
                                </a:cubicBezTo>
                                <a:close/>
                                <a:moveTo>
                                  <a:pt x="411289" y="382905"/>
                                </a:moveTo>
                                <a:lnTo>
                                  <a:pt x="411289" y="359474"/>
                                </a:lnTo>
                                <a:cubicBezTo>
                                  <a:pt x="411289" y="357685"/>
                                  <a:pt x="409840" y="356235"/>
                                  <a:pt x="408051" y="356235"/>
                                </a:cubicBezTo>
                                <a:lnTo>
                                  <a:pt x="3239" y="356235"/>
                                </a:lnTo>
                                <a:cubicBezTo>
                                  <a:pt x="1450" y="356235"/>
                                  <a:pt x="0" y="357685"/>
                                  <a:pt x="0" y="359474"/>
                                </a:cubicBezTo>
                                <a:lnTo>
                                  <a:pt x="0" y="382905"/>
                                </a:lnTo>
                                <a:cubicBezTo>
                                  <a:pt x="0" y="384694"/>
                                  <a:pt x="1450" y="386144"/>
                                  <a:pt x="3239" y="386144"/>
                                </a:cubicBezTo>
                                <a:lnTo>
                                  <a:pt x="408051" y="386144"/>
                                </a:lnTo>
                                <a:cubicBezTo>
                                  <a:pt x="409840" y="386144"/>
                                  <a:pt x="411289" y="384694"/>
                                  <a:pt x="411289" y="382905"/>
                                </a:cubicBezTo>
                                <a:close/>
                                <a:moveTo>
                                  <a:pt x="411289" y="491585"/>
                                </a:moveTo>
                                <a:lnTo>
                                  <a:pt x="411289" y="468154"/>
                                </a:lnTo>
                                <a:cubicBezTo>
                                  <a:pt x="411289" y="466365"/>
                                  <a:pt x="409840" y="464915"/>
                                  <a:pt x="408051" y="464915"/>
                                </a:cubicBezTo>
                                <a:lnTo>
                                  <a:pt x="3239" y="464915"/>
                                </a:lnTo>
                                <a:cubicBezTo>
                                  <a:pt x="1450" y="464915"/>
                                  <a:pt x="0" y="466365"/>
                                  <a:pt x="0" y="468154"/>
                                </a:cubicBezTo>
                                <a:lnTo>
                                  <a:pt x="0" y="491585"/>
                                </a:lnTo>
                                <a:cubicBezTo>
                                  <a:pt x="-1" y="493390"/>
                                  <a:pt x="1434" y="494868"/>
                                  <a:pt x="3239" y="494919"/>
                                </a:cubicBezTo>
                                <a:lnTo>
                                  <a:pt x="408051" y="494919"/>
                                </a:lnTo>
                                <a:cubicBezTo>
                                  <a:pt x="409855" y="494868"/>
                                  <a:pt x="411291" y="493390"/>
                                  <a:pt x="411289" y="491585"/>
                                </a:cubicBezTo>
                                <a:close/>
                                <a:moveTo>
                                  <a:pt x="1660589" y="413290"/>
                                </a:moveTo>
                                <a:lnTo>
                                  <a:pt x="1653064" y="409766"/>
                                </a:lnTo>
                                <a:lnTo>
                                  <a:pt x="1645158" y="424910"/>
                                </a:lnTo>
                                <a:lnTo>
                                  <a:pt x="1652778" y="424910"/>
                                </a:lnTo>
                                <a:close/>
                                <a:moveTo>
                                  <a:pt x="1646682" y="412337"/>
                                </a:moveTo>
                                <a:lnTo>
                                  <a:pt x="1639443" y="409480"/>
                                </a:lnTo>
                                <a:lnTo>
                                  <a:pt x="1631537" y="424625"/>
                                </a:lnTo>
                                <a:lnTo>
                                  <a:pt x="1639062" y="424625"/>
                                </a:lnTo>
                                <a:close/>
                                <a:moveTo>
                                  <a:pt x="1959769" y="491300"/>
                                </a:moveTo>
                                <a:lnTo>
                                  <a:pt x="1959769" y="468154"/>
                                </a:lnTo>
                                <a:cubicBezTo>
                                  <a:pt x="1959769" y="466365"/>
                                  <a:pt x="1958321" y="464915"/>
                                  <a:pt x="1956530" y="464915"/>
                                </a:cubicBezTo>
                                <a:lnTo>
                                  <a:pt x="1812131" y="464915"/>
                                </a:lnTo>
                                <a:cubicBezTo>
                                  <a:pt x="1810341" y="464915"/>
                                  <a:pt x="1808893" y="466365"/>
                                  <a:pt x="1808893" y="468154"/>
                                </a:cubicBezTo>
                                <a:lnTo>
                                  <a:pt x="1808893" y="491585"/>
                                </a:lnTo>
                                <a:cubicBezTo>
                                  <a:pt x="1808893" y="493390"/>
                                  <a:pt x="1810331" y="494868"/>
                                  <a:pt x="1812131" y="494919"/>
                                </a:cubicBezTo>
                                <a:lnTo>
                                  <a:pt x="1956530" y="494919"/>
                                </a:lnTo>
                                <a:cubicBezTo>
                                  <a:pt x="1958331" y="494868"/>
                                  <a:pt x="1959769" y="493390"/>
                                  <a:pt x="1959769" y="491585"/>
                                </a:cubicBezTo>
                                <a:close/>
                              </a:path>
                            </a:pathLst>
                          </a:custGeom>
                          <a:solidFill>
                            <a:srgbClr val="242943"/>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 name="Freeform: Shape 3">
                          <a:extLst>
                            <a:ext uri="{FF2B5EF4-FFF2-40B4-BE49-F238E27FC236}">
                              <a16:creationId xmlns:a16="http://schemas.microsoft.com/office/drawing/2014/main" id="{AB3CBDB5-7E14-4CC7-B84F-2DE73FECDC2A}"/>
                            </a:ext>
                          </a:extLst>
                        </wps:cNvPr>
                        <wps:cNvSpPr/>
                        <wps:spPr>
                          <a:xfrm rot="5400000">
                            <a:off x="280114" y="145496"/>
                            <a:ext cx="30003" cy="286797"/>
                          </a:xfrm>
                          <a:custGeom>
                            <a:avLst/>
                            <a:gdLst>
                              <a:gd name="connsiteX0" fmla="*/ 26765 w 30003"/>
                              <a:gd name="connsiteY0" fmla="*/ 0 h 286797"/>
                              <a:gd name="connsiteX1" fmla="*/ 30004 w 30003"/>
                              <a:gd name="connsiteY1" fmla="*/ 3239 h 286797"/>
                              <a:gd name="connsiteX2" fmla="*/ 30004 w 30003"/>
                              <a:gd name="connsiteY2" fmla="*/ 283559 h 286797"/>
                              <a:gd name="connsiteX3" fmla="*/ 26765 w 30003"/>
                              <a:gd name="connsiteY3" fmla="*/ 286798 h 286797"/>
                              <a:gd name="connsiteX4" fmla="*/ 3239 w 30003"/>
                              <a:gd name="connsiteY4" fmla="*/ 286798 h 286797"/>
                              <a:gd name="connsiteX5" fmla="*/ 0 w 30003"/>
                              <a:gd name="connsiteY5" fmla="*/ 283559 h 286797"/>
                              <a:gd name="connsiteX6" fmla="*/ 0 w 30003"/>
                              <a:gd name="connsiteY6" fmla="*/ 3238 h 286797"/>
                              <a:gd name="connsiteX7" fmla="*/ 3239 w 30003"/>
                              <a:gd name="connsiteY7" fmla="*/ 0 h 2867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0003" h="286797">
                                <a:moveTo>
                                  <a:pt x="26765" y="0"/>
                                </a:moveTo>
                                <a:cubicBezTo>
                                  <a:pt x="28554" y="0"/>
                                  <a:pt x="30004" y="1450"/>
                                  <a:pt x="30004" y="3239"/>
                                </a:cubicBezTo>
                                <a:lnTo>
                                  <a:pt x="30004" y="283559"/>
                                </a:lnTo>
                                <a:cubicBezTo>
                                  <a:pt x="30004" y="285348"/>
                                  <a:pt x="28554" y="286798"/>
                                  <a:pt x="26765" y="286798"/>
                                </a:cubicBezTo>
                                <a:lnTo>
                                  <a:pt x="3239" y="286798"/>
                                </a:lnTo>
                                <a:cubicBezTo>
                                  <a:pt x="1450" y="286798"/>
                                  <a:pt x="0" y="285348"/>
                                  <a:pt x="0" y="283559"/>
                                </a:cubicBezTo>
                                <a:lnTo>
                                  <a:pt x="0" y="3238"/>
                                </a:lnTo>
                                <a:cubicBezTo>
                                  <a:pt x="0" y="1450"/>
                                  <a:pt x="1450" y="0"/>
                                  <a:pt x="3239" y="0"/>
                                </a:cubicBezTo>
                                <a:close/>
                              </a:path>
                            </a:pathLst>
                          </a:custGeom>
                          <a:solidFill>
                            <a:srgbClr val="51ADCA"/>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27CA4A" id="Graphic 6" o:spid="_x0000_s1026" style="position:absolute;margin-left:0;margin-top:0;width:177.15pt;height:44.8pt;z-index:251674624;mso-position-horizontal:left;mso-position-horizontal-relative:margin;mso-position-vertical:top;mso-position-vertical-relative:margin;mso-width-relative:margin;mso-height-relative:margin" coordorigin="381,-1371" coordsize="19597,4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">
                <v:shape id="Freeform: Shape 2" o:spid="_x0000_s1027" style="position:absolute;left:381;top:-1371;width:19597;height:4964;visibility:visible;mso-wrap-style:square;v-text-anchor:middle" coordsize="1959768,49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" path="m117157,317087v,-9525,1143,-12382,12192,-13049c208827,300837,282760,262439,331089,199263v35157,-44203,55191,-98527,57150,-154972c388810,31528,399288,33052,407289,33052v11240,,8954,6763,8668,13144c409736,179091,316638,291972,187357,323374v-18457,4335,-37264,7013,-56198,8001c117253,332804,117062,332423,117157,317087xm360712,46482v667,-6953,1238,-12763,-9525,-12859c343567,33623,333661,31242,333375,44672v-306,22697,-5029,45117,-13907,66009c283559,196406,219170,244031,126968,250031v-13144,953,-10287,11621,-9525,18384c117443,277940,122396,277940,129064,277273v11074,-663,22106,-1902,33052,-3715c270144,253421,351310,163439,360235,53912v96,-2477,191,-4953,477,-7430xm816959,76676v14250,283,27985,5311,39053,14288l872395,67342c864899,61103,856307,56321,847058,53245v-9191,-3208,-18840,-4882,-28575,-4953c805024,47837,791804,51931,780955,59912v-9544,7575,-14888,19258,-14383,31433c765620,102704,769944,113870,778288,121634v11077,7827,23717,13156,37052,15621c822855,138695,830094,141333,836771,145066v3458,2305,5468,6231,5334,10382c842267,159537,840372,163436,837057,165830v-4134,2757,-9049,4095,-14002,3810c806587,168272,791156,160999,779621,149162r-19050,23622c777116,189064,799367,198226,822579,198311v13887,664,27556,-3623,38576,-12097c870699,178493,876081,166763,875729,154496v761,-11080,-3429,-21926,-11431,-29623c855040,117249,844048,112016,832294,109633v-9143,-1779,-18021,-4757,-26384,-8858c802310,98698,800119,94832,800195,90678v-143,-3944,1591,-7724,4668,-10192c808377,77937,812616,76600,816959,76676xm1015841,196691r,-28575l938784,168116r76200,-94392l1014984,51530r-118110,l896874,79629r73533,l894207,174879r,22193l1015841,196691xm1044416,51530r,145161l1151382,196691r,-28575l1076801,168116r,-30194l1141762,137922r,-27622l1076801,110300r,-29909l1149096,80391r,-28575l1044416,51530xm1137476,13430l1105281,r-26384,36671l1108615,36671r28861,-23241xm1217200,156305v-8630,-8765,-13164,-20768,-12478,-33051c1204141,111174,1208875,99444,1217676,91154v8373,-7946,19507,-12319,31052,-12192c1263739,78871,1277893,85948,1286828,98012r20193,-22860c1292152,57600,1270206,47636,1247204,48006v-20165,-462,-39653,7271,-54007,21431c1178585,83506,1170565,103072,1171099,123349v-591,20072,7286,39468,21717,53435c1224429,206360,1274035,204707,1303620,173089v905,-967,1781,-1959,2639,-2972l1285494,148781v-9192,12264,-23727,19353,-39052,19050c1235316,168083,1224591,163701,1216819,155734r381,571xm1422273,112776r-57721,l1364552,51530r-32385,l1332167,196691r32385,l1364552,139541r57721,l1422273,196691r32385,l1454658,51530r-32385,l1422273,112776xm1490472,51530r,145161l1597343,196691r,-28575l1522857,168116r,-30194l1587818,137922r,-27622l1522857,110300r,-29909l1595057,80391r,-28575l1490472,51530xm1727740,144971l1656493,51530r-30766,l1625727,196691r32385,l1658112,105728r69152,90963l1759649,196691r,-145161l1727264,51530r476,93441xm1858232,139351r50292,-87821l1873377,51530r-31337,54007l1810703,51530r-35052,l1825847,139351r,57150l1858232,196501r,-57150xm1924050,196501r32385,l1956435,51530r-32385,l1924050,196501xm770287,229362r,144875l877157,374237r,-28575l802672,345662r,-30003l867632,315659r,-27147l802672,288512r,-30289l874871,258223r,-28575l770287,229362xm1002506,340424v-8610,4554,-18269,6756,-28003,6381c963692,346798,953367,342356,945928,334518v-8325,-8898,-12688,-20787,-12097,-32956c933250,289259,937851,277275,946499,268510v8201,-8311,19479,-12862,31147,-12573c983694,255894,989695,256960,995363,259080v6581,2913,12639,6905,17906,11811l1030129,246602v-14821,-13520,-34233,-20879,-54293,-20574c955872,225663,936612,233434,922496,247555v-14773,13992,-22974,33565,-22574,53911c899274,321652,907199,341168,921734,355187v14259,14044,33624,21678,53626,21146c997868,377573,1019766,368784,1035177,352330r,-51816l1002506,300514r,39910xm1126331,317183r49816,-87821l1141000,229362r-31337,53912l1078325,229362r-35052,l1093851,317087r,57150l1126236,374237r95,-57054xm1194435,229362r,144875l1301401,374237r,-28575l1226820,345662r,-30003l1291781,315659r,-27147l1226820,288512r,-30289l1299115,258223r,-28575l1194435,229362xm1435036,257366r,-28004l1320736,229362r,28004l1361885,257366r,116871l1394270,374237r,-116871l1435036,257366xm1460945,229362r,144875l1567910,374237r,-28575l1493330,345662r,-30003l1558385,315659r,-27147l1493330,288512r,-30289l1565624,258223r,-28575l1460945,229362xm1728597,374237r32385,l1760982,229362r-43624,l1679829,309086r-36957,-79724l1599057,229362r,144875l1631442,374237r,-91154l1670399,362426r19050,l1728597,283083r,91154xm766572,466725r,-34861l755999,431864r,35337c755542,474903,758228,482460,763429,488156v10849,9702,27251,9702,38100,c806844,482524,809568,474929,809054,467201r,-35337l798385,431864r,34861c798671,471666,797147,476541,794099,480441v-2952,3348,-7248,5199,-11715,5048c777916,485682,773601,483822,770668,480441v-3020,-3906,-4477,-8794,-4096,-13716xm873443,479012l836867,431959r-10669,l826198,495014r10669,l836867,448913r35623,46006l884110,494919r,-63055l873443,431864r,47148xm901541,495014r10668,l912209,431864r-10668,l901541,495014xm983742,431959r-11906,l952786,479012,933736,431959r-11906,l947166,495014r11906,l983742,431959xm992791,431959r,63055l1038130,495014r,-10191l1003459,484823r,-16764l1033272,468059r,-9525l1003078,458534r,-16669l1036701,441865r,-9525l992791,431959xm1095851,436817v-6200,-3772,-13439,-5474,-20669,-4858l1051751,431959r,63055l1062419,495014r,-21336l1076325,473678r15050,21241l1104900,494919r-16478,-22955c1097194,469701,1102995,461354,1102043,452342v466,-5884,-1820,-11654,-6192,-15621l1095851,436817xm1075658,464153r-13239,l1062419,441484r13430,c1079954,441126,1084078,441917,1087755,443770v2477,2076,3734,5269,3334,8477c1091575,455755,1090374,459284,1087850,461772v-3705,2067,-7991,2869,-12192,2286l1075658,464153xm1145858,441865v2781,839,5343,2269,7524,4191l1159097,437960v-3048,-2472,-6543,-4347,-10287,-5525c1144943,431117,1140895,430440,1136809,430435v-5620,-209,-11154,1468,-15716,4762c1116873,438343,1114482,443371,1114711,448628v-381,4980,1724,9826,5620,12954c1122264,463129,1124417,464382,1126712,465296v3467,1192,7001,2209,10573,3048c1140657,469000,1143886,470258,1146810,472059v1838,1262,2886,3393,2762,5620c1149649,480019,1148534,482238,1146620,483584v-2439,1565,-5296,2331,-8192,2191c1131027,485552,1123969,482600,1118616,477488r-6667,8001c1119054,492043,1128379,495652,1138047,495586v5896,277,11706,-1545,16383,-5144c1158450,487197,1160736,482272,1160621,477107v353,-4699,-1476,-9300,-4953,-12477c1151401,461300,1146410,459015,1141095,457962v-4410,-791,-8687,-2236,-12668,-4286c1126484,452354,1125369,450118,1125474,447770v-162,-2307,981,-4511,2953,-5715c1130732,440711,1133380,440050,1136047,440150v3334,3,6648,550,9811,1619l1145858,441865xm1174433,495014r10668,l1185101,431864r-10668,l1174433,495014xm1245489,441674r,-9525l1196626,432149r,9525l1215676,441674r,53340l1226249,495014r,-53340l1245489,441674xm1281779,470249r23432,-38100l1293305,432149r-17241,28575l1258919,432149r-11620,l1270730,470249r,24956l1281494,495205r285,-24956xm1400270,463201v191,-8735,-3257,-17155,-9525,-23241c1377401,427284,1356465,427284,1343120,439960v-12839,12830,-12839,33637,-9,46472c1343111,486436,1343120,486439,1343120,486442v13345,12676,34281,12676,47625,c1396994,480244,1400346,471707,1399985,462915r285,286xm1389317,463201v142,6037,-2153,11876,-6382,16192c1374362,488152,1360313,488302,1351550,479728v-114,-111,-219,-222,-333,-335c1342701,470278,1342701,456124,1351217,447008v8572,-8759,22621,-8908,31384,-334c1382716,446784,1382820,446896,1382935,447008v4048,4292,6239,10008,6096,15907l1389317,463201xm1455992,442055r,-9525l1413986,432530r,63056l1423797,495586r,-26670l1452372,468916r,-9525l1423797,459391r,-17622l1455992,442055xm1536859,481775v-4515,2772,-9754,4132,-15050,3905c1516113,485816,1510598,483613,1506569,479584v-8506,-9083,-8506,-23207,,-32290c1510837,443140,1516618,440905,1522571,441103v2963,-46,5915,340,8763,1143c1534058,443232,1536583,444717,1538764,446627r5620,-8096c1538107,433178,1530058,430360,1521809,430625v-8715,-113,-17107,3325,-23241,9525c1485852,453145,1485852,473922,1498568,486918v6192,6229,14650,9669,23432,9525c1531487,497124,1540802,493648,1547527,486918r,-22670l1536192,464248r667,17527xm1585246,470249r23431,-38100l1597057,432149r-17240,28575l1562672,432149r-11716,l1574483,470249r,24956l1585246,495205r,-24956xm1678972,463201v228,-8740,-3229,-17175,-9525,-23241c1656102,427284,1635166,427284,1621822,439960v-12688,12898,-12688,33583,,46482c1635166,499118,1656102,499118,1669447,486442v6143,-6236,9363,-14785,8858,-23527l1678972,463201xm1668113,463201v105,6049,-2229,11886,-6477,16192c1653111,488126,1639119,488293,1630385,479768v-124,-124,-248,-249,-372,-375c1621355,470335,1621355,456067,1630013,447008v8525,-8732,22517,-8900,31252,-374c1661389,446758,1661512,446882,1661636,447008v3934,4343,6020,10050,5811,15907l1668113,463201xm1736503,437007v-6192,-3784,-13440,-5486,-20669,-4858l1692402,432149r,63056l1703070,495205r,-21527l1717072,473678r15049,21241l1745647,494919r-17050,-22955c1737360,469698,1743123,461337,1742123,452342v533,-5915,-1801,-11727,-6287,-15621l1736503,437007xm1716310,464344r-13240,l1703070,441484r13526,c1720701,441126,1724825,441917,1728502,443770v2476,2076,3734,5269,3334,8477c1732321,455755,1731121,459284,1728597,461772v-3943,2194,-8506,2998,-12954,2286l1716310,464344xm578072,56864r,-23526c578025,31533,576539,30098,574739,30099r-106776,c466174,30099,464725,31549,464725,33338r,23526c464725,58653,466174,60103,467963,60103r106776,c576539,60104,578025,58668,578072,56864xm578072,111157r,-23432c578025,85921,576539,84486,574739,84487r-106776,c466174,84487,464725,85936,464725,87725r,23432c464725,112946,466174,114395,467963,114395r106776,c576539,114396,578025,112961,578072,111157xm578072,165545r,-23432c578072,140272,576577,138779,574739,138779r-106776,c466159,138831,464724,140308,464725,142113r,23432c464725,167333,466174,168783,467963,168783r106776,c576539,168784,578025,167349,578072,165545xm578072,219837r,-23431c578025,194601,576539,193166,574739,193167r-106776,c466174,193167,464725,194617,464725,196406r,23431c464724,221642,466159,223119,467963,223171r106776,c576577,223171,578072,221678,578072,219837xm578072,274225r,-23813c578025,248608,576539,247173,574739,247174r-106776,c466174,247174,464725,248623,464725,250412r,23813c464725,276014,466174,277463,467963,277463r106776,c576539,277464,578025,276029,578072,274225xm578072,328517r,-23431c578025,303282,576539,301846,574739,301847r-106776,c466174,301847,464725,303297,464725,305086r,23431c464724,330322,466159,331800,467963,331851r106776,c576577,331851,578072,330358,578072,328517xm578072,382905r,-23431c578025,357669,576539,356234,574739,356235r-106776,c466174,356235,464725,357685,464725,359474r,23431c464725,384694,466174,386144,467963,386144r106776,c576539,386144,578025,384709,578072,382905xm578072,437293r,-23432c578072,412020,576577,410528,574739,410528r-106776,c466159,410579,464724,412056,464725,413861r,23432c464725,439082,466174,440531,467963,440531r106776,c576539,440532,578025,439097,578072,437293xm578072,491585r,-23431c578025,466350,576539,464914,574739,464915r-106776,c466174,464915,464725,466365,464725,468154r,23431c464724,493390,466159,494868,467963,494919r106776,c576577,494919,578072,493426,578072,491585xm411289,382905r,-23431c411289,357685,409840,356235,408051,356235r-404812,c1450,356235,,357685,,359474r,23431c,384694,1450,386144,3239,386144r404812,c409840,386144,411289,384694,411289,382905xm411289,491585r,-23431c411289,466365,409840,464915,408051,464915r-404812,c1450,464915,,466365,,468154r,23431c-1,493390,1434,494868,3239,494919r404812,c409855,494868,411291,493390,411289,491585xm1660589,413290r-7525,-3524l1645158,424910r7620,l1660589,413290xm1646682,412337r-7239,-2857l1631537,424625r7525,l1646682,412337xm1959769,491300r,-23146c1959769,466365,1958321,464915,1956530,464915r-144399,c1810341,464915,1808893,466365,1808893,468154r,23431c1808893,493390,1810331,494868,1812131,494919r144399,c1958331,494868,1959769,493390,1959769,491585r,-285xe" fillcolor="#242943" stroked="f">
                  <v:stroke joinstyle="miter"/>
                  <v:path arrowok="t" o:connecttype="custom" o:connectlocs="117157,317086;129349,304037;331089,199263;388239,44291;407289,33052;415957,46196;187357,323373;131159,331374;117157,317086;360712,46482;351187,33623;333375,44672;319468,110681;126968,250030;117443,268414;129064,277272;162116,273557;360235,53912;360712,46482;816959,76676;856012,90964;872395,67342;847058,53245;818483,48292;780955,59912;766572,91345;778288,121634;815340,137255;836771,145066;842105,155448;837057,165830;823055,169640;779621,149162;760571,172784;822579,198311;861155,186214;875729,154496;864298,124873;832294,109633;805910,100775;800195,90678;804863,80486;816959,76676;1015841,196691;1015841,168116;938784,168116;1014984,73724;1014984,51530;896874,51530;896874,79629;970407,79629;894207,174879;894207,197072;1044416,51530;1044416,196691;1151382,196691;1151382,168116;1076801,168116;1076801,137922;1141762,137922;1141762,110300;1076801,110300;1076801,80391;1149096,80391;1149096,51816;1137476,13430;1105281,0;1078897,36671;1108615,36671;1217200,156305;1204722,123254;1217676,91154;1248728,78962;1286828,98012;1307021,75152;1247204,48006;1193197,69437;1171099,123349;1192816,176784;1303620,173089;1306259,170117;1285494,148781;1246442,167831;1216819,155734;1422273,112776;1364552,112776;1364552,51530;1332167,51530;1332167,196691;1364552,196691;1364552,139541;1422273,139541;1422273,196691;1454658,196691;1454658,51530;1422273,51530;1490472,51530;1490472,196691;1597343,196691;1597343,168116;1522857,168116;1522857,137922;1587818,137922;1587818,110300;1522857,110300;1522857,80391;1595057,80391;1595057,51816;1727740,144971;1656493,51530;1625727,51530;1625727,196691;1658112,196691;1658112,105728;1727264,196691;1759649,196691;1759649,51530;1727264,51530;1858232,139351;1908524,51530;1873377,51530;1842040,105537;1810703,51530;1775651,51530;1825847,139351;1825847,196501;1858232,196501;1924050,196501;1956435,196501;1956435,51530;1924050,51530;770287,229362;770287,374236;877157,374236;877157,345661;802672,345661;802672,315658;867632,315658;867632,288511;802672,288511;802672,258222;874871,258222;874871,229648;1002506,340423;974503,346804;945928,334517;933831,301561;946499,268509;977646,255936;995363,259079;1013269,270890;1030129,246602;975836,226028;922496,247555;899922,301465;921734,355186;975360,376332;1035177,352329;1035177,300513;1002506,300513;1126331,317182;1176147,229362;1141000,229362;1109663,283273;1078325,229362;1043273,229362;1093851,317086;1093851,374236;1126236,374236;1194435,229362;1194435,374236;1301401,374236;1301401,345661;1226820,345661;1226820,315658;1291781,315658;1291781,288511;1226820,288511;1226820,258222;1299115,258222;1299115,229648;1435036,257365;1435036,229362;1320736,229362;1320736,257365;1361885,257365;1361885,374236;1394270,374236;1394270,257365;1460945,229362;1460945,374236;1567910,374236;1567910,345661;1493330,345661;1493330,315658;1558385,315658;1558385,288511;1493330,288511;1493330,258222;1565624,258222;1565624,229648;1728597,374236;1760982,374236;1760982,229362;1717358,229362;1679829,309085;1642872,229362;1599057,229362;1599057,374236;1631442,374236;1631442,283082;1670399,362425;1689449,362425;1728597,283082;766572,466724;766572,431863;755999,431863;755999,467200;763429,488155;801529,488155;809054,467200;809054,431863;798385,431863;798385,466724;794099,480440;782384,485488;770668,480440;766572,466724;873443,479011;836867,431958;826198,431958;826198,495013;836867,495013;836867,448912;872490,494918;884110,494918;884110,431863;873443,431863;901541,495013;912209,495013;912209,431863;901541,431863;983742,431958;971836,431958;952786,479011;933736,431958;921830,431958;947166,495013;959072,495013;992791,431958;992791,495013;1038130,495013;1038130,484822;1003459,484822;1003459,468058;1033272,468058;1033272,458533;1003078,458533;1003078,441864;1036701,441864;1036701,432339;1095851,436816;1075182,431958;1051751,431958;1051751,495013;1062419,495013;1062419,473677;1076325,473677;1091375,494918;1104900,494918;1088422,471963;1102043,452341;1095851,436720;1075658,464152;1062419,464152;1062419,441483;1075849,441483;1087755,443769;1091089,452246;1087850,461771;1075658,464057;1145858,441864;1153382,446055;1159097,437959;1148810,432434;1136809,430434;1121093,435196;1114711,448627;1120331,461581;1126712,465295;1137285,468343;1146810,472058;1149572,477678;1146620,483583;1138428,485774;1118616,477487;1111949,485488;1138047,495585;1154430,490441;1160621,477106;1155668,464629;1141095,457961;1128427,453675;1125474,447769;1128427,442054;1136047,440149;1145858,441768;1174433,495013;1185101,495013;1185101,431863;1174433,431863;1245489,441673;1245489,432148;1196626,432148;1196626,441673;1215676,441673;1215676,495013;1226249,495013;1226249,441673;1281779,470248;1305211,432148;1293305,432148;1276064,460723;1258919,432148;1247299,432148;1270730,470248;1270730,495204;1281494,495204;1400270,463200;1390745,439959;1343120,439959;1343111,486431;1343120,486441;1390745,486441;1399985,462914;1389317,463200;1382935,479392;1351550,479727;1351217,479392;1351217,447007;1382601,446673;1382935,447007;1389031,462914;1455992,442054;1455992,432529;1413986,432529;1413986,495585;1423797,495585;1423797,468915;1452372,468915;1452372,459390;1423797,459390;1423797,441768;1536859,481774;1521809,485679;1506569,479583;1506569,447293;1522571,441102;1531334,442245;1538764,446626;1544384,438530;1521809,430624;1498568,440149;1498568,486917;1522000,496442;1547527,486917;1547527,464247;1536192,464247;1585246,470248;1608677,432148;1597057,432148;1579817,460723;1562672,432148;1550956,432148;1574483,470248;1574483,495204;1585246,495204;1678972,463200;1669447,439959;1621822,439959;1621822,486441;1669447,486441;1678305,462914;1668113,463200;1661636,479392;1630385,479767;1630013,479392;1630013,447007;1661265,446633;1661636,447007;1667447,462914;1736503,437006;1715834,432148;1692402,432148;1692402,495204;1703070,495204;1703070,473677;1717072,473677;1732121,494918;1745647,494918;1728597,471963;1742123,452341;1735836,436720;1716310,464343;1703070,464343;1703070,441483;1716596,441483;1728502,443769;1731836,452246;1728597,461771;1715643,464057;578072,56864;578072,33338;574739,30099;467963,30099;464725,33338;464725,56864;467963,60103;574739,60103;578072,56864;578072,111157;578072,87725;574739,84487;467963,84487;464725,87725;464725,111157;467963,114395;574739,114395;578072,111157;578072,165545;578072,142113;574739,138779;467963,138779;464725,142113;464725,165545;467963,168783;574739,168783;578072,165545;578072,219837;578072,196406;574739,193167;467963,193167;464725,196406;464725,219837;467963,223171;574739,223171;578072,219837;578072,274224;578072,250411;574739,247174;467963,247174;464725,250411;464725,274224;467963,277462;574739,277462;578072,274224;578072,328516;578072,305085;574739,301846;467963,301846;464725,305085;464725,328516;467963,331850;574739,331850;578072,328516;578072,382904;578072,359473;574739,356234;467963,356234;464725,359473;464725,382904;467963,386143;574739,386143;578072,382904;578072,437292;578072,413860;574739,410527;467963,410527;464725,413860;464725,437292;467963,440530;574739,440530;578072,437292;578072,491584;578072,468153;574739,464914;467963,464914;464725,468153;464725,491584;467963,494918;574739,494918;578072,491584;411289,382904;411289,359473;408051,356234;3239,356234;0,359473;0,382904;3239,386143;408051,386143;411289,382904;411289,491584;411289,468153;408051,464914;3239,464914;0,468153;0,491584;3239,494918;408051,494918;411289,491584;1660589,413289;1653064,409765;1645158,424909;1652778,424909;1646682,412336;1639443,409479;1631537,424624;1639062,424624;1959769,491299;1959769,468153;1956530,464914;1812131,464914;1808893,468153;1808893,491584;1812131,494918;1956530,494918;1959769,49158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reeform: Shape 3" o:spid="_x0000_s1028" style="position:absolute;left:2801;top:1454;width:300;height:2868;rotation:90;visibility:visible;mso-wrap-style:square;v-text-anchor:middle" coordsize="30003,28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" path="m26765,v1789,,3239,1450,3239,3239l30004,283559v,1789,-1450,3239,-3239,3239l3239,286798c1450,286798,,285348,,283559l,3238c,1450,1450,,3239,l26765,xe" fillcolor="#51adca" stroked="f">
                  <v:stroke joinstyle="miter"/>
                  <v:path arrowok="t" o:connecttype="custom" o:connectlocs="26765,0;30004,3239;30004,283559;26765,286798;3239,286798;0,283559;0,3238;3239,0" o:connectangles="0,0,0,0,0,0,0,0"/>
                </v:shape>
                <w10:wrap type="topAndBottom" anchorx="margin" anchory="margin"/>
              </v:group>
            </w:pict>
          </mc:Fallback>
        </mc:AlternateContent>
      </w:r>
      <w:r w:rsidRPr="00E34A0D">
        <w:rPr>
          <w:rFonts w:ascii="Arial" w:eastAsia="Times New Roman" w:hAnsi="Arial" w:cs="Arial"/>
          <w:noProof/>
          <w:color w:val="800000"/>
          <w:kern w:val="1"/>
          <w:lang w:eastAsia="zh-CN" w:bidi="hi-IN"/>
          <w14:ligatures w14:val="none"/>
        </w:rPr>
        <w:drawing>
          <wp:anchor distT="0" distB="0" distL="114300" distR="114300" simplePos="0" relativeHeight="251675648" behindDoc="0" locked="0" layoutInCell="1" allowOverlap="1" wp14:anchorId="256DBAE8" wp14:editId="74A3A0AA">
            <wp:simplePos x="0" y="0"/>
            <wp:positionH relativeFrom="margin">
              <wp:align>right</wp:align>
            </wp:positionH>
            <wp:positionV relativeFrom="margin">
              <wp:align>top</wp:align>
            </wp:positionV>
            <wp:extent cx="2750400" cy="658800"/>
            <wp:effectExtent l="0" t="0" r="0" b="8255"/>
            <wp:wrapTopAndBottom/>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50400" cy="658800"/>
                    </a:xfrm>
                    <a:prstGeom prst="rect">
                      <a:avLst/>
                    </a:prstGeom>
                  </pic:spPr>
                </pic:pic>
              </a:graphicData>
            </a:graphic>
            <wp14:sizeRelH relativeFrom="margin">
              <wp14:pctWidth>0</wp14:pctWidth>
            </wp14:sizeRelH>
            <wp14:sizeRelV relativeFrom="margin">
              <wp14:pctHeight>0</wp14:pctHeight>
            </wp14:sizeRelV>
          </wp:anchor>
        </w:drawing>
      </w:r>
    </w:p>
    <w:p w14:paraId="736D9926" w14:textId="77777777" w:rsidR="00E34A0D" w:rsidRPr="00E34A0D" w:rsidRDefault="00E34A0D" w:rsidP="00E34A0D">
      <w:pPr>
        <w:widowControl w:val="0"/>
        <w:suppressAutoHyphens/>
        <w:spacing w:before="2835" w:after="0" w:line="240" w:lineRule="auto"/>
        <w:ind w:firstLine="0"/>
        <w:jc w:val="center"/>
        <w:rPr>
          <w:rFonts w:ascii="Arial" w:eastAsia="WenQuanYi Zen Hei" w:hAnsi="Arial" w:cs="Arial"/>
          <w:b/>
          <w:color w:val="00000A"/>
          <w:kern w:val="1"/>
          <w:sz w:val="52"/>
          <w:szCs w:val="52"/>
          <w:lang w:eastAsia="zh-CN" w:bidi="hi-IN"/>
          <w14:ligatures w14:val="none"/>
        </w:rPr>
      </w:pPr>
      <w:r w:rsidRPr="00E34A0D">
        <w:rPr>
          <w:rFonts w:ascii="Arial" w:eastAsia="Arial" w:hAnsi="Arial" w:cs="Arial"/>
          <w:b/>
          <w:bCs/>
          <w:color w:val="000000"/>
          <w:kern w:val="1"/>
          <w:sz w:val="52"/>
          <w:szCs w:val="52"/>
          <w:lang w:eastAsia="zh-CN" w:bidi="hi-IN"/>
          <w14:ligatures w14:val="none"/>
        </w:rPr>
        <w:t>SZAKDOLGOZ</w:t>
      </w:r>
      <w:bookmarkStart w:id="0" w:name="__DdeLink__791_2003406677"/>
      <w:bookmarkEnd w:id="0"/>
      <w:r w:rsidRPr="00E34A0D">
        <w:rPr>
          <w:rFonts w:ascii="Arial" w:eastAsia="Arial" w:hAnsi="Arial" w:cs="Arial"/>
          <w:b/>
          <w:bCs/>
          <w:color w:val="000000"/>
          <w:kern w:val="1"/>
          <w:sz w:val="52"/>
          <w:szCs w:val="52"/>
          <w:lang w:eastAsia="zh-CN" w:bidi="hi-IN"/>
          <w14:ligatures w14:val="none"/>
        </w:rPr>
        <w:t>AT</w:t>
      </w:r>
    </w:p>
    <w:p w14:paraId="4E994BBA" w14:textId="77777777" w:rsidR="00E34A0D" w:rsidRPr="00E34A0D" w:rsidRDefault="00E34A0D" w:rsidP="00E34A0D">
      <w:pPr>
        <w:widowControl w:val="0"/>
        <w:suppressAutoHyphens/>
        <w:spacing w:before="1080" w:after="0" w:line="252" w:lineRule="auto"/>
        <w:ind w:firstLine="0"/>
        <w:jc w:val="center"/>
        <w:rPr>
          <w:rFonts w:ascii="Arial" w:eastAsia="WenQuanYi Zen Hei" w:hAnsi="Arial" w:cs="Arial"/>
          <w:b/>
          <w:color w:val="00000A"/>
          <w:kern w:val="1"/>
          <w:sz w:val="44"/>
          <w:szCs w:val="44"/>
          <w:lang w:eastAsia="zh-CN" w:bidi="hi-IN"/>
          <w14:ligatures w14:val="none"/>
        </w:rPr>
      </w:pPr>
      <w:r w:rsidRPr="00E34A0D">
        <w:rPr>
          <w:rFonts w:ascii="Arial" w:eastAsia="WenQuanYi Zen Hei" w:hAnsi="Arial" w:cs="Arial"/>
          <w:b/>
          <w:color w:val="00000A"/>
          <w:kern w:val="1"/>
          <w:sz w:val="52"/>
          <w:szCs w:val="52"/>
          <w:lang w:eastAsia="zh-CN" w:bidi="hi-IN"/>
          <w14:ligatures w14:val="none"/>
        </w:rPr>
        <w:t>Videójáték készítés</w:t>
      </w:r>
    </w:p>
    <w:p w14:paraId="69FB0166" w14:textId="77777777" w:rsidR="00E34A0D" w:rsidRPr="00E34A0D" w:rsidRDefault="00E34A0D" w:rsidP="00E34A0D">
      <w:pPr>
        <w:widowControl w:val="0"/>
        <w:suppressAutoHyphens/>
        <w:spacing w:before="1080" w:after="0" w:line="252" w:lineRule="auto"/>
        <w:ind w:firstLine="0"/>
        <w:jc w:val="center"/>
        <w:rPr>
          <w:rFonts w:ascii="Arial" w:eastAsia="WenQuanYi Zen Hei" w:hAnsi="Arial" w:cs="Arial"/>
          <w:b/>
          <w:color w:val="00000A"/>
          <w:kern w:val="1"/>
          <w:sz w:val="44"/>
          <w:szCs w:val="44"/>
          <w:lang w:eastAsia="zh-CN" w:bidi="hi-IN"/>
          <w14:ligatures w14:val="none"/>
        </w:rPr>
      </w:pPr>
      <w:r w:rsidRPr="00E34A0D">
        <w:rPr>
          <w:rFonts w:ascii="Arial" w:eastAsia="WenQuanYi Zen Hei" w:hAnsi="Arial" w:cs="Arial"/>
          <w:b/>
          <w:color w:val="00000A"/>
          <w:kern w:val="1"/>
          <w:sz w:val="44"/>
          <w:szCs w:val="44"/>
          <w:lang w:eastAsia="zh-CN" w:bidi="hi-IN"/>
          <w14:ligatures w14:val="none"/>
        </w:rPr>
        <w:t>Piltz Gergely</w:t>
      </w:r>
    </w:p>
    <w:p w14:paraId="5D71964C" w14:textId="77777777" w:rsidR="00E34A0D" w:rsidRPr="00E34A0D" w:rsidRDefault="00E34A0D" w:rsidP="00E34A0D">
      <w:pPr>
        <w:widowControl w:val="0"/>
        <w:suppressAutoHyphens/>
        <w:spacing w:before="1080" w:after="0" w:line="252" w:lineRule="auto"/>
        <w:ind w:firstLine="0"/>
        <w:jc w:val="center"/>
        <w:rPr>
          <w:rFonts w:ascii="Arial" w:eastAsia="WenQuanYi Zen Hei" w:hAnsi="Arial" w:cs="Arial"/>
          <w:b/>
          <w:color w:val="00000A"/>
          <w:kern w:val="1"/>
          <w:sz w:val="44"/>
          <w:szCs w:val="44"/>
          <w:lang w:eastAsia="zh-CN" w:bidi="hi-IN"/>
          <w14:ligatures w14:val="none"/>
        </w:rPr>
      </w:pPr>
    </w:p>
    <w:p w14:paraId="699FBF31" w14:textId="77777777" w:rsidR="00E34A0D" w:rsidRPr="00620198" w:rsidRDefault="00E34A0D" w:rsidP="00E34A0D">
      <w:pPr>
        <w:widowControl w:val="0"/>
        <w:suppressAutoHyphens/>
        <w:spacing w:after="0" w:line="252" w:lineRule="auto"/>
        <w:ind w:firstLine="0"/>
        <w:jc w:val="center"/>
        <w:rPr>
          <w:rFonts w:ascii="Arial" w:eastAsia="WenQuanYi Zen Hei" w:hAnsi="Arial" w:cs="Arial"/>
          <w:b/>
          <w:kern w:val="1"/>
          <w:sz w:val="32"/>
          <w:szCs w:val="32"/>
          <w:lang w:eastAsia="zh-CN" w:bidi="hi-IN"/>
          <w14:ligatures w14:val="none"/>
        </w:rPr>
      </w:pPr>
      <w:r w:rsidRPr="00620198">
        <w:rPr>
          <w:rFonts w:ascii="Arial" w:eastAsia="Times New Roman" w:hAnsi="Arial" w:cs="Arial"/>
          <w:b/>
          <w:kern w:val="1"/>
          <w:sz w:val="32"/>
          <w:szCs w:val="32"/>
          <w:lang w:eastAsia="zh-CN" w:bidi="hi-IN"/>
          <w14:ligatures w14:val="none"/>
        </w:rPr>
        <w:t xml:space="preserve">Mérnök Informatikus </w:t>
      </w:r>
      <w:proofErr w:type="spellStart"/>
      <w:r w:rsidRPr="00620198">
        <w:rPr>
          <w:rFonts w:ascii="Arial" w:eastAsia="Times New Roman" w:hAnsi="Arial" w:cs="Arial"/>
          <w:b/>
          <w:kern w:val="1"/>
          <w:sz w:val="32"/>
          <w:szCs w:val="32"/>
          <w:lang w:eastAsia="zh-CN" w:bidi="hi-IN"/>
          <w14:ligatures w14:val="none"/>
        </w:rPr>
        <w:t>B</w:t>
      </w:r>
      <w:r w:rsidRPr="00620198">
        <w:rPr>
          <w:rFonts w:ascii="Arial" w:eastAsia="WenQuanYi Zen Hei" w:hAnsi="Arial" w:cs="Arial"/>
          <w:b/>
          <w:kern w:val="1"/>
          <w:sz w:val="32"/>
          <w:szCs w:val="32"/>
          <w:lang w:eastAsia="zh-CN" w:bidi="hi-IN"/>
          <w14:ligatures w14:val="none"/>
        </w:rPr>
        <w:t>Sc</w:t>
      </w:r>
      <w:proofErr w:type="spellEnd"/>
      <w:r w:rsidRPr="00620198">
        <w:rPr>
          <w:rFonts w:ascii="Arial" w:eastAsia="Times New Roman" w:hAnsi="Arial" w:cs="Arial"/>
          <w:b/>
          <w:kern w:val="1"/>
          <w:sz w:val="32"/>
          <w:szCs w:val="32"/>
          <w:lang w:eastAsia="zh-CN" w:bidi="hi-IN"/>
          <w14:ligatures w14:val="none"/>
        </w:rPr>
        <w:t xml:space="preserve"> </w:t>
      </w:r>
      <w:r w:rsidRPr="00620198">
        <w:rPr>
          <w:rFonts w:ascii="Arial" w:eastAsia="WenQuanYi Zen Hei" w:hAnsi="Arial" w:cs="Arial"/>
          <w:b/>
          <w:kern w:val="1"/>
          <w:sz w:val="32"/>
          <w:szCs w:val="32"/>
          <w:lang w:eastAsia="zh-CN" w:bidi="hi-IN"/>
          <w14:ligatures w14:val="none"/>
        </w:rPr>
        <w:t>szak</w:t>
      </w:r>
    </w:p>
    <w:p w14:paraId="396E66FC" w14:textId="44B4C21D" w:rsidR="00E34A0D" w:rsidRPr="00E34A0D" w:rsidRDefault="00E34A0D" w:rsidP="00E34A0D">
      <w:pPr>
        <w:widowControl w:val="0"/>
        <w:suppressAutoHyphens/>
        <w:spacing w:before="1701" w:after="0" w:line="252" w:lineRule="auto"/>
        <w:ind w:firstLine="0"/>
        <w:jc w:val="center"/>
        <w:rPr>
          <w:rFonts w:ascii="Arial" w:eastAsia="WenQuanYi Zen Hei" w:hAnsi="Arial" w:cs="Arial"/>
          <w:b/>
          <w:color w:val="800000"/>
          <w:kern w:val="1"/>
          <w:sz w:val="32"/>
          <w:szCs w:val="44"/>
          <w:lang w:eastAsia="zh-CN" w:bidi="hi-IN"/>
          <w14:ligatures w14:val="none"/>
        </w:rPr>
      </w:pPr>
      <w:r w:rsidRPr="00620198">
        <w:rPr>
          <w:rFonts w:ascii="Arial" w:eastAsia="WenQuanYi Zen Hei" w:hAnsi="Arial" w:cs="Arial"/>
          <w:b/>
          <w:kern w:val="1"/>
          <w:sz w:val="32"/>
          <w:szCs w:val="44"/>
          <w:lang w:eastAsia="zh-CN" w:bidi="hi-IN"/>
          <w14:ligatures w14:val="none"/>
        </w:rPr>
        <w:t>2024</w:t>
      </w:r>
      <w:r w:rsidRPr="00E34A0D">
        <w:rPr>
          <w:rFonts w:ascii="Arial" w:eastAsia="WenQuanYi Zen Hei" w:hAnsi="Arial" w:cs="Arial"/>
          <w:b/>
          <w:color w:val="800000"/>
          <w:kern w:val="1"/>
          <w:sz w:val="32"/>
          <w:szCs w:val="44"/>
          <w:lang w:eastAsia="zh-CN" w:bidi="hi-IN"/>
          <w14:ligatures w14:val="none"/>
        </w:rPr>
        <w:br w:type="page"/>
      </w:r>
    </w:p>
    <w:p w14:paraId="5B71AD08" w14:textId="77777777" w:rsidR="00E34A0D" w:rsidRPr="00E34A0D" w:rsidRDefault="00E34A0D" w:rsidP="00E34A0D">
      <w:pPr>
        <w:widowControl w:val="0"/>
        <w:suppressAutoHyphens/>
        <w:spacing w:after="0" w:line="240" w:lineRule="auto"/>
        <w:ind w:firstLine="0"/>
        <w:jc w:val="left"/>
        <w:rPr>
          <w:rFonts w:eastAsia="WenQuanYi Zen Hei" w:cs="Lohit Hindi"/>
          <w:color w:val="00000A"/>
          <w:kern w:val="1"/>
          <w:lang w:eastAsia="zh-CN" w:bidi="hi-IN"/>
          <w14:ligatures w14:val="none"/>
        </w:rPr>
      </w:pPr>
      <w:r w:rsidRPr="00E34A0D">
        <w:rPr>
          <w:rFonts w:eastAsia="WenQuanYi Zen Hei" w:cs="Lohit Hindi"/>
          <w:noProof/>
          <w:color w:val="00000A"/>
          <w:kern w:val="1"/>
          <w:lang w:eastAsia="zh-CN" w:bidi="hi-IN"/>
          <w14:ligatures w14:val="none"/>
        </w:rPr>
        <w:lastRenderedPageBreak/>
        <w:drawing>
          <wp:anchor distT="0" distB="0" distL="114300" distR="114300" simplePos="0" relativeHeight="251676672" behindDoc="0" locked="0" layoutInCell="1" allowOverlap="1" wp14:anchorId="32D5E5C9" wp14:editId="3ADDA270">
            <wp:simplePos x="0" y="0"/>
            <wp:positionH relativeFrom="margin">
              <wp:align>center</wp:align>
            </wp:positionH>
            <wp:positionV relativeFrom="paragraph">
              <wp:posOffset>310198</wp:posOffset>
            </wp:positionV>
            <wp:extent cx="5310505" cy="7766050"/>
            <wp:effectExtent l="0" t="0" r="4445" b="6350"/>
            <wp:wrapTopAndBottom/>
            <wp:docPr id="193541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602" t="8077" r="9956" b="8979"/>
                    <a:stretch/>
                  </pic:blipFill>
                  <pic:spPr bwMode="auto">
                    <a:xfrm>
                      <a:off x="0" y="0"/>
                      <a:ext cx="5310505" cy="7766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EA321B" w14:textId="77777777" w:rsidR="00520BD5" w:rsidRDefault="00520BD5">
      <w:pPr>
        <w:spacing w:before="0" w:after="0" w:line="240" w:lineRule="auto"/>
        <w:ind w:firstLine="0"/>
        <w:jc w:val="left"/>
        <w:rPr>
          <w:b/>
          <w:bCs/>
          <w:sz w:val="36"/>
          <w:szCs w:val="36"/>
        </w:rPr>
      </w:pPr>
      <w:bookmarkStart w:id="1" w:name="_Toc179749983"/>
      <w:r>
        <w:rPr>
          <w:b/>
          <w:bCs/>
          <w:sz w:val="36"/>
          <w:szCs w:val="36"/>
        </w:rPr>
        <w:br w:type="page"/>
      </w:r>
    </w:p>
    <w:p w14:paraId="330803CB" w14:textId="4150B2DA" w:rsidR="00E34A0D" w:rsidRPr="00520BD5" w:rsidRDefault="00E34A0D" w:rsidP="00520BD5">
      <w:pPr>
        <w:rPr>
          <w:b/>
          <w:bCs/>
          <w:color w:val="000000"/>
          <w:sz w:val="36"/>
          <w:szCs w:val="36"/>
        </w:rPr>
      </w:pPr>
      <w:r w:rsidRPr="00520BD5">
        <w:rPr>
          <w:b/>
          <w:bCs/>
          <w:sz w:val="36"/>
          <w:szCs w:val="36"/>
        </w:rPr>
        <w:lastRenderedPageBreak/>
        <w:t>Nyilatkozat</w:t>
      </w:r>
      <w:bookmarkEnd w:id="1"/>
    </w:p>
    <w:p w14:paraId="55864E33" w14:textId="77777777" w:rsidR="00E34A0D" w:rsidRPr="00E34A0D" w:rsidRDefault="00E34A0D" w:rsidP="00E34A0D">
      <w:pPr>
        <w:widowControl w:val="0"/>
        <w:suppressAutoHyphens/>
        <w:spacing w:after="120"/>
        <w:ind w:left="850" w:right="850" w:firstLine="0"/>
        <w:rPr>
          <w:rFonts w:eastAsia="WenQuanYi Zen Hei" w:cs="Lohit Hindi"/>
          <w:color w:val="000000"/>
          <w:kern w:val="1"/>
          <w:lang w:eastAsia="zh-CN" w:bidi="hi-IN"/>
          <w14:ligatures w14:val="none"/>
        </w:rPr>
      </w:pPr>
      <w:r w:rsidRPr="00E34A0D">
        <w:rPr>
          <w:rFonts w:eastAsia="WenQuanYi Zen Hei" w:cs="Lohit Hindi"/>
          <w:color w:val="000000"/>
          <w:kern w:val="1"/>
          <w:lang w:eastAsia="zh-CN" w:bidi="hi-IN"/>
          <w14:ligatures w14:val="none"/>
        </w:rPr>
        <w:t>Alulírott,</w:t>
      </w:r>
      <w:r w:rsidRPr="00E34A0D">
        <w:rPr>
          <w:rFonts w:eastAsia="Times New Roman" w:cs="Times New Roman"/>
          <w:color w:val="000000"/>
          <w:kern w:val="1"/>
          <w:lang w:eastAsia="zh-CN" w:bidi="hi-IN"/>
          <w14:ligatures w14:val="none"/>
        </w:rPr>
        <w:t xml:space="preserve"> Piltz Gergely (G1VYQG), Mérnök Informatikus </w:t>
      </w:r>
      <w:proofErr w:type="spellStart"/>
      <w:r w:rsidRPr="00E34A0D">
        <w:rPr>
          <w:rFonts w:eastAsia="Times New Roman" w:cs="Times New Roman"/>
          <w:color w:val="000000"/>
          <w:kern w:val="1"/>
          <w:lang w:eastAsia="zh-CN" w:bidi="hi-IN"/>
          <w14:ligatures w14:val="none"/>
        </w:rPr>
        <w:t>BSc</w:t>
      </w:r>
      <w:proofErr w:type="spellEnd"/>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szakos</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hallgató</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kijelentem,</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hogy</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a</w:t>
      </w:r>
      <w:r w:rsidRPr="00E34A0D">
        <w:rPr>
          <w:rFonts w:eastAsia="Times New Roman" w:cs="Times New Roman"/>
          <w:color w:val="000000"/>
          <w:kern w:val="1"/>
          <w:lang w:eastAsia="zh-CN" w:bidi="hi-IN"/>
          <w14:ligatures w14:val="none"/>
        </w:rPr>
        <w:t xml:space="preserve"> Videójáték készítés </w:t>
      </w:r>
      <w:r w:rsidRPr="00E34A0D">
        <w:rPr>
          <w:rFonts w:eastAsia="WenQuanYi Zen Hei" w:cs="Lohit Hindi"/>
          <w:color w:val="000000"/>
          <w:kern w:val="1"/>
          <w:lang w:eastAsia="zh-CN" w:bidi="hi-IN"/>
          <w14:ligatures w14:val="none"/>
        </w:rPr>
        <w:t>című</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szakdolgozat</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feladat</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kidolgozása</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a</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saját</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munkám,</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abban</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csak</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a</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megjelölt</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forrásokat,</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és</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a</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megjelölt</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mértékben</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használtam</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fel,</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az</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idézés</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szabályainak</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megfelelően,</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a</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hivatkozások</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pontos</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megjelölésével.</w:t>
      </w:r>
      <w:r w:rsidRPr="00E34A0D">
        <w:rPr>
          <w:rFonts w:eastAsia="Times New Roman" w:cs="Times New Roman"/>
          <w:color w:val="000000"/>
          <w:kern w:val="1"/>
          <w:lang w:eastAsia="zh-CN" w:bidi="hi-IN"/>
          <w14:ligatures w14:val="none"/>
        </w:rPr>
        <w:t xml:space="preserve"> </w:t>
      </w:r>
    </w:p>
    <w:p w14:paraId="1C72D0FF" w14:textId="77777777" w:rsidR="00E34A0D" w:rsidRPr="00E34A0D" w:rsidRDefault="00E34A0D" w:rsidP="00E34A0D">
      <w:pPr>
        <w:widowControl w:val="0"/>
        <w:suppressAutoHyphens/>
        <w:spacing w:after="120"/>
        <w:ind w:left="850" w:right="850" w:firstLine="0"/>
        <w:rPr>
          <w:rFonts w:eastAsia="WenQuanYi Zen Hei" w:cs="Lohit Hindi"/>
          <w:color w:val="00000A"/>
          <w:kern w:val="1"/>
          <w:lang w:eastAsia="zh-CN" w:bidi="hi-IN"/>
          <w14:ligatures w14:val="none"/>
        </w:rPr>
      </w:pPr>
      <w:r w:rsidRPr="00E34A0D">
        <w:rPr>
          <w:rFonts w:eastAsia="WenQuanYi Zen Hei" w:cs="Lohit Hindi"/>
          <w:color w:val="000000"/>
          <w:kern w:val="1"/>
          <w:lang w:eastAsia="zh-CN" w:bidi="hi-IN"/>
          <w14:ligatures w14:val="none"/>
        </w:rPr>
        <w:t>Eredményeim</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saját</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munkán,</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számításokon,</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kutatáson,</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valós</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méréseken</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alapulnak,</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és</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a</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legjobb</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tudásom</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szerint</w:t>
      </w:r>
      <w:r w:rsidRPr="00E34A0D">
        <w:rPr>
          <w:rFonts w:eastAsia="Times New Roman" w:cs="Times New Roman"/>
          <w:color w:val="000000"/>
          <w:kern w:val="1"/>
          <w:lang w:eastAsia="zh-CN" w:bidi="hi-IN"/>
          <w14:ligatures w14:val="none"/>
        </w:rPr>
        <w:t xml:space="preserve"> </w:t>
      </w:r>
      <w:r w:rsidRPr="00E34A0D">
        <w:rPr>
          <w:rFonts w:eastAsia="WenQuanYi Zen Hei" w:cs="Lohit Hindi"/>
          <w:color w:val="000000"/>
          <w:kern w:val="1"/>
          <w:lang w:eastAsia="zh-CN" w:bidi="hi-IN"/>
          <w14:ligatures w14:val="none"/>
        </w:rPr>
        <w:t>hitelesek.</w:t>
      </w:r>
    </w:p>
    <w:p w14:paraId="7BC891A3" w14:textId="77777777" w:rsidR="00E34A0D" w:rsidRPr="00E34A0D" w:rsidRDefault="00E34A0D" w:rsidP="00E34A0D">
      <w:pPr>
        <w:widowControl w:val="0"/>
        <w:suppressAutoHyphens/>
        <w:spacing w:after="120"/>
        <w:ind w:left="850" w:right="850" w:firstLine="0"/>
        <w:rPr>
          <w:rFonts w:eastAsia="WenQuanYi Zen Hei" w:cs="Lohit Hindi"/>
          <w:color w:val="00000A"/>
          <w:kern w:val="1"/>
          <w:lang w:eastAsia="zh-CN" w:bidi="hi-IN"/>
          <w14:ligatures w14:val="none"/>
        </w:rPr>
      </w:pPr>
    </w:p>
    <w:p w14:paraId="58881399" w14:textId="545F3858" w:rsidR="00E34A0D" w:rsidRPr="00E34A0D" w:rsidRDefault="00E34A0D" w:rsidP="00E34A0D">
      <w:pPr>
        <w:widowControl w:val="0"/>
        <w:tabs>
          <w:tab w:val="left" w:pos="5100"/>
          <w:tab w:val="left" w:leader="underscore" w:pos="7935"/>
        </w:tabs>
        <w:suppressAutoHyphens/>
        <w:spacing w:after="120"/>
        <w:ind w:left="850" w:right="850" w:firstLine="0"/>
        <w:rPr>
          <w:rFonts w:eastAsia="WenQuanYi Zen Hei" w:cs="Lohit Hindi"/>
          <w:color w:val="00000A"/>
          <w:kern w:val="1"/>
          <w:lang w:eastAsia="zh-CN" w:bidi="hi-IN"/>
          <w14:ligatures w14:val="none"/>
        </w:rPr>
      </w:pPr>
      <w:r w:rsidRPr="00E34A0D">
        <w:rPr>
          <w:rFonts w:eastAsia="WenQuanYi Zen Hei" w:cs="Lohit Hindi"/>
          <w:color w:val="00000A"/>
          <w:kern w:val="1"/>
          <w:lang w:eastAsia="zh-CN" w:bidi="hi-IN"/>
          <w14:ligatures w14:val="none"/>
        </w:rPr>
        <w:t xml:space="preserve">Győr, </w:t>
      </w:r>
      <w:r w:rsidR="00A44B4E" w:rsidRPr="00A44B4E">
        <w:rPr>
          <w:rFonts w:eastAsia="WenQuanYi Zen Hei" w:cs="Lohit Hindi"/>
          <w:kern w:val="1"/>
          <w:shd w:val="clear" w:color="auto" w:fill="FFFFFF"/>
          <w:lang w:eastAsia="zh-CN" w:bidi="hi-IN"/>
          <w14:ligatures w14:val="none"/>
        </w:rPr>
        <w:t>2024. 11. 21</w:t>
      </w:r>
      <w:r w:rsidRPr="00E34A0D">
        <w:rPr>
          <w:rFonts w:eastAsia="WenQuanYi Zen Hei" w:cs="Lohit Hindi"/>
          <w:color w:val="00000A"/>
          <w:kern w:val="1"/>
          <w:lang w:eastAsia="zh-CN" w:bidi="hi-IN"/>
          <w14:ligatures w14:val="none"/>
        </w:rPr>
        <w:tab/>
      </w:r>
      <w:r w:rsidRPr="00E34A0D">
        <w:rPr>
          <w:rFonts w:eastAsia="WenQuanYi Zen Hei" w:cs="Lohit Hindi"/>
          <w:color w:val="00000A"/>
          <w:kern w:val="1"/>
          <w:lang w:eastAsia="zh-CN" w:bidi="hi-IN"/>
          <w14:ligatures w14:val="none"/>
        </w:rPr>
        <w:tab/>
      </w:r>
    </w:p>
    <w:p w14:paraId="7764B84F" w14:textId="77777777" w:rsidR="00E34A0D" w:rsidRPr="00E34A0D" w:rsidRDefault="00E34A0D" w:rsidP="00E34A0D">
      <w:pPr>
        <w:widowControl w:val="0"/>
        <w:tabs>
          <w:tab w:val="left" w:pos="4245"/>
          <w:tab w:val="left" w:pos="6060"/>
          <w:tab w:val="left" w:pos="7425"/>
        </w:tabs>
        <w:suppressAutoHyphens/>
        <w:spacing w:after="120"/>
        <w:ind w:left="850" w:right="850" w:firstLine="0"/>
        <w:rPr>
          <w:rFonts w:eastAsia="WenQuanYi Zen Hei" w:cs="Lohit Hindi"/>
          <w:color w:val="00000A"/>
          <w:kern w:val="1"/>
          <w:lang w:eastAsia="zh-CN" w:bidi="hi-IN"/>
          <w14:ligatures w14:val="none"/>
        </w:rPr>
      </w:pPr>
      <w:r w:rsidRPr="00E34A0D">
        <w:rPr>
          <w:rFonts w:eastAsia="WenQuanYi Zen Hei" w:cs="Lohit Hindi"/>
          <w:color w:val="00000A"/>
          <w:kern w:val="1"/>
          <w:lang w:eastAsia="zh-CN" w:bidi="hi-IN"/>
          <w14:ligatures w14:val="none"/>
        </w:rPr>
        <w:tab/>
      </w:r>
      <w:r w:rsidRPr="00E34A0D">
        <w:rPr>
          <w:rFonts w:eastAsia="WenQuanYi Zen Hei" w:cs="Lohit Hindi"/>
          <w:color w:val="00000A"/>
          <w:kern w:val="1"/>
          <w:lang w:eastAsia="zh-CN" w:bidi="hi-IN"/>
          <w14:ligatures w14:val="none"/>
        </w:rPr>
        <w:tab/>
        <w:t>hallgató</w:t>
      </w:r>
    </w:p>
    <w:p w14:paraId="6DFFA5D5" w14:textId="77777777" w:rsidR="00E34A0D" w:rsidRPr="00E34A0D" w:rsidRDefault="00E34A0D" w:rsidP="00E34A0D">
      <w:pPr>
        <w:widowControl w:val="0"/>
        <w:suppressAutoHyphens/>
        <w:spacing w:after="0" w:line="240" w:lineRule="auto"/>
        <w:ind w:firstLine="0"/>
        <w:jc w:val="left"/>
        <w:rPr>
          <w:rFonts w:eastAsia="WenQuanYi Zen Hei" w:cs="Lohit Hindi"/>
          <w:color w:val="00000A"/>
          <w:kern w:val="1"/>
          <w:lang w:eastAsia="zh-CN" w:bidi="hi-IN"/>
          <w14:ligatures w14:val="none"/>
        </w:rPr>
      </w:pPr>
    </w:p>
    <w:p w14:paraId="0389D564" w14:textId="007D44D8" w:rsidR="00F04946" w:rsidRDefault="00F04946">
      <w:pPr>
        <w:spacing w:before="0" w:after="0" w:line="240" w:lineRule="auto"/>
        <w:ind w:firstLine="0"/>
        <w:jc w:val="left"/>
        <w:rPr>
          <w:rFonts w:eastAsia="WenQuanYi Zen Hei" w:cs="Lohit Hindi"/>
          <w:color w:val="00000A"/>
          <w:kern w:val="1"/>
          <w:lang w:eastAsia="zh-CN" w:bidi="hi-IN"/>
          <w14:ligatures w14:val="none"/>
        </w:rPr>
      </w:pPr>
      <w:r>
        <w:rPr>
          <w:rFonts w:eastAsia="WenQuanYi Zen Hei" w:cs="Lohit Hindi"/>
          <w:color w:val="00000A"/>
          <w:kern w:val="1"/>
          <w:lang w:eastAsia="zh-CN" w:bidi="hi-IN"/>
          <w14:ligatures w14:val="none"/>
        </w:rPr>
        <w:br w:type="page"/>
      </w:r>
    </w:p>
    <w:p w14:paraId="59CC1E4A" w14:textId="77777777" w:rsidR="00E34A0D" w:rsidRPr="00520BD5" w:rsidRDefault="00E34A0D" w:rsidP="00520BD5">
      <w:pPr>
        <w:rPr>
          <w:rFonts w:eastAsiaTheme="majorEastAsia"/>
          <w:b/>
          <w:bCs/>
          <w:color w:val="800000"/>
          <w:sz w:val="36"/>
          <w:szCs w:val="36"/>
        </w:rPr>
      </w:pPr>
      <w:bookmarkStart w:id="2" w:name="_Toc179749984"/>
      <w:r w:rsidRPr="00520BD5">
        <w:rPr>
          <w:b/>
          <w:bCs/>
          <w:sz w:val="36"/>
          <w:szCs w:val="36"/>
        </w:rPr>
        <w:lastRenderedPageBreak/>
        <w:t>Kivonat</w:t>
      </w:r>
      <w:bookmarkEnd w:id="2"/>
      <w:r w:rsidRPr="00520BD5">
        <w:rPr>
          <w:b/>
          <w:bCs/>
          <w:sz w:val="36"/>
          <w:szCs w:val="36"/>
        </w:rPr>
        <w:t xml:space="preserve"> </w:t>
      </w:r>
    </w:p>
    <w:p w14:paraId="18AA48F0" w14:textId="214843EE" w:rsidR="00E34A0D" w:rsidRPr="001362D2" w:rsidRDefault="00F04946" w:rsidP="00E34A0D">
      <w:pPr>
        <w:widowControl w:val="0"/>
        <w:suppressAutoHyphens/>
        <w:spacing w:after="0" w:line="240" w:lineRule="auto"/>
        <w:ind w:firstLine="0"/>
        <w:jc w:val="center"/>
        <w:rPr>
          <w:rFonts w:eastAsia="WenQuanYi Zen Hei" w:cs="Lohit Hindi"/>
          <w:kern w:val="1"/>
          <w:lang w:eastAsia="zh-CN" w:bidi="hi-IN"/>
          <w14:ligatures w14:val="none"/>
        </w:rPr>
      </w:pPr>
      <w:r w:rsidRPr="001362D2">
        <w:rPr>
          <w:rFonts w:eastAsia="WenQuanYi Zen Hei" w:cs="Lohit Hindi"/>
          <w:kern w:val="1"/>
          <w:sz w:val="28"/>
          <w:szCs w:val="28"/>
          <w:lang w:eastAsia="zh-CN" w:bidi="hi-IN"/>
          <w14:ligatures w14:val="none"/>
        </w:rPr>
        <w:t>Videójáték készítés</w:t>
      </w:r>
    </w:p>
    <w:p w14:paraId="0488574D" w14:textId="18C5C692" w:rsidR="00E34A0D" w:rsidRPr="00E34A0D" w:rsidRDefault="001362D2" w:rsidP="001362D2">
      <w:pPr>
        <w:rPr>
          <w:sz w:val="28"/>
          <w:szCs w:val="28"/>
          <w:lang w:eastAsia="zh-CN" w:bidi="hi-IN"/>
        </w:rPr>
      </w:pPr>
      <w:r w:rsidRPr="001362D2">
        <w:rPr>
          <w:lang w:eastAsia="zh-CN" w:bidi="hi-IN"/>
        </w:rPr>
        <w:t xml:space="preserve">Ez a dolgozat egy videojáték alapvető </w:t>
      </w:r>
      <w:r>
        <w:rPr>
          <w:lang w:eastAsia="zh-CN" w:bidi="hi-IN"/>
        </w:rPr>
        <w:t>funkcióinak</w:t>
      </w:r>
      <w:r w:rsidRPr="001362D2">
        <w:rPr>
          <w:lang w:eastAsia="zh-CN" w:bidi="hi-IN"/>
        </w:rPr>
        <w:t xml:space="preserve"> fejlesztésére </w:t>
      </w:r>
      <w:r>
        <w:rPr>
          <w:lang w:eastAsia="zh-CN" w:bidi="hi-IN"/>
        </w:rPr>
        <w:t>fókuszál</w:t>
      </w:r>
      <w:r w:rsidRPr="001362D2">
        <w:rPr>
          <w:lang w:eastAsia="zh-CN" w:bidi="hi-IN"/>
        </w:rPr>
        <w:t xml:space="preserve">. A szóban forgó videojáték egy </w:t>
      </w:r>
      <w:proofErr w:type="spellStart"/>
      <w:r w:rsidRPr="001362D2">
        <w:rPr>
          <w:lang w:eastAsia="zh-CN" w:bidi="hi-IN"/>
        </w:rPr>
        <w:t>voxel</w:t>
      </w:r>
      <w:proofErr w:type="spellEnd"/>
      <w:r w:rsidRPr="001362D2">
        <w:rPr>
          <w:lang w:eastAsia="zh-CN" w:bidi="hi-IN"/>
        </w:rPr>
        <w:t xml:space="preserve"> alapú </w:t>
      </w:r>
      <w:proofErr w:type="spellStart"/>
      <w:r w:rsidRPr="001362D2">
        <w:rPr>
          <w:lang w:eastAsia="zh-CN" w:bidi="hi-IN"/>
        </w:rPr>
        <w:t>sandbox</w:t>
      </w:r>
      <w:proofErr w:type="spellEnd"/>
      <w:r w:rsidRPr="001362D2">
        <w:rPr>
          <w:lang w:eastAsia="zh-CN" w:bidi="hi-IN"/>
        </w:rPr>
        <w:t xml:space="preserve"> nyílt világú játék. Az első fejezetek segítenek megérteni egy ilyen játék koncepcióját, és betekintést nyújtanak abba, hogy miért nem sok játék használja a projektben megvalósított technológiát. A játék magját, a környezet építőköveit kezelő algoritmust </w:t>
      </w:r>
      <w:proofErr w:type="spellStart"/>
      <w:r w:rsidRPr="001362D2">
        <w:rPr>
          <w:lang w:eastAsia="zh-CN" w:bidi="hi-IN"/>
        </w:rPr>
        <w:t>Marching</w:t>
      </w:r>
      <w:proofErr w:type="spellEnd"/>
      <w:r w:rsidRPr="001362D2">
        <w:rPr>
          <w:lang w:eastAsia="zh-CN" w:bidi="hi-IN"/>
        </w:rPr>
        <w:t xml:space="preserve"> </w:t>
      </w:r>
      <w:proofErr w:type="spellStart"/>
      <w:r w:rsidRPr="001362D2">
        <w:rPr>
          <w:lang w:eastAsia="zh-CN" w:bidi="hi-IN"/>
        </w:rPr>
        <w:t>Cubes-nak</w:t>
      </w:r>
      <w:proofErr w:type="spellEnd"/>
      <w:r w:rsidRPr="001362D2">
        <w:rPr>
          <w:lang w:eastAsia="zh-CN" w:bidi="hi-IN"/>
        </w:rPr>
        <w:t xml:space="preserve"> hívják. A következő fejezetekben a </w:t>
      </w:r>
      <w:proofErr w:type="spellStart"/>
      <w:r w:rsidRPr="001362D2">
        <w:rPr>
          <w:lang w:eastAsia="zh-CN" w:bidi="hi-IN"/>
        </w:rPr>
        <w:t>Marching</w:t>
      </w:r>
      <w:proofErr w:type="spellEnd"/>
      <w:r w:rsidRPr="001362D2">
        <w:rPr>
          <w:lang w:eastAsia="zh-CN" w:bidi="hi-IN"/>
        </w:rPr>
        <w:t xml:space="preserve"> </w:t>
      </w:r>
      <w:proofErr w:type="spellStart"/>
      <w:r w:rsidR="00A44B4E">
        <w:rPr>
          <w:lang w:eastAsia="zh-CN" w:bidi="hi-IN"/>
        </w:rPr>
        <w:t>C</w:t>
      </w:r>
      <w:r w:rsidRPr="001362D2">
        <w:rPr>
          <w:lang w:eastAsia="zh-CN" w:bidi="hi-IN"/>
        </w:rPr>
        <w:t>ubes</w:t>
      </w:r>
      <w:proofErr w:type="spellEnd"/>
      <w:r w:rsidRPr="001362D2">
        <w:rPr>
          <w:lang w:eastAsia="zh-CN" w:bidi="hi-IN"/>
        </w:rPr>
        <w:t xml:space="preserve"> algoritmust alaposabban megvizsgáljuk, feltárjuk a hibákat, és ahol lehetséges, javítjuk. A műszaki megvalósítás </w:t>
      </w:r>
      <w:r>
        <w:rPr>
          <w:lang w:eastAsia="zh-CN" w:bidi="hi-IN"/>
        </w:rPr>
        <w:t xml:space="preserve">tartalmazza </w:t>
      </w:r>
      <w:r w:rsidRPr="001362D2">
        <w:rPr>
          <w:lang w:eastAsia="zh-CN" w:bidi="hi-IN"/>
        </w:rPr>
        <w:t xml:space="preserve">a környezet nagyobb léptékű kezelésének különböző módjait is. Ez az a módszer, </w:t>
      </w:r>
      <w:r>
        <w:rPr>
          <w:lang w:eastAsia="zh-CN" w:bidi="hi-IN"/>
        </w:rPr>
        <w:t>amikor</w:t>
      </w:r>
      <w:r w:rsidRPr="001362D2">
        <w:rPr>
          <w:lang w:eastAsia="zh-CN" w:bidi="hi-IN"/>
        </w:rPr>
        <w:t xml:space="preserve"> a világot úgynevezett </w:t>
      </w:r>
      <w:proofErr w:type="spellStart"/>
      <w:r>
        <w:rPr>
          <w:lang w:eastAsia="zh-CN" w:bidi="hi-IN"/>
        </w:rPr>
        <w:t>chunk</w:t>
      </w:r>
      <w:proofErr w:type="spellEnd"/>
      <w:r>
        <w:rPr>
          <w:lang w:eastAsia="zh-CN" w:bidi="hi-IN"/>
        </w:rPr>
        <w:t>-okra, vagyis</w:t>
      </w:r>
      <w:r w:rsidRPr="001362D2">
        <w:rPr>
          <w:lang w:eastAsia="zh-CN" w:bidi="hi-IN"/>
        </w:rPr>
        <w:t xml:space="preserve"> </w:t>
      </w:r>
      <w:r>
        <w:rPr>
          <w:lang w:eastAsia="zh-CN" w:bidi="hi-IN"/>
        </w:rPr>
        <w:t>egyforma</w:t>
      </w:r>
      <w:r w:rsidRPr="001362D2">
        <w:rPr>
          <w:lang w:eastAsia="zh-CN" w:bidi="hi-IN"/>
        </w:rPr>
        <w:t xml:space="preserve"> méretű </w:t>
      </w:r>
      <w:r>
        <w:rPr>
          <w:lang w:eastAsia="zh-CN" w:bidi="hi-IN"/>
        </w:rPr>
        <w:t>részekre</w:t>
      </w:r>
      <w:r w:rsidRPr="001362D2">
        <w:rPr>
          <w:lang w:eastAsia="zh-CN" w:bidi="hi-IN"/>
        </w:rPr>
        <w:t xml:space="preserve"> osztj</w:t>
      </w:r>
      <w:r>
        <w:rPr>
          <w:lang w:eastAsia="zh-CN" w:bidi="hi-IN"/>
        </w:rPr>
        <w:t>uk</w:t>
      </w:r>
      <w:r w:rsidRPr="001362D2">
        <w:rPr>
          <w:lang w:eastAsia="zh-CN" w:bidi="hi-IN"/>
        </w:rPr>
        <w:t xml:space="preserve"> fel. Ezután több módszer</w:t>
      </w:r>
      <w:r>
        <w:rPr>
          <w:lang w:eastAsia="zh-CN" w:bidi="hi-IN"/>
        </w:rPr>
        <w:t xml:space="preserve"> kerül összehasonlításra </w:t>
      </w:r>
      <w:r w:rsidRPr="001362D2">
        <w:rPr>
          <w:lang w:eastAsia="zh-CN" w:bidi="hi-IN"/>
        </w:rPr>
        <w:t xml:space="preserve">a legjobb teljesítmény elérése érdekében a </w:t>
      </w:r>
      <w:proofErr w:type="spellStart"/>
      <w:r>
        <w:rPr>
          <w:lang w:eastAsia="zh-CN" w:bidi="hi-IN"/>
        </w:rPr>
        <w:t>chunk</w:t>
      </w:r>
      <w:proofErr w:type="spellEnd"/>
      <w:r>
        <w:rPr>
          <w:lang w:eastAsia="zh-CN" w:bidi="hi-IN"/>
        </w:rPr>
        <w:t>-ok betöltése és törlése közben</w:t>
      </w:r>
      <w:r w:rsidRPr="001362D2">
        <w:rPr>
          <w:lang w:eastAsia="zh-CN" w:bidi="hi-IN"/>
        </w:rPr>
        <w:t>.</w:t>
      </w:r>
    </w:p>
    <w:p w14:paraId="7D89D6DF" w14:textId="77777777" w:rsidR="00E34A0D" w:rsidRPr="00E34A0D" w:rsidRDefault="00E34A0D" w:rsidP="00E34A0D">
      <w:pPr>
        <w:widowControl w:val="0"/>
        <w:suppressAutoHyphens/>
        <w:spacing w:after="0" w:line="240" w:lineRule="auto"/>
        <w:ind w:firstLine="0"/>
        <w:jc w:val="center"/>
        <w:rPr>
          <w:rFonts w:eastAsia="WenQuanYi Zen Hei" w:cs="Lohit Hindi"/>
          <w:color w:val="00000A"/>
          <w:kern w:val="1"/>
          <w:sz w:val="28"/>
          <w:szCs w:val="28"/>
          <w:lang w:eastAsia="zh-CN" w:bidi="hi-IN"/>
          <w14:ligatures w14:val="none"/>
        </w:rPr>
      </w:pPr>
    </w:p>
    <w:p w14:paraId="2C05282B" w14:textId="77777777" w:rsidR="00E34A0D" w:rsidRPr="000D6F94" w:rsidRDefault="00E34A0D" w:rsidP="00520BD5">
      <w:pPr>
        <w:rPr>
          <w:rFonts w:eastAsiaTheme="majorEastAsia"/>
          <w:b/>
          <w:bCs/>
          <w:color w:val="800000"/>
          <w:sz w:val="36"/>
          <w:szCs w:val="36"/>
          <w:lang w:val="en-US"/>
        </w:rPr>
      </w:pPr>
      <w:bookmarkStart w:id="3" w:name="_Toc179749985"/>
      <w:r w:rsidRPr="000D6F94">
        <w:rPr>
          <w:b/>
          <w:bCs/>
          <w:sz w:val="36"/>
          <w:szCs w:val="36"/>
          <w:lang w:val="en-US"/>
        </w:rPr>
        <w:t>Abstract</w:t>
      </w:r>
      <w:bookmarkEnd w:id="3"/>
    </w:p>
    <w:p w14:paraId="00819977" w14:textId="5967B479" w:rsidR="00E34A0D" w:rsidRPr="000D6F94" w:rsidRDefault="005E3B5A" w:rsidP="001362D2">
      <w:pPr>
        <w:widowControl w:val="0"/>
        <w:suppressAutoHyphens/>
        <w:spacing w:after="0" w:line="240" w:lineRule="auto"/>
        <w:ind w:firstLine="0"/>
        <w:jc w:val="center"/>
        <w:rPr>
          <w:rFonts w:eastAsia="WenQuanYi Zen Hei" w:cs="Lohit Hindi"/>
          <w:kern w:val="1"/>
          <w:sz w:val="28"/>
          <w:szCs w:val="28"/>
          <w:lang w:val="en-US" w:eastAsia="zh-CN" w:bidi="hi-IN"/>
          <w14:ligatures w14:val="none"/>
        </w:rPr>
      </w:pPr>
      <w:r w:rsidRPr="000D6F94">
        <w:rPr>
          <w:rFonts w:eastAsia="WenQuanYi Zen Hei" w:cs="Lohit Hindi"/>
          <w:kern w:val="1"/>
          <w:sz w:val="28"/>
          <w:szCs w:val="28"/>
          <w:lang w:val="en-US" w:eastAsia="zh-CN" w:bidi="hi-IN"/>
          <w14:ligatures w14:val="none"/>
        </w:rPr>
        <w:t>Making a video game</w:t>
      </w:r>
    </w:p>
    <w:p w14:paraId="658F1507" w14:textId="56390616" w:rsidR="000A205C" w:rsidRPr="000D6F94" w:rsidRDefault="00F04946" w:rsidP="001362D2">
      <w:pPr>
        <w:rPr>
          <w:lang w:val="en-US" w:eastAsia="zh-CN" w:bidi="hi-IN"/>
        </w:rPr>
      </w:pPr>
      <w:r w:rsidRPr="000D6F94">
        <w:rPr>
          <w:lang w:val="en-US" w:eastAsia="zh-CN" w:bidi="hi-IN"/>
        </w:rPr>
        <w:t xml:space="preserve">This thesis focuses on the </w:t>
      </w:r>
      <w:r w:rsidR="000D6F94" w:rsidRPr="000D6F94">
        <w:rPr>
          <w:lang w:val="en-US" w:eastAsia="zh-CN" w:bidi="hi-IN"/>
        </w:rPr>
        <w:t>development</w:t>
      </w:r>
      <w:r w:rsidRPr="000D6F94">
        <w:rPr>
          <w:lang w:val="en-US" w:eastAsia="zh-CN" w:bidi="hi-IN"/>
        </w:rPr>
        <w:t xml:space="preserve"> of the base features of a video game. The video game in question is a </w:t>
      </w:r>
      <w:r w:rsidR="000D6F94" w:rsidRPr="000D6F94">
        <w:rPr>
          <w:lang w:val="en-US" w:eastAsia="zh-CN" w:bidi="hi-IN"/>
        </w:rPr>
        <w:t>voxel-based</w:t>
      </w:r>
      <w:r w:rsidRPr="000D6F94">
        <w:rPr>
          <w:lang w:val="en-US" w:eastAsia="zh-CN" w:bidi="hi-IN"/>
        </w:rPr>
        <w:t xml:space="preserve"> sandbox open world game. The first chapters help understand the concept of such a game </w:t>
      </w:r>
      <w:r w:rsidR="00693E21" w:rsidRPr="000D6F94">
        <w:rPr>
          <w:lang w:val="en-US" w:eastAsia="zh-CN" w:bidi="hi-IN"/>
        </w:rPr>
        <w:t xml:space="preserve">and offer insight into why there aren’t many games utilizing the technology implemented in this project. The core of the game, the algorithm that manages the building blocks of the environment is called Marching Cubes. In the later chapters the Marching cubes algorithm gets examined more closely, </w:t>
      </w:r>
      <w:r w:rsidR="00655148" w:rsidRPr="000D6F94">
        <w:rPr>
          <w:lang w:val="en-US" w:eastAsia="zh-CN" w:bidi="hi-IN"/>
        </w:rPr>
        <w:t>its</w:t>
      </w:r>
      <w:r w:rsidR="00693E21" w:rsidRPr="000D6F94">
        <w:rPr>
          <w:lang w:val="en-US" w:eastAsia="zh-CN" w:bidi="hi-IN"/>
        </w:rPr>
        <w:t xml:space="preserve"> flaws identified and where possible, improved upon. The technical implementation also includes different ways of managing the environment on a larger scale. That is the method of dividing the world into so called chunks, individual uniformly sized areas.  Then multiple methods are compared for achieving the best performance while loading and unloading these chunks. </w:t>
      </w:r>
    </w:p>
    <w:p w14:paraId="3E696A99" w14:textId="77777777" w:rsidR="00C50744" w:rsidRDefault="00C50744">
      <w:pPr>
        <w:spacing w:before="0" w:after="0" w:line="240" w:lineRule="auto"/>
        <w:ind w:firstLine="0"/>
        <w:jc w:val="left"/>
      </w:pPr>
      <w:bookmarkStart w:id="4" w:name="_Toc179380820"/>
      <w:r>
        <w:br w:type="page"/>
      </w:r>
    </w:p>
    <w:sdt>
      <w:sdtPr>
        <w:id w:val="-1585454683"/>
        <w:docPartObj>
          <w:docPartGallery w:val="Table of Contents"/>
          <w:docPartUnique/>
        </w:docPartObj>
      </w:sdtPr>
      <w:sdtEndPr>
        <w:rPr>
          <w:b/>
          <w:bCs/>
        </w:rPr>
      </w:sdtEndPr>
      <w:sdtContent>
        <w:p w14:paraId="36074FA9" w14:textId="5CFF04D6" w:rsidR="00C50744" w:rsidRPr="00C50744" w:rsidRDefault="00C50744" w:rsidP="00C50744">
          <w:pPr>
            <w:rPr>
              <w:b/>
              <w:bCs/>
              <w:sz w:val="36"/>
              <w:szCs w:val="36"/>
            </w:rPr>
          </w:pPr>
          <w:r w:rsidRPr="00C50744">
            <w:rPr>
              <w:b/>
              <w:bCs/>
              <w:sz w:val="36"/>
              <w:szCs w:val="36"/>
            </w:rPr>
            <w:t>Tartalom</w:t>
          </w:r>
        </w:p>
        <w:p w14:paraId="0D3230A7" w14:textId="6623CE9B" w:rsidR="00A36DE3" w:rsidRDefault="00C50744" w:rsidP="0088686B">
          <w:pPr>
            <w:pStyle w:val="TOC1"/>
            <w:spacing w:before="120" w:after="120"/>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83046118" w:history="1">
            <w:r w:rsidR="00A36DE3" w:rsidRPr="00426777">
              <w:rPr>
                <w:rStyle w:val="Hyperlink"/>
                <w:noProof/>
              </w:rPr>
              <w:t>1</w:t>
            </w:r>
            <w:r w:rsidR="00A36DE3">
              <w:rPr>
                <w:rFonts w:asciiTheme="minorHAnsi" w:eastAsiaTheme="minorEastAsia" w:hAnsiTheme="minorHAnsi"/>
                <w:noProof/>
                <w:sz w:val="22"/>
                <w:lang w:eastAsia="hu-HU"/>
              </w:rPr>
              <w:tab/>
            </w:r>
            <w:r w:rsidR="00A36DE3" w:rsidRPr="00426777">
              <w:rPr>
                <w:rStyle w:val="Hyperlink"/>
                <w:noProof/>
              </w:rPr>
              <w:t>Bevezetés</w:t>
            </w:r>
            <w:r w:rsidR="00A36DE3">
              <w:rPr>
                <w:noProof/>
                <w:webHidden/>
              </w:rPr>
              <w:tab/>
            </w:r>
            <w:r w:rsidR="00A36DE3">
              <w:rPr>
                <w:noProof/>
                <w:webHidden/>
              </w:rPr>
              <w:fldChar w:fldCharType="begin"/>
            </w:r>
            <w:r w:rsidR="00A36DE3">
              <w:rPr>
                <w:noProof/>
                <w:webHidden/>
              </w:rPr>
              <w:instrText xml:space="preserve"> PAGEREF _Toc183046118 \h </w:instrText>
            </w:r>
            <w:r w:rsidR="00A36DE3">
              <w:rPr>
                <w:noProof/>
                <w:webHidden/>
              </w:rPr>
            </w:r>
            <w:r w:rsidR="00A36DE3">
              <w:rPr>
                <w:noProof/>
                <w:webHidden/>
              </w:rPr>
              <w:fldChar w:fldCharType="separate"/>
            </w:r>
            <w:r w:rsidR="00BD7B34">
              <w:rPr>
                <w:noProof/>
                <w:webHidden/>
              </w:rPr>
              <w:t>1</w:t>
            </w:r>
            <w:r w:rsidR="00A36DE3">
              <w:rPr>
                <w:noProof/>
                <w:webHidden/>
              </w:rPr>
              <w:fldChar w:fldCharType="end"/>
            </w:r>
          </w:hyperlink>
        </w:p>
        <w:p w14:paraId="598141D2" w14:textId="3E958EDA" w:rsidR="00A36DE3" w:rsidRDefault="00A36DE3" w:rsidP="0088686B">
          <w:pPr>
            <w:pStyle w:val="TOC1"/>
            <w:spacing w:before="120" w:after="120"/>
            <w:rPr>
              <w:rFonts w:asciiTheme="minorHAnsi" w:eastAsiaTheme="minorEastAsia" w:hAnsiTheme="minorHAnsi"/>
              <w:noProof/>
              <w:sz w:val="22"/>
              <w:lang w:eastAsia="hu-HU"/>
            </w:rPr>
          </w:pPr>
          <w:hyperlink w:anchor="_Toc183046119" w:history="1">
            <w:r w:rsidRPr="00426777">
              <w:rPr>
                <w:rStyle w:val="Hyperlink"/>
                <w:noProof/>
              </w:rPr>
              <w:t>2</w:t>
            </w:r>
            <w:r>
              <w:rPr>
                <w:rFonts w:asciiTheme="minorHAnsi" w:eastAsiaTheme="minorEastAsia" w:hAnsiTheme="minorHAnsi"/>
                <w:noProof/>
                <w:sz w:val="22"/>
                <w:lang w:eastAsia="hu-HU"/>
              </w:rPr>
              <w:tab/>
            </w:r>
            <w:r w:rsidRPr="00426777">
              <w:rPr>
                <w:rStyle w:val="Hyperlink"/>
                <w:noProof/>
              </w:rPr>
              <w:t>Elméleti Háttér</w:t>
            </w:r>
            <w:r>
              <w:rPr>
                <w:noProof/>
                <w:webHidden/>
              </w:rPr>
              <w:tab/>
            </w:r>
            <w:r>
              <w:rPr>
                <w:noProof/>
                <w:webHidden/>
              </w:rPr>
              <w:fldChar w:fldCharType="begin"/>
            </w:r>
            <w:r>
              <w:rPr>
                <w:noProof/>
                <w:webHidden/>
              </w:rPr>
              <w:instrText xml:space="preserve"> PAGEREF _Toc183046119 \h </w:instrText>
            </w:r>
            <w:r>
              <w:rPr>
                <w:noProof/>
                <w:webHidden/>
              </w:rPr>
            </w:r>
            <w:r>
              <w:rPr>
                <w:noProof/>
                <w:webHidden/>
              </w:rPr>
              <w:fldChar w:fldCharType="separate"/>
            </w:r>
            <w:r w:rsidR="00BD7B34">
              <w:rPr>
                <w:noProof/>
                <w:webHidden/>
              </w:rPr>
              <w:t>3</w:t>
            </w:r>
            <w:r>
              <w:rPr>
                <w:noProof/>
                <w:webHidden/>
              </w:rPr>
              <w:fldChar w:fldCharType="end"/>
            </w:r>
          </w:hyperlink>
        </w:p>
        <w:p w14:paraId="4EC6F63F" w14:textId="396A5308"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20" w:history="1">
            <w:r w:rsidRPr="00426777">
              <w:rPr>
                <w:rStyle w:val="Hyperlink"/>
                <w:noProof/>
              </w:rPr>
              <w:t>2.1</w:t>
            </w:r>
            <w:r>
              <w:rPr>
                <w:rFonts w:asciiTheme="minorHAnsi" w:eastAsiaTheme="minorEastAsia" w:hAnsiTheme="minorHAnsi"/>
                <w:noProof/>
                <w:sz w:val="22"/>
                <w:lang w:eastAsia="hu-HU"/>
              </w:rPr>
              <w:tab/>
            </w:r>
            <w:r w:rsidRPr="00426777">
              <w:rPr>
                <w:rStyle w:val="Hyperlink"/>
                <w:noProof/>
              </w:rPr>
              <w:t>Voxel és voxeljáték definíció</w:t>
            </w:r>
            <w:r>
              <w:rPr>
                <w:noProof/>
                <w:webHidden/>
              </w:rPr>
              <w:tab/>
            </w:r>
            <w:r>
              <w:rPr>
                <w:noProof/>
                <w:webHidden/>
              </w:rPr>
              <w:fldChar w:fldCharType="begin"/>
            </w:r>
            <w:r>
              <w:rPr>
                <w:noProof/>
                <w:webHidden/>
              </w:rPr>
              <w:instrText xml:space="preserve"> PAGEREF _Toc183046120 \h </w:instrText>
            </w:r>
            <w:r>
              <w:rPr>
                <w:noProof/>
                <w:webHidden/>
              </w:rPr>
            </w:r>
            <w:r>
              <w:rPr>
                <w:noProof/>
                <w:webHidden/>
              </w:rPr>
              <w:fldChar w:fldCharType="separate"/>
            </w:r>
            <w:r w:rsidR="00BD7B34">
              <w:rPr>
                <w:noProof/>
                <w:webHidden/>
              </w:rPr>
              <w:t>3</w:t>
            </w:r>
            <w:r>
              <w:rPr>
                <w:noProof/>
                <w:webHidden/>
              </w:rPr>
              <w:fldChar w:fldCharType="end"/>
            </w:r>
          </w:hyperlink>
        </w:p>
        <w:p w14:paraId="41E1AA60" w14:textId="04D10371"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21" w:history="1">
            <w:r w:rsidRPr="00426777">
              <w:rPr>
                <w:rStyle w:val="Hyperlink"/>
                <w:noProof/>
              </w:rPr>
              <w:t>2.2</w:t>
            </w:r>
            <w:r>
              <w:rPr>
                <w:rFonts w:asciiTheme="minorHAnsi" w:eastAsiaTheme="minorEastAsia" w:hAnsiTheme="minorHAnsi"/>
                <w:noProof/>
                <w:sz w:val="22"/>
                <w:lang w:eastAsia="hu-HU"/>
              </w:rPr>
              <w:tab/>
            </w:r>
            <w:r w:rsidRPr="00426777">
              <w:rPr>
                <w:rStyle w:val="Hyperlink"/>
                <w:noProof/>
              </w:rPr>
              <w:t>Kettő Dimenziós Voxelek (Terraria)</w:t>
            </w:r>
            <w:r>
              <w:rPr>
                <w:noProof/>
                <w:webHidden/>
              </w:rPr>
              <w:tab/>
            </w:r>
            <w:r>
              <w:rPr>
                <w:noProof/>
                <w:webHidden/>
              </w:rPr>
              <w:fldChar w:fldCharType="begin"/>
            </w:r>
            <w:r>
              <w:rPr>
                <w:noProof/>
                <w:webHidden/>
              </w:rPr>
              <w:instrText xml:space="preserve"> PAGEREF _Toc183046121 \h </w:instrText>
            </w:r>
            <w:r>
              <w:rPr>
                <w:noProof/>
                <w:webHidden/>
              </w:rPr>
            </w:r>
            <w:r>
              <w:rPr>
                <w:noProof/>
                <w:webHidden/>
              </w:rPr>
              <w:fldChar w:fldCharType="separate"/>
            </w:r>
            <w:r w:rsidR="00BD7B34">
              <w:rPr>
                <w:noProof/>
                <w:webHidden/>
              </w:rPr>
              <w:t>3</w:t>
            </w:r>
            <w:r>
              <w:rPr>
                <w:noProof/>
                <w:webHidden/>
              </w:rPr>
              <w:fldChar w:fldCharType="end"/>
            </w:r>
          </w:hyperlink>
        </w:p>
        <w:p w14:paraId="0951F667" w14:textId="31CCE47D"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22" w:history="1">
            <w:r w:rsidRPr="00426777">
              <w:rPr>
                <w:rStyle w:val="Hyperlink"/>
                <w:noProof/>
              </w:rPr>
              <w:t>2.3</w:t>
            </w:r>
            <w:r>
              <w:rPr>
                <w:rFonts w:asciiTheme="minorHAnsi" w:eastAsiaTheme="minorEastAsia" w:hAnsiTheme="minorHAnsi"/>
                <w:noProof/>
                <w:sz w:val="22"/>
                <w:lang w:eastAsia="hu-HU"/>
              </w:rPr>
              <w:tab/>
            </w:r>
            <w:r w:rsidRPr="00426777">
              <w:rPr>
                <w:rStyle w:val="Hyperlink"/>
                <w:noProof/>
              </w:rPr>
              <w:t>Három Dimenziós Voxelek (Minecraft)</w:t>
            </w:r>
            <w:r>
              <w:rPr>
                <w:noProof/>
                <w:webHidden/>
              </w:rPr>
              <w:tab/>
            </w:r>
            <w:r>
              <w:rPr>
                <w:noProof/>
                <w:webHidden/>
              </w:rPr>
              <w:fldChar w:fldCharType="begin"/>
            </w:r>
            <w:r>
              <w:rPr>
                <w:noProof/>
                <w:webHidden/>
              </w:rPr>
              <w:instrText xml:space="preserve"> PAGEREF _Toc183046122 \h </w:instrText>
            </w:r>
            <w:r>
              <w:rPr>
                <w:noProof/>
                <w:webHidden/>
              </w:rPr>
            </w:r>
            <w:r>
              <w:rPr>
                <w:noProof/>
                <w:webHidden/>
              </w:rPr>
              <w:fldChar w:fldCharType="separate"/>
            </w:r>
            <w:r w:rsidR="00BD7B34">
              <w:rPr>
                <w:noProof/>
                <w:webHidden/>
              </w:rPr>
              <w:t>4</w:t>
            </w:r>
            <w:r>
              <w:rPr>
                <w:noProof/>
                <w:webHidden/>
              </w:rPr>
              <w:fldChar w:fldCharType="end"/>
            </w:r>
          </w:hyperlink>
        </w:p>
        <w:p w14:paraId="28667282" w14:textId="1E372111"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23" w:history="1">
            <w:r w:rsidRPr="00426777">
              <w:rPr>
                <w:rStyle w:val="Hyperlink"/>
                <w:noProof/>
              </w:rPr>
              <w:t>2.4</w:t>
            </w:r>
            <w:r>
              <w:rPr>
                <w:rFonts w:asciiTheme="minorHAnsi" w:eastAsiaTheme="minorEastAsia" w:hAnsiTheme="minorHAnsi"/>
                <w:noProof/>
                <w:sz w:val="22"/>
                <w:lang w:eastAsia="hu-HU"/>
              </w:rPr>
              <w:tab/>
            </w:r>
            <w:r w:rsidRPr="00426777">
              <w:rPr>
                <w:rStyle w:val="Hyperlink"/>
                <w:noProof/>
              </w:rPr>
              <w:t>Mesh (háló) Előállítás, Megjelenítés</w:t>
            </w:r>
            <w:r>
              <w:rPr>
                <w:noProof/>
                <w:webHidden/>
              </w:rPr>
              <w:tab/>
            </w:r>
            <w:r>
              <w:rPr>
                <w:noProof/>
                <w:webHidden/>
              </w:rPr>
              <w:fldChar w:fldCharType="begin"/>
            </w:r>
            <w:r>
              <w:rPr>
                <w:noProof/>
                <w:webHidden/>
              </w:rPr>
              <w:instrText xml:space="preserve"> PAGEREF _Toc183046123 \h </w:instrText>
            </w:r>
            <w:r>
              <w:rPr>
                <w:noProof/>
                <w:webHidden/>
              </w:rPr>
            </w:r>
            <w:r>
              <w:rPr>
                <w:noProof/>
                <w:webHidden/>
              </w:rPr>
              <w:fldChar w:fldCharType="separate"/>
            </w:r>
            <w:r w:rsidR="00BD7B34">
              <w:rPr>
                <w:noProof/>
                <w:webHidden/>
              </w:rPr>
              <w:t>5</w:t>
            </w:r>
            <w:r>
              <w:rPr>
                <w:noProof/>
                <w:webHidden/>
              </w:rPr>
              <w:fldChar w:fldCharType="end"/>
            </w:r>
          </w:hyperlink>
        </w:p>
        <w:p w14:paraId="7D43BBB1" w14:textId="3E08EBD7"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24" w:history="1">
            <w:r w:rsidRPr="00426777">
              <w:rPr>
                <w:rStyle w:val="Hyperlink"/>
                <w:noProof/>
              </w:rPr>
              <w:t>2.4.1</w:t>
            </w:r>
            <w:r>
              <w:rPr>
                <w:rFonts w:asciiTheme="minorHAnsi" w:eastAsiaTheme="minorEastAsia" w:hAnsiTheme="minorHAnsi"/>
                <w:noProof/>
                <w:sz w:val="22"/>
                <w:lang w:eastAsia="hu-HU"/>
              </w:rPr>
              <w:tab/>
            </w:r>
            <w:r w:rsidRPr="00426777">
              <w:rPr>
                <w:rStyle w:val="Hyperlink"/>
                <w:noProof/>
              </w:rPr>
              <w:t>Vertex</w:t>
            </w:r>
            <w:r>
              <w:rPr>
                <w:noProof/>
                <w:webHidden/>
              </w:rPr>
              <w:tab/>
            </w:r>
            <w:r>
              <w:rPr>
                <w:noProof/>
                <w:webHidden/>
              </w:rPr>
              <w:fldChar w:fldCharType="begin"/>
            </w:r>
            <w:r>
              <w:rPr>
                <w:noProof/>
                <w:webHidden/>
              </w:rPr>
              <w:instrText xml:space="preserve"> PAGEREF _Toc183046124 \h </w:instrText>
            </w:r>
            <w:r>
              <w:rPr>
                <w:noProof/>
                <w:webHidden/>
              </w:rPr>
            </w:r>
            <w:r>
              <w:rPr>
                <w:noProof/>
                <w:webHidden/>
              </w:rPr>
              <w:fldChar w:fldCharType="separate"/>
            </w:r>
            <w:r w:rsidR="00BD7B34">
              <w:rPr>
                <w:noProof/>
                <w:webHidden/>
              </w:rPr>
              <w:t>5</w:t>
            </w:r>
            <w:r>
              <w:rPr>
                <w:noProof/>
                <w:webHidden/>
              </w:rPr>
              <w:fldChar w:fldCharType="end"/>
            </w:r>
          </w:hyperlink>
        </w:p>
        <w:p w14:paraId="2A8466AB" w14:textId="4BD7B71A"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25" w:history="1">
            <w:r w:rsidRPr="00426777">
              <w:rPr>
                <w:rStyle w:val="Hyperlink"/>
                <w:noProof/>
              </w:rPr>
              <w:t>2.4.2</w:t>
            </w:r>
            <w:r>
              <w:rPr>
                <w:rFonts w:asciiTheme="minorHAnsi" w:eastAsiaTheme="minorEastAsia" w:hAnsiTheme="minorHAnsi"/>
                <w:noProof/>
                <w:sz w:val="22"/>
                <w:lang w:eastAsia="hu-HU"/>
              </w:rPr>
              <w:tab/>
            </w:r>
            <w:r w:rsidRPr="00426777">
              <w:rPr>
                <w:rStyle w:val="Hyperlink"/>
                <w:noProof/>
              </w:rPr>
              <w:t>Vertices</w:t>
            </w:r>
            <w:r>
              <w:rPr>
                <w:noProof/>
                <w:webHidden/>
              </w:rPr>
              <w:tab/>
            </w:r>
            <w:r>
              <w:rPr>
                <w:noProof/>
                <w:webHidden/>
              </w:rPr>
              <w:fldChar w:fldCharType="begin"/>
            </w:r>
            <w:r>
              <w:rPr>
                <w:noProof/>
                <w:webHidden/>
              </w:rPr>
              <w:instrText xml:space="preserve"> PAGEREF _Toc183046125 \h </w:instrText>
            </w:r>
            <w:r>
              <w:rPr>
                <w:noProof/>
                <w:webHidden/>
              </w:rPr>
            </w:r>
            <w:r>
              <w:rPr>
                <w:noProof/>
                <w:webHidden/>
              </w:rPr>
              <w:fldChar w:fldCharType="separate"/>
            </w:r>
            <w:r w:rsidR="00BD7B34">
              <w:rPr>
                <w:noProof/>
                <w:webHidden/>
              </w:rPr>
              <w:t>5</w:t>
            </w:r>
            <w:r>
              <w:rPr>
                <w:noProof/>
                <w:webHidden/>
              </w:rPr>
              <w:fldChar w:fldCharType="end"/>
            </w:r>
          </w:hyperlink>
        </w:p>
        <w:p w14:paraId="34638138" w14:textId="43C756C7"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26" w:history="1">
            <w:r w:rsidRPr="00426777">
              <w:rPr>
                <w:rStyle w:val="Hyperlink"/>
                <w:noProof/>
              </w:rPr>
              <w:t>2.4.3</w:t>
            </w:r>
            <w:r>
              <w:rPr>
                <w:rFonts w:asciiTheme="minorHAnsi" w:eastAsiaTheme="minorEastAsia" w:hAnsiTheme="minorHAnsi"/>
                <w:noProof/>
                <w:sz w:val="22"/>
                <w:lang w:eastAsia="hu-HU"/>
              </w:rPr>
              <w:tab/>
            </w:r>
            <w:r w:rsidRPr="00426777">
              <w:rPr>
                <w:rStyle w:val="Hyperlink"/>
                <w:noProof/>
              </w:rPr>
              <w:t>Triangles</w:t>
            </w:r>
            <w:r>
              <w:rPr>
                <w:noProof/>
                <w:webHidden/>
              </w:rPr>
              <w:tab/>
            </w:r>
            <w:r>
              <w:rPr>
                <w:noProof/>
                <w:webHidden/>
              </w:rPr>
              <w:fldChar w:fldCharType="begin"/>
            </w:r>
            <w:r>
              <w:rPr>
                <w:noProof/>
                <w:webHidden/>
              </w:rPr>
              <w:instrText xml:space="preserve"> PAGEREF _Toc183046126 \h </w:instrText>
            </w:r>
            <w:r>
              <w:rPr>
                <w:noProof/>
                <w:webHidden/>
              </w:rPr>
            </w:r>
            <w:r>
              <w:rPr>
                <w:noProof/>
                <w:webHidden/>
              </w:rPr>
              <w:fldChar w:fldCharType="separate"/>
            </w:r>
            <w:r w:rsidR="00BD7B34">
              <w:rPr>
                <w:noProof/>
                <w:webHidden/>
              </w:rPr>
              <w:t>5</w:t>
            </w:r>
            <w:r>
              <w:rPr>
                <w:noProof/>
                <w:webHidden/>
              </w:rPr>
              <w:fldChar w:fldCharType="end"/>
            </w:r>
          </w:hyperlink>
        </w:p>
        <w:p w14:paraId="686105AD" w14:textId="5BE422F8"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27" w:history="1">
            <w:r w:rsidRPr="00426777">
              <w:rPr>
                <w:rStyle w:val="Hyperlink"/>
                <w:noProof/>
              </w:rPr>
              <w:t>2.5</w:t>
            </w:r>
            <w:r>
              <w:rPr>
                <w:rFonts w:asciiTheme="minorHAnsi" w:eastAsiaTheme="minorEastAsia" w:hAnsiTheme="minorHAnsi"/>
                <w:noProof/>
                <w:sz w:val="22"/>
                <w:lang w:eastAsia="hu-HU"/>
              </w:rPr>
              <w:tab/>
            </w:r>
            <w:r w:rsidRPr="00426777">
              <w:rPr>
                <w:rStyle w:val="Hyperlink"/>
                <w:noProof/>
              </w:rPr>
              <w:t>Flat Shading vs Smooth Shading</w:t>
            </w:r>
            <w:r>
              <w:rPr>
                <w:noProof/>
                <w:webHidden/>
              </w:rPr>
              <w:tab/>
            </w:r>
            <w:r>
              <w:rPr>
                <w:noProof/>
                <w:webHidden/>
              </w:rPr>
              <w:fldChar w:fldCharType="begin"/>
            </w:r>
            <w:r>
              <w:rPr>
                <w:noProof/>
                <w:webHidden/>
              </w:rPr>
              <w:instrText xml:space="preserve"> PAGEREF _Toc183046127 \h </w:instrText>
            </w:r>
            <w:r>
              <w:rPr>
                <w:noProof/>
                <w:webHidden/>
              </w:rPr>
            </w:r>
            <w:r>
              <w:rPr>
                <w:noProof/>
                <w:webHidden/>
              </w:rPr>
              <w:fldChar w:fldCharType="separate"/>
            </w:r>
            <w:r w:rsidR="00BD7B34">
              <w:rPr>
                <w:noProof/>
                <w:webHidden/>
              </w:rPr>
              <w:t>6</w:t>
            </w:r>
            <w:r>
              <w:rPr>
                <w:noProof/>
                <w:webHidden/>
              </w:rPr>
              <w:fldChar w:fldCharType="end"/>
            </w:r>
          </w:hyperlink>
        </w:p>
        <w:p w14:paraId="6D23B0DC" w14:textId="5CB84C75"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28" w:history="1">
            <w:r w:rsidRPr="00426777">
              <w:rPr>
                <w:rStyle w:val="Hyperlink"/>
                <w:noProof/>
              </w:rPr>
              <w:t>2.6</w:t>
            </w:r>
            <w:r>
              <w:rPr>
                <w:rFonts w:asciiTheme="minorHAnsi" w:eastAsiaTheme="minorEastAsia" w:hAnsiTheme="minorHAnsi"/>
                <w:noProof/>
                <w:sz w:val="22"/>
                <w:lang w:eastAsia="hu-HU"/>
              </w:rPr>
              <w:tab/>
            </w:r>
            <w:r w:rsidRPr="00426777">
              <w:rPr>
                <w:rStyle w:val="Hyperlink"/>
                <w:noProof/>
              </w:rPr>
              <w:t>Marching Cubes Algoritmus</w:t>
            </w:r>
            <w:r>
              <w:rPr>
                <w:noProof/>
                <w:webHidden/>
              </w:rPr>
              <w:tab/>
            </w:r>
            <w:r>
              <w:rPr>
                <w:noProof/>
                <w:webHidden/>
              </w:rPr>
              <w:fldChar w:fldCharType="begin"/>
            </w:r>
            <w:r>
              <w:rPr>
                <w:noProof/>
                <w:webHidden/>
              </w:rPr>
              <w:instrText xml:space="preserve"> PAGEREF _Toc183046128 \h </w:instrText>
            </w:r>
            <w:r>
              <w:rPr>
                <w:noProof/>
                <w:webHidden/>
              </w:rPr>
            </w:r>
            <w:r>
              <w:rPr>
                <w:noProof/>
                <w:webHidden/>
              </w:rPr>
              <w:fldChar w:fldCharType="separate"/>
            </w:r>
            <w:r w:rsidR="00BD7B34">
              <w:rPr>
                <w:noProof/>
                <w:webHidden/>
              </w:rPr>
              <w:t>7</w:t>
            </w:r>
            <w:r>
              <w:rPr>
                <w:noProof/>
                <w:webHidden/>
              </w:rPr>
              <w:fldChar w:fldCharType="end"/>
            </w:r>
          </w:hyperlink>
        </w:p>
        <w:p w14:paraId="0D44E129" w14:textId="09AFF9F0"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29" w:history="1">
            <w:r w:rsidRPr="00426777">
              <w:rPr>
                <w:rStyle w:val="Hyperlink"/>
                <w:noProof/>
              </w:rPr>
              <w:t>2.7</w:t>
            </w:r>
            <w:r>
              <w:rPr>
                <w:rFonts w:asciiTheme="minorHAnsi" w:eastAsiaTheme="minorEastAsia" w:hAnsiTheme="minorHAnsi"/>
                <w:noProof/>
                <w:sz w:val="22"/>
                <w:lang w:eastAsia="hu-HU"/>
              </w:rPr>
              <w:tab/>
            </w:r>
            <w:r w:rsidRPr="00426777">
              <w:rPr>
                <w:rStyle w:val="Hyperlink"/>
                <w:noProof/>
              </w:rPr>
              <w:t>Hol használatos a Marching Cubes algoritmus</w:t>
            </w:r>
            <w:r>
              <w:rPr>
                <w:noProof/>
                <w:webHidden/>
              </w:rPr>
              <w:tab/>
            </w:r>
            <w:r>
              <w:rPr>
                <w:noProof/>
                <w:webHidden/>
              </w:rPr>
              <w:fldChar w:fldCharType="begin"/>
            </w:r>
            <w:r>
              <w:rPr>
                <w:noProof/>
                <w:webHidden/>
              </w:rPr>
              <w:instrText xml:space="preserve"> PAGEREF _Toc183046129 \h </w:instrText>
            </w:r>
            <w:r>
              <w:rPr>
                <w:noProof/>
                <w:webHidden/>
              </w:rPr>
            </w:r>
            <w:r>
              <w:rPr>
                <w:noProof/>
                <w:webHidden/>
              </w:rPr>
              <w:fldChar w:fldCharType="separate"/>
            </w:r>
            <w:r w:rsidR="00BD7B34">
              <w:rPr>
                <w:noProof/>
                <w:webHidden/>
              </w:rPr>
              <w:t>7</w:t>
            </w:r>
            <w:r>
              <w:rPr>
                <w:noProof/>
                <w:webHidden/>
              </w:rPr>
              <w:fldChar w:fldCharType="end"/>
            </w:r>
          </w:hyperlink>
        </w:p>
        <w:p w14:paraId="267E917A" w14:textId="7FC528CF"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30" w:history="1">
            <w:r w:rsidRPr="00426777">
              <w:rPr>
                <w:rStyle w:val="Hyperlink"/>
                <w:noProof/>
              </w:rPr>
              <w:t>2.7.1</w:t>
            </w:r>
            <w:r>
              <w:rPr>
                <w:rFonts w:asciiTheme="minorHAnsi" w:eastAsiaTheme="minorEastAsia" w:hAnsiTheme="minorHAnsi"/>
                <w:noProof/>
                <w:sz w:val="22"/>
                <w:lang w:eastAsia="hu-HU"/>
              </w:rPr>
              <w:tab/>
            </w:r>
            <w:r w:rsidRPr="00426777">
              <w:rPr>
                <w:rStyle w:val="Hyperlink"/>
                <w:noProof/>
              </w:rPr>
              <w:t>Orvosi Tudomány</w:t>
            </w:r>
            <w:r>
              <w:rPr>
                <w:noProof/>
                <w:webHidden/>
              </w:rPr>
              <w:tab/>
            </w:r>
            <w:r>
              <w:rPr>
                <w:noProof/>
                <w:webHidden/>
              </w:rPr>
              <w:fldChar w:fldCharType="begin"/>
            </w:r>
            <w:r>
              <w:rPr>
                <w:noProof/>
                <w:webHidden/>
              </w:rPr>
              <w:instrText xml:space="preserve"> PAGEREF _Toc183046130 \h </w:instrText>
            </w:r>
            <w:r>
              <w:rPr>
                <w:noProof/>
                <w:webHidden/>
              </w:rPr>
            </w:r>
            <w:r>
              <w:rPr>
                <w:noProof/>
                <w:webHidden/>
              </w:rPr>
              <w:fldChar w:fldCharType="separate"/>
            </w:r>
            <w:r w:rsidR="00BD7B34">
              <w:rPr>
                <w:noProof/>
                <w:webHidden/>
              </w:rPr>
              <w:t>7</w:t>
            </w:r>
            <w:r>
              <w:rPr>
                <w:noProof/>
                <w:webHidden/>
              </w:rPr>
              <w:fldChar w:fldCharType="end"/>
            </w:r>
          </w:hyperlink>
        </w:p>
        <w:p w14:paraId="609FB5E8" w14:textId="3A9CC0A2"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31" w:history="1">
            <w:r w:rsidRPr="00426777">
              <w:rPr>
                <w:rStyle w:val="Hyperlink"/>
                <w:noProof/>
              </w:rPr>
              <w:t>2.7.2</w:t>
            </w:r>
            <w:r>
              <w:rPr>
                <w:rFonts w:asciiTheme="minorHAnsi" w:eastAsiaTheme="minorEastAsia" w:hAnsiTheme="minorHAnsi"/>
                <w:noProof/>
                <w:sz w:val="22"/>
                <w:lang w:eastAsia="hu-HU"/>
              </w:rPr>
              <w:tab/>
            </w:r>
            <w:r w:rsidRPr="00426777">
              <w:rPr>
                <w:rStyle w:val="Hyperlink"/>
                <w:noProof/>
              </w:rPr>
              <w:t>CAD és szimulációs szoftverek</w:t>
            </w:r>
            <w:r>
              <w:rPr>
                <w:noProof/>
                <w:webHidden/>
              </w:rPr>
              <w:tab/>
            </w:r>
            <w:r>
              <w:rPr>
                <w:noProof/>
                <w:webHidden/>
              </w:rPr>
              <w:fldChar w:fldCharType="begin"/>
            </w:r>
            <w:r>
              <w:rPr>
                <w:noProof/>
                <w:webHidden/>
              </w:rPr>
              <w:instrText xml:space="preserve"> PAGEREF _Toc183046131 \h </w:instrText>
            </w:r>
            <w:r>
              <w:rPr>
                <w:noProof/>
                <w:webHidden/>
              </w:rPr>
            </w:r>
            <w:r>
              <w:rPr>
                <w:noProof/>
                <w:webHidden/>
              </w:rPr>
              <w:fldChar w:fldCharType="separate"/>
            </w:r>
            <w:r w:rsidR="00BD7B34">
              <w:rPr>
                <w:noProof/>
                <w:webHidden/>
              </w:rPr>
              <w:t>8</w:t>
            </w:r>
            <w:r>
              <w:rPr>
                <w:noProof/>
                <w:webHidden/>
              </w:rPr>
              <w:fldChar w:fldCharType="end"/>
            </w:r>
          </w:hyperlink>
        </w:p>
        <w:p w14:paraId="6A127526" w14:textId="7693365C"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32" w:history="1">
            <w:r w:rsidRPr="00426777">
              <w:rPr>
                <w:rStyle w:val="Hyperlink"/>
                <w:noProof/>
              </w:rPr>
              <w:t>2.8</w:t>
            </w:r>
            <w:r>
              <w:rPr>
                <w:rFonts w:asciiTheme="minorHAnsi" w:eastAsiaTheme="minorEastAsia" w:hAnsiTheme="minorHAnsi"/>
                <w:noProof/>
                <w:sz w:val="22"/>
                <w:lang w:eastAsia="hu-HU"/>
              </w:rPr>
              <w:tab/>
            </w:r>
            <w:r w:rsidRPr="00426777">
              <w:rPr>
                <w:rStyle w:val="Hyperlink"/>
                <w:noProof/>
              </w:rPr>
              <w:t>Az algoritmus működése</w:t>
            </w:r>
            <w:r>
              <w:rPr>
                <w:noProof/>
                <w:webHidden/>
              </w:rPr>
              <w:tab/>
            </w:r>
            <w:r>
              <w:rPr>
                <w:noProof/>
                <w:webHidden/>
              </w:rPr>
              <w:fldChar w:fldCharType="begin"/>
            </w:r>
            <w:r>
              <w:rPr>
                <w:noProof/>
                <w:webHidden/>
              </w:rPr>
              <w:instrText xml:space="preserve"> PAGEREF _Toc183046132 \h </w:instrText>
            </w:r>
            <w:r>
              <w:rPr>
                <w:noProof/>
                <w:webHidden/>
              </w:rPr>
            </w:r>
            <w:r>
              <w:rPr>
                <w:noProof/>
                <w:webHidden/>
              </w:rPr>
              <w:fldChar w:fldCharType="separate"/>
            </w:r>
            <w:r w:rsidR="00BD7B34">
              <w:rPr>
                <w:noProof/>
                <w:webHidden/>
              </w:rPr>
              <w:t>8</w:t>
            </w:r>
            <w:r>
              <w:rPr>
                <w:noProof/>
                <w:webHidden/>
              </w:rPr>
              <w:fldChar w:fldCharType="end"/>
            </w:r>
          </w:hyperlink>
        </w:p>
        <w:p w14:paraId="612513E9" w14:textId="017F4790"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33" w:history="1">
            <w:r w:rsidRPr="00426777">
              <w:rPr>
                <w:rStyle w:val="Hyperlink"/>
                <w:noProof/>
              </w:rPr>
              <w:t>2.8.1</w:t>
            </w:r>
            <w:r>
              <w:rPr>
                <w:rFonts w:asciiTheme="minorHAnsi" w:eastAsiaTheme="minorEastAsia" w:hAnsiTheme="minorHAnsi"/>
                <w:noProof/>
                <w:sz w:val="22"/>
                <w:lang w:eastAsia="hu-HU"/>
              </w:rPr>
              <w:tab/>
            </w:r>
            <w:r w:rsidRPr="00426777">
              <w:rPr>
                <w:rStyle w:val="Hyperlink"/>
                <w:noProof/>
              </w:rPr>
              <w:t>Skalármező</w:t>
            </w:r>
            <w:r>
              <w:rPr>
                <w:noProof/>
                <w:webHidden/>
              </w:rPr>
              <w:tab/>
            </w:r>
            <w:r>
              <w:rPr>
                <w:noProof/>
                <w:webHidden/>
              </w:rPr>
              <w:fldChar w:fldCharType="begin"/>
            </w:r>
            <w:r>
              <w:rPr>
                <w:noProof/>
                <w:webHidden/>
              </w:rPr>
              <w:instrText xml:space="preserve"> PAGEREF _Toc183046133 \h </w:instrText>
            </w:r>
            <w:r>
              <w:rPr>
                <w:noProof/>
                <w:webHidden/>
              </w:rPr>
            </w:r>
            <w:r>
              <w:rPr>
                <w:noProof/>
                <w:webHidden/>
              </w:rPr>
              <w:fldChar w:fldCharType="separate"/>
            </w:r>
            <w:r w:rsidR="00BD7B34">
              <w:rPr>
                <w:noProof/>
                <w:webHidden/>
              </w:rPr>
              <w:t>8</w:t>
            </w:r>
            <w:r>
              <w:rPr>
                <w:noProof/>
                <w:webHidden/>
              </w:rPr>
              <w:fldChar w:fldCharType="end"/>
            </w:r>
          </w:hyperlink>
        </w:p>
        <w:p w14:paraId="6679BB11" w14:textId="28075DA3"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34" w:history="1">
            <w:r w:rsidRPr="00426777">
              <w:rPr>
                <w:rStyle w:val="Hyperlink"/>
                <w:noProof/>
              </w:rPr>
              <w:t>2.8.2</w:t>
            </w:r>
            <w:r>
              <w:rPr>
                <w:rFonts w:asciiTheme="minorHAnsi" w:eastAsiaTheme="minorEastAsia" w:hAnsiTheme="minorHAnsi"/>
                <w:noProof/>
                <w:sz w:val="22"/>
                <w:lang w:eastAsia="hu-HU"/>
              </w:rPr>
              <w:tab/>
            </w:r>
            <w:r w:rsidRPr="00426777">
              <w:rPr>
                <w:rStyle w:val="Hyperlink"/>
                <w:noProof/>
              </w:rPr>
              <w:t>Felület meghatározása</w:t>
            </w:r>
            <w:r>
              <w:rPr>
                <w:noProof/>
                <w:webHidden/>
              </w:rPr>
              <w:tab/>
            </w:r>
            <w:r>
              <w:rPr>
                <w:noProof/>
                <w:webHidden/>
              </w:rPr>
              <w:fldChar w:fldCharType="begin"/>
            </w:r>
            <w:r>
              <w:rPr>
                <w:noProof/>
                <w:webHidden/>
              </w:rPr>
              <w:instrText xml:space="preserve"> PAGEREF _Toc183046134 \h </w:instrText>
            </w:r>
            <w:r>
              <w:rPr>
                <w:noProof/>
                <w:webHidden/>
              </w:rPr>
            </w:r>
            <w:r>
              <w:rPr>
                <w:noProof/>
                <w:webHidden/>
              </w:rPr>
              <w:fldChar w:fldCharType="separate"/>
            </w:r>
            <w:r w:rsidR="00BD7B34">
              <w:rPr>
                <w:noProof/>
                <w:webHidden/>
              </w:rPr>
              <w:t>9</w:t>
            </w:r>
            <w:r>
              <w:rPr>
                <w:noProof/>
                <w:webHidden/>
              </w:rPr>
              <w:fldChar w:fldCharType="end"/>
            </w:r>
          </w:hyperlink>
        </w:p>
        <w:p w14:paraId="670A6AD1" w14:textId="40BE68E2"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35" w:history="1">
            <w:r w:rsidRPr="00426777">
              <w:rPr>
                <w:rStyle w:val="Hyperlink"/>
                <w:noProof/>
              </w:rPr>
              <w:t>2.8.3</w:t>
            </w:r>
            <w:r>
              <w:rPr>
                <w:rFonts w:asciiTheme="minorHAnsi" w:eastAsiaTheme="minorEastAsia" w:hAnsiTheme="minorHAnsi"/>
                <w:noProof/>
                <w:sz w:val="22"/>
                <w:lang w:eastAsia="hu-HU"/>
              </w:rPr>
              <w:tab/>
            </w:r>
            <w:r w:rsidRPr="00426777">
              <w:rPr>
                <w:rStyle w:val="Hyperlink"/>
                <w:noProof/>
              </w:rPr>
              <w:t>Interpoláció</w:t>
            </w:r>
            <w:r>
              <w:rPr>
                <w:noProof/>
                <w:webHidden/>
              </w:rPr>
              <w:tab/>
            </w:r>
            <w:r>
              <w:rPr>
                <w:noProof/>
                <w:webHidden/>
              </w:rPr>
              <w:fldChar w:fldCharType="begin"/>
            </w:r>
            <w:r>
              <w:rPr>
                <w:noProof/>
                <w:webHidden/>
              </w:rPr>
              <w:instrText xml:space="preserve"> PAGEREF _Toc183046135 \h </w:instrText>
            </w:r>
            <w:r>
              <w:rPr>
                <w:noProof/>
                <w:webHidden/>
              </w:rPr>
            </w:r>
            <w:r>
              <w:rPr>
                <w:noProof/>
                <w:webHidden/>
              </w:rPr>
              <w:fldChar w:fldCharType="separate"/>
            </w:r>
            <w:r w:rsidR="00BD7B34">
              <w:rPr>
                <w:noProof/>
                <w:webHidden/>
              </w:rPr>
              <w:t>10</w:t>
            </w:r>
            <w:r>
              <w:rPr>
                <w:noProof/>
                <w:webHidden/>
              </w:rPr>
              <w:fldChar w:fldCharType="end"/>
            </w:r>
          </w:hyperlink>
        </w:p>
        <w:p w14:paraId="15B0C67E" w14:textId="6A3676BF"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36" w:history="1">
            <w:r w:rsidRPr="00426777">
              <w:rPr>
                <w:rStyle w:val="Hyperlink"/>
                <w:noProof/>
              </w:rPr>
              <w:t>2.8.4</w:t>
            </w:r>
            <w:r>
              <w:rPr>
                <w:rFonts w:asciiTheme="minorHAnsi" w:eastAsiaTheme="minorEastAsia" w:hAnsiTheme="minorHAnsi"/>
                <w:noProof/>
                <w:sz w:val="22"/>
                <w:lang w:eastAsia="hu-HU"/>
              </w:rPr>
              <w:tab/>
            </w:r>
            <w:r w:rsidRPr="00426777">
              <w:rPr>
                <w:rStyle w:val="Hyperlink"/>
                <w:noProof/>
              </w:rPr>
              <w:t>Háló elemeinek összeállítása</w:t>
            </w:r>
            <w:r>
              <w:rPr>
                <w:noProof/>
                <w:webHidden/>
              </w:rPr>
              <w:tab/>
            </w:r>
            <w:r>
              <w:rPr>
                <w:noProof/>
                <w:webHidden/>
              </w:rPr>
              <w:fldChar w:fldCharType="begin"/>
            </w:r>
            <w:r>
              <w:rPr>
                <w:noProof/>
                <w:webHidden/>
              </w:rPr>
              <w:instrText xml:space="preserve"> PAGEREF _Toc183046136 \h </w:instrText>
            </w:r>
            <w:r>
              <w:rPr>
                <w:noProof/>
                <w:webHidden/>
              </w:rPr>
            </w:r>
            <w:r>
              <w:rPr>
                <w:noProof/>
                <w:webHidden/>
              </w:rPr>
              <w:fldChar w:fldCharType="separate"/>
            </w:r>
            <w:r w:rsidR="00BD7B34">
              <w:rPr>
                <w:noProof/>
                <w:webHidden/>
              </w:rPr>
              <w:t>12</w:t>
            </w:r>
            <w:r>
              <w:rPr>
                <w:noProof/>
                <w:webHidden/>
              </w:rPr>
              <w:fldChar w:fldCharType="end"/>
            </w:r>
          </w:hyperlink>
        </w:p>
        <w:p w14:paraId="39BB9F33" w14:textId="494A0C36"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37" w:history="1">
            <w:r w:rsidRPr="00426777">
              <w:rPr>
                <w:rStyle w:val="Hyperlink"/>
                <w:noProof/>
              </w:rPr>
              <w:t>2.9</w:t>
            </w:r>
            <w:r>
              <w:rPr>
                <w:rFonts w:asciiTheme="minorHAnsi" w:eastAsiaTheme="minorEastAsia" w:hAnsiTheme="minorHAnsi"/>
                <w:noProof/>
                <w:sz w:val="22"/>
                <w:lang w:eastAsia="hu-HU"/>
              </w:rPr>
              <w:tab/>
            </w:r>
            <w:r w:rsidRPr="00426777">
              <w:rPr>
                <w:rStyle w:val="Hyperlink"/>
                <w:noProof/>
              </w:rPr>
              <w:t>A Sokszöghalmaz Előállítása</w:t>
            </w:r>
            <w:r>
              <w:rPr>
                <w:noProof/>
                <w:webHidden/>
              </w:rPr>
              <w:tab/>
            </w:r>
            <w:r>
              <w:rPr>
                <w:noProof/>
                <w:webHidden/>
              </w:rPr>
              <w:fldChar w:fldCharType="begin"/>
            </w:r>
            <w:r>
              <w:rPr>
                <w:noProof/>
                <w:webHidden/>
              </w:rPr>
              <w:instrText xml:space="preserve"> PAGEREF _Toc183046137 \h </w:instrText>
            </w:r>
            <w:r>
              <w:rPr>
                <w:noProof/>
                <w:webHidden/>
              </w:rPr>
            </w:r>
            <w:r>
              <w:rPr>
                <w:noProof/>
                <w:webHidden/>
              </w:rPr>
              <w:fldChar w:fldCharType="separate"/>
            </w:r>
            <w:r w:rsidR="00BD7B34">
              <w:rPr>
                <w:noProof/>
                <w:webHidden/>
              </w:rPr>
              <w:t>12</w:t>
            </w:r>
            <w:r>
              <w:rPr>
                <w:noProof/>
                <w:webHidden/>
              </w:rPr>
              <w:fldChar w:fldCharType="end"/>
            </w:r>
          </w:hyperlink>
        </w:p>
        <w:p w14:paraId="6DD72FAE" w14:textId="369C3D65"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38" w:history="1">
            <w:r w:rsidRPr="00426777">
              <w:rPr>
                <w:rStyle w:val="Hyperlink"/>
                <w:noProof/>
              </w:rPr>
              <w:t>2.9.1</w:t>
            </w:r>
            <w:r>
              <w:rPr>
                <w:rFonts w:asciiTheme="minorHAnsi" w:eastAsiaTheme="minorEastAsia" w:hAnsiTheme="minorHAnsi"/>
                <w:noProof/>
                <w:sz w:val="22"/>
                <w:lang w:eastAsia="hu-HU"/>
              </w:rPr>
              <w:tab/>
            </w:r>
            <w:r w:rsidRPr="00426777">
              <w:rPr>
                <w:rStyle w:val="Hyperlink"/>
                <w:noProof/>
              </w:rPr>
              <w:t>Lookup Table</w:t>
            </w:r>
            <w:r>
              <w:rPr>
                <w:noProof/>
                <w:webHidden/>
              </w:rPr>
              <w:tab/>
            </w:r>
            <w:r>
              <w:rPr>
                <w:noProof/>
                <w:webHidden/>
              </w:rPr>
              <w:fldChar w:fldCharType="begin"/>
            </w:r>
            <w:r>
              <w:rPr>
                <w:noProof/>
                <w:webHidden/>
              </w:rPr>
              <w:instrText xml:space="preserve"> PAGEREF _Toc183046138 \h </w:instrText>
            </w:r>
            <w:r>
              <w:rPr>
                <w:noProof/>
                <w:webHidden/>
              </w:rPr>
            </w:r>
            <w:r>
              <w:rPr>
                <w:noProof/>
                <w:webHidden/>
              </w:rPr>
              <w:fldChar w:fldCharType="separate"/>
            </w:r>
            <w:r w:rsidR="00BD7B34">
              <w:rPr>
                <w:noProof/>
                <w:webHidden/>
              </w:rPr>
              <w:t>12</w:t>
            </w:r>
            <w:r>
              <w:rPr>
                <w:noProof/>
                <w:webHidden/>
              </w:rPr>
              <w:fldChar w:fldCharType="end"/>
            </w:r>
          </w:hyperlink>
        </w:p>
        <w:p w14:paraId="734D2357" w14:textId="556366DE"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39" w:history="1">
            <w:r w:rsidRPr="00426777">
              <w:rPr>
                <w:rStyle w:val="Hyperlink"/>
                <w:noProof/>
              </w:rPr>
              <w:t>2.9.2</w:t>
            </w:r>
            <w:r>
              <w:rPr>
                <w:rFonts w:asciiTheme="minorHAnsi" w:eastAsiaTheme="minorEastAsia" w:hAnsiTheme="minorHAnsi"/>
                <w:noProof/>
                <w:sz w:val="22"/>
                <w:lang w:eastAsia="hu-HU"/>
              </w:rPr>
              <w:tab/>
            </w:r>
            <w:r w:rsidRPr="00426777">
              <w:rPr>
                <w:rStyle w:val="Hyperlink"/>
                <w:noProof/>
              </w:rPr>
              <w:t>Edge Table</w:t>
            </w:r>
            <w:r>
              <w:rPr>
                <w:noProof/>
                <w:webHidden/>
              </w:rPr>
              <w:tab/>
            </w:r>
            <w:r>
              <w:rPr>
                <w:noProof/>
                <w:webHidden/>
              </w:rPr>
              <w:fldChar w:fldCharType="begin"/>
            </w:r>
            <w:r>
              <w:rPr>
                <w:noProof/>
                <w:webHidden/>
              </w:rPr>
              <w:instrText xml:space="preserve"> PAGEREF _Toc183046139 \h </w:instrText>
            </w:r>
            <w:r>
              <w:rPr>
                <w:noProof/>
                <w:webHidden/>
              </w:rPr>
            </w:r>
            <w:r>
              <w:rPr>
                <w:noProof/>
                <w:webHidden/>
              </w:rPr>
              <w:fldChar w:fldCharType="separate"/>
            </w:r>
            <w:r w:rsidR="00BD7B34">
              <w:rPr>
                <w:noProof/>
                <w:webHidden/>
              </w:rPr>
              <w:t>14</w:t>
            </w:r>
            <w:r>
              <w:rPr>
                <w:noProof/>
                <w:webHidden/>
              </w:rPr>
              <w:fldChar w:fldCharType="end"/>
            </w:r>
          </w:hyperlink>
        </w:p>
        <w:p w14:paraId="7151A7A1" w14:textId="5A03F0B6"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40" w:history="1">
            <w:r w:rsidRPr="00426777">
              <w:rPr>
                <w:rStyle w:val="Hyperlink"/>
                <w:noProof/>
              </w:rPr>
              <w:t>2.9.3</w:t>
            </w:r>
            <w:r>
              <w:rPr>
                <w:rFonts w:asciiTheme="minorHAnsi" w:eastAsiaTheme="minorEastAsia" w:hAnsiTheme="minorHAnsi"/>
                <w:noProof/>
                <w:sz w:val="22"/>
                <w:lang w:eastAsia="hu-HU"/>
              </w:rPr>
              <w:tab/>
            </w:r>
            <w:r w:rsidRPr="00426777">
              <w:rPr>
                <w:rStyle w:val="Hyperlink"/>
                <w:noProof/>
              </w:rPr>
              <w:t>Corner Table</w:t>
            </w:r>
            <w:r>
              <w:rPr>
                <w:noProof/>
                <w:webHidden/>
              </w:rPr>
              <w:tab/>
            </w:r>
            <w:r>
              <w:rPr>
                <w:noProof/>
                <w:webHidden/>
              </w:rPr>
              <w:fldChar w:fldCharType="begin"/>
            </w:r>
            <w:r>
              <w:rPr>
                <w:noProof/>
                <w:webHidden/>
              </w:rPr>
              <w:instrText xml:space="preserve"> PAGEREF _Toc183046140 \h </w:instrText>
            </w:r>
            <w:r>
              <w:rPr>
                <w:noProof/>
                <w:webHidden/>
              </w:rPr>
            </w:r>
            <w:r>
              <w:rPr>
                <w:noProof/>
                <w:webHidden/>
              </w:rPr>
              <w:fldChar w:fldCharType="separate"/>
            </w:r>
            <w:r w:rsidR="00BD7B34">
              <w:rPr>
                <w:noProof/>
                <w:webHidden/>
              </w:rPr>
              <w:t>14</w:t>
            </w:r>
            <w:r>
              <w:rPr>
                <w:noProof/>
                <w:webHidden/>
              </w:rPr>
              <w:fldChar w:fldCharType="end"/>
            </w:r>
          </w:hyperlink>
        </w:p>
        <w:p w14:paraId="6498C266" w14:textId="14864615" w:rsidR="00A36DE3" w:rsidRDefault="00A36DE3" w:rsidP="0088686B">
          <w:pPr>
            <w:pStyle w:val="TOC1"/>
            <w:spacing w:before="120" w:after="120"/>
            <w:rPr>
              <w:rFonts w:asciiTheme="minorHAnsi" w:eastAsiaTheme="minorEastAsia" w:hAnsiTheme="minorHAnsi"/>
              <w:noProof/>
              <w:sz w:val="22"/>
              <w:lang w:eastAsia="hu-HU"/>
            </w:rPr>
          </w:pPr>
          <w:hyperlink w:anchor="_Toc183046141" w:history="1">
            <w:r w:rsidRPr="00426777">
              <w:rPr>
                <w:rStyle w:val="Hyperlink"/>
                <w:noProof/>
              </w:rPr>
              <w:t>3</w:t>
            </w:r>
            <w:r>
              <w:rPr>
                <w:rFonts w:asciiTheme="minorHAnsi" w:eastAsiaTheme="minorEastAsia" w:hAnsiTheme="minorHAnsi"/>
                <w:noProof/>
                <w:sz w:val="22"/>
                <w:lang w:eastAsia="hu-HU"/>
              </w:rPr>
              <w:tab/>
            </w:r>
            <w:r w:rsidRPr="00426777">
              <w:rPr>
                <w:rStyle w:val="Hyperlink"/>
                <w:noProof/>
              </w:rPr>
              <w:t>Követelmények</w:t>
            </w:r>
            <w:r>
              <w:rPr>
                <w:noProof/>
                <w:webHidden/>
              </w:rPr>
              <w:tab/>
            </w:r>
            <w:r>
              <w:rPr>
                <w:noProof/>
                <w:webHidden/>
              </w:rPr>
              <w:fldChar w:fldCharType="begin"/>
            </w:r>
            <w:r>
              <w:rPr>
                <w:noProof/>
                <w:webHidden/>
              </w:rPr>
              <w:instrText xml:space="preserve"> PAGEREF _Toc183046141 \h </w:instrText>
            </w:r>
            <w:r>
              <w:rPr>
                <w:noProof/>
                <w:webHidden/>
              </w:rPr>
            </w:r>
            <w:r>
              <w:rPr>
                <w:noProof/>
                <w:webHidden/>
              </w:rPr>
              <w:fldChar w:fldCharType="separate"/>
            </w:r>
            <w:r w:rsidR="00BD7B34">
              <w:rPr>
                <w:noProof/>
                <w:webHidden/>
              </w:rPr>
              <w:t>16</w:t>
            </w:r>
            <w:r>
              <w:rPr>
                <w:noProof/>
                <w:webHidden/>
              </w:rPr>
              <w:fldChar w:fldCharType="end"/>
            </w:r>
          </w:hyperlink>
        </w:p>
        <w:p w14:paraId="5366A715" w14:textId="436B853F"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42" w:history="1">
            <w:r w:rsidRPr="00426777">
              <w:rPr>
                <w:rStyle w:val="Hyperlink"/>
                <w:noProof/>
              </w:rPr>
              <w:t>3.1</w:t>
            </w:r>
            <w:r>
              <w:rPr>
                <w:rFonts w:asciiTheme="minorHAnsi" w:eastAsiaTheme="minorEastAsia" w:hAnsiTheme="minorHAnsi"/>
                <w:noProof/>
                <w:sz w:val="22"/>
                <w:lang w:eastAsia="hu-HU"/>
              </w:rPr>
              <w:tab/>
            </w:r>
            <w:r w:rsidRPr="00426777">
              <w:rPr>
                <w:rStyle w:val="Hyperlink"/>
                <w:noProof/>
              </w:rPr>
              <w:t>Alap követelmények</w:t>
            </w:r>
            <w:r>
              <w:rPr>
                <w:noProof/>
                <w:webHidden/>
              </w:rPr>
              <w:tab/>
            </w:r>
            <w:r>
              <w:rPr>
                <w:noProof/>
                <w:webHidden/>
              </w:rPr>
              <w:fldChar w:fldCharType="begin"/>
            </w:r>
            <w:r>
              <w:rPr>
                <w:noProof/>
                <w:webHidden/>
              </w:rPr>
              <w:instrText xml:space="preserve"> PAGEREF _Toc183046142 \h </w:instrText>
            </w:r>
            <w:r>
              <w:rPr>
                <w:noProof/>
                <w:webHidden/>
              </w:rPr>
            </w:r>
            <w:r>
              <w:rPr>
                <w:noProof/>
                <w:webHidden/>
              </w:rPr>
              <w:fldChar w:fldCharType="separate"/>
            </w:r>
            <w:r w:rsidR="00BD7B34">
              <w:rPr>
                <w:noProof/>
                <w:webHidden/>
              </w:rPr>
              <w:t>16</w:t>
            </w:r>
            <w:r>
              <w:rPr>
                <w:noProof/>
                <w:webHidden/>
              </w:rPr>
              <w:fldChar w:fldCharType="end"/>
            </w:r>
          </w:hyperlink>
        </w:p>
        <w:p w14:paraId="2424BD47" w14:textId="4E9A6C11"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43" w:history="1">
            <w:r w:rsidRPr="00426777">
              <w:rPr>
                <w:rStyle w:val="Hyperlink"/>
                <w:noProof/>
              </w:rPr>
              <w:t>3.2</w:t>
            </w:r>
            <w:r>
              <w:rPr>
                <w:rFonts w:asciiTheme="minorHAnsi" w:eastAsiaTheme="minorEastAsia" w:hAnsiTheme="minorHAnsi"/>
                <w:noProof/>
                <w:sz w:val="22"/>
                <w:lang w:eastAsia="hu-HU"/>
              </w:rPr>
              <w:tab/>
            </w:r>
            <w:r w:rsidRPr="00426777">
              <w:rPr>
                <w:rStyle w:val="Hyperlink"/>
                <w:noProof/>
              </w:rPr>
              <w:t>Játékmenet követelmények</w:t>
            </w:r>
            <w:r>
              <w:rPr>
                <w:noProof/>
                <w:webHidden/>
              </w:rPr>
              <w:tab/>
            </w:r>
            <w:r>
              <w:rPr>
                <w:noProof/>
                <w:webHidden/>
              </w:rPr>
              <w:fldChar w:fldCharType="begin"/>
            </w:r>
            <w:r>
              <w:rPr>
                <w:noProof/>
                <w:webHidden/>
              </w:rPr>
              <w:instrText xml:space="preserve"> PAGEREF _Toc183046143 \h </w:instrText>
            </w:r>
            <w:r>
              <w:rPr>
                <w:noProof/>
                <w:webHidden/>
              </w:rPr>
            </w:r>
            <w:r>
              <w:rPr>
                <w:noProof/>
                <w:webHidden/>
              </w:rPr>
              <w:fldChar w:fldCharType="separate"/>
            </w:r>
            <w:r w:rsidR="00BD7B34">
              <w:rPr>
                <w:noProof/>
                <w:webHidden/>
              </w:rPr>
              <w:t>17</w:t>
            </w:r>
            <w:r>
              <w:rPr>
                <w:noProof/>
                <w:webHidden/>
              </w:rPr>
              <w:fldChar w:fldCharType="end"/>
            </w:r>
          </w:hyperlink>
        </w:p>
        <w:p w14:paraId="307E0ECE" w14:textId="071775DE"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44" w:history="1">
            <w:r w:rsidRPr="00426777">
              <w:rPr>
                <w:rStyle w:val="Hyperlink"/>
                <w:noProof/>
              </w:rPr>
              <w:t>3.3</w:t>
            </w:r>
            <w:r>
              <w:rPr>
                <w:rFonts w:asciiTheme="minorHAnsi" w:eastAsiaTheme="minorEastAsia" w:hAnsiTheme="minorHAnsi"/>
                <w:noProof/>
                <w:sz w:val="22"/>
                <w:lang w:eastAsia="hu-HU"/>
              </w:rPr>
              <w:tab/>
            </w:r>
            <w:r w:rsidRPr="00426777">
              <w:rPr>
                <w:rStyle w:val="Hyperlink"/>
                <w:noProof/>
              </w:rPr>
              <w:t>Módszertan kiválasztása</w:t>
            </w:r>
            <w:r>
              <w:rPr>
                <w:noProof/>
                <w:webHidden/>
              </w:rPr>
              <w:tab/>
            </w:r>
            <w:r>
              <w:rPr>
                <w:noProof/>
                <w:webHidden/>
              </w:rPr>
              <w:fldChar w:fldCharType="begin"/>
            </w:r>
            <w:r>
              <w:rPr>
                <w:noProof/>
                <w:webHidden/>
              </w:rPr>
              <w:instrText xml:space="preserve"> PAGEREF _Toc183046144 \h </w:instrText>
            </w:r>
            <w:r>
              <w:rPr>
                <w:noProof/>
                <w:webHidden/>
              </w:rPr>
            </w:r>
            <w:r>
              <w:rPr>
                <w:noProof/>
                <w:webHidden/>
              </w:rPr>
              <w:fldChar w:fldCharType="separate"/>
            </w:r>
            <w:r w:rsidR="00BD7B34">
              <w:rPr>
                <w:noProof/>
                <w:webHidden/>
              </w:rPr>
              <w:t>18</w:t>
            </w:r>
            <w:r>
              <w:rPr>
                <w:noProof/>
                <w:webHidden/>
              </w:rPr>
              <w:fldChar w:fldCharType="end"/>
            </w:r>
          </w:hyperlink>
        </w:p>
        <w:p w14:paraId="6F0ACFA5" w14:textId="7D2C7D9A"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45" w:history="1">
            <w:r w:rsidRPr="00426777">
              <w:rPr>
                <w:rStyle w:val="Hyperlink"/>
                <w:noProof/>
              </w:rPr>
              <w:t>3.4</w:t>
            </w:r>
            <w:r>
              <w:rPr>
                <w:rFonts w:asciiTheme="minorHAnsi" w:eastAsiaTheme="minorEastAsia" w:hAnsiTheme="minorHAnsi"/>
                <w:noProof/>
                <w:sz w:val="22"/>
                <w:lang w:eastAsia="hu-HU"/>
              </w:rPr>
              <w:tab/>
            </w:r>
            <w:r w:rsidRPr="00426777">
              <w:rPr>
                <w:rStyle w:val="Hyperlink"/>
                <w:noProof/>
              </w:rPr>
              <w:t>Alkalmazás Állapotgépe</w:t>
            </w:r>
            <w:r>
              <w:rPr>
                <w:noProof/>
                <w:webHidden/>
              </w:rPr>
              <w:tab/>
            </w:r>
            <w:r>
              <w:rPr>
                <w:noProof/>
                <w:webHidden/>
              </w:rPr>
              <w:fldChar w:fldCharType="begin"/>
            </w:r>
            <w:r>
              <w:rPr>
                <w:noProof/>
                <w:webHidden/>
              </w:rPr>
              <w:instrText xml:space="preserve"> PAGEREF _Toc183046145 \h </w:instrText>
            </w:r>
            <w:r>
              <w:rPr>
                <w:noProof/>
                <w:webHidden/>
              </w:rPr>
            </w:r>
            <w:r>
              <w:rPr>
                <w:noProof/>
                <w:webHidden/>
              </w:rPr>
              <w:fldChar w:fldCharType="separate"/>
            </w:r>
            <w:r w:rsidR="00BD7B34">
              <w:rPr>
                <w:noProof/>
                <w:webHidden/>
              </w:rPr>
              <w:t>20</w:t>
            </w:r>
            <w:r>
              <w:rPr>
                <w:noProof/>
                <w:webHidden/>
              </w:rPr>
              <w:fldChar w:fldCharType="end"/>
            </w:r>
          </w:hyperlink>
        </w:p>
        <w:p w14:paraId="0CCCF2D7" w14:textId="3437B9BE"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46" w:history="1">
            <w:r w:rsidRPr="00426777">
              <w:rPr>
                <w:rStyle w:val="Hyperlink"/>
                <w:noProof/>
              </w:rPr>
              <w:t>3.4.1</w:t>
            </w:r>
            <w:r>
              <w:rPr>
                <w:rFonts w:asciiTheme="minorHAnsi" w:eastAsiaTheme="minorEastAsia" w:hAnsiTheme="minorHAnsi"/>
                <w:noProof/>
                <w:sz w:val="22"/>
                <w:lang w:eastAsia="hu-HU"/>
              </w:rPr>
              <w:tab/>
            </w:r>
            <w:r w:rsidRPr="00426777">
              <w:rPr>
                <w:rStyle w:val="Hyperlink"/>
                <w:noProof/>
              </w:rPr>
              <w:t>MAIN Menü</w:t>
            </w:r>
            <w:r>
              <w:rPr>
                <w:noProof/>
                <w:webHidden/>
              </w:rPr>
              <w:tab/>
            </w:r>
            <w:r>
              <w:rPr>
                <w:noProof/>
                <w:webHidden/>
              </w:rPr>
              <w:fldChar w:fldCharType="begin"/>
            </w:r>
            <w:r>
              <w:rPr>
                <w:noProof/>
                <w:webHidden/>
              </w:rPr>
              <w:instrText xml:space="preserve"> PAGEREF _Toc183046146 \h </w:instrText>
            </w:r>
            <w:r>
              <w:rPr>
                <w:noProof/>
                <w:webHidden/>
              </w:rPr>
            </w:r>
            <w:r>
              <w:rPr>
                <w:noProof/>
                <w:webHidden/>
              </w:rPr>
              <w:fldChar w:fldCharType="separate"/>
            </w:r>
            <w:r w:rsidR="00BD7B34">
              <w:rPr>
                <w:noProof/>
                <w:webHidden/>
              </w:rPr>
              <w:t>20</w:t>
            </w:r>
            <w:r>
              <w:rPr>
                <w:noProof/>
                <w:webHidden/>
              </w:rPr>
              <w:fldChar w:fldCharType="end"/>
            </w:r>
          </w:hyperlink>
        </w:p>
        <w:p w14:paraId="2D8CEC5C" w14:textId="466CD28D"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47" w:history="1">
            <w:r w:rsidRPr="00426777">
              <w:rPr>
                <w:rStyle w:val="Hyperlink"/>
                <w:noProof/>
              </w:rPr>
              <w:t>3.4.2</w:t>
            </w:r>
            <w:r>
              <w:rPr>
                <w:rFonts w:asciiTheme="minorHAnsi" w:eastAsiaTheme="minorEastAsia" w:hAnsiTheme="minorHAnsi"/>
                <w:noProof/>
                <w:sz w:val="22"/>
                <w:lang w:eastAsia="hu-HU"/>
              </w:rPr>
              <w:tab/>
            </w:r>
            <w:r w:rsidRPr="00426777">
              <w:rPr>
                <w:rStyle w:val="Hyperlink"/>
                <w:noProof/>
              </w:rPr>
              <w:t>Játék közben</w:t>
            </w:r>
            <w:r>
              <w:rPr>
                <w:noProof/>
                <w:webHidden/>
              </w:rPr>
              <w:tab/>
            </w:r>
            <w:r>
              <w:rPr>
                <w:noProof/>
                <w:webHidden/>
              </w:rPr>
              <w:fldChar w:fldCharType="begin"/>
            </w:r>
            <w:r>
              <w:rPr>
                <w:noProof/>
                <w:webHidden/>
              </w:rPr>
              <w:instrText xml:space="preserve"> PAGEREF _Toc183046147 \h </w:instrText>
            </w:r>
            <w:r>
              <w:rPr>
                <w:noProof/>
                <w:webHidden/>
              </w:rPr>
            </w:r>
            <w:r>
              <w:rPr>
                <w:noProof/>
                <w:webHidden/>
              </w:rPr>
              <w:fldChar w:fldCharType="separate"/>
            </w:r>
            <w:r w:rsidR="00BD7B34">
              <w:rPr>
                <w:noProof/>
                <w:webHidden/>
              </w:rPr>
              <w:t>20</w:t>
            </w:r>
            <w:r>
              <w:rPr>
                <w:noProof/>
                <w:webHidden/>
              </w:rPr>
              <w:fldChar w:fldCharType="end"/>
            </w:r>
          </w:hyperlink>
        </w:p>
        <w:p w14:paraId="12545F7D" w14:textId="522CE818"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48" w:history="1">
            <w:r w:rsidRPr="00426777">
              <w:rPr>
                <w:rStyle w:val="Hyperlink"/>
                <w:noProof/>
              </w:rPr>
              <w:t>3.4.3</w:t>
            </w:r>
            <w:r>
              <w:rPr>
                <w:rFonts w:asciiTheme="minorHAnsi" w:eastAsiaTheme="minorEastAsia" w:hAnsiTheme="minorHAnsi"/>
                <w:noProof/>
                <w:sz w:val="22"/>
                <w:lang w:eastAsia="hu-HU"/>
              </w:rPr>
              <w:tab/>
            </w:r>
            <w:r w:rsidRPr="00426777">
              <w:rPr>
                <w:rStyle w:val="Hyperlink"/>
                <w:noProof/>
              </w:rPr>
              <w:t>PAUSE Menü</w:t>
            </w:r>
            <w:r>
              <w:rPr>
                <w:noProof/>
                <w:webHidden/>
              </w:rPr>
              <w:tab/>
            </w:r>
            <w:r>
              <w:rPr>
                <w:noProof/>
                <w:webHidden/>
              </w:rPr>
              <w:fldChar w:fldCharType="begin"/>
            </w:r>
            <w:r>
              <w:rPr>
                <w:noProof/>
                <w:webHidden/>
              </w:rPr>
              <w:instrText xml:space="preserve"> PAGEREF _Toc183046148 \h </w:instrText>
            </w:r>
            <w:r>
              <w:rPr>
                <w:noProof/>
                <w:webHidden/>
              </w:rPr>
            </w:r>
            <w:r>
              <w:rPr>
                <w:noProof/>
                <w:webHidden/>
              </w:rPr>
              <w:fldChar w:fldCharType="separate"/>
            </w:r>
            <w:r w:rsidR="00BD7B34">
              <w:rPr>
                <w:noProof/>
                <w:webHidden/>
              </w:rPr>
              <w:t>21</w:t>
            </w:r>
            <w:r>
              <w:rPr>
                <w:noProof/>
                <w:webHidden/>
              </w:rPr>
              <w:fldChar w:fldCharType="end"/>
            </w:r>
          </w:hyperlink>
        </w:p>
        <w:p w14:paraId="49DFFEA0" w14:textId="29660586"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49" w:history="1">
            <w:r w:rsidRPr="00426777">
              <w:rPr>
                <w:rStyle w:val="Hyperlink"/>
                <w:noProof/>
              </w:rPr>
              <w:t>3.5</w:t>
            </w:r>
            <w:r>
              <w:rPr>
                <w:rFonts w:asciiTheme="minorHAnsi" w:eastAsiaTheme="minorEastAsia" w:hAnsiTheme="minorHAnsi"/>
                <w:noProof/>
                <w:sz w:val="22"/>
                <w:lang w:eastAsia="hu-HU"/>
              </w:rPr>
              <w:tab/>
            </w:r>
            <w:r w:rsidRPr="00426777">
              <w:rPr>
                <w:rStyle w:val="Hyperlink"/>
                <w:noProof/>
              </w:rPr>
              <w:t>Osztálydiagram</w:t>
            </w:r>
            <w:r>
              <w:rPr>
                <w:noProof/>
                <w:webHidden/>
              </w:rPr>
              <w:tab/>
            </w:r>
            <w:r>
              <w:rPr>
                <w:noProof/>
                <w:webHidden/>
              </w:rPr>
              <w:fldChar w:fldCharType="begin"/>
            </w:r>
            <w:r>
              <w:rPr>
                <w:noProof/>
                <w:webHidden/>
              </w:rPr>
              <w:instrText xml:space="preserve"> PAGEREF _Toc183046149 \h </w:instrText>
            </w:r>
            <w:r>
              <w:rPr>
                <w:noProof/>
                <w:webHidden/>
              </w:rPr>
            </w:r>
            <w:r>
              <w:rPr>
                <w:noProof/>
                <w:webHidden/>
              </w:rPr>
              <w:fldChar w:fldCharType="separate"/>
            </w:r>
            <w:r w:rsidR="00BD7B34">
              <w:rPr>
                <w:noProof/>
                <w:webHidden/>
              </w:rPr>
              <w:t>22</w:t>
            </w:r>
            <w:r>
              <w:rPr>
                <w:noProof/>
                <w:webHidden/>
              </w:rPr>
              <w:fldChar w:fldCharType="end"/>
            </w:r>
          </w:hyperlink>
        </w:p>
        <w:p w14:paraId="31380D27" w14:textId="63846D89"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50" w:history="1">
            <w:r w:rsidRPr="00426777">
              <w:rPr>
                <w:rStyle w:val="Hyperlink"/>
                <w:noProof/>
              </w:rPr>
              <w:t>3.5.1</w:t>
            </w:r>
            <w:r>
              <w:rPr>
                <w:rFonts w:asciiTheme="minorHAnsi" w:eastAsiaTheme="minorEastAsia" w:hAnsiTheme="minorHAnsi"/>
                <w:noProof/>
                <w:sz w:val="22"/>
                <w:lang w:eastAsia="hu-HU"/>
              </w:rPr>
              <w:tab/>
            </w:r>
            <w:r w:rsidRPr="00426777">
              <w:rPr>
                <w:rStyle w:val="Hyperlink"/>
                <w:noProof/>
              </w:rPr>
              <w:t>World</w:t>
            </w:r>
            <w:r>
              <w:rPr>
                <w:noProof/>
                <w:webHidden/>
              </w:rPr>
              <w:tab/>
            </w:r>
            <w:r>
              <w:rPr>
                <w:noProof/>
                <w:webHidden/>
              </w:rPr>
              <w:fldChar w:fldCharType="begin"/>
            </w:r>
            <w:r>
              <w:rPr>
                <w:noProof/>
                <w:webHidden/>
              </w:rPr>
              <w:instrText xml:space="preserve"> PAGEREF _Toc183046150 \h </w:instrText>
            </w:r>
            <w:r>
              <w:rPr>
                <w:noProof/>
                <w:webHidden/>
              </w:rPr>
            </w:r>
            <w:r>
              <w:rPr>
                <w:noProof/>
                <w:webHidden/>
              </w:rPr>
              <w:fldChar w:fldCharType="separate"/>
            </w:r>
            <w:r w:rsidR="00BD7B34">
              <w:rPr>
                <w:noProof/>
                <w:webHidden/>
              </w:rPr>
              <w:t>24</w:t>
            </w:r>
            <w:r>
              <w:rPr>
                <w:noProof/>
                <w:webHidden/>
              </w:rPr>
              <w:fldChar w:fldCharType="end"/>
            </w:r>
          </w:hyperlink>
        </w:p>
        <w:p w14:paraId="4E5D6084" w14:textId="2702CE7D"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51" w:history="1">
            <w:r w:rsidRPr="00426777">
              <w:rPr>
                <w:rStyle w:val="Hyperlink"/>
                <w:noProof/>
              </w:rPr>
              <w:t>3.5.2</w:t>
            </w:r>
            <w:r>
              <w:rPr>
                <w:rFonts w:asciiTheme="minorHAnsi" w:eastAsiaTheme="minorEastAsia" w:hAnsiTheme="minorHAnsi"/>
                <w:noProof/>
                <w:sz w:val="22"/>
                <w:lang w:eastAsia="hu-HU"/>
              </w:rPr>
              <w:tab/>
            </w:r>
            <w:r w:rsidRPr="00426777">
              <w:rPr>
                <w:rStyle w:val="Hyperlink"/>
                <w:noProof/>
              </w:rPr>
              <w:t>CubicChunk</w:t>
            </w:r>
            <w:r>
              <w:rPr>
                <w:noProof/>
                <w:webHidden/>
              </w:rPr>
              <w:tab/>
            </w:r>
            <w:r>
              <w:rPr>
                <w:noProof/>
                <w:webHidden/>
              </w:rPr>
              <w:fldChar w:fldCharType="begin"/>
            </w:r>
            <w:r>
              <w:rPr>
                <w:noProof/>
                <w:webHidden/>
              </w:rPr>
              <w:instrText xml:space="preserve"> PAGEREF _Toc183046151 \h </w:instrText>
            </w:r>
            <w:r>
              <w:rPr>
                <w:noProof/>
                <w:webHidden/>
              </w:rPr>
            </w:r>
            <w:r>
              <w:rPr>
                <w:noProof/>
                <w:webHidden/>
              </w:rPr>
              <w:fldChar w:fldCharType="separate"/>
            </w:r>
            <w:r w:rsidR="00BD7B34">
              <w:rPr>
                <w:noProof/>
                <w:webHidden/>
              </w:rPr>
              <w:t>24</w:t>
            </w:r>
            <w:r>
              <w:rPr>
                <w:noProof/>
                <w:webHidden/>
              </w:rPr>
              <w:fldChar w:fldCharType="end"/>
            </w:r>
          </w:hyperlink>
        </w:p>
        <w:p w14:paraId="6F4C8F80" w14:textId="0A02F2EB"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52" w:history="1">
            <w:r w:rsidRPr="00426777">
              <w:rPr>
                <w:rStyle w:val="Hyperlink"/>
                <w:noProof/>
              </w:rPr>
              <w:t>3.5.3</w:t>
            </w:r>
            <w:r>
              <w:rPr>
                <w:rFonts w:asciiTheme="minorHAnsi" w:eastAsiaTheme="minorEastAsia" w:hAnsiTheme="minorHAnsi"/>
                <w:noProof/>
                <w:sz w:val="22"/>
                <w:lang w:eastAsia="hu-HU"/>
              </w:rPr>
              <w:tab/>
            </w:r>
            <w:r w:rsidRPr="00426777">
              <w:rPr>
                <w:rStyle w:val="Hyperlink"/>
                <w:noProof/>
              </w:rPr>
              <w:t>ChunkPool</w:t>
            </w:r>
            <w:r>
              <w:rPr>
                <w:noProof/>
                <w:webHidden/>
              </w:rPr>
              <w:tab/>
            </w:r>
            <w:r>
              <w:rPr>
                <w:noProof/>
                <w:webHidden/>
              </w:rPr>
              <w:fldChar w:fldCharType="begin"/>
            </w:r>
            <w:r>
              <w:rPr>
                <w:noProof/>
                <w:webHidden/>
              </w:rPr>
              <w:instrText xml:space="preserve"> PAGEREF _Toc183046152 \h </w:instrText>
            </w:r>
            <w:r>
              <w:rPr>
                <w:noProof/>
                <w:webHidden/>
              </w:rPr>
            </w:r>
            <w:r>
              <w:rPr>
                <w:noProof/>
                <w:webHidden/>
              </w:rPr>
              <w:fldChar w:fldCharType="separate"/>
            </w:r>
            <w:r w:rsidR="00BD7B34">
              <w:rPr>
                <w:noProof/>
                <w:webHidden/>
              </w:rPr>
              <w:t>24</w:t>
            </w:r>
            <w:r>
              <w:rPr>
                <w:noProof/>
                <w:webHidden/>
              </w:rPr>
              <w:fldChar w:fldCharType="end"/>
            </w:r>
          </w:hyperlink>
        </w:p>
        <w:p w14:paraId="672A22C0" w14:textId="2FFAB29E"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53" w:history="1">
            <w:r w:rsidRPr="00426777">
              <w:rPr>
                <w:rStyle w:val="Hyperlink"/>
                <w:noProof/>
              </w:rPr>
              <w:t>3.6</w:t>
            </w:r>
            <w:r>
              <w:rPr>
                <w:rFonts w:asciiTheme="minorHAnsi" w:eastAsiaTheme="minorEastAsia" w:hAnsiTheme="minorHAnsi"/>
                <w:noProof/>
                <w:sz w:val="22"/>
                <w:lang w:eastAsia="hu-HU"/>
              </w:rPr>
              <w:tab/>
            </w:r>
            <w:r w:rsidRPr="00426777">
              <w:rPr>
                <w:rStyle w:val="Hyperlink"/>
                <w:noProof/>
              </w:rPr>
              <w:t>Mozgásrendszer állapotgépe</w:t>
            </w:r>
            <w:r>
              <w:rPr>
                <w:noProof/>
                <w:webHidden/>
              </w:rPr>
              <w:tab/>
            </w:r>
            <w:r>
              <w:rPr>
                <w:noProof/>
                <w:webHidden/>
              </w:rPr>
              <w:fldChar w:fldCharType="begin"/>
            </w:r>
            <w:r>
              <w:rPr>
                <w:noProof/>
                <w:webHidden/>
              </w:rPr>
              <w:instrText xml:space="preserve"> PAGEREF _Toc183046153 \h </w:instrText>
            </w:r>
            <w:r>
              <w:rPr>
                <w:noProof/>
                <w:webHidden/>
              </w:rPr>
            </w:r>
            <w:r>
              <w:rPr>
                <w:noProof/>
                <w:webHidden/>
              </w:rPr>
              <w:fldChar w:fldCharType="separate"/>
            </w:r>
            <w:r w:rsidR="00BD7B34">
              <w:rPr>
                <w:noProof/>
                <w:webHidden/>
              </w:rPr>
              <w:t>25</w:t>
            </w:r>
            <w:r>
              <w:rPr>
                <w:noProof/>
                <w:webHidden/>
              </w:rPr>
              <w:fldChar w:fldCharType="end"/>
            </w:r>
          </w:hyperlink>
        </w:p>
        <w:p w14:paraId="56840653" w14:textId="6F660834" w:rsidR="00A36DE3" w:rsidRDefault="00A36DE3" w:rsidP="0088686B">
          <w:pPr>
            <w:pStyle w:val="TOC1"/>
            <w:spacing w:before="120" w:after="120"/>
            <w:rPr>
              <w:rFonts w:asciiTheme="minorHAnsi" w:eastAsiaTheme="minorEastAsia" w:hAnsiTheme="minorHAnsi"/>
              <w:noProof/>
              <w:sz w:val="22"/>
              <w:lang w:eastAsia="hu-HU"/>
            </w:rPr>
          </w:pPr>
          <w:hyperlink w:anchor="_Toc183046154" w:history="1">
            <w:r w:rsidRPr="00426777">
              <w:rPr>
                <w:rStyle w:val="Hyperlink"/>
                <w:noProof/>
              </w:rPr>
              <w:t>4</w:t>
            </w:r>
            <w:r>
              <w:rPr>
                <w:rFonts w:asciiTheme="minorHAnsi" w:eastAsiaTheme="minorEastAsia" w:hAnsiTheme="minorHAnsi"/>
                <w:noProof/>
                <w:sz w:val="22"/>
                <w:lang w:eastAsia="hu-HU"/>
              </w:rPr>
              <w:tab/>
            </w:r>
            <w:r w:rsidRPr="00426777">
              <w:rPr>
                <w:rStyle w:val="Hyperlink"/>
                <w:noProof/>
              </w:rPr>
              <w:t>Implemetálás</w:t>
            </w:r>
            <w:r>
              <w:rPr>
                <w:noProof/>
                <w:webHidden/>
              </w:rPr>
              <w:tab/>
            </w:r>
            <w:r>
              <w:rPr>
                <w:noProof/>
                <w:webHidden/>
              </w:rPr>
              <w:fldChar w:fldCharType="begin"/>
            </w:r>
            <w:r>
              <w:rPr>
                <w:noProof/>
                <w:webHidden/>
              </w:rPr>
              <w:instrText xml:space="preserve"> PAGEREF _Toc183046154 \h </w:instrText>
            </w:r>
            <w:r>
              <w:rPr>
                <w:noProof/>
                <w:webHidden/>
              </w:rPr>
            </w:r>
            <w:r>
              <w:rPr>
                <w:noProof/>
                <w:webHidden/>
              </w:rPr>
              <w:fldChar w:fldCharType="separate"/>
            </w:r>
            <w:r w:rsidR="00BD7B34">
              <w:rPr>
                <w:noProof/>
                <w:webHidden/>
              </w:rPr>
              <w:t>27</w:t>
            </w:r>
            <w:r>
              <w:rPr>
                <w:noProof/>
                <w:webHidden/>
              </w:rPr>
              <w:fldChar w:fldCharType="end"/>
            </w:r>
          </w:hyperlink>
        </w:p>
        <w:p w14:paraId="21F3918B" w14:textId="4AF54F31"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55" w:history="1">
            <w:r w:rsidRPr="00426777">
              <w:rPr>
                <w:rStyle w:val="Hyperlink"/>
                <w:noProof/>
              </w:rPr>
              <w:t>4.1</w:t>
            </w:r>
            <w:r>
              <w:rPr>
                <w:rFonts w:asciiTheme="minorHAnsi" w:eastAsiaTheme="minorEastAsia" w:hAnsiTheme="minorHAnsi"/>
                <w:noProof/>
                <w:sz w:val="22"/>
                <w:lang w:eastAsia="hu-HU"/>
              </w:rPr>
              <w:tab/>
            </w:r>
            <w:r w:rsidRPr="00426777">
              <w:rPr>
                <w:rStyle w:val="Hyperlink"/>
                <w:noProof/>
              </w:rPr>
              <w:t>A Marching Cubes Algoritmus hátulütői</w:t>
            </w:r>
            <w:r>
              <w:rPr>
                <w:noProof/>
                <w:webHidden/>
              </w:rPr>
              <w:tab/>
            </w:r>
            <w:r>
              <w:rPr>
                <w:noProof/>
                <w:webHidden/>
              </w:rPr>
              <w:fldChar w:fldCharType="begin"/>
            </w:r>
            <w:r>
              <w:rPr>
                <w:noProof/>
                <w:webHidden/>
              </w:rPr>
              <w:instrText xml:space="preserve"> PAGEREF _Toc183046155 \h </w:instrText>
            </w:r>
            <w:r>
              <w:rPr>
                <w:noProof/>
                <w:webHidden/>
              </w:rPr>
            </w:r>
            <w:r>
              <w:rPr>
                <w:noProof/>
                <w:webHidden/>
              </w:rPr>
              <w:fldChar w:fldCharType="separate"/>
            </w:r>
            <w:r w:rsidR="00BD7B34">
              <w:rPr>
                <w:noProof/>
                <w:webHidden/>
              </w:rPr>
              <w:t>27</w:t>
            </w:r>
            <w:r>
              <w:rPr>
                <w:noProof/>
                <w:webHidden/>
              </w:rPr>
              <w:fldChar w:fldCharType="end"/>
            </w:r>
          </w:hyperlink>
        </w:p>
        <w:p w14:paraId="182350D9" w14:textId="589DCE84"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56" w:history="1">
            <w:r w:rsidRPr="00426777">
              <w:rPr>
                <w:rStyle w:val="Hyperlink"/>
                <w:noProof/>
              </w:rPr>
              <w:t>4.1.1</w:t>
            </w:r>
            <w:r>
              <w:rPr>
                <w:rFonts w:asciiTheme="minorHAnsi" w:eastAsiaTheme="minorEastAsia" w:hAnsiTheme="minorHAnsi"/>
                <w:noProof/>
                <w:sz w:val="22"/>
                <w:lang w:eastAsia="hu-HU"/>
              </w:rPr>
              <w:tab/>
            </w:r>
            <w:r w:rsidRPr="00426777">
              <w:rPr>
                <w:rStyle w:val="Hyperlink"/>
                <w:noProof/>
              </w:rPr>
              <w:t>Műveletigény</w:t>
            </w:r>
            <w:r>
              <w:rPr>
                <w:noProof/>
                <w:webHidden/>
              </w:rPr>
              <w:tab/>
            </w:r>
            <w:r>
              <w:rPr>
                <w:noProof/>
                <w:webHidden/>
              </w:rPr>
              <w:fldChar w:fldCharType="begin"/>
            </w:r>
            <w:r>
              <w:rPr>
                <w:noProof/>
                <w:webHidden/>
              </w:rPr>
              <w:instrText xml:space="preserve"> PAGEREF _Toc183046156 \h </w:instrText>
            </w:r>
            <w:r>
              <w:rPr>
                <w:noProof/>
                <w:webHidden/>
              </w:rPr>
            </w:r>
            <w:r>
              <w:rPr>
                <w:noProof/>
                <w:webHidden/>
              </w:rPr>
              <w:fldChar w:fldCharType="separate"/>
            </w:r>
            <w:r w:rsidR="00BD7B34">
              <w:rPr>
                <w:noProof/>
                <w:webHidden/>
              </w:rPr>
              <w:t>27</w:t>
            </w:r>
            <w:r>
              <w:rPr>
                <w:noProof/>
                <w:webHidden/>
              </w:rPr>
              <w:fldChar w:fldCharType="end"/>
            </w:r>
          </w:hyperlink>
        </w:p>
        <w:p w14:paraId="1DE15606" w14:textId="1552D3A3"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57" w:history="1">
            <w:r w:rsidRPr="00426777">
              <w:rPr>
                <w:rStyle w:val="Hyperlink"/>
                <w:noProof/>
              </w:rPr>
              <w:t>4.1.2</w:t>
            </w:r>
            <w:r>
              <w:rPr>
                <w:rFonts w:asciiTheme="minorHAnsi" w:eastAsiaTheme="minorEastAsia" w:hAnsiTheme="minorHAnsi"/>
                <w:noProof/>
                <w:sz w:val="22"/>
                <w:lang w:eastAsia="hu-HU"/>
              </w:rPr>
              <w:tab/>
            </w:r>
            <w:r w:rsidRPr="00426777">
              <w:rPr>
                <w:rStyle w:val="Hyperlink"/>
                <w:noProof/>
              </w:rPr>
              <w:t>Magas Vertex Szám</w:t>
            </w:r>
            <w:r>
              <w:rPr>
                <w:noProof/>
                <w:webHidden/>
              </w:rPr>
              <w:tab/>
            </w:r>
            <w:r>
              <w:rPr>
                <w:noProof/>
                <w:webHidden/>
              </w:rPr>
              <w:fldChar w:fldCharType="begin"/>
            </w:r>
            <w:r>
              <w:rPr>
                <w:noProof/>
                <w:webHidden/>
              </w:rPr>
              <w:instrText xml:space="preserve"> PAGEREF _Toc183046157 \h </w:instrText>
            </w:r>
            <w:r>
              <w:rPr>
                <w:noProof/>
                <w:webHidden/>
              </w:rPr>
            </w:r>
            <w:r>
              <w:rPr>
                <w:noProof/>
                <w:webHidden/>
              </w:rPr>
              <w:fldChar w:fldCharType="separate"/>
            </w:r>
            <w:r w:rsidR="00BD7B34">
              <w:rPr>
                <w:noProof/>
                <w:webHidden/>
              </w:rPr>
              <w:t>28</w:t>
            </w:r>
            <w:r>
              <w:rPr>
                <w:noProof/>
                <w:webHidden/>
              </w:rPr>
              <w:fldChar w:fldCharType="end"/>
            </w:r>
          </w:hyperlink>
        </w:p>
        <w:p w14:paraId="68ADD8B4" w14:textId="4B46C211"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58" w:history="1">
            <w:r w:rsidRPr="00426777">
              <w:rPr>
                <w:rStyle w:val="Hyperlink"/>
                <w:noProof/>
              </w:rPr>
              <w:t>4.2</w:t>
            </w:r>
            <w:r>
              <w:rPr>
                <w:rFonts w:asciiTheme="minorHAnsi" w:eastAsiaTheme="minorEastAsia" w:hAnsiTheme="minorHAnsi"/>
                <w:noProof/>
                <w:sz w:val="22"/>
                <w:lang w:eastAsia="hu-HU"/>
              </w:rPr>
              <w:tab/>
            </w:r>
            <w:r w:rsidRPr="00426777">
              <w:rPr>
                <w:rStyle w:val="Hyperlink"/>
                <w:noProof/>
              </w:rPr>
              <w:t>Az algoritmus optimalizálása</w:t>
            </w:r>
            <w:r>
              <w:rPr>
                <w:noProof/>
                <w:webHidden/>
              </w:rPr>
              <w:tab/>
            </w:r>
            <w:r>
              <w:rPr>
                <w:noProof/>
                <w:webHidden/>
              </w:rPr>
              <w:fldChar w:fldCharType="begin"/>
            </w:r>
            <w:r>
              <w:rPr>
                <w:noProof/>
                <w:webHidden/>
              </w:rPr>
              <w:instrText xml:space="preserve"> PAGEREF _Toc183046158 \h </w:instrText>
            </w:r>
            <w:r>
              <w:rPr>
                <w:noProof/>
                <w:webHidden/>
              </w:rPr>
            </w:r>
            <w:r>
              <w:rPr>
                <w:noProof/>
                <w:webHidden/>
              </w:rPr>
              <w:fldChar w:fldCharType="separate"/>
            </w:r>
            <w:r w:rsidR="00BD7B34">
              <w:rPr>
                <w:noProof/>
                <w:webHidden/>
              </w:rPr>
              <w:t>29</w:t>
            </w:r>
            <w:r>
              <w:rPr>
                <w:noProof/>
                <w:webHidden/>
              </w:rPr>
              <w:fldChar w:fldCharType="end"/>
            </w:r>
          </w:hyperlink>
        </w:p>
        <w:p w14:paraId="705F57E4" w14:textId="4FED9B7A"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59" w:history="1">
            <w:r w:rsidRPr="00426777">
              <w:rPr>
                <w:rStyle w:val="Hyperlink"/>
                <w:noProof/>
              </w:rPr>
              <w:t>4.3</w:t>
            </w:r>
            <w:r>
              <w:rPr>
                <w:rFonts w:asciiTheme="minorHAnsi" w:eastAsiaTheme="minorEastAsia" w:hAnsiTheme="minorHAnsi"/>
                <w:noProof/>
                <w:sz w:val="22"/>
                <w:lang w:eastAsia="hu-HU"/>
              </w:rPr>
              <w:tab/>
            </w:r>
            <w:r w:rsidRPr="00426777">
              <w:rPr>
                <w:rStyle w:val="Hyperlink"/>
                <w:noProof/>
              </w:rPr>
              <w:t>Kocka és kocka közötti optimalizálás</w:t>
            </w:r>
            <w:r>
              <w:rPr>
                <w:noProof/>
                <w:webHidden/>
              </w:rPr>
              <w:tab/>
            </w:r>
            <w:r>
              <w:rPr>
                <w:noProof/>
                <w:webHidden/>
              </w:rPr>
              <w:fldChar w:fldCharType="begin"/>
            </w:r>
            <w:r>
              <w:rPr>
                <w:noProof/>
                <w:webHidden/>
              </w:rPr>
              <w:instrText xml:space="preserve"> PAGEREF _Toc183046159 \h </w:instrText>
            </w:r>
            <w:r>
              <w:rPr>
                <w:noProof/>
                <w:webHidden/>
              </w:rPr>
            </w:r>
            <w:r>
              <w:rPr>
                <w:noProof/>
                <w:webHidden/>
              </w:rPr>
              <w:fldChar w:fldCharType="separate"/>
            </w:r>
            <w:r w:rsidR="00BD7B34">
              <w:rPr>
                <w:noProof/>
                <w:webHidden/>
              </w:rPr>
              <w:t>29</w:t>
            </w:r>
            <w:r>
              <w:rPr>
                <w:noProof/>
                <w:webHidden/>
              </w:rPr>
              <w:fldChar w:fldCharType="end"/>
            </w:r>
          </w:hyperlink>
        </w:p>
        <w:p w14:paraId="14BBB241" w14:textId="66608415"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60" w:history="1">
            <w:r w:rsidRPr="00426777">
              <w:rPr>
                <w:rStyle w:val="Hyperlink"/>
                <w:noProof/>
              </w:rPr>
              <w:t>4.4</w:t>
            </w:r>
            <w:r>
              <w:rPr>
                <w:rFonts w:asciiTheme="minorHAnsi" w:eastAsiaTheme="minorEastAsia" w:hAnsiTheme="minorHAnsi"/>
                <w:noProof/>
                <w:sz w:val="22"/>
                <w:lang w:eastAsia="hu-HU"/>
              </w:rPr>
              <w:tab/>
            </w:r>
            <w:r w:rsidRPr="00426777">
              <w:rPr>
                <w:rStyle w:val="Hyperlink"/>
                <w:noProof/>
              </w:rPr>
              <w:t>Kockán belüli optimalizálás</w:t>
            </w:r>
            <w:r>
              <w:rPr>
                <w:noProof/>
                <w:webHidden/>
              </w:rPr>
              <w:tab/>
            </w:r>
            <w:r>
              <w:rPr>
                <w:noProof/>
                <w:webHidden/>
              </w:rPr>
              <w:fldChar w:fldCharType="begin"/>
            </w:r>
            <w:r>
              <w:rPr>
                <w:noProof/>
                <w:webHidden/>
              </w:rPr>
              <w:instrText xml:space="preserve"> PAGEREF _Toc183046160 \h </w:instrText>
            </w:r>
            <w:r>
              <w:rPr>
                <w:noProof/>
                <w:webHidden/>
              </w:rPr>
            </w:r>
            <w:r>
              <w:rPr>
                <w:noProof/>
                <w:webHidden/>
              </w:rPr>
              <w:fldChar w:fldCharType="separate"/>
            </w:r>
            <w:r w:rsidR="00BD7B34">
              <w:rPr>
                <w:noProof/>
                <w:webHidden/>
              </w:rPr>
              <w:t>32</w:t>
            </w:r>
            <w:r>
              <w:rPr>
                <w:noProof/>
                <w:webHidden/>
              </w:rPr>
              <w:fldChar w:fldCharType="end"/>
            </w:r>
          </w:hyperlink>
        </w:p>
        <w:p w14:paraId="7FB214CB" w14:textId="716B3896"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61" w:history="1">
            <w:r w:rsidRPr="00426777">
              <w:rPr>
                <w:rStyle w:val="Hyperlink"/>
                <w:noProof/>
              </w:rPr>
              <w:t>4.5</w:t>
            </w:r>
            <w:r>
              <w:rPr>
                <w:rFonts w:asciiTheme="minorHAnsi" w:eastAsiaTheme="minorEastAsia" w:hAnsiTheme="minorHAnsi"/>
                <w:noProof/>
                <w:sz w:val="22"/>
                <w:lang w:eastAsia="hu-HU"/>
              </w:rPr>
              <w:tab/>
            </w:r>
            <w:r w:rsidRPr="00426777">
              <w:rPr>
                <w:rStyle w:val="Hyperlink"/>
                <w:noProof/>
              </w:rPr>
              <w:t>Teljes kód</w:t>
            </w:r>
            <w:r>
              <w:rPr>
                <w:noProof/>
                <w:webHidden/>
              </w:rPr>
              <w:tab/>
            </w:r>
            <w:r>
              <w:rPr>
                <w:noProof/>
                <w:webHidden/>
              </w:rPr>
              <w:fldChar w:fldCharType="begin"/>
            </w:r>
            <w:r>
              <w:rPr>
                <w:noProof/>
                <w:webHidden/>
              </w:rPr>
              <w:instrText xml:space="preserve"> PAGEREF _Toc183046161 \h </w:instrText>
            </w:r>
            <w:r>
              <w:rPr>
                <w:noProof/>
                <w:webHidden/>
              </w:rPr>
            </w:r>
            <w:r>
              <w:rPr>
                <w:noProof/>
                <w:webHidden/>
              </w:rPr>
              <w:fldChar w:fldCharType="separate"/>
            </w:r>
            <w:r w:rsidR="00BD7B34">
              <w:rPr>
                <w:noProof/>
                <w:webHidden/>
              </w:rPr>
              <w:t>33</w:t>
            </w:r>
            <w:r>
              <w:rPr>
                <w:noProof/>
                <w:webHidden/>
              </w:rPr>
              <w:fldChar w:fldCharType="end"/>
            </w:r>
          </w:hyperlink>
        </w:p>
        <w:p w14:paraId="6DD49DE3" w14:textId="38ADC869"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62" w:history="1">
            <w:r w:rsidRPr="00426777">
              <w:rPr>
                <w:rStyle w:val="Hyperlink"/>
                <w:noProof/>
              </w:rPr>
              <w:t>4.6</w:t>
            </w:r>
            <w:r>
              <w:rPr>
                <w:rFonts w:asciiTheme="minorHAnsi" w:eastAsiaTheme="minorEastAsia" w:hAnsiTheme="minorHAnsi"/>
                <w:noProof/>
                <w:sz w:val="22"/>
                <w:lang w:eastAsia="hu-HU"/>
              </w:rPr>
              <w:tab/>
            </w:r>
            <w:r w:rsidRPr="00426777">
              <w:rPr>
                <w:rStyle w:val="Hyperlink"/>
                <w:noProof/>
              </w:rPr>
              <w:t>Compute Shader Használata</w:t>
            </w:r>
            <w:r>
              <w:rPr>
                <w:noProof/>
                <w:webHidden/>
              </w:rPr>
              <w:tab/>
            </w:r>
            <w:r>
              <w:rPr>
                <w:noProof/>
                <w:webHidden/>
              </w:rPr>
              <w:fldChar w:fldCharType="begin"/>
            </w:r>
            <w:r>
              <w:rPr>
                <w:noProof/>
                <w:webHidden/>
              </w:rPr>
              <w:instrText xml:space="preserve"> PAGEREF _Toc183046162 \h </w:instrText>
            </w:r>
            <w:r>
              <w:rPr>
                <w:noProof/>
                <w:webHidden/>
              </w:rPr>
            </w:r>
            <w:r>
              <w:rPr>
                <w:noProof/>
                <w:webHidden/>
              </w:rPr>
              <w:fldChar w:fldCharType="separate"/>
            </w:r>
            <w:r w:rsidR="00BD7B34">
              <w:rPr>
                <w:noProof/>
                <w:webHidden/>
              </w:rPr>
              <w:t>34</w:t>
            </w:r>
            <w:r>
              <w:rPr>
                <w:noProof/>
                <w:webHidden/>
              </w:rPr>
              <w:fldChar w:fldCharType="end"/>
            </w:r>
          </w:hyperlink>
        </w:p>
        <w:p w14:paraId="10BA0E45" w14:textId="38C6D2F8"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63" w:history="1">
            <w:r w:rsidRPr="00426777">
              <w:rPr>
                <w:rStyle w:val="Hyperlink"/>
                <w:noProof/>
              </w:rPr>
              <w:t>4.6.1</w:t>
            </w:r>
            <w:r>
              <w:rPr>
                <w:rFonts w:asciiTheme="minorHAnsi" w:eastAsiaTheme="minorEastAsia" w:hAnsiTheme="minorHAnsi"/>
                <w:noProof/>
                <w:sz w:val="22"/>
                <w:lang w:eastAsia="hu-HU"/>
              </w:rPr>
              <w:tab/>
            </w:r>
            <w:r w:rsidRPr="00426777">
              <w:rPr>
                <w:rStyle w:val="Hyperlink"/>
                <w:noProof/>
              </w:rPr>
              <w:t>Párhuzamos futtatás</w:t>
            </w:r>
            <w:r>
              <w:rPr>
                <w:noProof/>
                <w:webHidden/>
              </w:rPr>
              <w:tab/>
            </w:r>
            <w:r>
              <w:rPr>
                <w:noProof/>
                <w:webHidden/>
              </w:rPr>
              <w:fldChar w:fldCharType="begin"/>
            </w:r>
            <w:r>
              <w:rPr>
                <w:noProof/>
                <w:webHidden/>
              </w:rPr>
              <w:instrText xml:space="preserve"> PAGEREF _Toc183046163 \h </w:instrText>
            </w:r>
            <w:r>
              <w:rPr>
                <w:noProof/>
                <w:webHidden/>
              </w:rPr>
            </w:r>
            <w:r>
              <w:rPr>
                <w:noProof/>
                <w:webHidden/>
              </w:rPr>
              <w:fldChar w:fldCharType="separate"/>
            </w:r>
            <w:r w:rsidR="00BD7B34">
              <w:rPr>
                <w:noProof/>
                <w:webHidden/>
              </w:rPr>
              <w:t>34</w:t>
            </w:r>
            <w:r>
              <w:rPr>
                <w:noProof/>
                <w:webHidden/>
              </w:rPr>
              <w:fldChar w:fldCharType="end"/>
            </w:r>
          </w:hyperlink>
        </w:p>
        <w:p w14:paraId="4CC229D5" w14:textId="71E77308"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64" w:history="1">
            <w:r w:rsidRPr="00426777">
              <w:rPr>
                <w:rStyle w:val="Hyperlink"/>
                <w:noProof/>
              </w:rPr>
              <w:t>4.6.2</w:t>
            </w:r>
            <w:r>
              <w:rPr>
                <w:rFonts w:asciiTheme="minorHAnsi" w:eastAsiaTheme="minorEastAsia" w:hAnsiTheme="minorHAnsi"/>
                <w:noProof/>
                <w:sz w:val="22"/>
                <w:lang w:eastAsia="hu-HU"/>
              </w:rPr>
              <w:tab/>
            </w:r>
            <w:r w:rsidRPr="00426777">
              <w:rPr>
                <w:rStyle w:val="Hyperlink"/>
                <w:noProof/>
              </w:rPr>
              <w:t>Direkt memória hozzáférés</w:t>
            </w:r>
            <w:r>
              <w:rPr>
                <w:noProof/>
                <w:webHidden/>
              </w:rPr>
              <w:tab/>
            </w:r>
            <w:r>
              <w:rPr>
                <w:noProof/>
                <w:webHidden/>
              </w:rPr>
              <w:fldChar w:fldCharType="begin"/>
            </w:r>
            <w:r>
              <w:rPr>
                <w:noProof/>
                <w:webHidden/>
              </w:rPr>
              <w:instrText xml:space="preserve"> PAGEREF _Toc183046164 \h </w:instrText>
            </w:r>
            <w:r>
              <w:rPr>
                <w:noProof/>
                <w:webHidden/>
              </w:rPr>
            </w:r>
            <w:r>
              <w:rPr>
                <w:noProof/>
                <w:webHidden/>
              </w:rPr>
              <w:fldChar w:fldCharType="separate"/>
            </w:r>
            <w:r w:rsidR="00BD7B34">
              <w:rPr>
                <w:noProof/>
                <w:webHidden/>
              </w:rPr>
              <w:t>34</w:t>
            </w:r>
            <w:r>
              <w:rPr>
                <w:noProof/>
                <w:webHidden/>
              </w:rPr>
              <w:fldChar w:fldCharType="end"/>
            </w:r>
          </w:hyperlink>
        </w:p>
        <w:p w14:paraId="4FCBB622" w14:textId="23C57471"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65" w:history="1">
            <w:r w:rsidRPr="00426777">
              <w:rPr>
                <w:rStyle w:val="Hyperlink"/>
                <w:noProof/>
              </w:rPr>
              <w:t>4.6.3</w:t>
            </w:r>
            <w:r>
              <w:rPr>
                <w:rFonts w:asciiTheme="minorHAnsi" w:eastAsiaTheme="minorEastAsia" w:hAnsiTheme="minorHAnsi"/>
                <w:noProof/>
                <w:sz w:val="22"/>
                <w:lang w:eastAsia="hu-HU"/>
              </w:rPr>
              <w:tab/>
            </w:r>
            <w:r w:rsidRPr="00426777">
              <w:rPr>
                <w:rStyle w:val="Hyperlink"/>
                <w:noProof/>
              </w:rPr>
              <w:t>Azonalli végrehajtás</w:t>
            </w:r>
            <w:r>
              <w:rPr>
                <w:noProof/>
                <w:webHidden/>
              </w:rPr>
              <w:tab/>
            </w:r>
            <w:r>
              <w:rPr>
                <w:noProof/>
                <w:webHidden/>
              </w:rPr>
              <w:fldChar w:fldCharType="begin"/>
            </w:r>
            <w:r>
              <w:rPr>
                <w:noProof/>
                <w:webHidden/>
              </w:rPr>
              <w:instrText xml:space="preserve"> PAGEREF _Toc183046165 \h </w:instrText>
            </w:r>
            <w:r>
              <w:rPr>
                <w:noProof/>
                <w:webHidden/>
              </w:rPr>
            </w:r>
            <w:r>
              <w:rPr>
                <w:noProof/>
                <w:webHidden/>
              </w:rPr>
              <w:fldChar w:fldCharType="separate"/>
            </w:r>
            <w:r w:rsidR="00BD7B34">
              <w:rPr>
                <w:noProof/>
                <w:webHidden/>
              </w:rPr>
              <w:t>34</w:t>
            </w:r>
            <w:r>
              <w:rPr>
                <w:noProof/>
                <w:webHidden/>
              </w:rPr>
              <w:fldChar w:fldCharType="end"/>
            </w:r>
          </w:hyperlink>
        </w:p>
        <w:p w14:paraId="55170374" w14:textId="469C782F"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66" w:history="1">
            <w:r w:rsidRPr="00426777">
              <w:rPr>
                <w:rStyle w:val="Hyperlink"/>
                <w:noProof/>
              </w:rPr>
              <w:t>4.6.4</w:t>
            </w:r>
            <w:r>
              <w:rPr>
                <w:rFonts w:asciiTheme="minorHAnsi" w:eastAsiaTheme="minorEastAsia" w:hAnsiTheme="minorHAnsi"/>
                <w:noProof/>
                <w:sz w:val="22"/>
                <w:lang w:eastAsia="hu-HU"/>
              </w:rPr>
              <w:tab/>
            </w:r>
            <w:r w:rsidRPr="00426777">
              <w:rPr>
                <w:rStyle w:val="Hyperlink"/>
                <w:noProof/>
              </w:rPr>
              <w:t>Munkacsoportok</w:t>
            </w:r>
            <w:r>
              <w:rPr>
                <w:noProof/>
                <w:webHidden/>
              </w:rPr>
              <w:tab/>
            </w:r>
            <w:r>
              <w:rPr>
                <w:noProof/>
                <w:webHidden/>
              </w:rPr>
              <w:fldChar w:fldCharType="begin"/>
            </w:r>
            <w:r>
              <w:rPr>
                <w:noProof/>
                <w:webHidden/>
              </w:rPr>
              <w:instrText xml:space="preserve"> PAGEREF _Toc183046166 \h </w:instrText>
            </w:r>
            <w:r>
              <w:rPr>
                <w:noProof/>
                <w:webHidden/>
              </w:rPr>
            </w:r>
            <w:r>
              <w:rPr>
                <w:noProof/>
                <w:webHidden/>
              </w:rPr>
              <w:fldChar w:fldCharType="separate"/>
            </w:r>
            <w:r w:rsidR="00BD7B34">
              <w:rPr>
                <w:noProof/>
                <w:webHidden/>
              </w:rPr>
              <w:t>35</w:t>
            </w:r>
            <w:r>
              <w:rPr>
                <w:noProof/>
                <w:webHidden/>
              </w:rPr>
              <w:fldChar w:fldCharType="end"/>
            </w:r>
          </w:hyperlink>
        </w:p>
        <w:p w14:paraId="6EEC4F75" w14:textId="64773A60"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67" w:history="1">
            <w:r w:rsidRPr="00426777">
              <w:rPr>
                <w:rStyle w:val="Hyperlink"/>
                <w:noProof/>
              </w:rPr>
              <w:t>4.6.5</w:t>
            </w:r>
            <w:r>
              <w:rPr>
                <w:rFonts w:asciiTheme="minorHAnsi" w:eastAsiaTheme="minorEastAsia" w:hAnsiTheme="minorHAnsi"/>
                <w:noProof/>
                <w:sz w:val="22"/>
                <w:lang w:eastAsia="hu-HU"/>
              </w:rPr>
              <w:tab/>
            </w:r>
            <w:r w:rsidRPr="00426777">
              <w:rPr>
                <w:rStyle w:val="Hyperlink"/>
                <w:noProof/>
              </w:rPr>
              <w:t>Dispatch</w:t>
            </w:r>
            <w:r>
              <w:rPr>
                <w:noProof/>
                <w:webHidden/>
              </w:rPr>
              <w:tab/>
            </w:r>
            <w:r>
              <w:rPr>
                <w:noProof/>
                <w:webHidden/>
              </w:rPr>
              <w:fldChar w:fldCharType="begin"/>
            </w:r>
            <w:r>
              <w:rPr>
                <w:noProof/>
                <w:webHidden/>
              </w:rPr>
              <w:instrText xml:space="preserve"> PAGEREF _Toc183046167 \h </w:instrText>
            </w:r>
            <w:r>
              <w:rPr>
                <w:noProof/>
                <w:webHidden/>
              </w:rPr>
            </w:r>
            <w:r>
              <w:rPr>
                <w:noProof/>
                <w:webHidden/>
              </w:rPr>
              <w:fldChar w:fldCharType="separate"/>
            </w:r>
            <w:r w:rsidR="00BD7B34">
              <w:rPr>
                <w:noProof/>
                <w:webHidden/>
              </w:rPr>
              <w:t>35</w:t>
            </w:r>
            <w:r>
              <w:rPr>
                <w:noProof/>
                <w:webHidden/>
              </w:rPr>
              <w:fldChar w:fldCharType="end"/>
            </w:r>
          </w:hyperlink>
        </w:p>
        <w:p w14:paraId="7AB11EEE" w14:textId="2D1B8BE0"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68" w:history="1">
            <w:r w:rsidRPr="00426777">
              <w:rPr>
                <w:rStyle w:val="Hyperlink"/>
                <w:noProof/>
              </w:rPr>
              <w:t>4.6.6</w:t>
            </w:r>
            <w:r>
              <w:rPr>
                <w:rFonts w:asciiTheme="minorHAnsi" w:eastAsiaTheme="minorEastAsia" w:hAnsiTheme="minorHAnsi"/>
                <w:noProof/>
                <w:sz w:val="22"/>
                <w:lang w:eastAsia="hu-HU"/>
              </w:rPr>
              <w:tab/>
            </w:r>
            <w:r w:rsidRPr="00426777">
              <w:rPr>
                <w:rStyle w:val="Hyperlink"/>
                <w:noProof/>
              </w:rPr>
              <w:t>Kernel</w:t>
            </w:r>
            <w:r>
              <w:rPr>
                <w:noProof/>
                <w:webHidden/>
              </w:rPr>
              <w:tab/>
            </w:r>
            <w:r>
              <w:rPr>
                <w:noProof/>
                <w:webHidden/>
              </w:rPr>
              <w:fldChar w:fldCharType="begin"/>
            </w:r>
            <w:r>
              <w:rPr>
                <w:noProof/>
                <w:webHidden/>
              </w:rPr>
              <w:instrText xml:space="preserve"> PAGEREF _Toc183046168 \h </w:instrText>
            </w:r>
            <w:r>
              <w:rPr>
                <w:noProof/>
                <w:webHidden/>
              </w:rPr>
            </w:r>
            <w:r>
              <w:rPr>
                <w:noProof/>
                <w:webHidden/>
              </w:rPr>
              <w:fldChar w:fldCharType="separate"/>
            </w:r>
            <w:r w:rsidR="00BD7B34">
              <w:rPr>
                <w:noProof/>
                <w:webHidden/>
              </w:rPr>
              <w:t>35</w:t>
            </w:r>
            <w:r>
              <w:rPr>
                <w:noProof/>
                <w:webHidden/>
              </w:rPr>
              <w:fldChar w:fldCharType="end"/>
            </w:r>
          </w:hyperlink>
        </w:p>
        <w:p w14:paraId="77FC9229" w14:textId="54B9CA27"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69" w:history="1">
            <w:r w:rsidRPr="00426777">
              <w:rPr>
                <w:rStyle w:val="Hyperlink"/>
                <w:noProof/>
              </w:rPr>
              <w:t>4.7</w:t>
            </w:r>
            <w:r>
              <w:rPr>
                <w:rFonts w:asciiTheme="minorHAnsi" w:eastAsiaTheme="minorEastAsia" w:hAnsiTheme="minorHAnsi"/>
                <w:noProof/>
                <w:sz w:val="22"/>
                <w:lang w:eastAsia="hu-HU"/>
              </w:rPr>
              <w:tab/>
            </w:r>
            <w:r w:rsidRPr="00426777">
              <w:rPr>
                <w:rStyle w:val="Hyperlink"/>
                <w:noProof/>
              </w:rPr>
              <w:t>Chunk Loading Rystem</w:t>
            </w:r>
            <w:r>
              <w:rPr>
                <w:noProof/>
                <w:webHidden/>
              </w:rPr>
              <w:tab/>
            </w:r>
            <w:r>
              <w:rPr>
                <w:noProof/>
                <w:webHidden/>
              </w:rPr>
              <w:fldChar w:fldCharType="begin"/>
            </w:r>
            <w:r>
              <w:rPr>
                <w:noProof/>
                <w:webHidden/>
              </w:rPr>
              <w:instrText xml:space="preserve"> PAGEREF _Toc183046169 \h </w:instrText>
            </w:r>
            <w:r>
              <w:rPr>
                <w:noProof/>
                <w:webHidden/>
              </w:rPr>
            </w:r>
            <w:r>
              <w:rPr>
                <w:noProof/>
                <w:webHidden/>
              </w:rPr>
              <w:fldChar w:fldCharType="separate"/>
            </w:r>
            <w:r w:rsidR="00BD7B34">
              <w:rPr>
                <w:noProof/>
                <w:webHidden/>
              </w:rPr>
              <w:t>35</w:t>
            </w:r>
            <w:r>
              <w:rPr>
                <w:noProof/>
                <w:webHidden/>
              </w:rPr>
              <w:fldChar w:fldCharType="end"/>
            </w:r>
          </w:hyperlink>
        </w:p>
        <w:p w14:paraId="2F8018EB" w14:textId="1BE0F270"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70" w:history="1">
            <w:r w:rsidRPr="00426777">
              <w:rPr>
                <w:rStyle w:val="Hyperlink"/>
                <w:noProof/>
              </w:rPr>
              <w:t>4.7.1</w:t>
            </w:r>
            <w:r>
              <w:rPr>
                <w:rFonts w:asciiTheme="minorHAnsi" w:eastAsiaTheme="minorEastAsia" w:hAnsiTheme="minorHAnsi"/>
                <w:noProof/>
                <w:sz w:val="22"/>
                <w:lang w:eastAsia="hu-HU"/>
              </w:rPr>
              <w:tab/>
            </w:r>
            <w:r w:rsidRPr="00426777">
              <w:rPr>
                <w:rStyle w:val="Hyperlink"/>
                <w:noProof/>
              </w:rPr>
              <w:t>Távolság alapú ellenőrzés és pozíció alapú létrehozás</w:t>
            </w:r>
            <w:r>
              <w:rPr>
                <w:noProof/>
                <w:webHidden/>
              </w:rPr>
              <w:tab/>
            </w:r>
            <w:r>
              <w:rPr>
                <w:noProof/>
                <w:webHidden/>
              </w:rPr>
              <w:fldChar w:fldCharType="begin"/>
            </w:r>
            <w:r>
              <w:rPr>
                <w:noProof/>
                <w:webHidden/>
              </w:rPr>
              <w:instrText xml:space="preserve"> PAGEREF _Toc183046170 \h </w:instrText>
            </w:r>
            <w:r>
              <w:rPr>
                <w:noProof/>
                <w:webHidden/>
              </w:rPr>
            </w:r>
            <w:r>
              <w:rPr>
                <w:noProof/>
                <w:webHidden/>
              </w:rPr>
              <w:fldChar w:fldCharType="separate"/>
            </w:r>
            <w:r w:rsidR="00BD7B34">
              <w:rPr>
                <w:noProof/>
                <w:webHidden/>
              </w:rPr>
              <w:t>36</w:t>
            </w:r>
            <w:r>
              <w:rPr>
                <w:noProof/>
                <w:webHidden/>
              </w:rPr>
              <w:fldChar w:fldCharType="end"/>
            </w:r>
          </w:hyperlink>
        </w:p>
        <w:p w14:paraId="6048CA1C" w14:textId="5B45163C"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71" w:history="1">
            <w:r w:rsidRPr="00426777">
              <w:rPr>
                <w:rStyle w:val="Hyperlink"/>
                <w:noProof/>
              </w:rPr>
              <w:t>4.7.2</w:t>
            </w:r>
            <w:r>
              <w:rPr>
                <w:rFonts w:asciiTheme="minorHAnsi" w:eastAsiaTheme="minorEastAsia" w:hAnsiTheme="minorHAnsi"/>
                <w:noProof/>
                <w:sz w:val="22"/>
                <w:lang w:eastAsia="hu-HU"/>
              </w:rPr>
              <w:tab/>
            </w:r>
            <w:r w:rsidRPr="00426777">
              <w:rPr>
                <w:rStyle w:val="Hyperlink"/>
                <w:noProof/>
              </w:rPr>
              <w:t>Pozíció alapú ellenőrzés és létrehozás</w:t>
            </w:r>
            <w:r>
              <w:rPr>
                <w:noProof/>
                <w:webHidden/>
              </w:rPr>
              <w:tab/>
            </w:r>
            <w:r>
              <w:rPr>
                <w:noProof/>
                <w:webHidden/>
              </w:rPr>
              <w:fldChar w:fldCharType="begin"/>
            </w:r>
            <w:r>
              <w:rPr>
                <w:noProof/>
                <w:webHidden/>
              </w:rPr>
              <w:instrText xml:space="preserve"> PAGEREF _Toc183046171 \h </w:instrText>
            </w:r>
            <w:r>
              <w:rPr>
                <w:noProof/>
                <w:webHidden/>
              </w:rPr>
            </w:r>
            <w:r>
              <w:rPr>
                <w:noProof/>
                <w:webHidden/>
              </w:rPr>
              <w:fldChar w:fldCharType="separate"/>
            </w:r>
            <w:r w:rsidR="00BD7B34">
              <w:rPr>
                <w:noProof/>
                <w:webHidden/>
              </w:rPr>
              <w:t>38</w:t>
            </w:r>
            <w:r>
              <w:rPr>
                <w:noProof/>
                <w:webHidden/>
              </w:rPr>
              <w:fldChar w:fldCharType="end"/>
            </w:r>
          </w:hyperlink>
        </w:p>
        <w:p w14:paraId="637E6CBC" w14:textId="49152ADD"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72" w:history="1">
            <w:r w:rsidRPr="00426777">
              <w:rPr>
                <w:rStyle w:val="Hyperlink"/>
                <w:noProof/>
              </w:rPr>
              <w:t>4.7.3</w:t>
            </w:r>
            <w:r>
              <w:rPr>
                <w:rFonts w:asciiTheme="minorHAnsi" w:eastAsiaTheme="minorEastAsia" w:hAnsiTheme="minorHAnsi"/>
                <w:noProof/>
                <w:sz w:val="22"/>
                <w:lang w:eastAsia="hu-HU"/>
              </w:rPr>
              <w:tab/>
            </w:r>
            <w:r w:rsidRPr="00426777">
              <w:rPr>
                <w:rStyle w:val="Hyperlink"/>
                <w:noProof/>
              </w:rPr>
              <w:t>Memória struktúra alapú rendszer</w:t>
            </w:r>
            <w:r>
              <w:rPr>
                <w:noProof/>
                <w:webHidden/>
              </w:rPr>
              <w:tab/>
            </w:r>
            <w:r>
              <w:rPr>
                <w:noProof/>
                <w:webHidden/>
              </w:rPr>
              <w:fldChar w:fldCharType="begin"/>
            </w:r>
            <w:r>
              <w:rPr>
                <w:noProof/>
                <w:webHidden/>
              </w:rPr>
              <w:instrText xml:space="preserve"> PAGEREF _Toc183046172 \h </w:instrText>
            </w:r>
            <w:r>
              <w:rPr>
                <w:noProof/>
                <w:webHidden/>
              </w:rPr>
            </w:r>
            <w:r>
              <w:rPr>
                <w:noProof/>
                <w:webHidden/>
              </w:rPr>
              <w:fldChar w:fldCharType="separate"/>
            </w:r>
            <w:r w:rsidR="00BD7B34">
              <w:rPr>
                <w:noProof/>
                <w:webHidden/>
              </w:rPr>
              <w:t>39</w:t>
            </w:r>
            <w:r>
              <w:rPr>
                <w:noProof/>
                <w:webHidden/>
              </w:rPr>
              <w:fldChar w:fldCharType="end"/>
            </w:r>
          </w:hyperlink>
        </w:p>
        <w:p w14:paraId="041E5CF7" w14:textId="24E432EC"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73" w:history="1">
            <w:r w:rsidRPr="00426777">
              <w:rPr>
                <w:rStyle w:val="Hyperlink"/>
                <w:noProof/>
              </w:rPr>
              <w:t>4.8</w:t>
            </w:r>
            <w:r>
              <w:rPr>
                <w:rFonts w:asciiTheme="minorHAnsi" w:eastAsiaTheme="minorEastAsia" w:hAnsiTheme="minorHAnsi"/>
                <w:noProof/>
                <w:sz w:val="22"/>
                <w:lang w:eastAsia="hu-HU"/>
              </w:rPr>
              <w:tab/>
            </w:r>
            <w:r w:rsidRPr="00426777">
              <w:rPr>
                <w:rStyle w:val="Hyperlink"/>
                <w:noProof/>
              </w:rPr>
              <w:t>Chunk Pooling System</w:t>
            </w:r>
            <w:r>
              <w:rPr>
                <w:noProof/>
                <w:webHidden/>
              </w:rPr>
              <w:tab/>
            </w:r>
            <w:r>
              <w:rPr>
                <w:noProof/>
                <w:webHidden/>
              </w:rPr>
              <w:fldChar w:fldCharType="begin"/>
            </w:r>
            <w:r>
              <w:rPr>
                <w:noProof/>
                <w:webHidden/>
              </w:rPr>
              <w:instrText xml:space="preserve"> PAGEREF _Toc183046173 \h </w:instrText>
            </w:r>
            <w:r>
              <w:rPr>
                <w:noProof/>
                <w:webHidden/>
              </w:rPr>
            </w:r>
            <w:r>
              <w:rPr>
                <w:noProof/>
                <w:webHidden/>
              </w:rPr>
              <w:fldChar w:fldCharType="separate"/>
            </w:r>
            <w:r w:rsidR="00BD7B34">
              <w:rPr>
                <w:noProof/>
                <w:webHidden/>
              </w:rPr>
              <w:t>41</w:t>
            </w:r>
            <w:r>
              <w:rPr>
                <w:noProof/>
                <w:webHidden/>
              </w:rPr>
              <w:fldChar w:fldCharType="end"/>
            </w:r>
          </w:hyperlink>
        </w:p>
        <w:p w14:paraId="1BE11C17" w14:textId="5C20988C"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74" w:history="1">
            <w:r w:rsidRPr="00426777">
              <w:rPr>
                <w:rStyle w:val="Hyperlink"/>
                <w:noProof/>
              </w:rPr>
              <w:t>4.8.1</w:t>
            </w:r>
            <w:r>
              <w:rPr>
                <w:rFonts w:asciiTheme="minorHAnsi" w:eastAsiaTheme="minorEastAsia" w:hAnsiTheme="minorHAnsi"/>
                <w:noProof/>
                <w:sz w:val="22"/>
                <w:lang w:eastAsia="hu-HU"/>
              </w:rPr>
              <w:tab/>
            </w:r>
            <w:r w:rsidRPr="00426777">
              <w:rPr>
                <w:rStyle w:val="Hyperlink"/>
                <w:noProof/>
              </w:rPr>
              <w:t>Tárolás</w:t>
            </w:r>
            <w:r>
              <w:rPr>
                <w:noProof/>
                <w:webHidden/>
              </w:rPr>
              <w:tab/>
            </w:r>
            <w:r>
              <w:rPr>
                <w:noProof/>
                <w:webHidden/>
              </w:rPr>
              <w:fldChar w:fldCharType="begin"/>
            </w:r>
            <w:r>
              <w:rPr>
                <w:noProof/>
                <w:webHidden/>
              </w:rPr>
              <w:instrText xml:space="preserve"> PAGEREF _Toc183046174 \h </w:instrText>
            </w:r>
            <w:r>
              <w:rPr>
                <w:noProof/>
                <w:webHidden/>
              </w:rPr>
            </w:r>
            <w:r>
              <w:rPr>
                <w:noProof/>
                <w:webHidden/>
              </w:rPr>
              <w:fldChar w:fldCharType="separate"/>
            </w:r>
            <w:r w:rsidR="00BD7B34">
              <w:rPr>
                <w:noProof/>
                <w:webHidden/>
              </w:rPr>
              <w:t>42</w:t>
            </w:r>
            <w:r>
              <w:rPr>
                <w:noProof/>
                <w:webHidden/>
              </w:rPr>
              <w:fldChar w:fldCharType="end"/>
            </w:r>
          </w:hyperlink>
        </w:p>
        <w:p w14:paraId="25FF6637" w14:textId="4AE3F340"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75" w:history="1">
            <w:r w:rsidRPr="00426777">
              <w:rPr>
                <w:rStyle w:val="Hyperlink"/>
                <w:noProof/>
              </w:rPr>
              <w:t>4.8.2</w:t>
            </w:r>
            <w:r>
              <w:rPr>
                <w:rFonts w:asciiTheme="minorHAnsi" w:eastAsiaTheme="minorEastAsia" w:hAnsiTheme="minorHAnsi"/>
                <w:noProof/>
                <w:sz w:val="22"/>
                <w:lang w:eastAsia="hu-HU"/>
              </w:rPr>
              <w:tab/>
            </w:r>
            <w:r w:rsidRPr="00426777">
              <w:rPr>
                <w:rStyle w:val="Hyperlink"/>
                <w:noProof/>
              </w:rPr>
              <w:t>Lekérés</w:t>
            </w:r>
            <w:r>
              <w:rPr>
                <w:noProof/>
                <w:webHidden/>
              </w:rPr>
              <w:tab/>
            </w:r>
            <w:r>
              <w:rPr>
                <w:noProof/>
                <w:webHidden/>
              </w:rPr>
              <w:fldChar w:fldCharType="begin"/>
            </w:r>
            <w:r>
              <w:rPr>
                <w:noProof/>
                <w:webHidden/>
              </w:rPr>
              <w:instrText xml:space="preserve"> PAGEREF _Toc183046175 \h </w:instrText>
            </w:r>
            <w:r>
              <w:rPr>
                <w:noProof/>
                <w:webHidden/>
              </w:rPr>
            </w:r>
            <w:r>
              <w:rPr>
                <w:noProof/>
                <w:webHidden/>
              </w:rPr>
              <w:fldChar w:fldCharType="separate"/>
            </w:r>
            <w:r w:rsidR="00BD7B34">
              <w:rPr>
                <w:noProof/>
                <w:webHidden/>
              </w:rPr>
              <w:t>42</w:t>
            </w:r>
            <w:r>
              <w:rPr>
                <w:noProof/>
                <w:webHidden/>
              </w:rPr>
              <w:fldChar w:fldCharType="end"/>
            </w:r>
          </w:hyperlink>
        </w:p>
        <w:p w14:paraId="520106E0" w14:textId="2A4FE830"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76" w:history="1">
            <w:r w:rsidRPr="00426777">
              <w:rPr>
                <w:rStyle w:val="Hyperlink"/>
                <w:noProof/>
              </w:rPr>
              <w:t>4.8.3</w:t>
            </w:r>
            <w:r>
              <w:rPr>
                <w:rFonts w:asciiTheme="minorHAnsi" w:eastAsiaTheme="minorEastAsia" w:hAnsiTheme="minorHAnsi"/>
                <w:noProof/>
                <w:sz w:val="22"/>
                <w:lang w:eastAsia="hu-HU"/>
              </w:rPr>
              <w:tab/>
            </w:r>
            <w:r w:rsidRPr="00426777">
              <w:rPr>
                <w:rStyle w:val="Hyperlink"/>
                <w:noProof/>
              </w:rPr>
              <w:t>Visszahelyezés</w:t>
            </w:r>
            <w:r>
              <w:rPr>
                <w:noProof/>
                <w:webHidden/>
              </w:rPr>
              <w:tab/>
            </w:r>
            <w:r>
              <w:rPr>
                <w:noProof/>
                <w:webHidden/>
              </w:rPr>
              <w:fldChar w:fldCharType="begin"/>
            </w:r>
            <w:r>
              <w:rPr>
                <w:noProof/>
                <w:webHidden/>
              </w:rPr>
              <w:instrText xml:space="preserve"> PAGEREF _Toc183046176 \h </w:instrText>
            </w:r>
            <w:r>
              <w:rPr>
                <w:noProof/>
                <w:webHidden/>
              </w:rPr>
            </w:r>
            <w:r>
              <w:rPr>
                <w:noProof/>
                <w:webHidden/>
              </w:rPr>
              <w:fldChar w:fldCharType="separate"/>
            </w:r>
            <w:r w:rsidR="00BD7B34">
              <w:rPr>
                <w:noProof/>
                <w:webHidden/>
              </w:rPr>
              <w:t>43</w:t>
            </w:r>
            <w:r>
              <w:rPr>
                <w:noProof/>
                <w:webHidden/>
              </w:rPr>
              <w:fldChar w:fldCharType="end"/>
            </w:r>
          </w:hyperlink>
        </w:p>
        <w:p w14:paraId="0C719060" w14:textId="34C558FE" w:rsidR="00A36DE3" w:rsidRDefault="00A36DE3" w:rsidP="0088686B">
          <w:pPr>
            <w:pStyle w:val="TOC1"/>
            <w:spacing w:before="120" w:after="120"/>
            <w:rPr>
              <w:rFonts w:asciiTheme="minorHAnsi" w:eastAsiaTheme="minorEastAsia" w:hAnsiTheme="minorHAnsi"/>
              <w:noProof/>
              <w:sz w:val="22"/>
              <w:lang w:eastAsia="hu-HU"/>
            </w:rPr>
          </w:pPr>
          <w:hyperlink w:anchor="_Toc183046177" w:history="1">
            <w:r w:rsidRPr="00426777">
              <w:rPr>
                <w:rStyle w:val="Hyperlink"/>
                <w:noProof/>
              </w:rPr>
              <w:t>5</w:t>
            </w:r>
            <w:r>
              <w:rPr>
                <w:rFonts w:asciiTheme="minorHAnsi" w:eastAsiaTheme="minorEastAsia" w:hAnsiTheme="minorHAnsi"/>
                <w:noProof/>
                <w:sz w:val="22"/>
                <w:lang w:eastAsia="hu-HU"/>
              </w:rPr>
              <w:tab/>
            </w:r>
            <w:r w:rsidRPr="00426777">
              <w:rPr>
                <w:rStyle w:val="Hyperlink"/>
                <w:noProof/>
              </w:rPr>
              <w:t>Tervezés</w:t>
            </w:r>
            <w:r>
              <w:rPr>
                <w:noProof/>
                <w:webHidden/>
              </w:rPr>
              <w:tab/>
            </w:r>
            <w:r>
              <w:rPr>
                <w:noProof/>
                <w:webHidden/>
              </w:rPr>
              <w:fldChar w:fldCharType="begin"/>
            </w:r>
            <w:r>
              <w:rPr>
                <w:noProof/>
                <w:webHidden/>
              </w:rPr>
              <w:instrText xml:space="preserve"> PAGEREF _Toc183046177 \h </w:instrText>
            </w:r>
            <w:r>
              <w:rPr>
                <w:noProof/>
                <w:webHidden/>
              </w:rPr>
            </w:r>
            <w:r>
              <w:rPr>
                <w:noProof/>
                <w:webHidden/>
              </w:rPr>
              <w:fldChar w:fldCharType="separate"/>
            </w:r>
            <w:r w:rsidR="00BD7B34">
              <w:rPr>
                <w:noProof/>
                <w:webHidden/>
              </w:rPr>
              <w:t>44</w:t>
            </w:r>
            <w:r>
              <w:rPr>
                <w:noProof/>
                <w:webHidden/>
              </w:rPr>
              <w:fldChar w:fldCharType="end"/>
            </w:r>
          </w:hyperlink>
        </w:p>
        <w:p w14:paraId="7BBC73E9" w14:textId="4FF7B517"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78" w:history="1">
            <w:r w:rsidRPr="00426777">
              <w:rPr>
                <w:rStyle w:val="Hyperlink"/>
                <w:noProof/>
              </w:rPr>
              <w:t>5.1</w:t>
            </w:r>
            <w:r>
              <w:rPr>
                <w:rFonts w:asciiTheme="minorHAnsi" w:eastAsiaTheme="minorEastAsia" w:hAnsiTheme="minorHAnsi"/>
                <w:noProof/>
                <w:sz w:val="22"/>
                <w:lang w:eastAsia="hu-HU"/>
              </w:rPr>
              <w:tab/>
            </w:r>
            <w:r w:rsidRPr="00426777">
              <w:rPr>
                <w:rStyle w:val="Hyperlink"/>
                <w:noProof/>
              </w:rPr>
              <w:t>Miért a Marching Cubes-ra esett a választás</w:t>
            </w:r>
            <w:r>
              <w:rPr>
                <w:noProof/>
                <w:webHidden/>
              </w:rPr>
              <w:tab/>
            </w:r>
            <w:r>
              <w:rPr>
                <w:noProof/>
                <w:webHidden/>
              </w:rPr>
              <w:fldChar w:fldCharType="begin"/>
            </w:r>
            <w:r>
              <w:rPr>
                <w:noProof/>
                <w:webHidden/>
              </w:rPr>
              <w:instrText xml:space="preserve"> PAGEREF _Toc183046178 \h </w:instrText>
            </w:r>
            <w:r>
              <w:rPr>
                <w:noProof/>
                <w:webHidden/>
              </w:rPr>
            </w:r>
            <w:r>
              <w:rPr>
                <w:noProof/>
                <w:webHidden/>
              </w:rPr>
              <w:fldChar w:fldCharType="separate"/>
            </w:r>
            <w:r w:rsidR="00BD7B34">
              <w:rPr>
                <w:noProof/>
                <w:webHidden/>
              </w:rPr>
              <w:t>45</w:t>
            </w:r>
            <w:r>
              <w:rPr>
                <w:noProof/>
                <w:webHidden/>
              </w:rPr>
              <w:fldChar w:fldCharType="end"/>
            </w:r>
          </w:hyperlink>
        </w:p>
        <w:p w14:paraId="07B7A4F7" w14:textId="13CFE186"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79" w:history="1">
            <w:r w:rsidRPr="00426777">
              <w:rPr>
                <w:rStyle w:val="Hyperlink"/>
                <w:noProof/>
              </w:rPr>
              <w:t>5.2</w:t>
            </w:r>
            <w:r>
              <w:rPr>
                <w:rFonts w:asciiTheme="minorHAnsi" w:eastAsiaTheme="minorEastAsia" w:hAnsiTheme="minorHAnsi"/>
                <w:noProof/>
                <w:sz w:val="22"/>
                <w:lang w:eastAsia="hu-HU"/>
              </w:rPr>
              <w:tab/>
            </w:r>
            <w:r w:rsidRPr="00426777">
              <w:rPr>
                <w:rStyle w:val="Hyperlink"/>
                <w:noProof/>
              </w:rPr>
              <w:t>Az optimalizáció eredménye</w:t>
            </w:r>
            <w:r>
              <w:rPr>
                <w:noProof/>
                <w:webHidden/>
              </w:rPr>
              <w:tab/>
            </w:r>
            <w:r>
              <w:rPr>
                <w:noProof/>
                <w:webHidden/>
              </w:rPr>
              <w:fldChar w:fldCharType="begin"/>
            </w:r>
            <w:r>
              <w:rPr>
                <w:noProof/>
                <w:webHidden/>
              </w:rPr>
              <w:instrText xml:space="preserve"> PAGEREF _Toc183046179 \h </w:instrText>
            </w:r>
            <w:r>
              <w:rPr>
                <w:noProof/>
                <w:webHidden/>
              </w:rPr>
            </w:r>
            <w:r>
              <w:rPr>
                <w:noProof/>
                <w:webHidden/>
              </w:rPr>
              <w:fldChar w:fldCharType="separate"/>
            </w:r>
            <w:r w:rsidR="00BD7B34">
              <w:rPr>
                <w:noProof/>
                <w:webHidden/>
              </w:rPr>
              <w:t>45</w:t>
            </w:r>
            <w:r>
              <w:rPr>
                <w:noProof/>
                <w:webHidden/>
              </w:rPr>
              <w:fldChar w:fldCharType="end"/>
            </w:r>
          </w:hyperlink>
        </w:p>
        <w:p w14:paraId="2B4039D3" w14:textId="3BEE8AF6"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80" w:history="1">
            <w:r w:rsidRPr="00426777">
              <w:rPr>
                <w:rStyle w:val="Hyperlink"/>
                <w:noProof/>
              </w:rPr>
              <w:t>5.3</w:t>
            </w:r>
            <w:r>
              <w:rPr>
                <w:rFonts w:asciiTheme="minorHAnsi" w:eastAsiaTheme="minorEastAsia" w:hAnsiTheme="minorHAnsi"/>
                <w:noProof/>
                <w:sz w:val="22"/>
                <w:lang w:eastAsia="hu-HU"/>
              </w:rPr>
              <w:tab/>
            </w:r>
            <w:r w:rsidRPr="00426777">
              <w:rPr>
                <w:rStyle w:val="Hyperlink"/>
                <w:noProof/>
              </w:rPr>
              <w:t>Chunk Loading System kiválasztása</w:t>
            </w:r>
            <w:r>
              <w:rPr>
                <w:noProof/>
                <w:webHidden/>
              </w:rPr>
              <w:tab/>
            </w:r>
            <w:r>
              <w:rPr>
                <w:noProof/>
                <w:webHidden/>
              </w:rPr>
              <w:fldChar w:fldCharType="begin"/>
            </w:r>
            <w:r>
              <w:rPr>
                <w:noProof/>
                <w:webHidden/>
              </w:rPr>
              <w:instrText xml:space="preserve"> PAGEREF _Toc183046180 \h </w:instrText>
            </w:r>
            <w:r>
              <w:rPr>
                <w:noProof/>
                <w:webHidden/>
              </w:rPr>
            </w:r>
            <w:r>
              <w:rPr>
                <w:noProof/>
                <w:webHidden/>
              </w:rPr>
              <w:fldChar w:fldCharType="separate"/>
            </w:r>
            <w:r w:rsidR="00BD7B34">
              <w:rPr>
                <w:noProof/>
                <w:webHidden/>
              </w:rPr>
              <w:t>47</w:t>
            </w:r>
            <w:r>
              <w:rPr>
                <w:noProof/>
                <w:webHidden/>
              </w:rPr>
              <w:fldChar w:fldCharType="end"/>
            </w:r>
          </w:hyperlink>
        </w:p>
        <w:p w14:paraId="59F71FEE" w14:textId="7AABF841"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81" w:history="1">
            <w:r w:rsidRPr="00426777">
              <w:rPr>
                <w:rStyle w:val="Hyperlink"/>
                <w:noProof/>
              </w:rPr>
              <w:t>5.3.1</w:t>
            </w:r>
            <w:r>
              <w:rPr>
                <w:rFonts w:asciiTheme="minorHAnsi" w:eastAsiaTheme="minorEastAsia" w:hAnsiTheme="minorHAnsi"/>
                <w:noProof/>
                <w:sz w:val="22"/>
                <w:lang w:eastAsia="hu-HU"/>
              </w:rPr>
              <w:tab/>
            </w:r>
            <w:r w:rsidRPr="00426777">
              <w:rPr>
                <w:rStyle w:val="Hyperlink"/>
                <w:noProof/>
              </w:rPr>
              <w:t>Végrehajtási idők tesztelése</w:t>
            </w:r>
            <w:r>
              <w:rPr>
                <w:noProof/>
                <w:webHidden/>
              </w:rPr>
              <w:tab/>
            </w:r>
            <w:r>
              <w:rPr>
                <w:noProof/>
                <w:webHidden/>
              </w:rPr>
              <w:fldChar w:fldCharType="begin"/>
            </w:r>
            <w:r>
              <w:rPr>
                <w:noProof/>
                <w:webHidden/>
              </w:rPr>
              <w:instrText xml:space="preserve"> PAGEREF _Toc183046181 \h </w:instrText>
            </w:r>
            <w:r>
              <w:rPr>
                <w:noProof/>
                <w:webHidden/>
              </w:rPr>
            </w:r>
            <w:r>
              <w:rPr>
                <w:noProof/>
                <w:webHidden/>
              </w:rPr>
              <w:fldChar w:fldCharType="separate"/>
            </w:r>
            <w:r w:rsidR="00BD7B34">
              <w:rPr>
                <w:noProof/>
                <w:webHidden/>
              </w:rPr>
              <w:t>47</w:t>
            </w:r>
            <w:r>
              <w:rPr>
                <w:noProof/>
                <w:webHidden/>
              </w:rPr>
              <w:fldChar w:fldCharType="end"/>
            </w:r>
          </w:hyperlink>
        </w:p>
        <w:p w14:paraId="7890C3DA" w14:textId="20B48F05" w:rsidR="00A36DE3" w:rsidRDefault="00A36DE3" w:rsidP="0088686B">
          <w:pPr>
            <w:pStyle w:val="TOC2"/>
            <w:tabs>
              <w:tab w:val="left" w:pos="1100"/>
              <w:tab w:val="right" w:leader="dot" w:pos="8777"/>
            </w:tabs>
            <w:spacing w:before="120" w:after="120"/>
            <w:rPr>
              <w:rFonts w:asciiTheme="minorHAnsi" w:eastAsiaTheme="minorEastAsia" w:hAnsiTheme="minorHAnsi"/>
              <w:noProof/>
              <w:sz w:val="22"/>
              <w:lang w:eastAsia="hu-HU"/>
            </w:rPr>
          </w:pPr>
          <w:hyperlink w:anchor="_Toc183046182" w:history="1">
            <w:r w:rsidRPr="00426777">
              <w:rPr>
                <w:rStyle w:val="Hyperlink"/>
                <w:noProof/>
              </w:rPr>
              <w:t>5.4</w:t>
            </w:r>
            <w:r>
              <w:rPr>
                <w:rFonts w:asciiTheme="minorHAnsi" w:eastAsiaTheme="minorEastAsia" w:hAnsiTheme="minorHAnsi"/>
                <w:noProof/>
                <w:sz w:val="22"/>
                <w:lang w:eastAsia="hu-HU"/>
              </w:rPr>
              <w:tab/>
            </w:r>
            <w:r w:rsidRPr="00426777">
              <w:rPr>
                <w:rStyle w:val="Hyperlink"/>
                <w:noProof/>
              </w:rPr>
              <w:t>Tesztek</w:t>
            </w:r>
            <w:r>
              <w:rPr>
                <w:noProof/>
                <w:webHidden/>
              </w:rPr>
              <w:tab/>
            </w:r>
            <w:r>
              <w:rPr>
                <w:noProof/>
                <w:webHidden/>
              </w:rPr>
              <w:fldChar w:fldCharType="begin"/>
            </w:r>
            <w:r>
              <w:rPr>
                <w:noProof/>
                <w:webHidden/>
              </w:rPr>
              <w:instrText xml:space="preserve"> PAGEREF _Toc183046182 \h </w:instrText>
            </w:r>
            <w:r>
              <w:rPr>
                <w:noProof/>
                <w:webHidden/>
              </w:rPr>
            </w:r>
            <w:r>
              <w:rPr>
                <w:noProof/>
                <w:webHidden/>
              </w:rPr>
              <w:fldChar w:fldCharType="separate"/>
            </w:r>
            <w:r w:rsidR="00BD7B34">
              <w:rPr>
                <w:noProof/>
                <w:webHidden/>
              </w:rPr>
              <w:t>50</w:t>
            </w:r>
            <w:r>
              <w:rPr>
                <w:noProof/>
                <w:webHidden/>
              </w:rPr>
              <w:fldChar w:fldCharType="end"/>
            </w:r>
          </w:hyperlink>
        </w:p>
        <w:p w14:paraId="64B66C97" w14:textId="1EC80A5B"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83" w:history="1">
            <w:r w:rsidRPr="00426777">
              <w:rPr>
                <w:rStyle w:val="Hyperlink"/>
                <w:noProof/>
              </w:rPr>
              <w:t>5.4.1</w:t>
            </w:r>
            <w:r>
              <w:rPr>
                <w:rFonts w:asciiTheme="minorHAnsi" w:eastAsiaTheme="minorEastAsia" w:hAnsiTheme="minorHAnsi"/>
                <w:noProof/>
                <w:sz w:val="22"/>
                <w:lang w:eastAsia="hu-HU"/>
              </w:rPr>
              <w:tab/>
            </w:r>
            <w:r w:rsidRPr="00426777">
              <w:rPr>
                <w:rStyle w:val="Hyperlink"/>
                <w:noProof/>
              </w:rPr>
              <w:t>Chunk csatlakozási hiba</w:t>
            </w:r>
            <w:r>
              <w:rPr>
                <w:noProof/>
                <w:webHidden/>
              </w:rPr>
              <w:tab/>
            </w:r>
            <w:r>
              <w:rPr>
                <w:noProof/>
                <w:webHidden/>
              </w:rPr>
              <w:fldChar w:fldCharType="begin"/>
            </w:r>
            <w:r>
              <w:rPr>
                <w:noProof/>
                <w:webHidden/>
              </w:rPr>
              <w:instrText xml:space="preserve"> PAGEREF _Toc183046183 \h </w:instrText>
            </w:r>
            <w:r>
              <w:rPr>
                <w:noProof/>
                <w:webHidden/>
              </w:rPr>
            </w:r>
            <w:r>
              <w:rPr>
                <w:noProof/>
                <w:webHidden/>
              </w:rPr>
              <w:fldChar w:fldCharType="separate"/>
            </w:r>
            <w:r w:rsidR="00BD7B34">
              <w:rPr>
                <w:noProof/>
                <w:webHidden/>
              </w:rPr>
              <w:t>50</w:t>
            </w:r>
            <w:r>
              <w:rPr>
                <w:noProof/>
                <w:webHidden/>
              </w:rPr>
              <w:fldChar w:fldCharType="end"/>
            </w:r>
          </w:hyperlink>
        </w:p>
        <w:p w14:paraId="4570DA5C" w14:textId="2CD45259"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84" w:history="1">
            <w:r w:rsidRPr="00426777">
              <w:rPr>
                <w:rStyle w:val="Hyperlink"/>
                <w:noProof/>
              </w:rPr>
              <w:t>5.4.2</w:t>
            </w:r>
            <w:r>
              <w:rPr>
                <w:rFonts w:asciiTheme="minorHAnsi" w:eastAsiaTheme="minorEastAsia" w:hAnsiTheme="minorHAnsi"/>
                <w:noProof/>
                <w:sz w:val="22"/>
                <w:lang w:eastAsia="hu-HU"/>
              </w:rPr>
              <w:tab/>
            </w:r>
            <w:r w:rsidRPr="00426777">
              <w:rPr>
                <w:rStyle w:val="Hyperlink"/>
                <w:noProof/>
              </w:rPr>
              <w:t>Chunkon belüli hiba</w:t>
            </w:r>
            <w:r>
              <w:rPr>
                <w:noProof/>
                <w:webHidden/>
              </w:rPr>
              <w:tab/>
            </w:r>
            <w:r>
              <w:rPr>
                <w:noProof/>
                <w:webHidden/>
              </w:rPr>
              <w:fldChar w:fldCharType="begin"/>
            </w:r>
            <w:r>
              <w:rPr>
                <w:noProof/>
                <w:webHidden/>
              </w:rPr>
              <w:instrText xml:space="preserve"> PAGEREF _Toc183046184 \h </w:instrText>
            </w:r>
            <w:r>
              <w:rPr>
                <w:noProof/>
                <w:webHidden/>
              </w:rPr>
            </w:r>
            <w:r>
              <w:rPr>
                <w:noProof/>
                <w:webHidden/>
              </w:rPr>
              <w:fldChar w:fldCharType="separate"/>
            </w:r>
            <w:r w:rsidR="00BD7B34">
              <w:rPr>
                <w:noProof/>
                <w:webHidden/>
              </w:rPr>
              <w:t>51</w:t>
            </w:r>
            <w:r>
              <w:rPr>
                <w:noProof/>
                <w:webHidden/>
              </w:rPr>
              <w:fldChar w:fldCharType="end"/>
            </w:r>
          </w:hyperlink>
        </w:p>
        <w:p w14:paraId="1575DEC8" w14:textId="7679CCB9"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85" w:history="1">
            <w:r w:rsidRPr="00426777">
              <w:rPr>
                <w:rStyle w:val="Hyperlink"/>
                <w:noProof/>
              </w:rPr>
              <w:t>5.4.3</w:t>
            </w:r>
            <w:r>
              <w:rPr>
                <w:rFonts w:asciiTheme="minorHAnsi" w:eastAsiaTheme="minorEastAsia" w:hAnsiTheme="minorHAnsi"/>
                <w:noProof/>
                <w:sz w:val="22"/>
                <w:lang w:eastAsia="hu-HU"/>
              </w:rPr>
              <w:tab/>
            </w:r>
            <w:r w:rsidRPr="00426777">
              <w:rPr>
                <w:rStyle w:val="Hyperlink"/>
                <w:noProof/>
              </w:rPr>
              <w:t>Zaj magasság hiba</w:t>
            </w:r>
            <w:r>
              <w:rPr>
                <w:noProof/>
                <w:webHidden/>
              </w:rPr>
              <w:tab/>
            </w:r>
            <w:r>
              <w:rPr>
                <w:noProof/>
                <w:webHidden/>
              </w:rPr>
              <w:fldChar w:fldCharType="begin"/>
            </w:r>
            <w:r>
              <w:rPr>
                <w:noProof/>
                <w:webHidden/>
              </w:rPr>
              <w:instrText xml:space="preserve"> PAGEREF _Toc183046185 \h </w:instrText>
            </w:r>
            <w:r>
              <w:rPr>
                <w:noProof/>
                <w:webHidden/>
              </w:rPr>
            </w:r>
            <w:r>
              <w:rPr>
                <w:noProof/>
                <w:webHidden/>
              </w:rPr>
              <w:fldChar w:fldCharType="separate"/>
            </w:r>
            <w:r w:rsidR="00BD7B34">
              <w:rPr>
                <w:noProof/>
                <w:webHidden/>
              </w:rPr>
              <w:t>52</w:t>
            </w:r>
            <w:r>
              <w:rPr>
                <w:noProof/>
                <w:webHidden/>
              </w:rPr>
              <w:fldChar w:fldCharType="end"/>
            </w:r>
          </w:hyperlink>
        </w:p>
        <w:p w14:paraId="65F04C96" w14:textId="2A9223C5" w:rsidR="00A36DE3" w:rsidRDefault="00A36DE3" w:rsidP="0088686B">
          <w:pPr>
            <w:pStyle w:val="TOC3"/>
            <w:tabs>
              <w:tab w:val="left" w:pos="1540"/>
            </w:tabs>
            <w:spacing w:before="120" w:after="120"/>
            <w:rPr>
              <w:rFonts w:asciiTheme="minorHAnsi" w:eastAsiaTheme="minorEastAsia" w:hAnsiTheme="minorHAnsi"/>
              <w:noProof/>
              <w:sz w:val="22"/>
              <w:lang w:eastAsia="hu-HU"/>
            </w:rPr>
          </w:pPr>
          <w:hyperlink w:anchor="_Toc183046186" w:history="1">
            <w:r w:rsidRPr="00426777">
              <w:rPr>
                <w:rStyle w:val="Hyperlink"/>
                <w:noProof/>
              </w:rPr>
              <w:t>5.4.4</w:t>
            </w:r>
            <w:r>
              <w:rPr>
                <w:rFonts w:asciiTheme="minorHAnsi" w:eastAsiaTheme="minorEastAsia" w:hAnsiTheme="minorHAnsi"/>
                <w:noProof/>
                <w:sz w:val="22"/>
                <w:lang w:eastAsia="hu-HU"/>
              </w:rPr>
              <w:tab/>
            </w:r>
            <w:r w:rsidRPr="00426777">
              <w:rPr>
                <w:rStyle w:val="Hyperlink"/>
                <w:noProof/>
              </w:rPr>
              <w:t>Zaj intenzitás hiba</w:t>
            </w:r>
            <w:r>
              <w:rPr>
                <w:noProof/>
                <w:webHidden/>
              </w:rPr>
              <w:tab/>
            </w:r>
            <w:r>
              <w:rPr>
                <w:noProof/>
                <w:webHidden/>
              </w:rPr>
              <w:fldChar w:fldCharType="begin"/>
            </w:r>
            <w:r>
              <w:rPr>
                <w:noProof/>
                <w:webHidden/>
              </w:rPr>
              <w:instrText xml:space="preserve"> PAGEREF _Toc183046186 \h </w:instrText>
            </w:r>
            <w:r>
              <w:rPr>
                <w:noProof/>
                <w:webHidden/>
              </w:rPr>
            </w:r>
            <w:r>
              <w:rPr>
                <w:noProof/>
                <w:webHidden/>
              </w:rPr>
              <w:fldChar w:fldCharType="separate"/>
            </w:r>
            <w:r w:rsidR="00BD7B34">
              <w:rPr>
                <w:noProof/>
                <w:webHidden/>
              </w:rPr>
              <w:t>53</w:t>
            </w:r>
            <w:r>
              <w:rPr>
                <w:noProof/>
                <w:webHidden/>
              </w:rPr>
              <w:fldChar w:fldCharType="end"/>
            </w:r>
          </w:hyperlink>
        </w:p>
        <w:p w14:paraId="4EB6FD98" w14:textId="30CAC9FB" w:rsidR="00A36DE3" w:rsidRDefault="00A36DE3" w:rsidP="0088686B">
          <w:pPr>
            <w:pStyle w:val="TOC1"/>
            <w:spacing w:before="120" w:after="120"/>
            <w:rPr>
              <w:rFonts w:asciiTheme="minorHAnsi" w:eastAsiaTheme="minorEastAsia" w:hAnsiTheme="minorHAnsi"/>
              <w:noProof/>
              <w:sz w:val="22"/>
              <w:lang w:eastAsia="hu-HU"/>
            </w:rPr>
          </w:pPr>
          <w:hyperlink w:anchor="_Toc183046187" w:history="1">
            <w:r w:rsidRPr="00426777">
              <w:rPr>
                <w:rStyle w:val="Hyperlink"/>
                <w:noProof/>
              </w:rPr>
              <w:t>6</w:t>
            </w:r>
            <w:r>
              <w:rPr>
                <w:rFonts w:asciiTheme="minorHAnsi" w:eastAsiaTheme="minorEastAsia" w:hAnsiTheme="minorHAnsi"/>
                <w:noProof/>
                <w:sz w:val="22"/>
                <w:lang w:eastAsia="hu-HU"/>
              </w:rPr>
              <w:tab/>
            </w:r>
            <w:r w:rsidRPr="00426777">
              <w:rPr>
                <w:rStyle w:val="Hyperlink"/>
                <w:noProof/>
              </w:rPr>
              <w:t>Konklúzió</w:t>
            </w:r>
            <w:r>
              <w:rPr>
                <w:noProof/>
                <w:webHidden/>
              </w:rPr>
              <w:tab/>
            </w:r>
            <w:r>
              <w:rPr>
                <w:noProof/>
                <w:webHidden/>
              </w:rPr>
              <w:fldChar w:fldCharType="begin"/>
            </w:r>
            <w:r>
              <w:rPr>
                <w:noProof/>
                <w:webHidden/>
              </w:rPr>
              <w:instrText xml:space="preserve"> PAGEREF _Toc183046187 \h </w:instrText>
            </w:r>
            <w:r>
              <w:rPr>
                <w:noProof/>
                <w:webHidden/>
              </w:rPr>
            </w:r>
            <w:r>
              <w:rPr>
                <w:noProof/>
                <w:webHidden/>
              </w:rPr>
              <w:fldChar w:fldCharType="separate"/>
            </w:r>
            <w:r w:rsidR="00BD7B34">
              <w:rPr>
                <w:noProof/>
                <w:webHidden/>
              </w:rPr>
              <w:t>54</w:t>
            </w:r>
            <w:r>
              <w:rPr>
                <w:noProof/>
                <w:webHidden/>
              </w:rPr>
              <w:fldChar w:fldCharType="end"/>
            </w:r>
          </w:hyperlink>
        </w:p>
        <w:p w14:paraId="5D2B87A9" w14:textId="7536F488" w:rsidR="00A36DE3" w:rsidRDefault="00A36DE3" w:rsidP="0088686B">
          <w:pPr>
            <w:pStyle w:val="TOC1"/>
            <w:spacing w:before="120" w:after="120"/>
            <w:rPr>
              <w:rFonts w:asciiTheme="minorHAnsi" w:eastAsiaTheme="minorEastAsia" w:hAnsiTheme="minorHAnsi"/>
              <w:noProof/>
              <w:sz w:val="22"/>
              <w:lang w:eastAsia="hu-HU"/>
            </w:rPr>
          </w:pPr>
          <w:hyperlink w:anchor="_Toc183046188" w:history="1">
            <w:r w:rsidRPr="00426777">
              <w:rPr>
                <w:rStyle w:val="Hyperlink"/>
                <w:noProof/>
              </w:rPr>
              <w:t>7</w:t>
            </w:r>
            <w:r>
              <w:rPr>
                <w:rFonts w:asciiTheme="minorHAnsi" w:eastAsiaTheme="minorEastAsia" w:hAnsiTheme="minorHAnsi"/>
                <w:noProof/>
                <w:sz w:val="22"/>
                <w:lang w:eastAsia="hu-HU"/>
              </w:rPr>
              <w:tab/>
            </w:r>
            <w:r w:rsidRPr="00426777">
              <w:rPr>
                <w:rStyle w:val="Hyperlink"/>
                <w:noProof/>
              </w:rPr>
              <w:t>Mellékletek</w:t>
            </w:r>
            <w:r>
              <w:rPr>
                <w:noProof/>
                <w:webHidden/>
              </w:rPr>
              <w:tab/>
            </w:r>
            <w:r>
              <w:rPr>
                <w:noProof/>
                <w:webHidden/>
              </w:rPr>
              <w:fldChar w:fldCharType="begin"/>
            </w:r>
            <w:r>
              <w:rPr>
                <w:noProof/>
                <w:webHidden/>
              </w:rPr>
              <w:instrText xml:space="preserve"> PAGEREF _Toc183046188 \h </w:instrText>
            </w:r>
            <w:r>
              <w:rPr>
                <w:noProof/>
                <w:webHidden/>
              </w:rPr>
            </w:r>
            <w:r>
              <w:rPr>
                <w:noProof/>
                <w:webHidden/>
              </w:rPr>
              <w:fldChar w:fldCharType="separate"/>
            </w:r>
            <w:r w:rsidR="00BD7B34">
              <w:rPr>
                <w:noProof/>
                <w:webHidden/>
              </w:rPr>
              <w:t>55</w:t>
            </w:r>
            <w:r>
              <w:rPr>
                <w:noProof/>
                <w:webHidden/>
              </w:rPr>
              <w:fldChar w:fldCharType="end"/>
            </w:r>
          </w:hyperlink>
        </w:p>
        <w:p w14:paraId="6A003742" w14:textId="1013CD82" w:rsidR="00A36DE3" w:rsidRDefault="00A36DE3" w:rsidP="0088686B">
          <w:pPr>
            <w:pStyle w:val="TOC1"/>
            <w:spacing w:before="120" w:after="120"/>
            <w:rPr>
              <w:rFonts w:asciiTheme="minorHAnsi" w:eastAsiaTheme="minorEastAsia" w:hAnsiTheme="minorHAnsi"/>
              <w:noProof/>
              <w:sz w:val="22"/>
              <w:lang w:eastAsia="hu-HU"/>
            </w:rPr>
          </w:pPr>
          <w:hyperlink w:anchor="_Toc183046189" w:history="1">
            <w:r w:rsidRPr="00426777">
              <w:rPr>
                <w:rStyle w:val="Hyperlink"/>
                <w:noProof/>
              </w:rPr>
              <w:t>8</w:t>
            </w:r>
            <w:r>
              <w:rPr>
                <w:rFonts w:asciiTheme="minorHAnsi" w:eastAsiaTheme="minorEastAsia" w:hAnsiTheme="minorHAnsi"/>
                <w:noProof/>
                <w:sz w:val="22"/>
                <w:lang w:eastAsia="hu-HU"/>
              </w:rPr>
              <w:tab/>
            </w:r>
            <w:r w:rsidRPr="00426777">
              <w:rPr>
                <w:rStyle w:val="Hyperlink"/>
                <w:noProof/>
              </w:rPr>
              <w:t>Irodalomjegyzék</w:t>
            </w:r>
            <w:r>
              <w:rPr>
                <w:noProof/>
                <w:webHidden/>
              </w:rPr>
              <w:tab/>
            </w:r>
            <w:r>
              <w:rPr>
                <w:noProof/>
                <w:webHidden/>
              </w:rPr>
              <w:fldChar w:fldCharType="begin"/>
            </w:r>
            <w:r>
              <w:rPr>
                <w:noProof/>
                <w:webHidden/>
              </w:rPr>
              <w:instrText xml:space="preserve"> PAGEREF _Toc183046189 \h </w:instrText>
            </w:r>
            <w:r>
              <w:rPr>
                <w:noProof/>
                <w:webHidden/>
              </w:rPr>
            </w:r>
            <w:r>
              <w:rPr>
                <w:noProof/>
                <w:webHidden/>
              </w:rPr>
              <w:fldChar w:fldCharType="separate"/>
            </w:r>
            <w:r w:rsidR="00BD7B34">
              <w:rPr>
                <w:noProof/>
                <w:webHidden/>
              </w:rPr>
              <w:t>56</w:t>
            </w:r>
            <w:r>
              <w:rPr>
                <w:noProof/>
                <w:webHidden/>
              </w:rPr>
              <w:fldChar w:fldCharType="end"/>
            </w:r>
          </w:hyperlink>
        </w:p>
        <w:p w14:paraId="275B0FD7" w14:textId="2554C927" w:rsidR="008C51AA" w:rsidRDefault="00C50744" w:rsidP="0088686B">
          <w:pPr>
            <w:spacing w:before="120" w:after="120"/>
            <w:ind w:firstLine="0"/>
            <w:rPr>
              <w:b/>
              <w:bCs/>
            </w:rPr>
          </w:pPr>
          <w:r>
            <w:rPr>
              <w:b/>
              <w:bCs/>
            </w:rPr>
            <w:fldChar w:fldCharType="end"/>
          </w:r>
        </w:p>
      </w:sdtContent>
    </w:sdt>
    <w:p w14:paraId="3DF900A0" w14:textId="4CC47220" w:rsidR="00C50744" w:rsidRDefault="00C50744" w:rsidP="008C51AA">
      <w:pPr>
        <w:ind w:firstLine="0"/>
      </w:pPr>
      <w:r>
        <w:br w:type="page"/>
      </w:r>
    </w:p>
    <w:p w14:paraId="1BD10D47" w14:textId="77777777" w:rsidR="00C50744" w:rsidRDefault="00C50744" w:rsidP="00791E2B">
      <w:pPr>
        <w:pStyle w:val="Heading1"/>
        <w:sectPr w:rsidR="00C50744" w:rsidSect="000A205C">
          <w:type w:val="continuous"/>
          <w:pgSz w:w="11906" w:h="16838"/>
          <w:pgMar w:top="1418" w:right="1418" w:bottom="1418" w:left="1701" w:header="0" w:footer="0" w:gutter="0"/>
          <w:pgNumType w:start="0"/>
          <w:cols w:space="708"/>
          <w:docGrid w:linePitch="326" w:charSpace="-6554"/>
        </w:sectPr>
      </w:pPr>
    </w:p>
    <w:p w14:paraId="37AB55D7" w14:textId="05D46C5E" w:rsidR="00B04A9A" w:rsidRPr="00B04A9A" w:rsidRDefault="00B04A9A" w:rsidP="00791E2B">
      <w:pPr>
        <w:pStyle w:val="Heading1"/>
      </w:pPr>
      <w:bookmarkStart w:id="5" w:name="_Toc183046118"/>
      <w:r w:rsidRPr="00B04A9A">
        <w:lastRenderedPageBreak/>
        <w:t>Bevezetés</w:t>
      </w:r>
      <w:bookmarkEnd w:id="4"/>
      <w:bookmarkEnd w:id="5"/>
    </w:p>
    <w:p w14:paraId="0573A4D6" w14:textId="77777777" w:rsidR="00E66158" w:rsidRDefault="00B04A9A" w:rsidP="00E34A0D">
      <w:r w:rsidRPr="00B04A9A">
        <w:t xml:space="preserve">A projekt célja nem egy teljes játék létrehozása, hanem egy váz készítése, amelyre rá lehet építeni egy </w:t>
      </w:r>
      <w:proofErr w:type="spellStart"/>
      <w:r w:rsidRPr="00B04A9A">
        <w:t>open</w:t>
      </w:r>
      <w:proofErr w:type="spellEnd"/>
      <w:r w:rsidRPr="00B04A9A">
        <w:t xml:space="preserve"> </w:t>
      </w:r>
      <w:proofErr w:type="spellStart"/>
      <w:r w:rsidRPr="00B04A9A">
        <w:t>world</w:t>
      </w:r>
      <w:proofErr w:type="spellEnd"/>
      <w:r w:rsidRPr="00B04A9A">
        <w:t xml:space="preserve"> </w:t>
      </w:r>
      <w:proofErr w:type="spellStart"/>
      <w:r w:rsidRPr="00B04A9A">
        <w:t>sandbox</w:t>
      </w:r>
      <w:proofErr w:type="spellEnd"/>
      <w:r w:rsidRPr="00B04A9A">
        <w:t xml:space="preserve"> stílusú játékot. A videójátékok között relatív kevés 3D </w:t>
      </w:r>
      <w:proofErr w:type="spellStart"/>
      <w:r w:rsidR="00342EA1">
        <w:t>v</w:t>
      </w:r>
      <w:r w:rsidRPr="00B04A9A">
        <w:t>oxel</w:t>
      </w:r>
      <w:proofErr w:type="spellEnd"/>
      <w:r w:rsidRPr="00B04A9A">
        <w:t xml:space="preserve"> játék található, hogyha nem számoljuk a híres címek egyértelmű másolatait. </w:t>
      </w:r>
    </w:p>
    <w:p w14:paraId="2D58F8B9" w14:textId="78467923" w:rsidR="00B04A9A" w:rsidRPr="00B04A9A" w:rsidRDefault="00E66158" w:rsidP="00E34A0D">
      <w:r>
        <w:t xml:space="preserve">A híres </w:t>
      </w:r>
      <w:proofErr w:type="spellStart"/>
      <w:r>
        <w:t>voxeljátékok</w:t>
      </w:r>
      <w:proofErr w:type="spellEnd"/>
      <w:r>
        <w:t xml:space="preserve"> között is a legtöbb a kocka alapú </w:t>
      </w:r>
      <w:proofErr w:type="spellStart"/>
      <w:r>
        <w:t>voxelek</w:t>
      </w:r>
      <w:proofErr w:type="spellEnd"/>
      <w:r>
        <w:t xml:space="preserve"> megoldását alkalmazza, vagyis a pálya dinamikusan manipulálható, de csak a megadott kockaháló keretében. A </w:t>
      </w:r>
      <w:proofErr w:type="spellStart"/>
      <w:r>
        <w:t>Marching</w:t>
      </w:r>
      <w:proofErr w:type="spellEnd"/>
      <w:r>
        <w:t xml:space="preserve"> </w:t>
      </w:r>
      <w:proofErr w:type="spellStart"/>
      <w:r>
        <w:t>Cubes</w:t>
      </w:r>
      <w:proofErr w:type="spellEnd"/>
      <w:r>
        <w:t xml:space="preserve"> algoritmus használatával lehetőség van dinamikusabb környezetmanipulációra. Ezt azért nem alkalmazza több játék, mert az algoritmus viszonylag komplex és legtöbbször a játékmenet nem teszi szükségessé a használatát</w:t>
      </w:r>
      <w:r w:rsidR="006F530F">
        <w:t xml:space="preserve">, de a </w:t>
      </w:r>
      <w:proofErr w:type="spellStart"/>
      <w:r w:rsidR="006F530F">
        <w:t>Marching</w:t>
      </w:r>
      <w:proofErr w:type="spellEnd"/>
      <w:r w:rsidR="006F530F">
        <w:t xml:space="preserve"> </w:t>
      </w:r>
      <w:proofErr w:type="spellStart"/>
      <w:r w:rsidR="006F530F">
        <w:t>Cubes</w:t>
      </w:r>
      <w:proofErr w:type="spellEnd"/>
      <w:r w:rsidR="006F530F">
        <w:t xml:space="preserve"> algoritmus sikeres implementációjával lehetséges lesz új játékmechanikák implementálására, ezzel egyedi játékélmény készítésére.</w:t>
      </w:r>
    </w:p>
    <w:p w14:paraId="494A9EC2" w14:textId="77777777" w:rsidR="00B04A9A" w:rsidRPr="00B04A9A" w:rsidRDefault="00B04A9A" w:rsidP="00E34A0D">
      <w:r w:rsidRPr="00B04A9A">
        <w:t xml:space="preserve">Mind a három aspektus, az Open World, a Procedurális Generálás és a </w:t>
      </w:r>
      <w:proofErr w:type="spellStart"/>
      <w:r w:rsidRPr="00B04A9A">
        <w:t>Voxel</w:t>
      </w:r>
      <w:proofErr w:type="spellEnd"/>
      <w:r w:rsidRPr="00B04A9A">
        <w:t xml:space="preserve"> alapú környezet manipuláció is a fejlesztés nagyrészét teszi ki és amíg az egyes részek nem működőképesek, akár önmagukban, akár együtt, addig magának a játékmenetnek a kifejlesztését nem is lehet elkezdeni.  </w:t>
      </w:r>
    </w:p>
    <w:p w14:paraId="4EB9523D" w14:textId="6B608424" w:rsidR="00B04A9A" w:rsidRPr="00B04A9A" w:rsidRDefault="00B04A9A" w:rsidP="00E34A0D">
      <w:r w:rsidRPr="00B04A9A">
        <w:t xml:space="preserve">A követelmények között jelen lesz egy futtatható alkalmazásnak a létrehozása. Ebben az alkalmazásban be lehet majd tölteni egy pályát, amelyen szabadon lehet mozogni. A pálya procedurálisan lesz generálva és a környezet alapszinten manipulálható lesz. Ezek a követelmények már elegek ahhoz, hogy egy ilyen vázra rá lehessen építeni egy </w:t>
      </w:r>
      <w:proofErr w:type="spellStart"/>
      <w:r w:rsidR="00342EA1" w:rsidRPr="00B04A9A">
        <w:t>open</w:t>
      </w:r>
      <w:proofErr w:type="spellEnd"/>
      <w:r w:rsidR="00342EA1" w:rsidRPr="00B04A9A">
        <w:t xml:space="preserve"> </w:t>
      </w:r>
      <w:proofErr w:type="spellStart"/>
      <w:r w:rsidR="00342EA1" w:rsidRPr="00B04A9A">
        <w:t>world</w:t>
      </w:r>
      <w:proofErr w:type="spellEnd"/>
      <w:r w:rsidR="00342EA1" w:rsidRPr="00B04A9A">
        <w:t xml:space="preserve"> </w:t>
      </w:r>
      <w:proofErr w:type="spellStart"/>
      <w:r w:rsidR="00342EA1" w:rsidRPr="00B04A9A">
        <w:t>sandbox</w:t>
      </w:r>
      <w:proofErr w:type="spellEnd"/>
      <w:r w:rsidRPr="00B04A9A">
        <w:t xml:space="preserve"> játékot. </w:t>
      </w:r>
    </w:p>
    <w:p w14:paraId="08CDCDFB" w14:textId="77777777" w:rsidR="00E66158" w:rsidRDefault="00B04A9A" w:rsidP="00E34A0D">
      <w:r w:rsidRPr="00B04A9A">
        <w:t xml:space="preserve">A játék megvalósítása </w:t>
      </w:r>
      <w:proofErr w:type="spellStart"/>
      <w:r w:rsidRPr="00B04A9A">
        <w:t>Unity</w:t>
      </w:r>
      <w:proofErr w:type="spellEnd"/>
      <w:r w:rsidRPr="00B04A9A">
        <w:t xml:space="preserve">-ban történik. Ez több előnnyel is jár, mint például, hogy a játékmotort nem kell kifejleszteni. </w:t>
      </w:r>
    </w:p>
    <w:p w14:paraId="48CD1F1C" w14:textId="04A3E4D1" w:rsidR="00BA169C" w:rsidRDefault="00BA169C" w:rsidP="00E34A0D">
      <w:r>
        <w:t xml:space="preserve">A dolgozat második fejezetében az előzőleg használt kifejezésekre nyújt magyarázatot és egy alapszintű leírást biztosít a különböző módszerek technikai hátteréről, hogy a későbbi fejezetekben hivatkozni lehessen rájuk. </w:t>
      </w:r>
    </w:p>
    <w:p w14:paraId="3E59B686" w14:textId="304FF916" w:rsidR="00DA3D94" w:rsidRDefault="00DA3D94" w:rsidP="00E34A0D">
      <w:r>
        <w:t xml:space="preserve">A harmadik fejezet a követelményeket, funkciókat specifikálja és a program strukturális felépítéséről tartalmaz diagrammokat. </w:t>
      </w:r>
    </w:p>
    <w:p w14:paraId="15BD53D7" w14:textId="2618E081" w:rsidR="00DA3D94" w:rsidRDefault="00DA3D94" w:rsidP="00E34A0D">
      <w:r>
        <w:t xml:space="preserve">A negyedik fejezet az implementálásról szól, amelynek keretein belül a </w:t>
      </w:r>
      <w:proofErr w:type="spellStart"/>
      <w:r>
        <w:t>Marching</w:t>
      </w:r>
      <w:proofErr w:type="spellEnd"/>
      <w:r>
        <w:t xml:space="preserve"> </w:t>
      </w:r>
      <w:proofErr w:type="spellStart"/>
      <w:r>
        <w:t>Cubes</w:t>
      </w:r>
      <w:proofErr w:type="spellEnd"/>
      <w:r>
        <w:t xml:space="preserve"> algoritmus gyakorlati alkalmazására kerül sor. Ebben a fejezetben</w:t>
      </w:r>
      <w:r w:rsidR="000F6156">
        <w:t xml:space="preserve"> lesznek kiemelve az </w:t>
      </w:r>
      <w:r w:rsidR="000F6156">
        <w:lastRenderedPageBreak/>
        <w:t xml:space="preserve">algoritmus hátulütői és a hatékonyság növelésére tett lépések lesznek elmagyarázva. Ebben a fejezetben szó lesz még a procedurális generálásról és a pálya menedzseléséről is. </w:t>
      </w:r>
    </w:p>
    <w:p w14:paraId="28DCE554" w14:textId="79773435" w:rsidR="006D161A" w:rsidRDefault="006D161A" w:rsidP="00E34A0D">
      <w:r>
        <w:t>Az ötödik fejezet különböző teszteket és méréseket tartalmaz, amelyekkel ellenőrizni lehet a program megfelelő működését és segítenek eldönteni, hogy mely módszereket érdemes implementáln</w:t>
      </w:r>
      <w:r w:rsidR="00E40B0A">
        <w:t>i</w:t>
      </w:r>
      <w:r>
        <w:t xml:space="preserve">. </w:t>
      </w:r>
    </w:p>
    <w:p w14:paraId="78DC314A" w14:textId="77777777" w:rsidR="003D7E18" w:rsidRDefault="003D7E18">
      <w:pPr>
        <w:spacing w:before="0" w:after="0" w:line="240" w:lineRule="auto"/>
        <w:ind w:firstLine="0"/>
        <w:jc w:val="left"/>
      </w:pPr>
      <w:r>
        <w:br w:type="page"/>
      </w:r>
    </w:p>
    <w:p w14:paraId="562721F4" w14:textId="77777777" w:rsidR="00B04A9A" w:rsidRPr="00B04A9A" w:rsidRDefault="00B04A9A" w:rsidP="00791E2B">
      <w:pPr>
        <w:pStyle w:val="Heading1"/>
      </w:pPr>
      <w:bookmarkStart w:id="6" w:name="_Toc179380827"/>
      <w:bookmarkStart w:id="7" w:name="_Toc183046119"/>
      <w:r w:rsidRPr="00791E2B">
        <w:lastRenderedPageBreak/>
        <w:t>Elméleti</w:t>
      </w:r>
      <w:r w:rsidRPr="00B04A9A">
        <w:t xml:space="preserve"> Háttér</w:t>
      </w:r>
      <w:bookmarkEnd w:id="6"/>
      <w:bookmarkEnd w:id="7"/>
    </w:p>
    <w:p w14:paraId="364E6F6C" w14:textId="77777777" w:rsidR="00B04A9A" w:rsidRPr="00B04A9A" w:rsidRDefault="00B04A9A" w:rsidP="00E34A0D">
      <w:pPr>
        <w:pStyle w:val="Heading2"/>
      </w:pPr>
      <w:bookmarkStart w:id="8" w:name="_Toc179380828"/>
      <w:bookmarkStart w:id="9" w:name="_Toc183046120"/>
      <w:proofErr w:type="spellStart"/>
      <w:r w:rsidRPr="00B04A9A">
        <w:t>Voxel</w:t>
      </w:r>
      <w:proofErr w:type="spellEnd"/>
      <w:r w:rsidRPr="00B04A9A">
        <w:t xml:space="preserve"> és </w:t>
      </w:r>
      <w:proofErr w:type="spellStart"/>
      <w:r w:rsidRPr="00B04A9A">
        <w:t>voxeljáték</w:t>
      </w:r>
      <w:proofErr w:type="spellEnd"/>
      <w:r w:rsidRPr="00B04A9A">
        <w:t xml:space="preserve"> definíció</w:t>
      </w:r>
      <w:bookmarkEnd w:id="8"/>
      <w:bookmarkEnd w:id="9"/>
    </w:p>
    <w:p w14:paraId="7A155DA5" w14:textId="47217195" w:rsidR="00B04A9A" w:rsidRPr="00B04A9A" w:rsidRDefault="00B04A9A" w:rsidP="00E34A0D">
      <w:r w:rsidRPr="00B04A9A">
        <w:t xml:space="preserve">A </w:t>
      </w:r>
      <w:proofErr w:type="spellStart"/>
      <w:r w:rsidRPr="00B04A9A">
        <w:t>voxeljáték</w:t>
      </w:r>
      <w:proofErr w:type="spellEnd"/>
      <w:r w:rsidRPr="00B04A9A">
        <w:t xml:space="preserve"> egy olyan videojáték, amelyben a környezet és a benne lévő tárgyak </w:t>
      </w:r>
      <w:proofErr w:type="spellStart"/>
      <w:r w:rsidRPr="00B04A9A">
        <w:t>voxelekből</w:t>
      </w:r>
      <w:proofErr w:type="spellEnd"/>
      <w:r w:rsidRPr="00B04A9A">
        <w:t xml:space="preserve"> állnak. A </w:t>
      </w:r>
      <w:proofErr w:type="spellStart"/>
      <w:r w:rsidRPr="00B04A9A">
        <w:t>voxelek</w:t>
      </w:r>
      <w:proofErr w:type="spellEnd"/>
      <w:r w:rsidRPr="00B04A9A">
        <w:t xml:space="preserve"> alapvetően térfogati pixelek, amelyek egy háromdimenziós rács értéket képviselnek. A hagyományos 2D pixelekkel ellentétben, amelyeknek csak szélessége és magassága van, a </w:t>
      </w:r>
      <w:proofErr w:type="spellStart"/>
      <w:r w:rsidRPr="00B04A9A">
        <w:t>voxeleknek</w:t>
      </w:r>
      <w:proofErr w:type="spellEnd"/>
      <w:r w:rsidRPr="00B04A9A">
        <w:t xml:space="preserve"> mélységük is van, ami lehetővé teszi teljesen háromdimenziós környezet létrehozását. </w:t>
      </w:r>
      <w:sdt>
        <w:sdtPr>
          <w:id w:val="2120876793"/>
          <w:citation/>
        </w:sdtPr>
        <w:sdtContent>
          <w:r w:rsidR="002A0793">
            <w:fldChar w:fldCharType="begin"/>
          </w:r>
          <w:r w:rsidR="00894C3F">
            <w:rPr>
              <w:lang w:val="en-US"/>
            </w:rPr>
            <w:instrText xml:space="preserve">CITATION Kau93 \l 1033 </w:instrText>
          </w:r>
          <w:r w:rsidR="002A0793">
            <w:fldChar w:fldCharType="separate"/>
          </w:r>
          <w:r w:rsidR="00894C3F" w:rsidRPr="00894C3F">
            <w:rPr>
              <w:noProof/>
              <w:lang w:val="en-US"/>
            </w:rPr>
            <w:t>[1]</w:t>
          </w:r>
          <w:r w:rsidR="002A0793">
            <w:fldChar w:fldCharType="end"/>
          </w:r>
        </w:sdtContent>
      </w:sdt>
      <w:r w:rsidR="002A0793">
        <w:t xml:space="preserve"> </w:t>
      </w:r>
      <w:r w:rsidRPr="00B04A9A">
        <w:t xml:space="preserve">A </w:t>
      </w:r>
      <w:proofErr w:type="spellStart"/>
      <w:r w:rsidRPr="00B04A9A">
        <w:t>voxel</w:t>
      </w:r>
      <w:proofErr w:type="spellEnd"/>
      <w:r w:rsidRPr="00B04A9A">
        <w:t xml:space="preserve"> és a </w:t>
      </w:r>
      <w:proofErr w:type="spellStart"/>
      <w:r w:rsidRPr="00B04A9A">
        <w:t>voxeljáték</w:t>
      </w:r>
      <w:proofErr w:type="spellEnd"/>
      <w:r w:rsidRPr="00B04A9A">
        <w:t xml:space="preserve"> definíciója elég laza és gyakran kéz a kézben jár a </w:t>
      </w:r>
      <w:proofErr w:type="spellStart"/>
      <w:r w:rsidRPr="00B04A9A">
        <w:t>sandbox</w:t>
      </w:r>
      <w:proofErr w:type="spellEnd"/>
      <w:r w:rsidRPr="00B04A9A">
        <w:t xml:space="preserve"> játékokkal. </w:t>
      </w:r>
    </w:p>
    <w:p w14:paraId="20B673DC" w14:textId="77777777" w:rsidR="00B04A9A" w:rsidRPr="00B04A9A" w:rsidRDefault="00B04A9A" w:rsidP="00E34A0D">
      <w:r w:rsidRPr="00B04A9A">
        <w:t xml:space="preserve">A </w:t>
      </w:r>
      <w:proofErr w:type="spellStart"/>
      <w:r w:rsidRPr="00B04A9A">
        <w:t>voxel</w:t>
      </w:r>
      <w:proofErr w:type="spellEnd"/>
      <w:r w:rsidRPr="00B04A9A">
        <w:t xml:space="preserve">-játékokban a játékosok gyakran úgy lépnek kapcsolatba ezekkel a környezetekkel, hogy módosítják vagy megsemmisítik a </w:t>
      </w:r>
      <w:proofErr w:type="spellStart"/>
      <w:r w:rsidRPr="00B04A9A">
        <w:t>voxeleket</w:t>
      </w:r>
      <w:proofErr w:type="spellEnd"/>
      <w:r w:rsidRPr="00B04A9A">
        <w:t xml:space="preserve">, vagy létrehoznak új </w:t>
      </w:r>
      <w:proofErr w:type="spellStart"/>
      <w:r w:rsidRPr="00B04A9A">
        <w:t>voxeleket</w:t>
      </w:r>
      <w:proofErr w:type="spellEnd"/>
      <w:r w:rsidRPr="00B04A9A">
        <w:t xml:space="preserve">, lehetővé téve a terep dinamikus deformációját. Mivel ez nem egy előre definiált folyamat, hanem a játékostól függ, hogy mit tesz, ezért egy ilyen játéknak egy olyan rendszert kell prezentálnia, amely előre definiált interakciókon lehetővé tesz „végtelen sok” konfigurációt. A </w:t>
      </w:r>
      <w:proofErr w:type="spellStart"/>
      <w:r w:rsidRPr="00B04A9A">
        <w:t>voxeljátékok</w:t>
      </w:r>
      <w:proofErr w:type="spellEnd"/>
      <w:r w:rsidRPr="00B04A9A">
        <w:t xml:space="preserve"> kettő jól ismert példája a </w:t>
      </w:r>
      <w:proofErr w:type="spellStart"/>
      <w:r w:rsidRPr="00B04A9A">
        <w:t>Minecraft</w:t>
      </w:r>
      <w:proofErr w:type="spellEnd"/>
      <w:r w:rsidRPr="00B04A9A">
        <w:t xml:space="preserve"> és </w:t>
      </w:r>
      <w:proofErr w:type="spellStart"/>
      <w:r w:rsidRPr="00B04A9A">
        <w:t>Terraria</w:t>
      </w:r>
      <w:proofErr w:type="spellEnd"/>
      <w:r w:rsidRPr="00B04A9A">
        <w:t>.</w:t>
      </w:r>
    </w:p>
    <w:p w14:paraId="12878E93" w14:textId="77777777" w:rsidR="00B04A9A" w:rsidRPr="00B04A9A" w:rsidRDefault="00B04A9A" w:rsidP="00E34A0D">
      <w:pPr>
        <w:pStyle w:val="Heading2"/>
      </w:pPr>
      <w:bookmarkStart w:id="10" w:name="_Toc179380829"/>
      <w:bookmarkStart w:id="11" w:name="_Toc183046121"/>
      <w:r w:rsidRPr="00B04A9A">
        <w:t xml:space="preserve">Kettő Dimenziós </w:t>
      </w:r>
      <w:proofErr w:type="spellStart"/>
      <w:r w:rsidRPr="00B04A9A">
        <w:t>Voxelek</w:t>
      </w:r>
      <w:proofErr w:type="spellEnd"/>
      <w:r w:rsidRPr="00B04A9A">
        <w:t xml:space="preserve"> (</w:t>
      </w:r>
      <w:proofErr w:type="spellStart"/>
      <w:r w:rsidRPr="00B04A9A">
        <w:t>Terraria</w:t>
      </w:r>
      <w:proofErr w:type="spellEnd"/>
      <w:r w:rsidRPr="00B04A9A">
        <w:t>)</w:t>
      </w:r>
      <w:bookmarkEnd w:id="10"/>
      <w:bookmarkEnd w:id="11"/>
    </w:p>
    <w:p w14:paraId="75755419" w14:textId="0B4B7185" w:rsidR="00B04A9A" w:rsidRPr="00B04A9A" w:rsidRDefault="00B04A9A" w:rsidP="00E34A0D">
      <w:r w:rsidRPr="00B04A9A">
        <w:t xml:space="preserve">A </w:t>
      </w:r>
      <w:proofErr w:type="spellStart"/>
      <w:r w:rsidRPr="00B04A9A">
        <w:t>Terraria</w:t>
      </w:r>
      <w:proofErr w:type="spellEnd"/>
      <w:r w:rsidRPr="00B04A9A">
        <w:t xml:space="preserve"> egy 2011-ben kiadott 2D videójáték. A Re-</w:t>
      </w:r>
      <w:proofErr w:type="spellStart"/>
      <w:r w:rsidRPr="00B04A9A">
        <w:t>Logic</w:t>
      </w:r>
      <w:proofErr w:type="spellEnd"/>
      <w:r w:rsidRPr="00B04A9A">
        <w:t xml:space="preserve"> fejleszti, akik először Windows-</w:t>
      </w:r>
      <w:proofErr w:type="spellStart"/>
      <w:r w:rsidRPr="00B04A9A">
        <w:t>ra</w:t>
      </w:r>
      <w:proofErr w:type="spellEnd"/>
      <w:r w:rsidRPr="00B04A9A">
        <w:t xml:space="preserve"> adták ki, majd más PC- és konzolplatformokra is. A játék alapból </w:t>
      </w:r>
      <w:proofErr w:type="spellStart"/>
      <w:r w:rsidRPr="00B04A9A">
        <w:t>sandbox</w:t>
      </w:r>
      <w:proofErr w:type="spellEnd"/>
      <w:r w:rsidRPr="00B04A9A">
        <w:t xml:space="preserve"> jellegű, a felfedezésre és kreatív építésre inspirál első sorban egy procedurálisan generált pályán. A </w:t>
      </w:r>
      <w:proofErr w:type="spellStart"/>
      <w:r w:rsidRPr="00B04A9A">
        <w:t>Terraria</w:t>
      </w:r>
      <w:proofErr w:type="spellEnd"/>
      <w:r w:rsidRPr="00B04A9A">
        <w:t xml:space="preserve"> sok pozitív visszajelzést kapott a közösség felől, ennek köszönhetően 2022-ig több mint 44 millió példány kelt el belőle. A </w:t>
      </w:r>
      <w:proofErr w:type="spellStart"/>
      <w:r w:rsidRPr="00B04A9A">
        <w:t>Terraria</w:t>
      </w:r>
      <w:proofErr w:type="spellEnd"/>
      <w:r w:rsidRPr="00B04A9A">
        <w:t xml:space="preserve"> az eddigi egyik legkelendőbb videójáték. </w:t>
      </w:r>
      <w:sdt>
        <w:sdtPr>
          <w:id w:val="1610463419"/>
          <w:citation/>
        </w:sdtPr>
        <w:sdtContent>
          <w:r w:rsidR="008666FC">
            <w:fldChar w:fldCharType="begin"/>
          </w:r>
          <w:r w:rsidR="008666FC">
            <w:rPr>
              <w:lang w:val="en-US"/>
            </w:rPr>
            <w:instrText xml:space="preserve"> CITATION McS11 \l 1033 </w:instrText>
          </w:r>
          <w:r w:rsidR="008666FC">
            <w:fldChar w:fldCharType="separate"/>
          </w:r>
          <w:r w:rsidR="00894C3F" w:rsidRPr="00894C3F">
            <w:rPr>
              <w:noProof/>
              <w:lang w:val="en-US"/>
            </w:rPr>
            <w:t>[2]</w:t>
          </w:r>
          <w:r w:rsidR="008666FC">
            <w:fldChar w:fldCharType="end"/>
          </w:r>
        </w:sdtContent>
      </w:sdt>
      <w:r w:rsidR="008666FC">
        <w:t xml:space="preserve"> </w:t>
      </w:r>
      <w:sdt>
        <w:sdtPr>
          <w:id w:val="-542059610"/>
          <w:citation/>
        </w:sdtPr>
        <w:sdtContent>
          <w:r w:rsidR="008666FC">
            <w:fldChar w:fldCharType="begin"/>
          </w:r>
          <w:r w:rsidR="008666FC">
            <w:rPr>
              <w:lang w:val="en-US"/>
            </w:rPr>
            <w:instrText xml:space="preserve"> CITATION McW11 \l 1033 </w:instrText>
          </w:r>
          <w:r w:rsidR="008666FC">
            <w:fldChar w:fldCharType="separate"/>
          </w:r>
          <w:r w:rsidR="00894C3F" w:rsidRPr="00894C3F">
            <w:rPr>
              <w:noProof/>
              <w:lang w:val="en-US"/>
            </w:rPr>
            <w:t>[3]</w:t>
          </w:r>
          <w:r w:rsidR="008666FC">
            <w:fldChar w:fldCharType="end"/>
          </w:r>
        </w:sdtContent>
      </w:sdt>
    </w:p>
    <w:p w14:paraId="312833DA" w14:textId="77777777" w:rsidR="00B04A9A" w:rsidRPr="00B04A9A" w:rsidRDefault="00B04A9A" w:rsidP="00E34A0D">
      <w:r w:rsidRPr="00B04A9A">
        <w:t xml:space="preserve">Bár a </w:t>
      </w:r>
      <w:proofErr w:type="spellStart"/>
      <w:r w:rsidRPr="00B04A9A">
        <w:t>voxel</w:t>
      </w:r>
      <w:proofErr w:type="spellEnd"/>
      <w:r w:rsidRPr="00B04A9A">
        <w:t xml:space="preserve"> egy térfogati pixelként van értelmezve, a </w:t>
      </w:r>
      <w:proofErr w:type="spellStart"/>
      <w:r w:rsidRPr="00B04A9A">
        <w:t>Terraria</w:t>
      </w:r>
      <w:proofErr w:type="spellEnd"/>
      <w:r w:rsidRPr="00B04A9A">
        <w:t xml:space="preserve"> is a </w:t>
      </w:r>
      <w:proofErr w:type="spellStart"/>
      <w:r w:rsidRPr="00B04A9A">
        <w:t>voxeljátékok</w:t>
      </w:r>
      <w:proofErr w:type="spellEnd"/>
      <w:r w:rsidRPr="00B04A9A">
        <w:t xml:space="preserve"> közé sorolható. A </w:t>
      </w:r>
      <w:proofErr w:type="spellStart"/>
      <w:r w:rsidRPr="00B04A9A">
        <w:t>Terraria</w:t>
      </w:r>
      <w:proofErr w:type="spellEnd"/>
      <w:r w:rsidRPr="00B04A9A">
        <w:t xml:space="preserve"> egy kétdimenziós rácsot vesz alapul, amelyen belül különböző blokkok helyezhetőek le. Az előre definiált interakciók blokk-blokk és blokk-entitás (pl. játékos) szinten vannak jelen, ez teszi lehetővé a világ dinamikus változtatását és különbözteti meg a játékot más, statikus pályákkal rendelkező hasonló játékoktól.</w:t>
      </w:r>
    </w:p>
    <w:p w14:paraId="6E59F3E8" w14:textId="77777777" w:rsidR="00B04A9A" w:rsidRPr="00B04A9A" w:rsidRDefault="00B04A9A" w:rsidP="00E34A0D">
      <w:pPr>
        <w:pStyle w:val="Heading2"/>
      </w:pPr>
      <w:bookmarkStart w:id="12" w:name="_Toc179380830"/>
      <w:bookmarkStart w:id="13" w:name="_Toc183046122"/>
      <w:r w:rsidRPr="00B04A9A">
        <w:lastRenderedPageBreak/>
        <w:t xml:space="preserve">Három Dimenziós </w:t>
      </w:r>
      <w:proofErr w:type="spellStart"/>
      <w:r w:rsidRPr="00B04A9A">
        <w:t>Voxelek</w:t>
      </w:r>
      <w:proofErr w:type="spellEnd"/>
      <w:r w:rsidRPr="00B04A9A">
        <w:t xml:space="preserve"> (</w:t>
      </w:r>
      <w:proofErr w:type="spellStart"/>
      <w:r w:rsidRPr="00B04A9A">
        <w:t>Minecraft</w:t>
      </w:r>
      <w:proofErr w:type="spellEnd"/>
      <w:r w:rsidRPr="00B04A9A">
        <w:t>)</w:t>
      </w:r>
      <w:bookmarkEnd w:id="12"/>
      <w:bookmarkEnd w:id="13"/>
    </w:p>
    <w:p w14:paraId="0BEEF096" w14:textId="77777777" w:rsidR="00B04A9A" w:rsidRPr="00B04A9A" w:rsidRDefault="00B04A9A" w:rsidP="00E34A0D">
      <w:r w:rsidRPr="00B04A9A">
        <w:t xml:space="preserve">A </w:t>
      </w:r>
      <w:proofErr w:type="spellStart"/>
      <w:r w:rsidRPr="00B04A9A">
        <w:t>Minecraft</w:t>
      </w:r>
      <w:proofErr w:type="spellEnd"/>
      <w:r w:rsidRPr="00B04A9A">
        <w:t xml:space="preserve"> egy 2011-ben kiadott </w:t>
      </w:r>
      <w:proofErr w:type="spellStart"/>
      <w:r w:rsidRPr="00B04A9A">
        <w:t>sandbox</w:t>
      </w:r>
      <w:proofErr w:type="spellEnd"/>
      <w:r w:rsidRPr="00B04A9A">
        <w:t xml:space="preserve"> játék, a legnagyobb példányszámban eladott játék a világon. A </w:t>
      </w:r>
      <w:proofErr w:type="spellStart"/>
      <w:r w:rsidRPr="00B04A9A">
        <w:t>Mojang</w:t>
      </w:r>
      <w:proofErr w:type="spellEnd"/>
      <w:r w:rsidRPr="00B04A9A">
        <w:t xml:space="preserve"> </w:t>
      </w:r>
      <w:proofErr w:type="spellStart"/>
      <w:r w:rsidRPr="00B04A9A">
        <w:t>Studios</w:t>
      </w:r>
      <w:proofErr w:type="spellEnd"/>
      <w:r w:rsidRPr="00B04A9A">
        <w:t xml:space="preserve"> által fejlesztett játékból több mint 300 millió darabot adtak el eddig. Korai tesztelési verziókat követően először 2009 májusában hozta nyilvánosságra a játékot az eredeti fejlesztője, </w:t>
      </w:r>
      <w:proofErr w:type="spellStart"/>
      <w:r w:rsidRPr="00B04A9A">
        <w:t>Markus</w:t>
      </w:r>
      <w:proofErr w:type="spellEnd"/>
      <w:r w:rsidRPr="00B04A9A">
        <w:t xml:space="preserve"> "</w:t>
      </w:r>
      <w:proofErr w:type="spellStart"/>
      <w:r w:rsidRPr="00B04A9A">
        <w:t>Notch</w:t>
      </w:r>
      <w:proofErr w:type="spellEnd"/>
      <w:r w:rsidRPr="00B04A9A">
        <w:t xml:space="preserve">" </w:t>
      </w:r>
      <w:proofErr w:type="spellStart"/>
      <w:r w:rsidRPr="00B04A9A">
        <w:t>Persson</w:t>
      </w:r>
      <w:proofErr w:type="spellEnd"/>
      <w:r w:rsidRPr="00B04A9A">
        <w:t xml:space="preserve">. 2011. november 18-án adták ki hivatalosan amikor </w:t>
      </w:r>
      <w:proofErr w:type="spellStart"/>
      <w:r w:rsidRPr="00B04A9A">
        <w:t>Notch</w:t>
      </w:r>
      <w:proofErr w:type="spellEnd"/>
      <w:r w:rsidRPr="00B04A9A">
        <w:t xml:space="preserve"> lemondott és </w:t>
      </w:r>
      <w:proofErr w:type="spellStart"/>
      <w:r w:rsidRPr="00B04A9A">
        <w:t>Jens</w:t>
      </w:r>
      <w:proofErr w:type="spellEnd"/>
      <w:r w:rsidRPr="00B04A9A">
        <w:t xml:space="preserve"> "</w:t>
      </w:r>
      <w:proofErr w:type="spellStart"/>
      <w:r w:rsidRPr="00B04A9A">
        <w:t>Jeb</w:t>
      </w:r>
      <w:proofErr w:type="spellEnd"/>
      <w:r w:rsidRPr="00B04A9A">
        <w:t xml:space="preserve">" </w:t>
      </w:r>
      <w:proofErr w:type="spellStart"/>
      <w:r w:rsidRPr="00B04A9A">
        <w:t>Bergensten</w:t>
      </w:r>
      <w:proofErr w:type="spellEnd"/>
      <w:r w:rsidRPr="00B04A9A">
        <w:t xml:space="preserve"> vette át a fejlesztést. Hamar népszerűvé vált és a világ legkelendőbb videójátéka lett, közel 140 millió havi aktív játékossal. A </w:t>
      </w:r>
      <w:proofErr w:type="spellStart"/>
      <w:r w:rsidRPr="00B04A9A">
        <w:t>Minecraft-ból</w:t>
      </w:r>
      <w:proofErr w:type="spellEnd"/>
      <w:r w:rsidRPr="00B04A9A">
        <w:t xml:space="preserve"> adtak ki verziókat mobil és konzol kompatibilitással is.</w:t>
      </w:r>
    </w:p>
    <w:p w14:paraId="68907425" w14:textId="7E11FA49" w:rsidR="00B04A9A" w:rsidRPr="00B04A9A" w:rsidRDefault="00B04A9A" w:rsidP="00E34A0D">
      <w:r w:rsidRPr="00B04A9A">
        <w:t xml:space="preserve">A </w:t>
      </w:r>
      <w:proofErr w:type="spellStart"/>
      <w:r w:rsidRPr="00B04A9A">
        <w:t>Minecraft</w:t>
      </w:r>
      <w:proofErr w:type="spellEnd"/>
      <w:r w:rsidRPr="00B04A9A">
        <w:t xml:space="preserve"> egy 3D kockás, pixeles, procedurálisan generált világban játszódik, gyakorlatilag végtelen tereppel. A </w:t>
      </w:r>
      <w:proofErr w:type="spellStart"/>
      <w:r w:rsidRPr="00B04A9A">
        <w:t>Minecraft</w:t>
      </w:r>
      <w:proofErr w:type="spellEnd"/>
      <w:r w:rsidRPr="00B04A9A">
        <w:t xml:space="preserve"> több szempontból is egy technikai csodának számít. A világ annak ellenre, hogy véletlenszerűen generált nagyon precízen illeszti össze a sok különböző tartalmat, miközben </w:t>
      </w:r>
      <w:proofErr w:type="spellStart"/>
      <w:r w:rsidRPr="00B04A9A">
        <w:t>játékbeli</w:t>
      </w:r>
      <w:proofErr w:type="spellEnd"/>
      <w:r w:rsidRPr="00B04A9A">
        <w:t xml:space="preserve"> méretekkel számolva több mint 3.6 milliárd négyzetkilométer. Referenciának, a föld, mint bolygó felszíne félmilliárd négyzetkilométerre becsülhető.</w:t>
      </w:r>
      <w:r w:rsidR="003E7518">
        <w:t xml:space="preserve"> </w:t>
      </w:r>
      <w:sdt>
        <w:sdtPr>
          <w:id w:val="1159204279"/>
          <w:citation/>
        </w:sdtPr>
        <w:sdtContent>
          <w:r w:rsidR="003E7518">
            <w:fldChar w:fldCharType="begin"/>
          </w:r>
          <w:r w:rsidR="003E7518">
            <w:rPr>
              <w:lang w:val="en-US"/>
            </w:rPr>
            <w:instrText xml:space="preserve">CITATION Ash10 \l 1033 </w:instrText>
          </w:r>
          <w:r w:rsidR="003E7518">
            <w:fldChar w:fldCharType="separate"/>
          </w:r>
          <w:r w:rsidR="00894C3F" w:rsidRPr="00894C3F">
            <w:rPr>
              <w:noProof/>
              <w:lang w:val="en-US"/>
            </w:rPr>
            <w:t>[4]</w:t>
          </w:r>
          <w:r w:rsidR="003E7518">
            <w:fldChar w:fldCharType="end"/>
          </w:r>
        </w:sdtContent>
      </w:sdt>
      <w:r w:rsidR="003E7518">
        <w:t xml:space="preserve"> </w:t>
      </w:r>
      <w:sdt>
        <w:sdtPr>
          <w:id w:val="625273423"/>
          <w:citation/>
        </w:sdtPr>
        <w:sdtContent>
          <w:r w:rsidR="003E7518">
            <w:fldChar w:fldCharType="begin"/>
          </w:r>
          <w:r w:rsidR="00894C3F">
            <w:rPr>
              <w:lang w:val="en-US"/>
            </w:rPr>
            <w:instrText xml:space="preserve">CITATION Gal11 \l 1033 </w:instrText>
          </w:r>
          <w:r w:rsidR="003E7518">
            <w:fldChar w:fldCharType="separate"/>
          </w:r>
          <w:r w:rsidR="00894C3F" w:rsidRPr="00894C3F">
            <w:rPr>
              <w:noProof/>
              <w:lang w:val="en-US"/>
            </w:rPr>
            <w:t>[5]</w:t>
          </w:r>
          <w:r w:rsidR="003E7518">
            <w:fldChar w:fldCharType="end"/>
          </w:r>
        </w:sdtContent>
      </w:sdt>
    </w:p>
    <w:p w14:paraId="08C49E7D" w14:textId="77777777" w:rsidR="00B04A9A" w:rsidRPr="00B04A9A" w:rsidRDefault="00B04A9A" w:rsidP="00E34A0D">
      <w:r w:rsidRPr="00B04A9A">
        <w:t xml:space="preserve">A </w:t>
      </w:r>
      <w:proofErr w:type="spellStart"/>
      <w:r w:rsidRPr="00B04A9A">
        <w:t>Minecraft</w:t>
      </w:r>
      <w:proofErr w:type="spellEnd"/>
      <w:r w:rsidRPr="00B04A9A">
        <w:t xml:space="preserve">-ben a </w:t>
      </w:r>
      <w:proofErr w:type="spellStart"/>
      <w:r w:rsidRPr="00B04A9A">
        <w:t>voxelek</w:t>
      </w:r>
      <w:proofErr w:type="spellEnd"/>
      <w:r w:rsidRPr="00B04A9A">
        <w:t xml:space="preserve"> blokkoként vannak jelen. Egy blokk a tér egy kockányi területét definiálja egy háromdimenziós kockaháló mentén. Ezek a blokkok </w:t>
      </w:r>
      <w:proofErr w:type="spellStart"/>
      <w:r w:rsidRPr="00B04A9A">
        <w:t>interaktálnak</w:t>
      </w:r>
      <w:proofErr w:type="spellEnd"/>
      <w:r w:rsidRPr="00B04A9A">
        <w:t xml:space="preserve"> egymással és az entitásokkal, például a játékossal. </w:t>
      </w:r>
    </w:p>
    <w:p w14:paraId="7C8B8576" w14:textId="77777777" w:rsidR="004E697E" w:rsidRDefault="00B04A9A" w:rsidP="004E697E">
      <w:pPr>
        <w:keepNext/>
        <w:jc w:val="center"/>
      </w:pPr>
      <w:r w:rsidRPr="00B04A9A">
        <w:rPr>
          <w:noProof/>
        </w:rPr>
        <w:drawing>
          <wp:inline distT="0" distB="0" distL="0" distR="0" wp14:anchorId="2CAECC99" wp14:editId="48EBDA94">
            <wp:extent cx="5699110" cy="1944000"/>
            <wp:effectExtent l="0" t="0" r="0" b="0"/>
            <wp:docPr id="72277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76976" name="Picture 722776976"/>
                    <pic:cNvPicPr/>
                  </pic:nvPicPr>
                  <pic:blipFill rotWithShape="1">
                    <a:blip r:embed="rId10" cstate="print">
                      <a:extLst>
                        <a:ext uri="{28A0092B-C50C-407E-A947-70E740481C1C}">
                          <a14:useLocalDpi xmlns:a14="http://schemas.microsoft.com/office/drawing/2010/main" val="0"/>
                        </a:ext>
                      </a:extLst>
                    </a:blip>
                    <a:srcRect t="18999" b="16629"/>
                    <a:stretch/>
                  </pic:blipFill>
                  <pic:spPr bwMode="auto">
                    <a:xfrm>
                      <a:off x="0" y="0"/>
                      <a:ext cx="5731510" cy="1955052"/>
                    </a:xfrm>
                    <a:prstGeom prst="rect">
                      <a:avLst/>
                    </a:prstGeom>
                    <a:ln>
                      <a:noFill/>
                    </a:ln>
                    <a:extLst>
                      <a:ext uri="{53640926-AAD7-44D8-BBD7-CCE9431645EC}">
                        <a14:shadowObscured xmlns:a14="http://schemas.microsoft.com/office/drawing/2010/main"/>
                      </a:ext>
                    </a:extLst>
                  </pic:spPr>
                </pic:pic>
              </a:graphicData>
            </a:graphic>
          </wp:inline>
        </w:drawing>
      </w:r>
    </w:p>
    <w:p w14:paraId="7A00DC3A" w14:textId="17711B8C" w:rsidR="00B04A9A" w:rsidRPr="009017CB" w:rsidRDefault="004E697E" w:rsidP="009017CB">
      <w:pPr>
        <w:pStyle w:val="Caption"/>
        <w:jc w:val="center"/>
        <w:rPr>
          <w:rFonts w:ascii="Times New Roman" w:hAnsi="Times New Roman" w:cs="Times New Roman"/>
          <w:szCs w:val="22"/>
        </w:rPr>
      </w:pPr>
      <w:r w:rsidRPr="009017CB">
        <w:rPr>
          <w:rFonts w:ascii="Times New Roman" w:hAnsi="Times New Roman" w:cs="Times New Roman"/>
          <w:szCs w:val="22"/>
        </w:rPr>
        <w:fldChar w:fldCharType="begin"/>
      </w:r>
      <w:r w:rsidRPr="009017CB">
        <w:rPr>
          <w:rFonts w:ascii="Times New Roman" w:hAnsi="Times New Roman" w:cs="Times New Roman"/>
          <w:szCs w:val="22"/>
        </w:rPr>
        <w:instrText xml:space="preserve"> SEQ ábra \* ARABIC </w:instrText>
      </w:r>
      <w:r w:rsidRPr="009017CB">
        <w:rPr>
          <w:rFonts w:ascii="Times New Roman" w:hAnsi="Times New Roman" w:cs="Times New Roman"/>
          <w:szCs w:val="22"/>
        </w:rPr>
        <w:fldChar w:fldCharType="separate"/>
      </w:r>
      <w:r w:rsidR="00BD7B34">
        <w:rPr>
          <w:rFonts w:ascii="Times New Roman" w:hAnsi="Times New Roman" w:cs="Times New Roman"/>
          <w:noProof/>
          <w:szCs w:val="22"/>
        </w:rPr>
        <w:t>1</w:t>
      </w:r>
      <w:r w:rsidRPr="009017CB">
        <w:rPr>
          <w:rFonts w:ascii="Times New Roman" w:hAnsi="Times New Roman" w:cs="Times New Roman"/>
          <w:szCs w:val="22"/>
        </w:rPr>
        <w:fldChar w:fldCharType="end"/>
      </w:r>
      <w:r w:rsidRPr="009017CB">
        <w:rPr>
          <w:rFonts w:ascii="Times New Roman" w:hAnsi="Times New Roman" w:cs="Times New Roman"/>
        </w:rPr>
        <w:t xml:space="preserve">. ábra </w:t>
      </w:r>
      <w:proofErr w:type="spellStart"/>
      <w:r w:rsidRPr="009017CB">
        <w:rPr>
          <w:rFonts w:ascii="Times New Roman" w:hAnsi="Times New Roman" w:cs="Times New Roman"/>
        </w:rPr>
        <w:t>Minecraft</w:t>
      </w:r>
      <w:proofErr w:type="spellEnd"/>
      <w:r w:rsidR="00FC27C4" w:rsidRPr="009017CB">
        <w:rPr>
          <w:rFonts w:ascii="Times New Roman" w:hAnsi="Times New Roman" w:cs="Times New Roman"/>
        </w:rPr>
        <w:br/>
        <w:t>Forrás: Saját ábra</w:t>
      </w:r>
    </w:p>
    <w:p w14:paraId="38F8D364" w14:textId="77777777" w:rsidR="00B04A9A" w:rsidRPr="00B04A9A" w:rsidRDefault="00B04A9A" w:rsidP="00E34A0D">
      <w:r w:rsidRPr="00B04A9A">
        <w:t xml:space="preserve">A </w:t>
      </w:r>
      <w:proofErr w:type="spellStart"/>
      <w:r w:rsidRPr="00B04A9A">
        <w:t>Voxel</w:t>
      </w:r>
      <w:proofErr w:type="spellEnd"/>
      <w:r w:rsidRPr="00B04A9A">
        <w:t xml:space="preserve"> technológia lehetővé teszi a nagyméretű környezetek rugalmas és hatékony megjelenítését, ami hozzájárult a </w:t>
      </w:r>
      <w:proofErr w:type="spellStart"/>
      <w:r w:rsidRPr="00B04A9A">
        <w:t>voxel</w:t>
      </w:r>
      <w:proofErr w:type="spellEnd"/>
      <w:r w:rsidRPr="00B04A9A">
        <w:t xml:space="preserve"> alapú játékok népszerűségéhez. Ezen túlmenően a </w:t>
      </w:r>
      <w:proofErr w:type="spellStart"/>
      <w:r w:rsidRPr="00B04A9A">
        <w:t>voxeljátékokhoz</w:t>
      </w:r>
      <w:proofErr w:type="spellEnd"/>
      <w:r w:rsidRPr="00B04A9A">
        <w:t xml:space="preserve"> gyakran társított kockás esztétika ikonikussá és felismerhetővé vált a játékközösségben.</w:t>
      </w:r>
    </w:p>
    <w:p w14:paraId="3CD26FE8" w14:textId="77777777" w:rsidR="00B04A9A" w:rsidRPr="00B04A9A" w:rsidRDefault="00B04A9A" w:rsidP="00E34A0D">
      <w:pPr>
        <w:pStyle w:val="Heading2"/>
      </w:pPr>
      <w:bookmarkStart w:id="14" w:name="_Toc179380831"/>
      <w:bookmarkStart w:id="15" w:name="_Toc183046123"/>
      <w:proofErr w:type="spellStart"/>
      <w:r w:rsidRPr="00B04A9A">
        <w:lastRenderedPageBreak/>
        <w:t>Mesh</w:t>
      </w:r>
      <w:proofErr w:type="spellEnd"/>
      <w:r w:rsidRPr="00B04A9A">
        <w:t xml:space="preserve"> (háló) Előállítás, Megjelenítés</w:t>
      </w:r>
      <w:bookmarkEnd w:id="14"/>
      <w:bookmarkEnd w:id="15"/>
    </w:p>
    <w:p w14:paraId="701BE32E" w14:textId="5EDA5790" w:rsidR="00B04A9A" w:rsidRPr="00B04A9A" w:rsidRDefault="00B04A9A" w:rsidP="00E34A0D">
      <w:r w:rsidRPr="00B04A9A">
        <w:t xml:space="preserve">A számítógépes grafikában használt </w:t>
      </w:r>
      <w:proofErr w:type="spellStart"/>
      <w:r w:rsidRPr="00B04A9A">
        <w:t>mesh</w:t>
      </w:r>
      <w:proofErr w:type="spellEnd"/>
      <w:r w:rsidRPr="00B04A9A">
        <w:t xml:space="preserve"> (háló) kifejezés, egy olyan adatstruktúrára utal, amely 3 dimenziós objektumok felszínét definiálja poliéder formájában. A poliéder egy olyan térbeli alakzat, amelyet pontok, élek és oldallapok definiálnak, vagy másszóval egy poliédert minden oldalról síkok határolnak. Poliéder például a kocka, de a gömb nem, hiszen a gömbnek nincs sík felszíne. A számítógépes grafikában íves felületeket is hálók segítségével jelenítenek meg, akkor azonban a felület le van egyszerűsítve síklapokra. </w:t>
      </w:r>
      <w:sdt>
        <w:sdtPr>
          <w:id w:val="-815643262"/>
          <w:citation/>
        </w:sdtPr>
        <w:sdtContent>
          <w:r w:rsidR="008713A2">
            <w:fldChar w:fldCharType="begin"/>
          </w:r>
          <w:r w:rsidR="008713A2">
            <w:rPr>
              <w:lang w:val="en-US"/>
            </w:rPr>
            <w:instrText xml:space="preserve"> CITATION BCA24 \l 1033 </w:instrText>
          </w:r>
          <w:r w:rsidR="008713A2">
            <w:fldChar w:fldCharType="separate"/>
          </w:r>
          <w:r w:rsidR="00894C3F" w:rsidRPr="00894C3F">
            <w:rPr>
              <w:noProof/>
              <w:lang w:val="en-US"/>
            </w:rPr>
            <w:t>[6]</w:t>
          </w:r>
          <w:r w:rsidR="008713A2">
            <w:fldChar w:fldCharType="end"/>
          </w:r>
        </w:sdtContent>
      </w:sdt>
    </w:p>
    <w:p w14:paraId="78E75BFC" w14:textId="77777777" w:rsidR="00B04A9A" w:rsidRPr="00B04A9A" w:rsidRDefault="00B04A9A" w:rsidP="00E34A0D">
      <w:pPr>
        <w:pStyle w:val="Heading3"/>
      </w:pPr>
      <w:bookmarkStart w:id="16" w:name="_Toc179380832"/>
      <w:bookmarkStart w:id="17" w:name="_Toc183046124"/>
      <w:proofErr w:type="spellStart"/>
      <w:r w:rsidRPr="00B04A9A">
        <w:t>Vertex</w:t>
      </w:r>
      <w:bookmarkEnd w:id="16"/>
      <w:bookmarkEnd w:id="17"/>
      <w:proofErr w:type="spellEnd"/>
    </w:p>
    <w:p w14:paraId="5EC0D18C" w14:textId="1CA70E7D" w:rsidR="00B04A9A" w:rsidRPr="00B04A9A" w:rsidRDefault="00B04A9A" w:rsidP="00E34A0D">
      <w:proofErr w:type="spellStart"/>
      <w:r w:rsidRPr="00B04A9A">
        <w:t>Vertex-nek</w:t>
      </w:r>
      <w:proofErr w:type="spellEnd"/>
      <w:r w:rsidRPr="00B04A9A">
        <w:t xml:space="preserve"> nevezünk egy olyan pontot, ahol kettő vagy több él találkozik. Ezekből definiálhatóak az élek, amelyek </w:t>
      </w:r>
      <w:proofErr w:type="spellStart"/>
      <w:r w:rsidRPr="00B04A9A">
        <w:t>körbezárnak</w:t>
      </w:r>
      <w:proofErr w:type="spellEnd"/>
      <w:r w:rsidRPr="00B04A9A">
        <w:t xml:space="preserve"> egy adott poligont. </w:t>
      </w:r>
      <w:sdt>
        <w:sdtPr>
          <w:id w:val="-1081367616"/>
          <w:citation/>
        </w:sdtPr>
        <w:sdtContent>
          <w:r w:rsidR="00E56B63">
            <w:fldChar w:fldCharType="begin"/>
          </w:r>
          <w:r w:rsidR="00E56B63">
            <w:rPr>
              <w:lang w:val="en-US"/>
            </w:rPr>
            <w:instrText xml:space="preserve"> CITATION Wei24 \l 1033 </w:instrText>
          </w:r>
          <w:r w:rsidR="00E56B63">
            <w:fldChar w:fldCharType="separate"/>
          </w:r>
          <w:r w:rsidR="00894C3F" w:rsidRPr="00894C3F">
            <w:rPr>
              <w:noProof/>
              <w:lang w:val="en-US"/>
            </w:rPr>
            <w:t>[7]</w:t>
          </w:r>
          <w:r w:rsidR="00E56B63">
            <w:fldChar w:fldCharType="end"/>
          </w:r>
        </w:sdtContent>
      </w:sdt>
    </w:p>
    <w:p w14:paraId="2633E391" w14:textId="1D24231C" w:rsidR="00B04A9A" w:rsidRPr="00B04A9A" w:rsidRDefault="00B04A9A" w:rsidP="00E34A0D">
      <w:r w:rsidRPr="00B04A9A">
        <w:t xml:space="preserve">Egy háló használhat bármilyen N-csúcsú poligont a felszín definiálására, de a legelterjedtebb megoldás a háromszöget veszi alapul. Egy háromszög alapú hálóra </w:t>
      </w:r>
      <w:proofErr w:type="spellStart"/>
      <w:r w:rsidRPr="00B04A9A">
        <w:t>Triangle</w:t>
      </w:r>
      <w:proofErr w:type="spellEnd"/>
      <w:r w:rsidRPr="00B04A9A">
        <w:t xml:space="preserve"> </w:t>
      </w:r>
      <w:proofErr w:type="spellStart"/>
      <w:r w:rsidRPr="00B04A9A">
        <w:t>Mesh</w:t>
      </w:r>
      <w:proofErr w:type="spellEnd"/>
      <w:r w:rsidRPr="00B04A9A">
        <w:t xml:space="preserve">-ként hivatkoznak. </w:t>
      </w:r>
      <w:sdt>
        <w:sdtPr>
          <w:id w:val="-231922348"/>
          <w:citation/>
        </w:sdtPr>
        <w:sdtContent>
          <w:r w:rsidR="008713A2">
            <w:fldChar w:fldCharType="begin"/>
          </w:r>
          <w:r w:rsidR="008713A2">
            <w:rPr>
              <w:lang w:val="en-US"/>
            </w:rPr>
            <w:instrText xml:space="preserve"> CITATION BCA24 \l 1033 </w:instrText>
          </w:r>
          <w:r w:rsidR="008713A2">
            <w:fldChar w:fldCharType="separate"/>
          </w:r>
          <w:r w:rsidR="00894C3F" w:rsidRPr="00894C3F">
            <w:rPr>
              <w:noProof/>
              <w:lang w:val="en-US"/>
            </w:rPr>
            <w:t>[6]</w:t>
          </w:r>
          <w:r w:rsidR="008713A2">
            <w:fldChar w:fldCharType="end"/>
          </w:r>
        </w:sdtContent>
      </w:sdt>
    </w:p>
    <w:p w14:paraId="2FAE073F" w14:textId="0D748692" w:rsidR="00B04A9A" w:rsidRPr="00B04A9A" w:rsidRDefault="00B04A9A" w:rsidP="00E34A0D">
      <w:r w:rsidRPr="00B04A9A">
        <w:t xml:space="preserve">Egy háló definiálása többfajta adatszerkezettel is lehetséges. Az ilyen adatszerkezetek rendelik hozzá a </w:t>
      </w:r>
      <w:proofErr w:type="spellStart"/>
      <w:r w:rsidRPr="00B04A9A">
        <w:t>vertex-elket</w:t>
      </w:r>
      <w:proofErr w:type="spellEnd"/>
      <w:r w:rsidRPr="00B04A9A">
        <w:t xml:space="preserve"> a poligonokhoz, </w:t>
      </w:r>
      <w:proofErr w:type="spellStart"/>
      <w:r w:rsidRPr="00B04A9A">
        <w:t>Unity</w:t>
      </w:r>
      <w:proofErr w:type="spellEnd"/>
      <w:r w:rsidRPr="00B04A9A">
        <w:t xml:space="preserve"> esetében háromszögekhez. </w:t>
      </w:r>
      <w:sdt>
        <w:sdtPr>
          <w:id w:val="648784847"/>
          <w:citation/>
        </w:sdtPr>
        <w:sdtContent>
          <w:r w:rsidR="00E05897">
            <w:fldChar w:fldCharType="begin"/>
          </w:r>
          <w:r w:rsidR="00E05897">
            <w:rPr>
              <w:lang w:val="en-US"/>
            </w:rPr>
            <w:instrText xml:space="preserve"> CITATION Uni24 \l 1033 </w:instrText>
          </w:r>
          <w:r w:rsidR="00E05897">
            <w:fldChar w:fldCharType="separate"/>
          </w:r>
          <w:r w:rsidR="00894C3F" w:rsidRPr="00894C3F">
            <w:rPr>
              <w:noProof/>
              <w:lang w:val="en-US"/>
            </w:rPr>
            <w:t>[8]</w:t>
          </w:r>
          <w:r w:rsidR="00E05897">
            <w:fldChar w:fldCharType="end"/>
          </w:r>
        </w:sdtContent>
      </w:sdt>
    </w:p>
    <w:p w14:paraId="4258BFFF" w14:textId="77777777" w:rsidR="00B04A9A" w:rsidRPr="00B04A9A" w:rsidRDefault="00B04A9A" w:rsidP="00E34A0D">
      <w:pPr>
        <w:pStyle w:val="Heading3"/>
      </w:pPr>
      <w:bookmarkStart w:id="18" w:name="_Toc179380833"/>
      <w:bookmarkStart w:id="19" w:name="_Toc183046125"/>
      <w:proofErr w:type="spellStart"/>
      <w:r w:rsidRPr="00B04A9A">
        <w:t>Vertices</w:t>
      </w:r>
      <w:bookmarkEnd w:id="18"/>
      <w:bookmarkEnd w:id="19"/>
      <w:proofErr w:type="spellEnd"/>
    </w:p>
    <w:p w14:paraId="61CA77BF" w14:textId="0577D449" w:rsidR="00B04A9A" w:rsidRPr="00B04A9A" w:rsidRDefault="00B04A9A" w:rsidP="00E34A0D">
      <w:r w:rsidRPr="00B04A9A">
        <w:t xml:space="preserve">A </w:t>
      </w:r>
      <w:proofErr w:type="spellStart"/>
      <w:r w:rsidRPr="00B04A9A">
        <w:t>vertices</w:t>
      </w:r>
      <w:proofErr w:type="spellEnd"/>
      <w:r w:rsidRPr="00B04A9A">
        <w:t xml:space="preserve"> (</w:t>
      </w:r>
      <w:proofErr w:type="spellStart"/>
      <w:r w:rsidRPr="00B04A9A">
        <w:t>vertex</w:t>
      </w:r>
      <w:proofErr w:type="spellEnd"/>
      <w:r w:rsidRPr="00B04A9A">
        <w:t xml:space="preserve"> többesszáma) tömb egydimenziós adatszerkezet, amelyen belül 3 dimenziós vektorok (Vector3) találhatók. Ezek a háló pontjainak térbeli elhelyezkedését határozzák meg. Tulajdonképpen egy hosszú felsorolás az összes </w:t>
      </w:r>
      <w:proofErr w:type="spellStart"/>
      <w:r w:rsidRPr="00B04A9A">
        <w:t>vertex-ről</w:t>
      </w:r>
      <w:proofErr w:type="spellEnd"/>
      <w:r w:rsidRPr="00B04A9A">
        <w:t xml:space="preserve"> (Az ismétlődés meg van engedve</w:t>
      </w:r>
      <w:r w:rsidR="00E05897" w:rsidRPr="00B04A9A">
        <w:t>).</w:t>
      </w:r>
      <w:sdt>
        <w:sdtPr>
          <w:id w:val="10414351"/>
          <w:citation/>
        </w:sdtPr>
        <w:sdtContent>
          <w:r w:rsidR="00E05897">
            <w:fldChar w:fldCharType="begin"/>
          </w:r>
          <w:r w:rsidR="00E05897">
            <w:rPr>
              <w:lang w:val="en-US"/>
            </w:rPr>
            <w:instrText xml:space="preserve"> CITATION Uni24 \l 1033 </w:instrText>
          </w:r>
          <w:r w:rsidR="00E05897">
            <w:fldChar w:fldCharType="separate"/>
          </w:r>
          <w:r w:rsidR="00894C3F">
            <w:rPr>
              <w:noProof/>
              <w:lang w:val="en-US"/>
            </w:rPr>
            <w:t xml:space="preserve"> </w:t>
          </w:r>
          <w:r w:rsidR="00894C3F" w:rsidRPr="00894C3F">
            <w:rPr>
              <w:noProof/>
              <w:lang w:val="en-US"/>
            </w:rPr>
            <w:t>[8]</w:t>
          </w:r>
          <w:r w:rsidR="00E05897">
            <w:fldChar w:fldCharType="end"/>
          </w:r>
        </w:sdtContent>
      </w:sdt>
    </w:p>
    <w:p w14:paraId="2F60B99F" w14:textId="44918CEC" w:rsidR="00B04A9A" w:rsidRPr="00B04A9A" w:rsidRDefault="00B04A9A" w:rsidP="00E34A0D">
      <w:proofErr w:type="spellStart"/>
      <w:r w:rsidRPr="00B04A9A">
        <w:t>Unity</w:t>
      </w:r>
      <w:proofErr w:type="spellEnd"/>
      <w:r w:rsidRPr="00B04A9A">
        <w:t xml:space="preserve">-n belül a maximális </w:t>
      </w:r>
      <w:proofErr w:type="spellStart"/>
      <w:r w:rsidRPr="00B04A9A">
        <w:t>vertex</w:t>
      </w:r>
      <w:proofErr w:type="spellEnd"/>
      <w:r w:rsidRPr="00B04A9A">
        <w:t xml:space="preserve"> szám egy hálón belül 16-bites </w:t>
      </w:r>
      <w:proofErr w:type="spellStart"/>
      <w:r w:rsidRPr="00B04A9A">
        <w:t>buffer</w:t>
      </w:r>
      <w:proofErr w:type="spellEnd"/>
      <w:r w:rsidRPr="00B04A9A">
        <w:t xml:space="preserve"> esetén 65535 vagy több mint 4 milliárd 32-bites </w:t>
      </w:r>
      <w:proofErr w:type="spellStart"/>
      <w:r w:rsidRPr="00B04A9A">
        <w:t>buffer</w:t>
      </w:r>
      <w:proofErr w:type="spellEnd"/>
      <w:r w:rsidRPr="00B04A9A">
        <w:t xml:space="preserve"> esetén. A 16-bites </w:t>
      </w:r>
      <w:proofErr w:type="spellStart"/>
      <w:r w:rsidRPr="00B04A9A">
        <w:t>buffer</w:t>
      </w:r>
      <w:proofErr w:type="spellEnd"/>
      <w:r w:rsidRPr="00B04A9A">
        <w:t xml:space="preserve"> az alapértelmezett, hiszen feleannyi memóriát használ, mint a 32-bites </w:t>
      </w:r>
      <w:proofErr w:type="spellStart"/>
      <w:r w:rsidRPr="00B04A9A">
        <w:t>buffer</w:t>
      </w:r>
      <w:proofErr w:type="spellEnd"/>
      <w:r w:rsidRPr="00B04A9A">
        <w:t>.</w:t>
      </w:r>
      <w:sdt>
        <w:sdtPr>
          <w:id w:val="-1372220091"/>
          <w:citation/>
        </w:sdtPr>
        <w:sdtContent>
          <w:r w:rsidR="008713A2">
            <w:fldChar w:fldCharType="begin"/>
          </w:r>
          <w:r w:rsidR="008713A2">
            <w:rPr>
              <w:lang w:val="en-US"/>
            </w:rPr>
            <w:instrText xml:space="preserve"> CITATION Uni24 \l 1033 </w:instrText>
          </w:r>
          <w:r w:rsidR="008713A2">
            <w:fldChar w:fldCharType="separate"/>
          </w:r>
          <w:r w:rsidR="00894C3F">
            <w:rPr>
              <w:noProof/>
              <w:lang w:val="en-US"/>
            </w:rPr>
            <w:t xml:space="preserve"> </w:t>
          </w:r>
          <w:r w:rsidR="00894C3F" w:rsidRPr="00894C3F">
            <w:rPr>
              <w:noProof/>
              <w:lang w:val="en-US"/>
            </w:rPr>
            <w:t>[8]</w:t>
          </w:r>
          <w:r w:rsidR="008713A2">
            <w:fldChar w:fldCharType="end"/>
          </w:r>
        </w:sdtContent>
      </w:sdt>
    </w:p>
    <w:p w14:paraId="2CBDDD6F" w14:textId="77777777" w:rsidR="00B04A9A" w:rsidRPr="00B04A9A" w:rsidRDefault="00B04A9A" w:rsidP="00E34A0D">
      <w:pPr>
        <w:pStyle w:val="Heading3"/>
      </w:pPr>
      <w:bookmarkStart w:id="20" w:name="_Toc179380834"/>
      <w:bookmarkStart w:id="21" w:name="_Toc183046126"/>
      <w:proofErr w:type="spellStart"/>
      <w:r w:rsidRPr="00B04A9A">
        <w:t>Triangles</w:t>
      </w:r>
      <w:bookmarkEnd w:id="20"/>
      <w:bookmarkEnd w:id="21"/>
      <w:proofErr w:type="spellEnd"/>
    </w:p>
    <w:p w14:paraId="0AE4A88B" w14:textId="77437729" w:rsidR="00B04A9A" w:rsidRPr="00B04A9A" w:rsidRDefault="00B04A9A" w:rsidP="00E34A0D">
      <w:r w:rsidRPr="00B04A9A">
        <w:t xml:space="preserve">A </w:t>
      </w:r>
      <w:proofErr w:type="spellStart"/>
      <w:r w:rsidRPr="00B04A9A">
        <w:t>triangles</w:t>
      </w:r>
      <w:proofErr w:type="spellEnd"/>
      <w:r w:rsidRPr="00B04A9A">
        <w:t xml:space="preserve"> tömb szintén egydimenziós adatszerkezet, amely indexeket (Integer) tartalmaz, amelyek a </w:t>
      </w:r>
      <w:proofErr w:type="spellStart"/>
      <w:r w:rsidRPr="00B04A9A">
        <w:t>vertices</w:t>
      </w:r>
      <w:proofErr w:type="spellEnd"/>
      <w:r w:rsidRPr="00B04A9A">
        <w:t xml:space="preserve"> tömbre mutatnak. A tömb 3-as </w:t>
      </w:r>
      <w:proofErr w:type="spellStart"/>
      <w:r w:rsidRPr="00B04A9A">
        <w:t>indexcsoportonkként</w:t>
      </w:r>
      <w:proofErr w:type="spellEnd"/>
      <w:r w:rsidRPr="00B04A9A">
        <w:t xml:space="preserve"> van </w:t>
      </w:r>
      <w:r w:rsidRPr="00B04A9A">
        <w:lastRenderedPageBreak/>
        <w:t xml:space="preserve">értelmezve. Minden hármas csoport egy háromszöghöz rendeli hozzá a háromszög csúcsainak a </w:t>
      </w:r>
      <w:proofErr w:type="spellStart"/>
      <w:r w:rsidRPr="00B04A9A">
        <w:t>vertices</w:t>
      </w:r>
      <w:proofErr w:type="spellEnd"/>
      <w:r w:rsidRPr="00B04A9A">
        <w:t xml:space="preserve"> tömbben definiált pozícióját indexelés segítségével. Ezekből következik, hogy a </w:t>
      </w:r>
      <w:proofErr w:type="spellStart"/>
      <w:r w:rsidRPr="00B04A9A">
        <w:t>triangles</w:t>
      </w:r>
      <w:proofErr w:type="spellEnd"/>
      <w:r w:rsidRPr="00B04A9A">
        <w:t xml:space="preserve"> tömb elemeinek száma mindig 3 többszöröse.</w:t>
      </w:r>
      <w:sdt>
        <w:sdtPr>
          <w:id w:val="1373037415"/>
          <w:citation/>
        </w:sdtPr>
        <w:sdtContent>
          <w:r w:rsidR="00E05897">
            <w:fldChar w:fldCharType="begin"/>
          </w:r>
          <w:r w:rsidR="00E05897">
            <w:rPr>
              <w:lang w:val="en-US"/>
            </w:rPr>
            <w:instrText xml:space="preserve"> CITATION Uni24 \l 1033 </w:instrText>
          </w:r>
          <w:r w:rsidR="00E05897">
            <w:fldChar w:fldCharType="separate"/>
          </w:r>
          <w:r w:rsidR="00894C3F">
            <w:rPr>
              <w:noProof/>
              <w:lang w:val="en-US"/>
            </w:rPr>
            <w:t xml:space="preserve"> </w:t>
          </w:r>
          <w:r w:rsidR="00894C3F" w:rsidRPr="00894C3F">
            <w:rPr>
              <w:noProof/>
              <w:lang w:val="en-US"/>
            </w:rPr>
            <w:t>[8]</w:t>
          </w:r>
          <w:r w:rsidR="00E05897">
            <w:fldChar w:fldCharType="end"/>
          </w:r>
        </w:sdtContent>
      </w:sdt>
    </w:p>
    <w:p w14:paraId="01229F56" w14:textId="77777777" w:rsidR="00B04A9A" w:rsidRPr="00B04A9A" w:rsidRDefault="00B04A9A" w:rsidP="00E34A0D">
      <w:pPr>
        <w:pStyle w:val="Heading2"/>
      </w:pPr>
      <w:bookmarkStart w:id="22" w:name="_Toc179380835"/>
      <w:bookmarkStart w:id="23" w:name="_Toc183046127"/>
      <w:proofErr w:type="spellStart"/>
      <w:r w:rsidRPr="00B04A9A">
        <w:t>Flat</w:t>
      </w:r>
      <w:proofErr w:type="spellEnd"/>
      <w:r w:rsidRPr="00B04A9A">
        <w:t xml:space="preserve"> </w:t>
      </w:r>
      <w:proofErr w:type="spellStart"/>
      <w:r w:rsidRPr="00B04A9A">
        <w:t>Shading</w:t>
      </w:r>
      <w:proofErr w:type="spellEnd"/>
      <w:r w:rsidRPr="00B04A9A">
        <w:t xml:space="preserve"> </w:t>
      </w:r>
      <w:proofErr w:type="spellStart"/>
      <w:r w:rsidRPr="00B04A9A">
        <w:t>vs</w:t>
      </w:r>
      <w:proofErr w:type="spellEnd"/>
      <w:r w:rsidRPr="00B04A9A">
        <w:t xml:space="preserve"> </w:t>
      </w:r>
      <w:proofErr w:type="spellStart"/>
      <w:r w:rsidRPr="00B04A9A">
        <w:t>Smooth</w:t>
      </w:r>
      <w:proofErr w:type="spellEnd"/>
      <w:r w:rsidRPr="00B04A9A">
        <w:t xml:space="preserve"> </w:t>
      </w:r>
      <w:proofErr w:type="spellStart"/>
      <w:r w:rsidRPr="00B04A9A">
        <w:t>Shading</w:t>
      </w:r>
      <w:bookmarkEnd w:id="22"/>
      <w:bookmarkEnd w:id="23"/>
      <w:proofErr w:type="spellEnd"/>
    </w:p>
    <w:p w14:paraId="28475A9E" w14:textId="61FADA28" w:rsidR="00B04A9A" w:rsidRPr="00B04A9A" w:rsidRDefault="00B04A9A" w:rsidP="00E34A0D">
      <w:r w:rsidRPr="00B04A9A">
        <w:t xml:space="preserve">A </w:t>
      </w:r>
      <w:proofErr w:type="spellStart"/>
      <w:r w:rsidRPr="00B04A9A">
        <w:t>Shading</w:t>
      </w:r>
      <w:proofErr w:type="spellEnd"/>
      <w:r w:rsidRPr="00B04A9A">
        <w:t xml:space="preserve"> a </w:t>
      </w:r>
      <w:proofErr w:type="spellStart"/>
      <w:r w:rsidRPr="00B04A9A">
        <w:t>Mesh</w:t>
      </w:r>
      <w:proofErr w:type="spellEnd"/>
      <w:r w:rsidRPr="00B04A9A">
        <w:t xml:space="preserve"> megvilágítására vonatkozó kifejezés. Grafikai megjelenítéskor a megvilágítás a </w:t>
      </w:r>
      <w:proofErr w:type="spellStart"/>
      <w:r w:rsidRPr="00B04A9A">
        <w:t>vertex</w:t>
      </w:r>
      <w:proofErr w:type="spellEnd"/>
      <w:r w:rsidRPr="00B04A9A">
        <w:t xml:space="preserve">-ek normáljaiból vannak kiszámítva. Egy </w:t>
      </w:r>
      <w:proofErr w:type="spellStart"/>
      <w:r w:rsidRPr="00B04A9A">
        <w:t>vertex</w:t>
      </w:r>
      <w:proofErr w:type="spellEnd"/>
      <w:r w:rsidRPr="00B04A9A">
        <w:t xml:space="preserve"> normálja az élektől függ, amelyeknek tagja. Ha egy </w:t>
      </w:r>
      <w:proofErr w:type="spellStart"/>
      <w:r w:rsidRPr="00B04A9A">
        <w:t>vertex</w:t>
      </w:r>
      <w:proofErr w:type="spellEnd"/>
      <w:r w:rsidRPr="00B04A9A">
        <w:t xml:space="preserve"> csak egy háromszöghöz tartozik az azt jelenti, hogy csak kettő élnek a végpontja, amelyekből egyértelműen kiszámítható a normálvektor. Ha egy </w:t>
      </w:r>
      <w:proofErr w:type="spellStart"/>
      <w:r w:rsidRPr="00B04A9A">
        <w:t>vertex</w:t>
      </w:r>
      <w:proofErr w:type="spellEnd"/>
      <w:r w:rsidRPr="00B04A9A">
        <w:t xml:space="preserve"> több háromszögnek, vagyis kettőnél több élnek a végpontja, akkor a normált az adott háromszögekhez tartozó élekből kiszámított normáloknak az átlagolásával lehet megkapni.</w:t>
      </w:r>
      <w:sdt>
        <w:sdtPr>
          <w:id w:val="97448957"/>
          <w:citation/>
        </w:sdtPr>
        <w:sdtContent>
          <w:r w:rsidR="00E05897">
            <w:fldChar w:fldCharType="begin"/>
          </w:r>
          <w:r w:rsidR="00894C3F">
            <w:rPr>
              <w:lang w:val="en-US"/>
            </w:rPr>
            <w:instrText xml:space="preserve">CITATION Pho75 \l 1033 </w:instrText>
          </w:r>
          <w:r w:rsidR="00E05897">
            <w:fldChar w:fldCharType="separate"/>
          </w:r>
          <w:r w:rsidR="00894C3F">
            <w:rPr>
              <w:noProof/>
              <w:lang w:val="en-US"/>
            </w:rPr>
            <w:t xml:space="preserve"> </w:t>
          </w:r>
          <w:r w:rsidR="00894C3F" w:rsidRPr="00894C3F">
            <w:rPr>
              <w:noProof/>
              <w:lang w:val="en-US"/>
            </w:rPr>
            <w:t>[9]</w:t>
          </w:r>
          <w:r w:rsidR="00E05897">
            <w:fldChar w:fldCharType="end"/>
          </w:r>
        </w:sdtContent>
      </w:sdt>
      <w:sdt>
        <w:sdtPr>
          <w:id w:val="1007012611"/>
          <w:citation/>
        </w:sdtPr>
        <w:sdtContent>
          <w:r w:rsidR="00CB128D">
            <w:fldChar w:fldCharType="begin"/>
          </w:r>
          <w:r w:rsidR="00894C3F">
            <w:rPr>
              <w:lang w:val="en-US"/>
            </w:rPr>
            <w:instrText xml:space="preserve">CITATION Hen71 \l 1033 </w:instrText>
          </w:r>
          <w:r w:rsidR="00CB128D">
            <w:fldChar w:fldCharType="separate"/>
          </w:r>
          <w:r w:rsidR="00894C3F">
            <w:rPr>
              <w:noProof/>
              <w:lang w:val="en-US"/>
            </w:rPr>
            <w:t xml:space="preserve"> </w:t>
          </w:r>
          <w:r w:rsidR="00894C3F" w:rsidRPr="00894C3F">
            <w:rPr>
              <w:noProof/>
              <w:lang w:val="en-US"/>
            </w:rPr>
            <w:t>[10]</w:t>
          </w:r>
          <w:r w:rsidR="00CB128D">
            <w:fldChar w:fldCharType="end"/>
          </w:r>
        </w:sdtContent>
      </w:sdt>
    </w:p>
    <w:p w14:paraId="546C37F7" w14:textId="77777777" w:rsidR="00B04A9A" w:rsidRPr="00B04A9A" w:rsidRDefault="00B04A9A" w:rsidP="00E34A0D">
      <w:proofErr w:type="spellStart"/>
      <w:r w:rsidRPr="00B04A9A">
        <w:t>Flat</w:t>
      </w:r>
      <w:proofErr w:type="spellEnd"/>
      <w:r w:rsidRPr="00B04A9A">
        <w:t xml:space="preserve"> </w:t>
      </w:r>
      <w:proofErr w:type="spellStart"/>
      <w:r w:rsidRPr="00B04A9A">
        <w:t>Shading-nek</w:t>
      </w:r>
      <w:proofErr w:type="spellEnd"/>
      <w:r w:rsidRPr="00B04A9A">
        <w:t xml:space="preserve"> nevezzük amikor az éleken és sarkokon találkozó háromszögek külön </w:t>
      </w:r>
      <w:proofErr w:type="spellStart"/>
      <w:r w:rsidRPr="00B04A9A">
        <w:t>vertex-ekkel</w:t>
      </w:r>
      <w:proofErr w:type="spellEnd"/>
      <w:r w:rsidRPr="00B04A9A">
        <w:t xml:space="preserve"> rendelkeznek, ezért a megvilágításuk is határozottan különböző, vagyis az él/sarok tisztán kivehető. </w:t>
      </w:r>
    </w:p>
    <w:p w14:paraId="56ABD888" w14:textId="77777777" w:rsidR="00B04A9A" w:rsidRPr="00B04A9A" w:rsidRDefault="00B04A9A" w:rsidP="00E34A0D">
      <w:proofErr w:type="spellStart"/>
      <w:r w:rsidRPr="00B04A9A">
        <w:t>Smooth</w:t>
      </w:r>
      <w:proofErr w:type="spellEnd"/>
      <w:r w:rsidRPr="00B04A9A">
        <w:t xml:space="preserve"> </w:t>
      </w:r>
      <w:proofErr w:type="spellStart"/>
      <w:r w:rsidRPr="00B04A9A">
        <w:t>Shading-nek</w:t>
      </w:r>
      <w:proofErr w:type="spellEnd"/>
      <w:r w:rsidRPr="00B04A9A">
        <w:t xml:space="preserve"> nevezzük amikor az éleken és sarkokon találkozó háromszögek ugyan az a </w:t>
      </w:r>
      <w:proofErr w:type="spellStart"/>
      <w:r w:rsidRPr="00B04A9A">
        <w:t>vertex-et</w:t>
      </w:r>
      <w:proofErr w:type="spellEnd"/>
      <w:r w:rsidRPr="00B04A9A">
        <w:t xml:space="preserve"> használják, tehát a felületek megvilágítása folytonosan változik oldalról oldalra, ezért az élek és sarkok nehezebben kivehetők.</w:t>
      </w:r>
    </w:p>
    <w:p w14:paraId="27B1E3E7" w14:textId="77777777" w:rsidR="004E697E" w:rsidRDefault="00B04A9A" w:rsidP="004E697E">
      <w:pPr>
        <w:keepNext/>
        <w:jc w:val="center"/>
      </w:pPr>
      <w:r w:rsidRPr="00B04A9A">
        <w:rPr>
          <w:noProof/>
        </w:rPr>
        <w:drawing>
          <wp:inline distT="0" distB="0" distL="0" distR="0" wp14:anchorId="1B2D472B" wp14:editId="33100993">
            <wp:extent cx="5731510" cy="2720975"/>
            <wp:effectExtent l="0" t="0" r="2540" b="3175"/>
            <wp:docPr id="109060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02646" name=""/>
                    <pic:cNvPicPr/>
                  </pic:nvPicPr>
                  <pic:blipFill>
                    <a:blip r:embed="rId11"/>
                    <a:stretch>
                      <a:fillRect/>
                    </a:stretch>
                  </pic:blipFill>
                  <pic:spPr>
                    <a:xfrm>
                      <a:off x="0" y="0"/>
                      <a:ext cx="5731510" cy="2720975"/>
                    </a:xfrm>
                    <a:prstGeom prst="rect">
                      <a:avLst/>
                    </a:prstGeom>
                  </pic:spPr>
                </pic:pic>
              </a:graphicData>
            </a:graphic>
          </wp:inline>
        </w:drawing>
      </w:r>
    </w:p>
    <w:p w14:paraId="51C09C38" w14:textId="377EBD7E" w:rsidR="00FC27C4" w:rsidRPr="009017CB" w:rsidRDefault="004E697E" w:rsidP="00FC27C4">
      <w:pPr>
        <w:pStyle w:val="Caption"/>
        <w:jc w:val="center"/>
        <w:rPr>
          <w:rFonts w:ascii="Times New Roman" w:hAnsi="Times New Roman" w:cs="Times New Roman"/>
          <w:noProof/>
          <w:szCs w:val="22"/>
        </w:rPr>
      </w:pPr>
      <w:r w:rsidRPr="009017CB">
        <w:rPr>
          <w:rFonts w:ascii="Times New Roman" w:hAnsi="Times New Roman" w:cs="Times New Roman"/>
          <w:noProof/>
          <w:szCs w:val="22"/>
        </w:rPr>
        <w:fldChar w:fldCharType="begin"/>
      </w:r>
      <w:r w:rsidRPr="009017CB">
        <w:rPr>
          <w:rFonts w:ascii="Times New Roman" w:hAnsi="Times New Roman" w:cs="Times New Roman"/>
          <w:noProof/>
          <w:szCs w:val="22"/>
        </w:rPr>
        <w:instrText xml:space="preserve"> SEQ ábra \* ARABIC </w:instrText>
      </w:r>
      <w:r w:rsidRPr="009017CB">
        <w:rPr>
          <w:rFonts w:ascii="Times New Roman" w:hAnsi="Times New Roman" w:cs="Times New Roman"/>
          <w:noProof/>
          <w:szCs w:val="22"/>
        </w:rPr>
        <w:fldChar w:fldCharType="separate"/>
      </w:r>
      <w:r w:rsidR="00BD7B34">
        <w:rPr>
          <w:rFonts w:ascii="Times New Roman" w:hAnsi="Times New Roman" w:cs="Times New Roman"/>
          <w:noProof/>
          <w:szCs w:val="22"/>
        </w:rPr>
        <w:t>2</w:t>
      </w:r>
      <w:r w:rsidRPr="009017CB">
        <w:rPr>
          <w:rFonts w:ascii="Times New Roman" w:hAnsi="Times New Roman" w:cs="Times New Roman"/>
          <w:noProof/>
          <w:szCs w:val="22"/>
        </w:rPr>
        <w:fldChar w:fldCharType="end"/>
      </w:r>
      <w:r w:rsidRPr="009017CB">
        <w:rPr>
          <w:rFonts w:ascii="Times New Roman" w:hAnsi="Times New Roman" w:cs="Times New Roman"/>
          <w:noProof/>
          <w:szCs w:val="22"/>
        </w:rPr>
        <w:t>. ábra Smooth Shading (bal) vs Flat Shading (jobb)</w:t>
      </w:r>
      <w:r w:rsidR="00FC27C4" w:rsidRPr="009017CB">
        <w:rPr>
          <w:rFonts w:ascii="Times New Roman" w:hAnsi="Times New Roman" w:cs="Times New Roman"/>
          <w:noProof/>
          <w:szCs w:val="22"/>
        </w:rPr>
        <w:t xml:space="preserve"> </w:t>
      </w:r>
      <w:r w:rsidR="00FC27C4" w:rsidRPr="009017CB">
        <w:rPr>
          <w:rFonts w:ascii="Times New Roman" w:hAnsi="Times New Roman" w:cs="Times New Roman"/>
          <w:noProof/>
          <w:szCs w:val="22"/>
        </w:rPr>
        <w:br/>
        <w:t>Forrás: Saját ábra</w:t>
      </w:r>
    </w:p>
    <w:p w14:paraId="0779297B" w14:textId="77777777" w:rsidR="00B04A9A" w:rsidRPr="00B04A9A" w:rsidRDefault="00B04A9A" w:rsidP="00E34A0D">
      <w:pPr>
        <w:pStyle w:val="Heading2"/>
      </w:pPr>
      <w:bookmarkStart w:id="24" w:name="_Toc179380837"/>
      <w:bookmarkStart w:id="25" w:name="_Toc183046128"/>
      <w:proofErr w:type="spellStart"/>
      <w:r w:rsidRPr="00B04A9A">
        <w:lastRenderedPageBreak/>
        <w:t>Marching</w:t>
      </w:r>
      <w:proofErr w:type="spellEnd"/>
      <w:r w:rsidRPr="00B04A9A">
        <w:t xml:space="preserve"> </w:t>
      </w:r>
      <w:proofErr w:type="spellStart"/>
      <w:r w:rsidRPr="00B04A9A">
        <w:t>Cubes</w:t>
      </w:r>
      <w:proofErr w:type="spellEnd"/>
      <w:r w:rsidRPr="00B04A9A">
        <w:t xml:space="preserve"> Algoritmus</w:t>
      </w:r>
      <w:bookmarkEnd w:id="24"/>
      <w:bookmarkEnd w:id="25"/>
    </w:p>
    <w:p w14:paraId="4E391A6A" w14:textId="63D021EA" w:rsidR="00B04A9A" w:rsidRPr="00B04A9A" w:rsidRDefault="00B04A9A" w:rsidP="00E34A0D">
      <w:r w:rsidRPr="00B04A9A">
        <w:t xml:space="preserve">A </w:t>
      </w:r>
      <w:proofErr w:type="spellStart"/>
      <w:r w:rsidRPr="00B04A9A">
        <w:t>Marching</w:t>
      </w:r>
      <w:proofErr w:type="spellEnd"/>
      <w:r w:rsidRPr="00B04A9A">
        <w:t xml:space="preserve"> </w:t>
      </w:r>
      <w:proofErr w:type="spellStart"/>
      <w:r w:rsidRPr="00B04A9A">
        <w:t>Cubes</w:t>
      </w:r>
      <w:proofErr w:type="spellEnd"/>
      <w:r w:rsidRPr="00B04A9A">
        <w:t xml:space="preserve"> algoritmus a számítógépes grafikában használt módszer, amellyel háromdimenziós skalármezőből poligon hálót lehet létrehozni. Különösen hasznos „</w:t>
      </w:r>
      <w:proofErr w:type="spellStart"/>
      <w:r w:rsidRPr="00B04A9A">
        <w:t>isosurface</w:t>
      </w:r>
      <w:proofErr w:type="spellEnd"/>
      <w:r w:rsidRPr="00B04A9A">
        <w:t xml:space="preserve">” </w:t>
      </w:r>
      <w:proofErr w:type="spellStart"/>
      <w:r w:rsidRPr="00B04A9A">
        <w:t>renderelésére</w:t>
      </w:r>
      <w:proofErr w:type="spellEnd"/>
      <w:r w:rsidRPr="00B04A9A">
        <w:t xml:space="preserve">. Az algoritmust William E. </w:t>
      </w:r>
      <w:proofErr w:type="spellStart"/>
      <w:r w:rsidRPr="00B04A9A">
        <w:t>Lorensen</w:t>
      </w:r>
      <w:proofErr w:type="spellEnd"/>
      <w:r w:rsidRPr="00B04A9A">
        <w:t xml:space="preserve"> és Harvey E. </w:t>
      </w:r>
      <w:proofErr w:type="spellStart"/>
      <w:r w:rsidRPr="00B04A9A">
        <w:t>Cline</w:t>
      </w:r>
      <w:proofErr w:type="spellEnd"/>
      <w:r w:rsidRPr="00B04A9A">
        <w:t xml:space="preserve"> fejlesztette ki az 1980-as években az amerikai General </w:t>
      </w:r>
      <w:proofErr w:type="spellStart"/>
      <w:r w:rsidRPr="00B04A9A">
        <w:t>Electric</w:t>
      </w:r>
      <w:proofErr w:type="spellEnd"/>
      <w:r w:rsidRPr="00B04A9A">
        <w:t xml:space="preserve"> számára folytatott kutatásuk közben. A kutatás célja az MRI és CT </w:t>
      </w:r>
      <w:proofErr w:type="spellStart"/>
      <w:r w:rsidRPr="00B04A9A">
        <w:t>scan</w:t>
      </w:r>
      <w:proofErr w:type="spellEnd"/>
      <w:r w:rsidRPr="00B04A9A">
        <w:t xml:space="preserve">-ek effektív számítógépes megjelenítése volt. </w:t>
      </w:r>
      <w:sdt>
        <w:sdtPr>
          <w:id w:val="2032534930"/>
          <w:citation/>
        </w:sdtPr>
        <w:sdtContent>
          <w:r w:rsidRPr="00B04A9A">
            <w:fldChar w:fldCharType="begin"/>
          </w:r>
          <w:r w:rsidRPr="00B04A9A">
            <w:rPr>
              <w:lang w:val="en-US"/>
            </w:rPr>
            <w:instrText xml:space="preserve">CITATION MarchingCubes \l 1033 </w:instrText>
          </w:r>
          <w:r w:rsidRPr="00B04A9A">
            <w:fldChar w:fldCharType="separate"/>
          </w:r>
          <w:r w:rsidR="00894C3F" w:rsidRPr="00894C3F">
            <w:rPr>
              <w:noProof/>
              <w:lang w:val="en-US"/>
            </w:rPr>
            <w:t>[11]</w:t>
          </w:r>
          <w:r w:rsidRPr="00B04A9A">
            <w:fldChar w:fldCharType="end"/>
          </w:r>
        </w:sdtContent>
      </w:sdt>
      <w:sdt>
        <w:sdtPr>
          <w:id w:val="542944453"/>
          <w:citation/>
        </w:sdtPr>
        <w:sdtContent>
          <w:r w:rsidRPr="00B04A9A">
            <w:fldChar w:fldCharType="begin"/>
          </w:r>
          <w:r w:rsidRPr="00B04A9A">
            <w:rPr>
              <w:lang w:val="en-US"/>
            </w:rPr>
            <w:instrText xml:space="preserve">CITATION US4710876A \l 1033 </w:instrText>
          </w:r>
          <w:r w:rsidRPr="00B04A9A">
            <w:fldChar w:fldCharType="separate"/>
          </w:r>
          <w:r w:rsidR="00894C3F">
            <w:rPr>
              <w:noProof/>
              <w:lang w:val="en-US"/>
            </w:rPr>
            <w:t xml:space="preserve"> </w:t>
          </w:r>
          <w:r w:rsidR="00894C3F" w:rsidRPr="00894C3F">
            <w:rPr>
              <w:noProof/>
              <w:lang w:val="en-US"/>
            </w:rPr>
            <w:t>[12]</w:t>
          </w:r>
          <w:r w:rsidRPr="00B04A9A">
            <w:fldChar w:fldCharType="end"/>
          </w:r>
        </w:sdtContent>
      </w:sdt>
    </w:p>
    <w:p w14:paraId="7FB74053" w14:textId="77777777" w:rsidR="00B04A9A" w:rsidRPr="00B04A9A" w:rsidRDefault="00B04A9A" w:rsidP="00E34A0D">
      <w:r w:rsidRPr="00B04A9A">
        <w:t xml:space="preserve">A háromdimenziós skalármező alatt egy térbeli négyzetrácsot kell elképzelni, amelynek minden pontja képvisel egy adott értéket. Ezeknek a térbeli pontoknak az értelmezésével lehet felületeket létrehozni, például sűrűségre hivatkozva. Például úgy, hogy a pontok, amelyek egy alakzat </w:t>
      </w:r>
      <w:proofErr w:type="spellStart"/>
      <w:r w:rsidRPr="00B04A9A">
        <w:t>belsejében</w:t>
      </w:r>
      <w:proofErr w:type="spellEnd"/>
      <w:r w:rsidRPr="00B04A9A">
        <w:t xml:space="preserve"> helyezkednek el magas konstans értékkel rendelkeznek, míg amik az alakzaton kívül vannak, alacsony értéket vesznek fel.</w:t>
      </w:r>
    </w:p>
    <w:p w14:paraId="342BBEF7" w14:textId="77777777" w:rsidR="00B04A9A" w:rsidRPr="00B04A9A" w:rsidRDefault="00B04A9A" w:rsidP="00E34A0D">
      <w:r w:rsidRPr="00B04A9A">
        <w:t xml:space="preserve">Az </w:t>
      </w:r>
      <w:proofErr w:type="spellStart"/>
      <w:r w:rsidRPr="00B04A9A">
        <w:t>isosurface</w:t>
      </w:r>
      <w:proofErr w:type="spellEnd"/>
      <w:r w:rsidRPr="00B04A9A">
        <w:t xml:space="preserve"> egy olyan felület, amely állandó értékű pontokat (pl. nyomás, hőmérséklet, sűrűség) képvisel egy térfogaton belül; más szóval, ez egy olyan folytonos függvény szinthalmaza, amelynek tartománya a 3 dimenziós tér. A pontok általában 3 dimenziós négyzetrács mentén helyezkednek el és a felvett értékeik határozzák meg a megjelenített alakzat felszínét.</w:t>
      </w:r>
    </w:p>
    <w:p w14:paraId="0D49EBAA" w14:textId="77777777" w:rsidR="00B04A9A" w:rsidRPr="00B04A9A" w:rsidRDefault="00B04A9A" w:rsidP="00E34A0D">
      <w:pPr>
        <w:pStyle w:val="Heading2"/>
      </w:pPr>
      <w:bookmarkStart w:id="26" w:name="_Toc179380838"/>
      <w:bookmarkStart w:id="27" w:name="_Toc183046129"/>
      <w:r w:rsidRPr="00B04A9A">
        <w:t xml:space="preserve">Hol használatos a </w:t>
      </w:r>
      <w:proofErr w:type="spellStart"/>
      <w:r w:rsidRPr="00B04A9A">
        <w:t>Marching</w:t>
      </w:r>
      <w:proofErr w:type="spellEnd"/>
      <w:r w:rsidRPr="00B04A9A">
        <w:t xml:space="preserve"> </w:t>
      </w:r>
      <w:proofErr w:type="spellStart"/>
      <w:r w:rsidRPr="00B04A9A">
        <w:t>Cubes</w:t>
      </w:r>
      <w:proofErr w:type="spellEnd"/>
      <w:r w:rsidRPr="00B04A9A">
        <w:t xml:space="preserve"> algoritmus</w:t>
      </w:r>
      <w:bookmarkEnd w:id="26"/>
      <w:bookmarkEnd w:id="27"/>
    </w:p>
    <w:p w14:paraId="67E29BBE" w14:textId="77777777" w:rsidR="00B04A9A" w:rsidRPr="00B04A9A" w:rsidRDefault="00B04A9A" w:rsidP="00E34A0D">
      <w:pPr>
        <w:rPr>
          <w:szCs w:val="22"/>
        </w:rPr>
      </w:pPr>
      <w:r w:rsidRPr="00B04A9A">
        <w:t xml:space="preserve">A </w:t>
      </w:r>
      <w:proofErr w:type="spellStart"/>
      <w:r w:rsidRPr="00B04A9A">
        <w:t>Marching</w:t>
      </w:r>
      <w:proofErr w:type="spellEnd"/>
      <w:r w:rsidRPr="00B04A9A">
        <w:t xml:space="preserve"> </w:t>
      </w:r>
      <w:proofErr w:type="spellStart"/>
      <w:r w:rsidRPr="00B04A9A">
        <w:t>Cubes</w:t>
      </w:r>
      <w:proofErr w:type="spellEnd"/>
      <w:r w:rsidRPr="00B04A9A">
        <w:t xml:space="preserve"> algoritmust széles körben használják olyan alkalmazásokban, mint az orvosi képalkotás, a tudományos vizualizáció és a számítógéppel segített tervezés (CAD), összetett háromdimenziós struktúrák skaláris adatokból történő megjelenítésére.</w:t>
      </w:r>
    </w:p>
    <w:p w14:paraId="7B7DB0B2" w14:textId="77777777" w:rsidR="00B04A9A" w:rsidRPr="00B04A9A" w:rsidRDefault="00B04A9A" w:rsidP="00E34A0D">
      <w:pPr>
        <w:pStyle w:val="Heading3"/>
      </w:pPr>
      <w:bookmarkStart w:id="28" w:name="_Toc179380839"/>
      <w:bookmarkStart w:id="29" w:name="_Toc183046130"/>
      <w:r w:rsidRPr="00B04A9A">
        <w:t>Orvosi Tudomány</w:t>
      </w:r>
      <w:bookmarkEnd w:id="28"/>
      <w:bookmarkEnd w:id="29"/>
    </w:p>
    <w:p w14:paraId="1FF0935A" w14:textId="74B83D35" w:rsidR="00B04A9A" w:rsidRPr="00B04A9A" w:rsidRDefault="00B04A9A" w:rsidP="00E34A0D">
      <w:r w:rsidRPr="00B04A9A">
        <w:t xml:space="preserve">A </w:t>
      </w:r>
      <w:proofErr w:type="spellStart"/>
      <w:r w:rsidRPr="00B04A9A">
        <w:t>Marching</w:t>
      </w:r>
      <w:proofErr w:type="spellEnd"/>
      <w:r w:rsidRPr="00B04A9A">
        <w:t xml:space="preserve"> </w:t>
      </w:r>
      <w:proofErr w:type="spellStart"/>
      <w:r w:rsidRPr="00B04A9A">
        <w:t>Cubes</w:t>
      </w:r>
      <w:proofErr w:type="spellEnd"/>
      <w:r w:rsidRPr="00B04A9A">
        <w:t xml:space="preserve"> algoritmus egyik elterjedt felhasználási területe az orvosi tudomány. Az MRI (</w:t>
      </w:r>
      <w:proofErr w:type="spellStart"/>
      <w:r w:rsidRPr="00B04A9A">
        <w:t>Magnetic</w:t>
      </w:r>
      <w:proofErr w:type="spellEnd"/>
      <w:r w:rsidRPr="00B04A9A">
        <w:t xml:space="preserve"> </w:t>
      </w:r>
      <w:proofErr w:type="spellStart"/>
      <w:r w:rsidRPr="00B04A9A">
        <w:t>resonance</w:t>
      </w:r>
      <w:proofErr w:type="spellEnd"/>
      <w:r w:rsidRPr="00B04A9A">
        <w:t xml:space="preserve"> </w:t>
      </w:r>
      <w:proofErr w:type="spellStart"/>
      <w:r w:rsidRPr="00B04A9A">
        <w:t>imaging</w:t>
      </w:r>
      <w:proofErr w:type="spellEnd"/>
      <w:r w:rsidRPr="00B04A9A">
        <w:t>) és CT (</w:t>
      </w:r>
      <w:proofErr w:type="spellStart"/>
      <w:r w:rsidRPr="00B04A9A">
        <w:t>computed</w:t>
      </w:r>
      <w:proofErr w:type="spellEnd"/>
      <w:r w:rsidRPr="00B04A9A">
        <w:t xml:space="preserve"> </w:t>
      </w:r>
      <w:proofErr w:type="spellStart"/>
      <w:r w:rsidRPr="00B04A9A">
        <w:t>tomography</w:t>
      </w:r>
      <w:proofErr w:type="spellEnd"/>
      <w:r w:rsidRPr="00B04A9A">
        <w:t xml:space="preserve">, vagy CAT, </w:t>
      </w:r>
      <w:proofErr w:type="spellStart"/>
      <w:r w:rsidRPr="00B04A9A">
        <w:t>computed</w:t>
      </w:r>
      <w:proofErr w:type="spellEnd"/>
      <w:r w:rsidRPr="00B04A9A">
        <w:t xml:space="preserve"> </w:t>
      </w:r>
      <w:proofErr w:type="spellStart"/>
      <w:r w:rsidRPr="00B04A9A">
        <w:t>axial</w:t>
      </w:r>
      <w:proofErr w:type="spellEnd"/>
      <w:r w:rsidRPr="00B04A9A">
        <w:t xml:space="preserve"> </w:t>
      </w:r>
      <w:proofErr w:type="spellStart"/>
      <w:r w:rsidRPr="00B04A9A">
        <w:t>tomography</w:t>
      </w:r>
      <w:proofErr w:type="spellEnd"/>
      <w:r w:rsidRPr="00B04A9A">
        <w:t xml:space="preserve">) </w:t>
      </w:r>
      <w:proofErr w:type="spellStart"/>
      <w:r w:rsidRPr="00B04A9A">
        <w:t>scan</w:t>
      </w:r>
      <w:proofErr w:type="spellEnd"/>
      <w:r w:rsidRPr="00B04A9A">
        <w:t>-ek a technológiájából adódóan e algoritmus használatához megfelelő adatokat generálnak.</w:t>
      </w:r>
      <w:r w:rsidR="007A42E5">
        <w:t xml:space="preserve"> </w:t>
      </w:r>
      <w:sdt>
        <w:sdtPr>
          <w:id w:val="989826428"/>
          <w:citation/>
        </w:sdtPr>
        <w:sdtContent>
          <w:r w:rsidR="007A42E5">
            <w:fldChar w:fldCharType="begin"/>
          </w:r>
          <w:r w:rsidR="007A42E5">
            <w:rPr>
              <w:lang w:val="en-US"/>
            </w:rPr>
            <w:instrText xml:space="preserve"> CITATION Nat22 \l 1033 </w:instrText>
          </w:r>
          <w:r w:rsidR="007A42E5">
            <w:fldChar w:fldCharType="separate"/>
          </w:r>
          <w:r w:rsidR="00894C3F" w:rsidRPr="00894C3F">
            <w:rPr>
              <w:noProof/>
              <w:lang w:val="en-US"/>
            </w:rPr>
            <w:t>[13]</w:t>
          </w:r>
          <w:r w:rsidR="007A42E5">
            <w:fldChar w:fldCharType="end"/>
          </w:r>
        </w:sdtContent>
      </w:sdt>
      <w:r w:rsidR="007A42E5">
        <w:t xml:space="preserve"> </w:t>
      </w:r>
      <w:sdt>
        <w:sdtPr>
          <w:id w:val="816766111"/>
          <w:citation/>
        </w:sdtPr>
        <w:sdtContent>
          <w:r w:rsidR="007A42E5">
            <w:fldChar w:fldCharType="begin"/>
          </w:r>
          <w:r w:rsidR="00894C3F">
            <w:rPr>
              <w:lang w:val="en-US"/>
            </w:rPr>
            <w:instrText xml:space="preserve">CITATION Vis20 \l 1033 </w:instrText>
          </w:r>
          <w:r w:rsidR="007A42E5">
            <w:fldChar w:fldCharType="separate"/>
          </w:r>
          <w:r w:rsidR="00894C3F" w:rsidRPr="00894C3F">
            <w:rPr>
              <w:noProof/>
              <w:lang w:val="en-US"/>
            </w:rPr>
            <w:t>[14]</w:t>
          </w:r>
          <w:r w:rsidR="007A42E5">
            <w:fldChar w:fldCharType="end"/>
          </w:r>
        </w:sdtContent>
      </w:sdt>
    </w:p>
    <w:p w14:paraId="6B51B2BE" w14:textId="6B13B359" w:rsidR="00B04A9A" w:rsidRPr="00B04A9A" w:rsidRDefault="00B04A9A" w:rsidP="00E34A0D">
      <w:r w:rsidRPr="00B04A9A">
        <w:lastRenderedPageBreak/>
        <w:t xml:space="preserve">Az ilyen </w:t>
      </w:r>
      <w:proofErr w:type="spellStart"/>
      <w:r w:rsidRPr="00B04A9A">
        <w:t>scan</w:t>
      </w:r>
      <w:proofErr w:type="spellEnd"/>
      <w:r w:rsidRPr="00B04A9A">
        <w:t xml:space="preserve">-ek általában 2 dimenziós képekként vannak megjelenítve szeletenként, ahol egy kép egy adott pozícióban lévő metszetet szimbolizál szürkeárnyalatos módon. A különböző árnyalatok az adott metszet adott pontjainak az intenzitását mutatja. A CT és MRI szkennerek különböző szövetekről különböző intenzitású jeleket olvasnak le. Ezeknek a </w:t>
      </w:r>
      <w:proofErr w:type="spellStart"/>
      <w:r w:rsidRPr="00B04A9A">
        <w:t>scan-eknek</w:t>
      </w:r>
      <w:proofErr w:type="spellEnd"/>
      <w:r w:rsidRPr="00B04A9A">
        <w:t xml:space="preserve"> a precizitása nagyon magas, ezért könnyen különbséget tudnak tenni akár erek és izomszövet közt is. </w:t>
      </w:r>
      <w:sdt>
        <w:sdtPr>
          <w:id w:val="1344290382"/>
          <w:citation/>
        </w:sdtPr>
        <w:sdtContent>
          <w:r w:rsidRPr="00B04A9A">
            <w:fldChar w:fldCharType="begin"/>
          </w:r>
          <w:r w:rsidRPr="00B04A9A">
            <w:rPr>
              <w:lang w:val="en-US"/>
            </w:rPr>
            <w:instrText xml:space="preserve">CITATION Nat22 \l 1033 </w:instrText>
          </w:r>
          <w:r w:rsidRPr="00B04A9A">
            <w:fldChar w:fldCharType="separate"/>
          </w:r>
          <w:r w:rsidR="00894C3F" w:rsidRPr="00894C3F">
            <w:rPr>
              <w:noProof/>
              <w:lang w:val="en-US"/>
            </w:rPr>
            <w:t>[13]</w:t>
          </w:r>
          <w:r w:rsidRPr="00B04A9A">
            <w:fldChar w:fldCharType="end"/>
          </w:r>
        </w:sdtContent>
      </w:sdt>
      <w:r w:rsidR="007A42E5">
        <w:t xml:space="preserve"> </w:t>
      </w:r>
      <w:sdt>
        <w:sdtPr>
          <w:id w:val="-965264536"/>
          <w:citation/>
        </w:sdtPr>
        <w:sdtContent>
          <w:r w:rsidR="00E74412">
            <w:fldChar w:fldCharType="begin"/>
          </w:r>
          <w:r w:rsidR="00894C3F">
            <w:rPr>
              <w:lang w:val="en-US"/>
            </w:rPr>
            <w:instrText xml:space="preserve">CITATION Vis20 \l 1033 </w:instrText>
          </w:r>
          <w:r w:rsidR="00E74412">
            <w:fldChar w:fldCharType="separate"/>
          </w:r>
          <w:r w:rsidR="00894C3F" w:rsidRPr="00894C3F">
            <w:rPr>
              <w:noProof/>
              <w:lang w:val="en-US"/>
            </w:rPr>
            <w:t>[14]</w:t>
          </w:r>
          <w:r w:rsidR="00E74412">
            <w:fldChar w:fldCharType="end"/>
          </w:r>
        </w:sdtContent>
      </w:sdt>
    </w:p>
    <w:p w14:paraId="38431511" w14:textId="77777777" w:rsidR="00B04A9A" w:rsidRPr="00B04A9A" w:rsidRDefault="00B04A9A" w:rsidP="00E34A0D">
      <w:r w:rsidRPr="00B04A9A">
        <w:t xml:space="preserve">Ezeknek az értékeknek a megjelenítése lehetséges a </w:t>
      </w:r>
      <w:proofErr w:type="spellStart"/>
      <w:r w:rsidRPr="00B04A9A">
        <w:t>Marching</w:t>
      </w:r>
      <w:proofErr w:type="spellEnd"/>
      <w:r w:rsidRPr="00B04A9A">
        <w:t xml:space="preserve"> </w:t>
      </w:r>
      <w:proofErr w:type="spellStart"/>
      <w:r w:rsidRPr="00B04A9A">
        <w:t>Cubes</w:t>
      </w:r>
      <w:proofErr w:type="spellEnd"/>
      <w:r w:rsidRPr="00B04A9A">
        <w:t xml:space="preserve"> algoritmussal, úgy, hogy ha ismertek a különböző szövetekhez tartozó jellemző konstansokat, akkor a </w:t>
      </w:r>
      <w:proofErr w:type="spellStart"/>
      <w:r w:rsidRPr="00B04A9A">
        <w:t>scan</w:t>
      </w:r>
      <w:proofErr w:type="spellEnd"/>
      <w:r w:rsidRPr="00B04A9A">
        <w:t xml:space="preserve"> értékeiből és térbeli pozíciójukból kiszámítja a különböző alakzatok felületét, például a csontoknak az alakját.</w:t>
      </w:r>
    </w:p>
    <w:p w14:paraId="008BF257" w14:textId="77777777" w:rsidR="00B04A9A" w:rsidRPr="00B04A9A" w:rsidRDefault="00B04A9A" w:rsidP="00E34A0D">
      <w:pPr>
        <w:pStyle w:val="Heading3"/>
      </w:pPr>
      <w:bookmarkStart w:id="30" w:name="_Toc179380840"/>
      <w:bookmarkStart w:id="31" w:name="_Toc183046131"/>
      <w:r w:rsidRPr="00B04A9A">
        <w:t>CAD és szimulációs szoftverek</w:t>
      </w:r>
      <w:bookmarkEnd w:id="30"/>
      <w:bookmarkEnd w:id="31"/>
    </w:p>
    <w:p w14:paraId="13DC99D2" w14:textId="77777777" w:rsidR="00B04A9A" w:rsidRPr="00B04A9A" w:rsidRDefault="00B04A9A" w:rsidP="00E34A0D">
      <w:r w:rsidRPr="00B04A9A">
        <w:t xml:space="preserve">A </w:t>
      </w:r>
      <w:proofErr w:type="spellStart"/>
      <w:r w:rsidRPr="00B04A9A">
        <w:t>Marching</w:t>
      </w:r>
      <w:proofErr w:type="spellEnd"/>
      <w:r w:rsidRPr="00B04A9A">
        <w:t xml:space="preserve"> </w:t>
      </w:r>
      <w:proofErr w:type="spellStart"/>
      <w:r w:rsidRPr="00B04A9A">
        <w:t>Cubes</w:t>
      </w:r>
      <w:proofErr w:type="spellEnd"/>
      <w:r w:rsidRPr="00B04A9A">
        <w:t xml:space="preserve"> algoritmust CAD (számítógéppel segített tervezés) szoftverek is alkalmazzák, ahol a felhasználó saját maga készíti el az alakzatot, amelyet a számítógép megjelenít. A </w:t>
      </w:r>
      <w:proofErr w:type="spellStart"/>
      <w:r w:rsidRPr="00B04A9A">
        <w:t>Marching</w:t>
      </w:r>
      <w:proofErr w:type="spellEnd"/>
      <w:r w:rsidRPr="00B04A9A">
        <w:t xml:space="preserve"> </w:t>
      </w:r>
      <w:proofErr w:type="spellStart"/>
      <w:r w:rsidRPr="00B04A9A">
        <w:t>Cubes</w:t>
      </w:r>
      <w:proofErr w:type="spellEnd"/>
      <w:r w:rsidRPr="00B04A9A">
        <w:t xml:space="preserve"> algoritmus szimulációk kiértékelésére is használatos, például folyadékdinamikai szimulációk vizualizálására. Egy </w:t>
      </w:r>
      <w:proofErr w:type="spellStart"/>
      <w:r w:rsidRPr="00B04A9A">
        <w:t>Marching</w:t>
      </w:r>
      <w:proofErr w:type="spellEnd"/>
      <w:r w:rsidRPr="00B04A9A">
        <w:t xml:space="preserve"> </w:t>
      </w:r>
      <w:proofErr w:type="spellStart"/>
      <w:r w:rsidRPr="00B04A9A">
        <w:t>Cubes</w:t>
      </w:r>
      <w:proofErr w:type="spellEnd"/>
      <w:r w:rsidRPr="00B04A9A">
        <w:t xml:space="preserve"> által megalkotott </w:t>
      </w:r>
      <w:proofErr w:type="spellStart"/>
      <w:r w:rsidRPr="00B04A9A">
        <w:t>isosurface</w:t>
      </w:r>
      <w:proofErr w:type="spellEnd"/>
      <w:r w:rsidRPr="00B04A9A">
        <w:t xml:space="preserve"> reprezentálhat repülőgép propeller által keltett lökéshullámokat.</w:t>
      </w:r>
    </w:p>
    <w:p w14:paraId="1105D932" w14:textId="3C7FDD04" w:rsidR="00B04A9A" w:rsidRPr="00B04A9A" w:rsidRDefault="00B04A9A" w:rsidP="00E34A0D">
      <w:pPr>
        <w:rPr>
          <w:szCs w:val="22"/>
        </w:rPr>
      </w:pPr>
      <w:r w:rsidRPr="00B04A9A">
        <w:t xml:space="preserve">Érdemes megjegyezni, hogy bár a </w:t>
      </w:r>
      <w:proofErr w:type="spellStart"/>
      <w:r w:rsidRPr="00B04A9A">
        <w:t>Marching</w:t>
      </w:r>
      <w:proofErr w:type="spellEnd"/>
      <w:r w:rsidRPr="00B04A9A">
        <w:t xml:space="preserve"> </w:t>
      </w:r>
      <w:proofErr w:type="spellStart"/>
      <w:r w:rsidRPr="00B04A9A">
        <w:t>Cubes</w:t>
      </w:r>
      <w:proofErr w:type="spellEnd"/>
      <w:r w:rsidRPr="00B04A9A">
        <w:t xml:space="preserve"> úttörő volt a bevezetésekor, az algoritmust később változtatták és fejlesztették olyan problémák megoldására érdekében, mint a topológiai helyesség és a háló minősége.</w:t>
      </w:r>
    </w:p>
    <w:p w14:paraId="286A1238" w14:textId="77777777" w:rsidR="00B04A9A" w:rsidRPr="00B04A9A" w:rsidRDefault="00B04A9A" w:rsidP="00E34A0D">
      <w:pPr>
        <w:pStyle w:val="Heading2"/>
      </w:pPr>
      <w:bookmarkStart w:id="32" w:name="_Toc179380841"/>
      <w:bookmarkStart w:id="33" w:name="_Toc183046132"/>
      <w:r w:rsidRPr="00B04A9A">
        <w:t>Az algoritmus működése</w:t>
      </w:r>
      <w:bookmarkEnd w:id="32"/>
      <w:bookmarkEnd w:id="33"/>
    </w:p>
    <w:p w14:paraId="5C29E421" w14:textId="4F2770BA" w:rsidR="00B04A9A" w:rsidRPr="00AE6D1B" w:rsidRDefault="00B04A9A" w:rsidP="00AE6D1B">
      <w:pPr>
        <w:pStyle w:val="Heading3"/>
        <w:rPr>
          <w:szCs w:val="28"/>
        </w:rPr>
      </w:pPr>
      <w:bookmarkStart w:id="34" w:name="_Toc179380842"/>
      <w:bookmarkStart w:id="35" w:name="_Toc183046133"/>
      <w:r w:rsidRPr="00B04A9A">
        <w:t>Skalármező</w:t>
      </w:r>
      <w:bookmarkEnd w:id="34"/>
      <w:bookmarkEnd w:id="35"/>
    </w:p>
    <w:p w14:paraId="7D93EBD6" w14:textId="6A223B8E" w:rsidR="00B04A9A" w:rsidRPr="00B04A9A" w:rsidRDefault="00B04A9A" w:rsidP="00E34A0D">
      <w:r w:rsidRPr="00B04A9A">
        <w:t>Az első lépés egy háromdimenziós skalármező meghatározása, ahol a térben egy kockaháló mentén minden pont egy skalárértéknek felel meg. Ezek a skaláris értékek különféle tulajdonságokat jelenthetnek, például sűrűséget, hőmérsékletet vagy mesterségesen generált értékek is lehetnek.</w:t>
      </w:r>
    </w:p>
    <w:p w14:paraId="5F6A6755" w14:textId="77777777" w:rsidR="00AE6D1B" w:rsidRDefault="004E697E" w:rsidP="00AE6D1B">
      <w:pPr>
        <w:keepNext/>
        <w:jc w:val="center"/>
      </w:pPr>
      <w:r w:rsidRPr="00B04A9A">
        <w:rPr>
          <w:noProof/>
        </w:rPr>
        <w:lastRenderedPageBreak/>
        <w:drawing>
          <wp:inline distT="0" distB="0" distL="0" distR="0" wp14:anchorId="15EACF32" wp14:editId="6C1B713A">
            <wp:extent cx="2628000" cy="2627630"/>
            <wp:effectExtent l="0" t="0" r="1270" b="1270"/>
            <wp:docPr id="555140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40963"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247" t="3253" r="3247" b="3253"/>
                    <a:stretch/>
                  </pic:blipFill>
                  <pic:spPr bwMode="auto">
                    <a:xfrm>
                      <a:off x="0" y="0"/>
                      <a:ext cx="2659336" cy="2658962"/>
                    </a:xfrm>
                    <a:prstGeom prst="rect">
                      <a:avLst/>
                    </a:prstGeom>
                    <a:noFill/>
                    <a:ln>
                      <a:noFill/>
                    </a:ln>
                    <a:extLst>
                      <a:ext uri="{53640926-AAD7-44D8-BBD7-CCE9431645EC}">
                        <a14:shadowObscured xmlns:a14="http://schemas.microsoft.com/office/drawing/2010/main"/>
                      </a:ext>
                    </a:extLst>
                  </pic:spPr>
                </pic:pic>
              </a:graphicData>
            </a:graphic>
          </wp:inline>
        </w:drawing>
      </w:r>
    </w:p>
    <w:p w14:paraId="2BF42198" w14:textId="7DE7598C" w:rsidR="00FC27C4" w:rsidRPr="009017CB" w:rsidRDefault="0030349E" w:rsidP="00FC27C4">
      <w:pPr>
        <w:pStyle w:val="Caption"/>
        <w:jc w:val="center"/>
        <w:rPr>
          <w:rFonts w:ascii="Times New Roman" w:hAnsi="Times New Roman" w:cs="Times New Roman"/>
          <w:noProof/>
          <w:szCs w:val="22"/>
        </w:rPr>
      </w:pPr>
      <w:r w:rsidRPr="009017CB">
        <w:rPr>
          <w:rFonts w:ascii="Times New Roman" w:hAnsi="Times New Roman" w:cs="Times New Roman"/>
          <w:noProof/>
          <w:szCs w:val="22"/>
        </w:rPr>
        <w:fldChar w:fldCharType="begin"/>
      </w:r>
      <w:r w:rsidRPr="009017CB">
        <w:rPr>
          <w:rFonts w:ascii="Times New Roman" w:hAnsi="Times New Roman" w:cs="Times New Roman"/>
          <w:noProof/>
          <w:szCs w:val="22"/>
        </w:rPr>
        <w:instrText xml:space="preserve"> SEQ ábra \* ARABIC </w:instrText>
      </w:r>
      <w:r w:rsidRPr="009017CB">
        <w:rPr>
          <w:rFonts w:ascii="Times New Roman" w:hAnsi="Times New Roman" w:cs="Times New Roman"/>
          <w:noProof/>
          <w:szCs w:val="22"/>
        </w:rPr>
        <w:fldChar w:fldCharType="separate"/>
      </w:r>
      <w:r w:rsidR="00BD7B34">
        <w:rPr>
          <w:rFonts w:ascii="Times New Roman" w:hAnsi="Times New Roman" w:cs="Times New Roman"/>
          <w:noProof/>
          <w:szCs w:val="22"/>
        </w:rPr>
        <w:t>3</w:t>
      </w:r>
      <w:r w:rsidRPr="009017CB">
        <w:rPr>
          <w:rFonts w:ascii="Times New Roman" w:hAnsi="Times New Roman" w:cs="Times New Roman"/>
          <w:noProof/>
          <w:szCs w:val="22"/>
        </w:rPr>
        <w:fldChar w:fldCharType="end"/>
      </w:r>
      <w:r w:rsidR="00AE6D1B" w:rsidRPr="009017CB">
        <w:rPr>
          <w:rFonts w:ascii="Times New Roman" w:hAnsi="Times New Roman" w:cs="Times New Roman"/>
          <w:noProof/>
          <w:szCs w:val="22"/>
        </w:rPr>
        <w:t>. ábra Skalármező</w:t>
      </w:r>
      <w:r w:rsidR="00FC27C4" w:rsidRPr="009017CB">
        <w:rPr>
          <w:rFonts w:ascii="Times New Roman" w:hAnsi="Times New Roman" w:cs="Times New Roman"/>
          <w:noProof/>
          <w:szCs w:val="22"/>
        </w:rPr>
        <w:t xml:space="preserve"> </w:t>
      </w:r>
      <w:r w:rsidR="00FC27C4" w:rsidRPr="009017CB">
        <w:rPr>
          <w:rFonts w:ascii="Times New Roman" w:hAnsi="Times New Roman" w:cs="Times New Roman"/>
          <w:noProof/>
          <w:szCs w:val="22"/>
        </w:rPr>
        <w:br/>
        <w:t>Forrás: Saját ábra</w:t>
      </w:r>
    </w:p>
    <w:p w14:paraId="49641660" w14:textId="77777777" w:rsidR="00B04A9A" w:rsidRPr="00B04A9A" w:rsidRDefault="00B04A9A" w:rsidP="00E34A0D">
      <w:pPr>
        <w:rPr>
          <w:sz w:val="28"/>
          <w:szCs w:val="28"/>
        </w:rPr>
      </w:pPr>
      <w:r w:rsidRPr="00B04A9A">
        <w:t>Egy kockahálóban minden pont nyolc kockának a sarka egyszerre. Ebből fakad, hogy minden skalárérték egyszerre nyolc kockához tartozik. (Kivéve, ha a háló valamely oldalán vagy élén helyezkedik el)</w:t>
      </w:r>
    </w:p>
    <w:p w14:paraId="1FBB3FD0" w14:textId="77777777" w:rsidR="00B04A9A" w:rsidRPr="00B04A9A" w:rsidRDefault="00B04A9A" w:rsidP="00E34A0D">
      <w:pPr>
        <w:pStyle w:val="Heading3"/>
        <w:rPr>
          <w:szCs w:val="28"/>
        </w:rPr>
      </w:pPr>
      <w:bookmarkStart w:id="36" w:name="_Toc179380843"/>
      <w:bookmarkStart w:id="37" w:name="_Toc183046134"/>
      <w:r w:rsidRPr="00B04A9A">
        <w:t>Felület meghatározása</w:t>
      </w:r>
      <w:bookmarkEnd w:id="36"/>
      <w:bookmarkEnd w:id="37"/>
    </w:p>
    <w:p w14:paraId="6D8BC75B" w14:textId="77777777" w:rsidR="00B04A9A" w:rsidRDefault="00B04A9A" w:rsidP="00E34A0D">
      <w:r w:rsidRPr="00B04A9A">
        <w:t xml:space="preserve"> Az algoritmus minden kockánál kiértékeli a skaláris értékeket a nyolc csúcsnál és meghatározza, hogy a felület metszi-e a kockát. </w:t>
      </w:r>
    </w:p>
    <w:p w14:paraId="7A3FA1F1" w14:textId="77777777" w:rsidR="00AE6D1B" w:rsidRDefault="00AE6D1B" w:rsidP="00AE6D1B">
      <w:pPr>
        <w:pStyle w:val="Caption"/>
        <w:jc w:val="center"/>
        <w:rPr>
          <w:rFonts w:hint="eastAsia"/>
          <w:noProof/>
          <w:color w:val="000000" w:themeColor="text1"/>
        </w:rPr>
      </w:pPr>
      <w:r w:rsidRPr="00B04A9A">
        <w:rPr>
          <w:noProof/>
        </w:rPr>
        <w:drawing>
          <wp:inline distT="0" distB="0" distL="0" distR="0" wp14:anchorId="2B523852" wp14:editId="0C47768A">
            <wp:extent cx="2628000" cy="2627630"/>
            <wp:effectExtent l="0" t="0" r="1270" b="1270"/>
            <wp:docPr id="1074122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22487"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55" t="1762" r="1755" b="1762"/>
                    <a:stretch/>
                  </pic:blipFill>
                  <pic:spPr bwMode="auto">
                    <a:xfrm>
                      <a:off x="0" y="0"/>
                      <a:ext cx="2639958" cy="2639586"/>
                    </a:xfrm>
                    <a:prstGeom prst="rect">
                      <a:avLst/>
                    </a:prstGeom>
                    <a:noFill/>
                    <a:ln>
                      <a:noFill/>
                    </a:ln>
                    <a:extLst>
                      <a:ext uri="{53640926-AAD7-44D8-BBD7-CCE9431645EC}">
                        <a14:shadowObscured xmlns:a14="http://schemas.microsoft.com/office/drawing/2010/main"/>
                      </a:ext>
                    </a:extLst>
                  </pic:spPr>
                </pic:pic>
              </a:graphicData>
            </a:graphic>
          </wp:inline>
        </w:drawing>
      </w:r>
    </w:p>
    <w:p w14:paraId="5297F778" w14:textId="60096848" w:rsidR="00FC27C4" w:rsidRPr="009017CB" w:rsidRDefault="00AE6D1B" w:rsidP="00FC27C4">
      <w:pPr>
        <w:pStyle w:val="Caption"/>
        <w:jc w:val="center"/>
        <w:rPr>
          <w:rFonts w:ascii="Times New Roman" w:hAnsi="Times New Roman" w:cs="Times New Roman"/>
          <w:noProof/>
          <w:szCs w:val="22"/>
        </w:rPr>
      </w:pPr>
      <w:r w:rsidRPr="009017CB">
        <w:rPr>
          <w:rFonts w:ascii="Times New Roman" w:hAnsi="Times New Roman" w:cs="Times New Roman"/>
          <w:noProof/>
          <w:szCs w:val="22"/>
        </w:rPr>
        <w:fldChar w:fldCharType="begin"/>
      </w:r>
      <w:r w:rsidRPr="009017CB">
        <w:rPr>
          <w:rFonts w:ascii="Times New Roman" w:hAnsi="Times New Roman" w:cs="Times New Roman"/>
          <w:noProof/>
          <w:szCs w:val="22"/>
        </w:rPr>
        <w:instrText xml:space="preserve"> SEQ ábra \* ARABIC </w:instrText>
      </w:r>
      <w:r w:rsidRPr="009017CB">
        <w:rPr>
          <w:rFonts w:ascii="Times New Roman" w:hAnsi="Times New Roman" w:cs="Times New Roman"/>
          <w:noProof/>
          <w:szCs w:val="22"/>
        </w:rPr>
        <w:fldChar w:fldCharType="separate"/>
      </w:r>
      <w:r w:rsidR="00BD7B34">
        <w:rPr>
          <w:rFonts w:ascii="Times New Roman" w:hAnsi="Times New Roman" w:cs="Times New Roman"/>
          <w:noProof/>
          <w:szCs w:val="22"/>
        </w:rPr>
        <w:t>4</w:t>
      </w:r>
      <w:r w:rsidRPr="009017CB">
        <w:rPr>
          <w:rFonts w:ascii="Times New Roman" w:hAnsi="Times New Roman" w:cs="Times New Roman"/>
          <w:noProof/>
          <w:szCs w:val="22"/>
        </w:rPr>
        <w:fldChar w:fldCharType="end"/>
      </w:r>
      <w:r w:rsidRPr="009017CB">
        <w:rPr>
          <w:rFonts w:ascii="Times New Roman" w:hAnsi="Times New Roman" w:cs="Times New Roman"/>
          <w:noProof/>
          <w:szCs w:val="22"/>
        </w:rPr>
        <w:t>. ábra Kiértékelt skalármező</w:t>
      </w:r>
      <w:r w:rsidR="00FC27C4" w:rsidRPr="009017CB">
        <w:rPr>
          <w:rFonts w:ascii="Times New Roman" w:hAnsi="Times New Roman" w:cs="Times New Roman"/>
          <w:noProof/>
          <w:szCs w:val="22"/>
        </w:rPr>
        <w:t xml:space="preserve"> </w:t>
      </w:r>
      <w:r w:rsidR="00FC27C4" w:rsidRPr="009017CB">
        <w:rPr>
          <w:rFonts w:ascii="Times New Roman" w:hAnsi="Times New Roman" w:cs="Times New Roman"/>
          <w:noProof/>
          <w:szCs w:val="22"/>
        </w:rPr>
        <w:br/>
        <w:t>Forrás: Saját ábra</w:t>
      </w:r>
    </w:p>
    <w:p w14:paraId="266BE220" w14:textId="7232F6D9" w:rsidR="00B04A9A" w:rsidRPr="00B04A9A" w:rsidRDefault="00B04A9A" w:rsidP="00E34A0D">
      <w:r w:rsidRPr="00B04A9A">
        <w:lastRenderedPageBreak/>
        <w:t>Ez úgy történik, hogy a skaláris értékeket egy előre meghatározott konstanssal hasonlítja össze, amely a vizsgált felületet reprezentáló állandó érték. A konstansnál kisebb értékkel rendelkező pontok például a felület alatt, míg a konstansnál nagyobb értékek a felület felett helyezkednek el.</w:t>
      </w:r>
    </w:p>
    <w:p w14:paraId="13CEA70A" w14:textId="77777777" w:rsidR="00B04A9A" w:rsidRPr="00B04A9A" w:rsidRDefault="00B04A9A" w:rsidP="00E34A0D">
      <w:r w:rsidRPr="00B04A9A">
        <w:t>Ez egy bináris döntés a kocka mind a nyolc csúcsán. Ezen összehasonlítások alapján egy kocka 2</w:t>
      </w:r>
      <w:r w:rsidRPr="00B04A9A">
        <w:rPr>
          <w:vertAlign w:val="superscript"/>
        </w:rPr>
        <w:t>8</w:t>
      </w:r>
      <w:r w:rsidRPr="00B04A9A">
        <w:t xml:space="preserve"> = 256 lehetséges konfiguráció egyikébe eshet. </w:t>
      </w:r>
    </w:p>
    <w:p w14:paraId="7D6E71FB" w14:textId="77777777" w:rsidR="00AE6D1B" w:rsidRDefault="00B04A9A" w:rsidP="00AE6D1B">
      <w:pPr>
        <w:keepNext/>
        <w:jc w:val="center"/>
      </w:pPr>
      <w:r w:rsidRPr="00B04A9A">
        <w:rPr>
          <w:noProof/>
        </w:rPr>
        <w:drawing>
          <wp:inline distT="0" distB="0" distL="0" distR="0" wp14:anchorId="33AE000E" wp14:editId="7728D5EB">
            <wp:extent cx="2628000" cy="2627630"/>
            <wp:effectExtent l="0" t="0" r="1270" b="1270"/>
            <wp:docPr id="1284954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5438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589" t="9694" r="10787" b="9694"/>
                    <a:stretch/>
                  </pic:blipFill>
                  <pic:spPr bwMode="auto">
                    <a:xfrm>
                      <a:off x="0" y="0"/>
                      <a:ext cx="2641217" cy="2640845"/>
                    </a:xfrm>
                    <a:prstGeom prst="rect">
                      <a:avLst/>
                    </a:prstGeom>
                    <a:noFill/>
                    <a:ln>
                      <a:noFill/>
                    </a:ln>
                    <a:extLst>
                      <a:ext uri="{53640926-AAD7-44D8-BBD7-CCE9431645EC}">
                        <a14:shadowObscured xmlns:a14="http://schemas.microsoft.com/office/drawing/2010/main"/>
                      </a:ext>
                    </a:extLst>
                  </pic:spPr>
                </pic:pic>
              </a:graphicData>
            </a:graphic>
          </wp:inline>
        </w:drawing>
      </w:r>
      <w:bookmarkStart w:id="38" w:name="_Ref167742863"/>
    </w:p>
    <w:p w14:paraId="79EAF40F" w14:textId="5D86E307" w:rsidR="00B04A9A" w:rsidRPr="009017CB" w:rsidRDefault="00AE6D1B" w:rsidP="00AE6D1B">
      <w:pPr>
        <w:pStyle w:val="Caption"/>
        <w:jc w:val="center"/>
        <w:rPr>
          <w:rFonts w:ascii="Times New Roman" w:hAnsi="Times New Roman" w:cs="Times New Roman"/>
          <w:noProof/>
          <w:szCs w:val="22"/>
        </w:rPr>
      </w:pPr>
      <w:r w:rsidRPr="009017CB">
        <w:rPr>
          <w:rFonts w:ascii="Times New Roman" w:hAnsi="Times New Roman" w:cs="Times New Roman"/>
          <w:noProof/>
          <w:szCs w:val="22"/>
        </w:rPr>
        <w:fldChar w:fldCharType="begin"/>
      </w:r>
      <w:r w:rsidRPr="009017CB">
        <w:rPr>
          <w:rFonts w:ascii="Times New Roman" w:hAnsi="Times New Roman" w:cs="Times New Roman"/>
          <w:noProof/>
          <w:szCs w:val="22"/>
        </w:rPr>
        <w:instrText xml:space="preserve"> SEQ ábra \* ARABIC </w:instrText>
      </w:r>
      <w:r w:rsidRPr="009017CB">
        <w:rPr>
          <w:rFonts w:ascii="Times New Roman" w:hAnsi="Times New Roman" w:cs="Times New Roman"/>
          <w:noProof/>
          <w:szCs w:val="22"/>
        </w:rPr>
        <w:fldChar w:fldCharType="separate"/>
      </w:r>
      <w:r w:rsidR="00BD7B34">
        <w:rPr>
          <w:rFonts w:ascii="Times New Roman" w:hAnsi="Times New Roman" w:cs="Times New Roman"/>
          <w:noProof/>
          <w:szCs w:val="22"/>
        </w:rPr>
        <w:t>5</w:t>
      </w:r>
      <w:r w:rsidRPr="009017CB">
        <w:rPr>
          <w:rFonts w:ascii="Times New Roman" w:hAnsi="Times New Roman" w:cs="Times New Roman"/>
          <w:noProof/>
          <w:szCs w:val="22"/>
        </w:rPr>
        <w:fldChar w:fldCharType="end"/>
      </w:r>
      <w:r w:rsidRPr="009017CB">
        <w:rPr>
          <w:rFonts w:ascii="Times New Roman" w:hAnsi="Times New Roman" w:cs="Times New Roman"/>
          <w:noProof/>
          <w:szCs w:val="22"/>
        </w:rPr>
        <w:t>. ábra Példa négy konfigurációra</w:t>
      </w:r>
      <w:r w:rsidR="00FC27C4" w:rsidRPr="009017CB">
        <w:rPr>
          <w:rFonts w:ascii="Times New Roman" w:hAnsi="Times New Roman" w:cs="Times New Roman"/>
          <w:noProof/>
          <w:szCs w:val="22"/>
        </w:rPr>
        <w:t xml:space="preserve"> </w:t>
      </w:r>
      <w:r w:rsidR="00FC27C4" w:rsidRPr="009017CB">
        <w:rPr>
          <w:rFonts w:ascii="Times New Roman" w:hAnsi="Times New Roman" w:cs="Times New Roman"/>
          <w:noProof/>
          <w:szCs w:val="22"/>
        </w:rPr>
        <w:br/>
        <w:t>Forrás: Saját ábra</w:t>
      </w:r>
    </w:p>
    <w:bookmarkEnd w:id="38"/>
    <w:p w14:paraId="6EB2CEE5" w14:textId="52017810" w:rsidR="00B04A9A" w:rsidRPr="00B04A9A" w:rsidRDefault="00B04A9A" w:rsidP="00FC27C4">
      <w:pPr>
        <w:keepNext/>
        <w:jc w:val="center"/>
      </w:pPr>
      <w:r w:rsidRPr="00B04A9A">
        <w:t>A kocka konfigurációja határozza meg, hogy a felület azon részét képező háromszögek pontjai mely éleken helyezkednek el.</w:t>
      </w:r>
    </w:p>
    <w:p w14:paraId="5CB81D6D" w14:textId="77777777" w:rsidR="00B04A9A" w:rsidRPr="00B04A9A" w:rsidRDefault="00B04A9A" w:rsidP="00E34A0D">
      <w:pPr>
        <w:pStyle w:val="Heading3"/>
      </w:pPr>
      <w:bookmarkStart w:id="39" w:name="_Toc179380844"/>
      <w:bookmarkStart w:id="40" w:name="_Toc183046135"/>
      <w:r w:rsidRPr="00B04A9A">
        <w:t>Interpoláció</w:t>
      </w:r>
      <w:bookmarkEnd w:id="39"/>
      <w:bookmarkEnd w:id="40"/>
    </w:p>
    <w:p w14:paraId="2A4CC876" w14:textId="104EC86F" w:rsidR="00B04A9A" w:rsidRPr="00B04A9A" w:rsidRDefault="00B04A9A" w:rsidP="00FC0A8E">
      <w:r w:rsidRPr="00B04A9A">
        <w:t>Ha a kocka konfigurációja ismert, az algoritmus meghatározza a felület metszéspontjait a kocka éleivel.</w:t>
      </w:r>
    </w:p>
    <w:p w14:paraId="4E8CFFD5" w14:textId="77777777" w:rsidR="00AE6D1B" w:rsidRDefault="00B04A9A" w:rsidP="00AE6D1B">
      <w:pPr>
        <w:keepNext/>
        <w:jc w:val="center"/>
      </w:pPr>
      <w:r w:rsidRPr="00B04A9A">
        <w:rPr>
          <w:noProof/>
        </w:rPr>
        <w:lastRenderedPageBreak/>
        <w:drawing>
          <wp:inline distT="0" distB="0" distL="0" distR="0" wp14:anchorId="2ECC9AEE" wp14:editId="7A6064EA">
            <wp:extent cx="2628000" cy="2626822"/>
            <wp:effectExtent l="0" t="0" r="1270" b="2540"/>
            <wp:docPr id="19997989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98967"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434" t="2456" r="2434" b="2456"/>
                    <a:stretch/>
                  </pic:blipFill>
                  <pic:spPr bwMode="auto">
                    <a:xfrm>
                      <a:off x="0" y="0"/>
                      <a:ext cx="2637047" cy="2635865"/>
                    </a:xfrm>
                    <a:prstGeom prst="rect">
                      <a:avLst/>
                    </a:prstGeom>
                    <a:noFill/>
                    <a:ln>
                      <a:noFill/>
                    </a:ln>
                    <a:extLst>
                      <a:ext uri="{53640926-AAD7-44D8-BBD7-CCE9431645EC}">
                        <a14:shadowObscured xmlns:a14="http://schemas.microsoft.com/office/drawing/2010/main"/>
                      </a:ext>
                    </a:extLst>
                  </pic:spPr>
                </pic:pic>
              </a:graphicData>
            </a:graphic>
          </wp:inline>
        </w:drawing>
      </w:r>
    </w:p>
    <w:p w14:paraId="5EB31162" w14:textId="5C3663AF" w:rsidR="00B04A9A" w:rsidRPr="009017CB" w:rsidRDefault="00AE6D1B" w:rsidP="00AE6D1B">
      <w:pPr>
        <w:pStyle w:val="Caption"/>
        <w:jc w:val="center"/>
        <w:rPr>
          <w:rFonts w:ascii="Times New Roman" w:hAnsi="Times New Roman" w:cs="Times New Roman"/>
          <w:noProof/>
          <w:szCs w:val="22"/>
        </w:rPr>
      </w:pPr>
      <w:r w:rsidRPr="009017CB">
        <w:rPr>
          <w:rFonts w:ascii="Times New Roman" w:hAnsi="Times New Roman" w:cs="Times New Roman"/>
          <w:noProof/>
          <w:szCs w:val="22"/>
        </w:rPr>
        <w:fldChar w:fldCharType="begin"/>
      </w:r>
      <w:r w:rsidRPr="009017CB">
        <w:rPr>
          <w:rFonts w:ascii="Times New Roman" w:hAnsi="Times New Roman" w:cs="Times New Roman"/>
          <w:noProof/>
          <w:szCs w:val="22"/>
        </w:rPr>
        <w:instrText xml:space="preserve"> SEQ ábra \* ARABIC </w:instrText>
      </w:r>
      <w:r w:rsidRPr="009017CB">
        <w:rPr>
          <w:rFonts w:ascii="Times New Roman" w:hAnsi="Times New Roman" w:cs="Times New Roman"/>
          <w:noProof/>
          <w:szCs w:val="22"/>
        </w:rPr>
        <w:fldChar w:fldCharType="separate"/>
      </w:r>
      <w:r w:rsidR="00BD7B34">
        <w:rPr>
          <w:rFonts w:ascii="Times New Roman" w:hAnsi="Times New Roman" w:cs="Times New Roman"/>
          <w:noProof/>
          <w:szCs w:val="22"/>
        </w:rPr>
        <w:t>6</w:t>
      </w:r>
      <w:r w:rsidRPr="009017CB">
        <w:rPr>
          <w:rFonts w:ascii="Times New Roman" w:hAnsi="Times New Roman" w:cs="Times New Roman"/>
          <w:noProof/>
          <w:szCs w:val="22"/>
        </w:rPr>
        <w:fldChar w:fldCharType="end"/>
      </w:r>
      <w:r w:rsidRPr="009017CB">
        <w:rPr>
          <w:rFonts w:ascii="Times New Roman" w:hAnsi="Times New Roman" w:cs="Times New Roman"/>
          <w:noProof/>
          <w:szCs w:val="22"/>
        </w:rPr>
        <w:t>. ábra Simítatlan felület</w:t>
      </w:r>
      <w:r w:rsidR="00FC27C4" w:rsidRPr="009017CB">
        <w:rPr>
          <w:rFonts w:ascii="Times New Roman" w:hAnsi="Times New Roman" w:cs="Times New Roman"/>
          <w:noProof/>
          <w:szCs w:val="22"/>
        </w:rPr>
        <w:t xml:space="preserve"> </w:t>
      </w:r>
      <w:r w:rsidR="00FC27C4" w:rsidRPr="009017CB">
        <w:rPr>
          <w:rFonts w:ascii="Times New Roman" w:hAnsi="Times New Roman" w:cs="Times New Roman"/>
          <w:noProof/>
          <w:szCs w:val="22"/>
        </w:rPr>
        <w:br/>
        <w:t>Forrás: Saját ábra</w:t>
      </w:r>
    </w:p>
    <w:p w14:paraId="1071A440" w14:textId="77777777" w:rsidR="00AE6D1B" w:rsidRDefault="00B04A9A" w:rsidP="00AE6D1B">
      <w:pPr>
        <w:keepNext/>
        <w:jc w:val="center"/>
      </w:pPr>
      <w:r w:rsidRPr="00B04A9A">
        <w:rPr>
          <w:noProof/>
        </w:rPr>
        <w:drawing>
          <wp:inline distT="0" distB="0" distL="0" distR="0" wp14:anchorId="5F0C57A6" wp14:editId="778B51D8">
            <wp:extent cx="2628000" cy="2626823"/>
            <wp:effectExtent l="0" t="0" r="1270" b="2540"/>
            <wp:docPr id="18752747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74794"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440" t="2462" r="2440" b="2462"/>
                    <a:stretch/>
                  </pic:blipFill>
                  <pic:spPr bwMode="auto">
                    <a:xfrm>
                      <a:off x="0" y="0"/>
                      <a:ext cx="2636715" cy="2635534"/>
                    </a:xfrm>
                    <a:prstGeom prst="rect">
                      <a:avLst/>
                    </a:prstGeom>
                    <a:noFill/>
                    <a:ln>
                      <a:noFill/>
                    </a:ln>
                    <a:extLst>
                      <a:ext uri="{53640926-AAD7-44D8-BBD7-CCE9431645EC}">
                        <a14:shadowObscured xmlns:a14="http://schemas.microsoft.com/office/drawing/2010/main"/>
                      </a:ext>
                    </a:extLst>
                  </pic:spPr>
                </pic:pic>
              </a:graphicData>
            </a:graphic>
          </wp:inline>
        </w:drawing>
      </w:r>
    </w:p>
    <w:p w14:paraId="4C8D85B1" w14:textId="014C50BA" w:rsidR="00B04A9A" w:rsidRPr="009017CB" w:rsidRDefault="00AE6D1B" w:rsidP="00AE6D1B">
      <w:pPr>
        <w:pStyle w:val="Caption"/>
        <w:jc w:val="center"/>
        <w:rPr>
          <w:rFonts w:ascii="Times New Roman" w:hAnsi="Times New Roman" w:cs="Times New Roman"/>
          <w:noProof/>
          <w:szCs w:val="22"/>
        </w:rPr>
      </w:pPr>
      <w:r w:rsidRPr="009017CB">
        <w:rPr>
          <w:rFonts w:ascii="Times New Roman" w:hAnsi="Times New Roman" w:cs="Times New Roman"/>
          <w:noProof/>
          <w:szCs w:val="22"/>
        </w:rPr>
        <w:fldChar w:fldCharType="begin"/>
      </w:r>
      <w:r w:rsidRPr="009017CB">
        <w:rPr>
          <w:rFonts w:ascii="Times New Roman" w:hAnsi="Times New Roman" w:cs="Times New Roman"/>
          <w:noProof/>
          <w:szCs w:val="22"/>
        </w:rPr>
        <w:instrText xml:space="preserve"> SEQ ábra \* ARABIC </w:instrText>
      </w:r>
      <w:r w:rsidRPr="009017CB">
        <w:rPr>
          <w:rFonts w:ascii="Times New Roman" w:hAnsi="Times New Roman" w:cs="Times New Roman"/>
          <w:noProof/>
          <w:szCs w:val="22"/>
        </w:rPr>
        <w:fldChar w:fldCharType="separate"/>
      </w:r>
      <w:r w:rsidR="00BD7B34">
        <w:rPr>
          <w:rFonts w:ascii="Times New Roman" w:hAnsi="Times New Roman" w:cs="Times New Roman"/>
          <w:noProof/>
          <w:szCs w:val="22"/>
        </w:rPr>
        <w:t>7</w:t>
      </w:r>
      <w:r w:rsidRPr="009017CB">
        <w:rPr>
          <w:rFonts w:ascii="Times New Roman" w:hAnsi="Times New Roman" w:cs="Times New Roman"/>
          <w:noProof/>
          <w:szCs w:val="22"/>
        </w:rPr>
        <w:fldChar w:fldCharType="end"/>
      </w:r>
      <w:r w:rsidRPr="009017CB">
        <w:rPr>
          <w:rFonts w:ascii="Times New Roman" w:hAnsi="Times New Roman" w:cs="Times New Roman"/>
          <w:noProof/>
          <w:szCs w:val="22"/>
        </w:rPr>
        <w:t>. ábra Simított felület</w:t>
      </w:r>
      <w:r w:rsidR="00FC27C4" w:rsidRPr="009017CB">
        <w:rPr>
          <w:rFonts w:ascii="Times New Roman" w:hAnsi="Times New Roman" w:cs="Times New Roman"/>
          <w:noProof/>
          <w:szCs w:val="22"/>
        </w:rPr>
        <w:t xml:space="preserve"> </w:t>
      </w:r>
      <w:r w:rsidR="00FC27C4" w:rsidRPr="009017CB">
        <w:rPr>
          <w:rFonts w:ascii="Times New Roman" w:hAnsi="Times New Roman" w:cs="Times New Roman"/>
          <w:noProof/>
          <w:szCs w:val="22"/>
        </w:rPr>
        <w:br/>
        <w:t>Forrás: Saját ábra</w:t>
      </w:r>
    </w:p>
    <w:p w14:paraId="1FB83D3B" w14:textId="41EA5549" w:rsidR="00B04A9A" w:rsidRPr="00B04A9A" w:rsidRDefault="00B04A9A" w:rsidP="00E34A0D">
      <w:r w:rsidRPr="00B04A9A">
        <w:t>A legegyszerűbb megoldás veszi a felezőpontot a két csúcs között és ott halad át a felület. Ez összeállítás után durva és pontatlanabb felszínt eredményez, amely vízszintes, függőleges vagy 45°-os lapokból áll.</w:t>
      </w:r>
    </w:p>
    <w:p w14:paraId="7A11B9C0" w14:textId="287E4E54" w:rsidR="00B04A9A" w:rsidRPr="00B04A9A" w:rsidRDefault="00B04A9A" w:rsidP="00E34A0D">
      <w:r w:rsidRPr="00B04A9A">
        <w:t>A matematikailag korrekt megoldás a metszéspontokat a kocka csúcsainak skalárértékeiből interpolálja oly módon, hogy az értékek közötti különbség fogja meghatározni a felület metszéspontját és a kocka élén való elhelyezkedését. Ez összeállítás után simább és pontosabb felszínt eredményez.</w:t>
      </w:r>
    </w:p>
    <w:p w14:paraId="150FF93B" w14:textId="77777777" w:rsidR="00B04A9A" w:rsidRPr="00B04A9A" w:rsidRDefault="00B04A9A" w:rsidP="00E34A0D">
      <w:pPr>
        <w:rPr>
          <w:szCs w:val="22"/>
        </w:rPr>
      </w:pPr>
      <w:r w:rsidRPr="00B04A9A">
        <w:lastRenderedPageBreak/>
        <w:t xml:space="preserve">Ezen metszéspontok felhasználásával az algoritmus minden egyes kockányi térfogaton visszafejti a felületet háromszögek halmazára. </w:t>
      </w:r>
    </w:p>
    <w:p w14:paraId="20D9174A" w14:textId="77777777" w:rsidR="00B04A9A" w:rsidRPr="00B04A9A" w:rsidRDefault="00B04A9A" w:rsidP="00E34A0D">
      <w:pPr>
        <w:pStyle w:val="Heading3"/>
        <w:rPr>
          <w:szCs w:val="28"/>
        </w:rPr>
      </w:pPr>
      <w:bookmarkStart w:id="41" w:name="_Toc179380845"/>
      <w:bookmarkStart w:id="42" w:name="_Toc183046136"/>
      <w:r w:rsidRPr="00B04A9A">
        <w:t xml:space="preserve">Háló elemeinek </w:t>
      </w:r>
      <w:bookmarkEnd w:id="41"/>
      <w:r w:rsidRPr="00B04A9A">
        <w:t>összeállítása</w:t>
      </w:r>
      <w:bookmarkEnd w:id="42"/>
    </w:p>
    <w:p w14:paraId="6475B6AC" w14:textId="77777777" w:rsidR="006C369A" w:rsidRDefault="00B04A9A" w:rsidP="006C369A">
      <w:pPr>
        <w:keepNext/>
        <w:jc w:val="center"/>
      </w:pPr>
      <w:r w:rsidRPr="00B04A9A">
        <w:rPr>
          <w:noProof/>
        </w:rPr>
        <w:drawing>
          <wp:inline distT="0" distB="0" distL="0" distR="0" wp14:anchorId="36CFC3CE" wp14:editId="5B9784E2">
            <wp:extent cx="2626995" cy="2628000"/>
            <wp:effectExtent l="0" t="0" r="1905" b="1270"/>
            <wp:docPr id="21409713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71389"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456" t="2438" r="2456" b="2438"/>
                    <a:stretch/>
                  </pic:blipFill>
                  <pic:spPr bwMode="auto">
                    <a:xfrm>
                      <a:off x="0" y="0"/>
                      <a:ext cx="2635837" cy="2636845"/>
                    </a:xfrm>
                    <a:prstGeom prst="rect">
                      <a:avLst/>
                    </a:prstGeom>
                    <a:noFill/>
                    <a:ln>
                      <a:noFill/>
                    </a:ln>
                    <a:extLst>
                      <a:ext uri="{53640926-AAD7-44D8-BBD7-CCE9431645EC}">
                        <a14:shadowObscured xmlns:a14="http://schemas.microsoft.com/office/drawing/2010/main"/>
                      </a:ext>
                    </a:extLst>
                  </pic:spPr>
                </pic:pic>
              </a:graphicData>
            </a:graphic>
          </wp:inline>
        </w:drawing>
      </w:r>
    </w:p>
    <w:p w14:paraId="435F36F8" w14:textId="6B91A4C7" w:rsidR="00B04A9A" w:rsidRPr="009017CB" w:rsidRDefault="0030349E" w:rsidP="006C369A">
      <w:pPr>
        <w:pStyle w:val="Caption"/>
        <w:jc w:val="center"/>
        <w:rPr>
          <w:rFonts w:ascii="Times New Roman" w:hAnsi="Times New Roman" w:cs="Times New Roman"/>
          <w:noProof/>
          <w:szCs w:val="22"/>
        </w:rPr>
      </w:pPr>
      <w:r w:rsidRPr="009017CB">
        <w:rPr>
          <w:rFonts w:ascii="Times New Roman" w:hAnsi="Times New Roman" w:cs="Times New Roman"/>
          <w:noProof/>
          <w:szCs w:val="22"/>
        </w:rPr>
        <w:fldChar w:fldCharType="begin"/>
      </w:r>
      <w:r w:rsidRPr="009017CB">
        <w:rPr>
          <w:rFonts w:ascii="Times New Roman" w:hAnsi="Times New Roman" w:cs="Times New Roman"/>
          <w:noProof/>
          <w:szCs w:val="22"/>
        </w:rPr>
        <w:instrText xml:space="preserve"> SEQ ábra \* ARABIC </w:instrText>
      </w:r>
      <w:r w:rsidRPr="009017CB">
        <w:rPr>
          <w:rFonts w:ascii="Times New Roman" w:hAnsi="Times New Roman" w:cs="Times New Roman"/>
          <w:noProof/>
          <w:szCs w:val="22"/>
        </w:rPr>
        <w:fldChar w:fldCharType="separate"/>
      </w:r>
      <w:r w:rsidR="00BD7B34">
        <w:rPr>
          <w:rFonts w:ascii="Times New Roman" w:hAnsi="Times New Roman" w:cs="Times New Roman"/>
          <w:noProof/>
          <w:szCs w:val="22"/>
        </w:rPr>
        <w:t>8</w:t>
      </w:r>
      <w:r w:rsidRPr="009017CB">
        <w:rPr>
          <w:rFonts w:ascii="Times New Roman" w:hAnsi="Times New Roman" w:cs="Times New Roman"/>
          <w:noProof/>
          <w:szCs w:val="22"/>
        </w:rPr>
        <w:fldChar w:fldCharType="end"/>
      </w:r>
      <w:r w:rsidR="006C369A" w:rsidRPr="009017CB">
        <w:rPr>
          <w:rFonts w:ascii="Times New Roman" w:hAnsi="Times New Roman" w:cs="Times New Roman"/>
          <w:noProof/>
          <w:szCs w:val="22"/>
        </w:rPr>
        <w:t>. ábra Megjelenített mesh</w:t>
      </w:r>
      <w:r w:rsidR="00FC27C4" w:rsidRPr="009017CB">
        <w:rPr>
          <w:rFonts w:ascii="Times New Roman" w:hAnsi="Times New Roman" w:cs="Times New Roman"/>
          <w:noProof/>
          <w:szCs w:val="22"/>
        </w:rPr>
        <w:t xml:space="preserve"> </w:t>
      </w:r>
      <w:r w:rsidR="00FC27C4" w:rsidRPr="009017CB">
        <w:rPr>
          <w:rFonts w:ascii="Times New Roman" w:hAnsi="Times New Roman" w:cs="Times New Roman"/>
          <w:noProof/>
          <w:szCs w:val="22"/>
        </w:rPr>
        <w:br/>
        <w:t>Forrás: Saját ábra</w:t>
      </w:r>
    </w:p>
    <w:p w14:paraId="6065026A" w14:textId="330706EE" w:rsidR="00B04A9A" w:rsidRPr="00B04A9A" w:rsidRDefault="00B04A9A" w:rsidP="00E34A0D">
      <w:r w:rsidRPr="00B04A9A">
        <w:t>Végül az egyes kockákhoz létrehozott halmazokat összeilleszti, hogy egy folytonos hálót képezzenek, amely a felületet képviseli. Ez a háló ezután hagyományos grafikai technikákkal megjeleníthető.</w:t>
      </w:r>
    </w:p>
    <w:p w14:paraId="1E1A760D" w14:textId="77777777" w:rsidR="00B04A9A" w:rsidRPr="00B04A9A" w:rsidRDefault="00B04A9A" w:rsidP="00E34A0D">
      <w:pPr>
        <w:pStyle w:val="Heading2"/>
      </w:pPr>
      <w:bookmarkStart w:id="43" w:name="_Toc179380847"/>
      <w:bookmarkStart w:id="44" w:name="_Toc183046137"/>
      <w:r w:rsidRPr="00B04A9A">
        <w:t>A Sokszöghalmaz Előállítása</w:t>
      </w:r>
      <w:bookmarkEnd w:id="43"/>
      <w:bookmarkEnd w:id="44"/>
    </w:p>
    <w:p w14:paraId="782F8685" w14:textId="77777777" w:rsidR="00B04A9A" w:rsidRPr="00B04A9A" w:rsidRDefault="00B04A9A" w:rsidP="00E34A0D">
      <w:r w:rsidRPr="00B04A9A">
        <w:t>Hogy a folyamat könnyebben értelmezhető legyen, az algoritmus három előre definiált segédhalmazt használ. Ezek a halmazok konstans értékeket tartalmaznak, amelyek irányítják az algoritmust, hogy elérjen egy adott konfigurációig, amelyet már használni lehet.</w:t>
      </w:r>
    </w:p>
    <w:p w14:paraId="52488630" w14:textId="77777777" w:rsidR="00B04A9A" w:rsidRPr="00B04A9A" w:rsidRDefault="00B04A9A" w:rsidP="00E34A0D">
      <w:pPr>
        <w:pStyle w:val="Heading3"/>
      </w:pPr>
      <w:bookmarkStart w:id="45" w:name="_Toc179380848"/>
      <w:bookmarkStart w:id="46" w:name="_Toc183046138"/>
      <w:proofErr w:type="spellStart"/>
      <w:r w:rsidRPr="00B04A9A">
        <w:t>Lookup</w:t>
      </w:r>
      <w:proofErr w:type="spellEnd"/>
      <w:r w:rsidRPr="00B04A9A">
        <w:t xml:space="preserve"> </w:t>
      </w:r>
      <w:proofErr w:type="spellStart"/>
      <w:r w:rsidRPr="00B04A9A">
        <w:t>Table</w:t>
      </w:r>
      <w:bookmarkEnd w:id="45"/>
      <w:bookmarkEnd w:id="46"/>
      <w:proofErr w:type="spellEnd"/>
    </w:p>
    <w:p w14:paraId="4350D29A" w14:textId="77777777" w:rsidR="00B04A9A" w:rsidRPr="00B04A9A" w:rsidRDefault="00B04A9A" w:rsidP="00E34A0D">
      <w:r w:rsidRPr="00B04A9A">
        <w:t xml:space="preserve">A </w:t>
      </w:r>
      <w:proofErr w:type="spellStart"/>
      <w:r w:rsidRPr="00B04A9A">
        <w:t>Marching</w:t>
      </w:r>
      <w:proofErr w:type="spellEnd"/>
      <w:r w:rsidRPr="00B04A9A">
        <w:t xml:space="preserve"> </w:t>
      </w:r>
      <w:proofErr w:type="spellStart"/>
      <w:r w:rsidRPr="00B04A9A">
        <w:t>Cubes</w:t>
      </w:r>
      <w:proofErr w:type="spellEnd"/>
      <w:r w:rsidRPr="00B04A9A">
        <w:t xml:space="preserve"> algoritmusban a kockák limitálva vannak 256 különböző konfigurációra oly értelemben, hogy mely éleken helyezkednek el a háromszögek csúcsai, amelyek az adott konckán belüli felületet reprezentálják. Ezek a konfigurációk előre </w:t>
      </w:r>
      <w:r w:rsidRPr="00B04A9A">
        <w:lastRenderedPageBreak/>
        <w:t>ismertek, ezért fölösleges lenne őket újra kiszámolni minden egyes alkalommal. Erre az algoritmus egy „</w:t>
      </w:r>
      <w:proofErr w:type="spellStart"/>
      <w:r w:rsidRPr="00B04A9A">
        <w:t>Lookup</w:t>
      </w:r>
      <w:proofErr w:type="spellEnd"/>
      <w:r w:rsidRPr="00B04A9A">
        <w:t xml:space="preserve"> </w:t>
      </w:r>
      <w:proofErr w:type="spellStart"/>
      <w:r w:rsidRPr="00B04A9A">
        <w:t>Table</w:t>
      </w:r>
      <w:proofErr w:type="spellEnd"/>
      <w:r w:rsidRPr="00B04A9A">
        <w:t xml:space="preserve">”-t használ, amely 256 sorral rendelkezik. </w:t>
      </w:r>
    </w:p>
    <w:p w14:paraId="3368D28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642331"/>
        <w:rPr>
          <w:rFonts w:ascii="Consolas" w:hAnsi="Consolas" w:cs="Courier New"/>
          <w:sz w:val="18"/>
          <w:szCs w:val="18"/>
        </w:rPr>
      </w:pPr>
      <w:r w:rsidRPr="00FC0A8E">
        <w:rPr>
          <w:rFonts w:ascii="Consolas" w:hAnsi="Consolas" w:cs="Courier New"/>
          <w:sz w:val="18"/>
          <w:szCs w:val="18"/>
        </w:rPr>
        <w:t xml:space="preserve">1. </w:t>
      </w:r>
      <w:proofErr w:type="spellStart"/>
      <w:r w:rsidRPr="00FC0A8E">
        <w:rPr>
          <w:rFonts w:ascii="Consolas" w:hAnsi="Consolas" w:cs="Courier New"/>
          <w:color w:val="000088"/>
          <w:sz w:val="18"/>
          <w:szCs w:val="18"/>
        </w:rPr>
        <w:t>public</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static</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readonly</w:t>
      </w:r>
      <w:proofErr w:type="spellEnd"/>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TriangleTable</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5760B3D2"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642331"/>
        <w:rPr>
          <w:rFonts w:ascii="Consolas" w:hAnsi="Consolas" w:cs="Courier New"/>
          <w:sz w:val="18"/>
          <w:szCs w:val="18"/>
        </w:rPr>
      </w:pPr>
      <w:r w:rsidRPr="00FC0A8E">
        <w:rPr>
          <w:rFonts w:ascii="Consolas" w:hAnsi="Consolas" w:cs="Courier New"/>
          <w:sz w:val="18"/>
          <w:szCs w:val="18"/>
        </w:rPr>
        <w:t xml:space="preserve">2.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33DF5D0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642331"/>
        <w:rPr>
          <w:rFonts w:ascii="Consolas" w:hAnsi="Consolas" w:cs="Courier New"/>
          <w:sz w:val="18"/>
          <w:szCs w:val="18"/>
        </w:rPr>
      </w:pPr>
      <w:r w:rsidRPr="00FC0A8E">
        <w:rPr>
          <w:rFonts w:ascii="Consolas" w:hAnsi="Consolas" w:cs="Courier New"/>
          <w:sz w:val="18"/>
          <w:szCs w:val="18"/>
        </w:rPr>
        <w:t xml:space="preserve">3.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8</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3</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1B0091F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642331"/>
        <w:rPr>
          <w:rFonts w:ascii="Consolas" w:hAnsi="Consolas" w:cs="Courier New"/>
          <w:sz w:val="18"/>
          <w:szCs w:val="18"/>
        </w:rPr>
      </w:pPr>
      <w:r w:rsidRPr="00FC0A8E">
        <w:rPr>
          <w:rFonts w:ascii="Consolas" w:hAnsi="Consolas" w:cs="Courier New"/>
          <w:sz w:val="18"/>
          <w:szCs w:val="18"/>
        </w:rPr>
        <w:t xml:space="preserve">4.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9</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0B35E6BD" w14:textId="2DE19EA1" w:rsidR="006A1778" w:rsidRDefault="00CF4CFB" w:rsidP="006A177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642331"/>
        <w:rPr>
          <w:rFonts w:ascii="Consolas" w:hAnsi="Consolas" w:cs="Courier New"/>
          <w:color w:val="666600"/>
          <w:sz w:val="18"/>
          <w:szCs w:val="18"/>
        </w:rPr>
      </w:pPr>
      <w:r w:rsidRPr="00FC0A8E">
        <w:rPr>
          <w:rFonts w:ascii="Consolas" w:hAnsi="Consolas" w:cs="Courier New"/>
          <w:sz w:val="18"/>
          <w:szCs w:val="18"/>
        </w:rPr>
        <w:t xml:space="preserve">5. </w:t>
      </w:r>
      <w:r w:rsidRPr="00FC0A8E">
        <w:rPr>
          <w:rFonts w:ascii="Consolas" w:hAnsi="Consolas" w:cs="Courier New"/>
          <w:color w:val="666600"/>
          <w:sz w:val="18"/>
          <w:szCs w:val="18"/>
        </w:rPr>
        <w:t>...</w:t>
      </w:r>
    </w:p>
    <w:p w14:paraId="48BA70F2" w14:textId="1888F273" w:rsidR="00221888" w:rsidRPr="00221888" w:rsidRDefault="00221888" w:rsidP="006A177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642331"/>
        <w:rPr>
          <w:rFonts w:ascii="Consolas" w:hAnsi="Consolas" w:cs="Courier New"/>
          <w:sz w:val="18"/>
          <w:szCs w:val="18"/>
        </w:rPr>
      </w:pPr>
      <w:r w:rsidRPr="00221888">
        <w:rPr>
          <w:rFonts w:ascii="Consolas" w:hAnsi="Consolas" w:cs="Courier New"/>
          <w:sz w:val="18"/>
          <w:szCs w:val="18"/>
        </w:rPr>
        <w:t>6.</w:t>
      </w:r>
    </w:p>
    <w:p w14:paraId="5B648129" w14:textId="330C67EF" w:rsidR="00221888" w:rsidRPr="0088686B" w:rsidRDefault="00221888" w:rsidP="006A177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642331"/>
        <w:rPr>
          <w:rFonts w:ascii="Consolas" w:hAnsi="Consolas" w:cs="Courier New"/>
          <w:color w:val="880000"/>
          <w:sz w:val="18"/>
          <w:szCs w:val="18"/>
        </w:rPr>
      </w:pPr>
      <w:r>
        <w:rPr>
          <w:rFonts w:ascii="Consolas" w:hAnsi="Consolas" w:cs="Courier New"/>
          <w:sz w:val="18"/>
          <w:szCs w:val="18"/>
        </w:rPr>
        <w:t xml:space="preserve">7. </w:t>
      </w:r>
      <w:r w:rsidR="0088686B" w:rsidRPr="0088686B">
        <w:rPr>
          <w:rFonts w:ascii="Consolas" w:hAnsi="Consolas" w:cs="Courier New"/>
          <w:color w:val="880000"/>
          <w:sz w:val="18"/>
          <w:szCs w:val="18"/>
        </w:rPr>
        <w:t xml:space="preserve">// </w:t>
      </w:r>
      <w:proofErr w:type="spellStart"/>
      <w:r w:rsidR="003E13CC">
        <w:rPr>
          <w:rFonts w:ascii="Consolas" w:hAnsi="Consolas" w:cs="Courier New"/>
          <w:color w:val="880000"/>
          <w:sz w:val="18"/>
          <w:szCs w:val="18"/>
        </w:rPr>
        <w:t>Source</w:t>
      </w:r>
      <w:proofErr w:type="spellEnd"/>
      <w:r w:rsidR="0088686B" w:rsidRPr="0088686B">
        <w:rPr>
          <w:rFonts w:ascii="Consolas" w:hAnsi="Consolas" w:cs="Courier New"/>
          <w:color w:val="880000"/>
          <w:sz w:val="18"/>
          <w:szCs w:val="18"/>
        </w:rPr>
        <w:t xml:space="preserve">: </w:t>
      </w:r>
      <w:r w:rsidRPr="0088686B">
        <w:rPr>
          <w:rFonts w:ascii="Consolas" w:hAnsi="Consolas" w:cs="Courier New"/>
          <w:color w:val="880000"/>
          <w:sz w:val="18"/>
          <w:szCs w:val="18"/>
        </w:rPr>
        <w:t xml:space="preserve">P. </w:t>
      </w:r>
      <w:proofErr w:type="spellStart"/>
      <w:r w:rsidRPr="0088686B">
        <w:rPr>
          <w:rFonts w:ascii="Consolas" w:hAnsi="Consolas" w:cs="Courier New"/>
          <w:color w:val="880000"/>
          <w:sz w:val="18"/>
          <w:szCs w:val="18"/>
        </w:rPr>
        <w:t>Bourke</w:t>
      </w:r>
      <w:proofErr w:type="spellEnd"/>
      <w:r w:rsidRPr="0088686B">
        <w:rPr>
          <w:rFonts w:ascii="Consolas" w:hAnsi="Consolas" w:cs="Courier New"/>
          <w:color w:val="880000"/>
          <w:sz w:val="18"/>
          <w:szCs w:val="18"/>
        </w:rPr>
        <w:t>, „</w:t>
      </w:r>
      <w:proofErr w:type="spellStart"/>
      <w:r w:rsidRPr="0088686B">
        <w:rPr>
          <w:rFonts w:ascii="Consolas" w:hAnsi="Consolas" w:cs="Courier New"/>
          <w:color w:val="880000"/>
          <w:sz w:val="18"/>
          <w:szCs w:val="18"/>
        </w:rPr>
        <w:t>Polygonising</w:t>
      </w:r>
      <w:proofErr w:type="spellEnd"/>
      <w:r w:rsidRPr="0088686B">
        <w:rPr>
          <w:rFonts w:ascii="Consolas" w:hAnsi="Consolas" w:cs="Courier New"/>
          <w:color w:val="880000"/>
          <w:sz w:val="18"/>
          <w:szCs w:val="18"/>
        </w:rPr>
        <w:t xml:space="preserve"> a </w:t>
      </w:r>
      <w:proofErr w:type="spellStart"/>
      <w:r w:rsidRPr="0088686B">
        <w:rPr>
          <w:rFonts w:ascii="Consolas" w:hAnsi="Consolas" w:cs="Courier New"/>
          <w:color w:val="880000"/>
          <w:sz w:val="18"/>
          <w:szCs w:val="18"/>
        </w:rPr>
        <w:t>scalar</w:t>
      </w:r>
      <w:proofErr w:type="spellEnd"/>
      <w:r w:rsidRPr="0088686B">
        <w:rPr>
          <w:rFonts w:ascii="Consolas" w:hAnsi="Consolas" w:cs="Courier New"/>
          <w:color w:val="880000"/>
          <w:sz w:val="18"/>
          <w:szCs w:val="18"/>
        </w:rPr>
        <w:t xml:space="preserve"> </w:t>
      </w:r>
      <w:proofErr w:type="spellStart"/>
      <w:r w:rsidRPr="0088686B">
        <w:rPr>
          <w:rFonts w:ascii="Consolas" w:hAnsi="Consolas" w:cs="Courier New"/>
          <w:color w:val="880000"/>
          <w:sz w:val="18"/>
          <w:szCs w:val="18"/>
        </w:rPr>
        <w:t>field</w:t>
      </w:r>
      <w:proofErr w:type="spellEnd"/>
      <w:r w:rsidRPr="0088686B">
        <w:rPr>
          <w:rFonts w:ascii="Consolas" w:hAnsi="Consolas" w:cs="Courier New"/>
          <w:color w:val="880000"/>
          <w:sz w:val="18"/>
          <w:szCs w:val="18"/>
        </w:rPr>
        <w:t xml:space="preserve">,” Paul </w:t>
      </w:r>
      <w:proofErr w:type="spellStart"/>
      <w:r w:rsidRPr="0088686B">
        <w:rPr>
          <w:rFonts w:ascii="Consolas" w:hAnsi="Consolas" w:cs="Courier New"/>
          <w:color w:val="880000"/>
          <w:sz w:val="18"/>
          <w:szCs w:val="18"/>
        </w:rPr>
        <w:t>Bourke</w:t>
      </w:r>
      <w:proofErr w:type="spellEnd"/>
      <w:r w:rsidRPr="0088686B">
        <w:rPr>
          <w:rFonts w:ascii="Consolas" w:hAnsi="Consolas" w:cs="Courier New"/>
          <w:color w:val="880000"/>
          <w:sz w:val="18"/>
          <w:szCs w:val="18"/>
        </w:rPr>
        <w:t>, 1994. [Online].</w:t>
      </w:r>
      <w:r>
        <w:rPr>
          <w:rFonts w:ascii="Consolas" w:hAnsi="Consolas" w:cs="Courier New"/>
          <w:sz w:val="18"/>
          <w:szCs w:val="18"/>
        </w:rPr>
        <w:br/>
        <w:t xml:space="preserve">8. </w:t>
      </w:r>
      <w:r w:rsidR="0088686B" w:rsidRPr="0088686B">
        <w:rPr>
          <w:rFonts w:ascii="Consolas" w:hAnsi="Consolas" w:cs="Courier New"/>
          <w:color w:val="880000"/>
          <w:sz w:val="18"/>
          <w:szCs w:val="18"/>
        </w:rPr>
        <w:t xml:space="preserve">// </w:t>
      </w:r>
      <w:proofErr w:type="spellStart"/>
      <w:r w:rsidRPr="0088686B">
        <w:rPr>
          <w:rFonts w:ascii="Consolas" w:hAnsi="Consolas" w:cs="Courier New"/>
          <w:color w:val="880000"/>
          <w:sz w:val="18"/>
          <w:szCs w:val="18"/>
        </w:rPr>
        <w:t>Available</w:t>
      </w:r>
      <w:proofErr w:type="spellEnd"/>
      <w:r w:rsidRPr="0088686B">
        <w:rPr>
          <w:rFonts w:ascii="Consolas" w:hAnsi="Consolas" w:cs="Courier New"/>
          <w:color w:val="880000"/>
          <w:sz w:val="18"/>
          <w:szCs w:val="18"/>
        </w:rPr>
        <w:t xml:space="preserve">: https://paulbourke.net/geometry/polygonise/. </w:t>
      </w:r>
    </w:p>
    <w:p w14:paraId="517E1159" w14:textId="24DC0DC1" w:rsidR="00221888" w:rsidRPr="0088686B" w:rsidRDefault="00221888" w:rsidP="006A177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642331"/>
        <w:rPr>
          <w:rFonts w:ascii="Consolas" w:hAnsi="Consolas" w:cs="Courier New"/>
          <w:color w:val="880000"/>
          <w:sz w:val="18"/>
          <w:szCs w:val="18"/>
        </w:rPr>
      </w:pPr>
      <w:r>
        <w:rPr>
          <w:rFonts w:ascii="Consolas" w:hAnsi="Consolas" w:cs="Courier New"/>
          <w:sz w:val="18"/>
          <w:szCs w:val="18"/>
        </w:rPr>
        <w:t xml:space="preserve">9. </w:t>
      </w:r>
      <w:r w:rsidR="0088686B" w:rsidRPr="0088686B">
        <w:rPr>
          <w:rFonts w:ascii="Consolas" w:hAnsi="Consolas" w:cs="Courier New"/>
          <w:color w:val="880000"/>
          <w:sz w:val="18"/>
          <w:szCs w:val="18"/>
        </w:rPr>
        <w:t xml:space="preserve">// </w:t>
      </w:r>
      <w:r w:rsidRPr="0088686B">
        <w:rPr>
          <w:rFonts w:ascii="Consolas" w:hAnsi="Consolas" w:cs="Courier New"/>
          <w:color w:val="880000"/>
          <w:sz w:val="18"/>
          <w:szCs w:val="18"/>
        </w:rPr>
        <w:t xml:space="preserve">[Accessed: 20 </w:t>
      </w:r>
      <w:proofErr w:type="spellStart"/>
      <w:r w:rsidRPr="0088686B">
        <w:rPr>
          <w:rFonts w:ascii="Consolas" w:hAnsi="Consolas" w:cs="Courier New"/>
          <w:color w:val="880000"/>
          <w:sz w:val="18"/>
          <w:szCs w:val="18"/>
        </w:rPr>
        <w:t>September</w:t>
      </w:r>
      <w:proofErr w:type="spellEnd"/>
      <w:r w:rsidRPr="0088686B">
        <w:rPr>
          <w:rFonts w:ascii="Consolas" w:hAnsi="Consolas" w:cs="Courier New"/>
          <w:color w:val="880000"/>
          <w:sz w:val="18"/>
          <w:szCs w:val="18"/>
        </w:rPr>
        <w:t xml:space="preserve"> 2024].</w:t>
      </w:r>
    </w:p>
    <w:p w14:paraId="10987BED" w14:textId="47CD5A17" w:rsidR="00B04A9A" w:rsidRPr="00B04A9A" w:rsidRDefault="00B04A9A" w:rsidP="00E34A0D">
      <w:r w:rsidRPr="00B04A9A">
        <w:t xml:space="preserve">Minden sorban, felsorolás </w:t>
      </w:r>
      <w:proofErr w:type="spellStart"/>
      <w:r w:rsidRPr="00B04A9A">
        <w:t>szerűen</w:t>
      </w:r>
      <w:proofErr w:type="spellEnd"/>
      <w:r w:rsidRPr="00B04A9A">
        <w:t xml:space="preserve"> jelen vannak az éleknek az indexei, amelyeken egy háromszög csúcs jelen van. Egy kockán belül maximum 5 háromszög lehet jelen, ezért a </w:t>
      </w:r>
      <w:proofErr w:type="spellStart"/>
      <w:r w:rsidRPr="00B04A9A">
        <w:t>Lookup</w:t>
      </w:r>
      <w:proofErr w:type="spellEnd"/>
      <w:r w:rsidRPr="00B04A9A">
        <w:t xml:space="preserve"> </w:t>
      </w:r>
      <w:proofErr w:type="spellStart"/>
      <w:r w:rsidRPr="00B04A9A">
        <w:t>Table</w:t>
      </w:r>
      <w:proofErr w:type="spellEnd"/>
      <w:r w:rsidRPr="00B04A9A">
        <w:t xml:space="preserve"> egy 256 x 15-ös (vagy 16</w:t>
      </w:r>
      <w:r w:rsidR="00FC0A8E">
        <w:t>-os</w:t>
      </w:r>
      <w:r w:rsidRPr="00B04A9A">
        <w:t xml:space="preserve">) kétdimenziós tömbként értelmezhető. A sorok indexei jelentik az adott konfigurációt, a sorokon belül pedig hármas csoportokban jelen vannak a háromszögek csúcsaihoz tartozó indexek. A kocka éleinek a pozíciója, vagyis a kezdő és végpontja ismert, tehát ha tudjuk melyik élen van az adott pont, amit a </w:t>
      </w:r>
      <w:proofErr w:type="spellStart"/>
      <w:r w:rsidRPr="00B04A9A">
        <w:t>TriangleTable</w:t>
      </w:r>
      <w:proofErr w:type="spellEnd"/>
      <w:r w:rsidRPr="00B04A9A">
        <w:t xml:space="preserve"> indexekkel megad az adott konfiguráción belül, akkor az él két csúcsa között csak interpolálni kell a pontnak a pozícióját.</w:t>
      </w:r>
    </w:p>
    <w:p w14:paraId="44D6E812" w14:textId="77777777" w:rsidR="00B04A9A" w:rsidRPr="00B04A9A" w:rsidRDefault="00B04A9A" w:rsidP="00E34A0D">
      <w:r w:rsidRPr="00B04A9A">
        <w:t xml:space="preserve">Megjegyzés: </w:t>
      </w:r>
    </w:p>
    <w:p w14:paraId="0391E47E" w14:textId="77777777" w:rsidR="00B04A9A" w:rsidRPr="00B04A9A" w:rsidRDefault="00B04A9A" w:rsidP="00E34A0D">
      <w:r w:rsidRPr="00B04A9A">
        <w:t xml:space="preserve">A </w:t>
      </w:r>
      <w:proofErr w:type="spellStart"/>
      <w:r w:rsidRPr="00B04A9A">
        <w:t>TriangleTable</w:t>
      </w:r>
      <w:proofErr w:type="spellEnd"/>
      <w:r w:rsidRPr="00B04A9A">
        <w:t xml:space="preserve"> -1 értékei azt jelölik, hogy nincs több index az adott sorban, tehát a sornak a bejárását meg lehet szakítani. A sorok a példában 16 elemet tartalmaznak, azonban az utolsó mindig -1. Ez mindössze preferencia kérdése. Ha FOR ciklust használunk a sorok bejárására, az mindig megáll a 15. elemnél, ha viszont WHILE ciklust használnánk annak a -1 jelezné, hogy ki kell lépni a ciklusból.</w:t>
      </w:r>
    </w:p>
    <w:p w14:paraId="0EF7631C" w14:textId="77777777" w:rsidR="00B04A9A" w:rsidRPr="00B04A9A" w:rsidRDefault="00B04A9A" w:rsidP="00E34A0D">
      <w:r w:rsidRPr="00B04A9A">
        <w:t>Az 1. és 256. sor csak -1-et tartalmaz, mivel azokban a konfigurációkban a felület nem halad át a kockán, mert vagy felette vagy alatta halad el. A legtöbb implementáció, ha a konfigurációra az elsőt vagy az utolsót kapja, akkor azonnal a következő kockára ugrik. Ez nem kötelező, viszont megspórol pár műveletet.</w:t>
      </w:r>
    </w:p>
    <w:p w14:paraId="4A811A5F" w14:textId="77777777" w:rsidR="00CF4CFB"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6915864"/>
        <w:rPr>
          <w:rFonts w:ascii="Consolas" w:hAnsi="Consolas" w:cs="Courier New"/>
          <w:color w:val="666600"/>
          <w:sz w:val="18"/>
          <w:szCs w:val="18"/>
        </w:rPr>
      </w:pPr>
      <w:bookmarkStart w:id="47" w:name="_Toc179380849"/>
      <w:r w:rsidRPr="00FC0A8E">
        <w:rPr>
          <w:rFonts w:ascii="Consolas" w:hAnsi="Consolas" w:cs="Courier New"/>
          <w:sz w:val="18"/>
          <w:szCs w:val="18"/>
        </w:rPr>
        <w:t xml:space="preserve">1.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configIndex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configIndex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255</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continue</w:t>
      </w:r>
      <w:proofErr w:type="spellEnd"/>
      <w:r w:rsidRPr="00FC0A8E">
        <w:rPr>
          <w:rFonts w:ascii="Consolas" w:hAnsi="Consolas" w:cs="Courier New"/>
          <w:color w:val="666600"/>
          <w:sz w:val="18"/>
          <w:szCs w:val="18"/>
        </w:rPr>
        <w:t>;</w:t>
      </w:r>
    </w:p>
    <w:p w14:paraId="110C09EB" w14:textId="5BE13836" w:rsidR="008C51AA" w:rsidRDefault="008C51AA">
      <w:pPr>
        <w:spacing w:before="0" w:after="0" w:line="240" w:lineRule="auto"/>
        <w:ind w:firstLine="0"/>
        <w:jc w:val="left"/>
      </w:pPr>
      <w:r>
        <w:br w:type="page"/>
      </w:r>
    </w:p>
    <w:p w14:paraId="32FC8517" w14:textId="77777777" w:rsidR="00B04A9A" w:rsidRPr="00B04A9A" w:rsidRDefault="00B04A9A" w:rsidP="00E34A0D">
      <w:pPr>
        <w:pStyle w:val="Heading3"/>
      </w:pPr>
      <w:bookmarkStart w:id="48" w:name="_Toc183046139"/>
      <w:r w:rsidRPr="00B04A9A">
        <w:lastRenderedPageBreak/>
        <w:t xml:space="preserve">Edge </w:t>
      </w:r>
      <w:proofErr w:type="spellStart"/>
      <w:r w:rsidRPr="00B04A9A">
        <w:t>Table</w:t>
      </w:r>
      <w:bookmarkEnd w:id="47"/>
      <w:bookmarkEnd w:id="48"/>
      <w:proofErr w:type="spellEnd"/>
    </w:p>
    <w:p w14:paraId="1C8A993A" w14:textId="77777777" w:rsidR="00B04A9A" w:rsidRPr="00B04A9A" w:rsidRDefault="00B04A9A" w:rsidP="00E34A0D">
      <w:r w:rsidRPr="00B04A9A">
        <w:t xml:space="preserve">Ez a táblázat mindössze a kocka éleit definiálja úgy, hogy az algoritmust átirányítja a kettő megfelelő sarokhoz, amelyek az él kezdő és végpontjai. Az átirányítás a </w:t>
      </w:r>
      <w:proofErr w:type="spellStart"/>
      <w:r w:rsidRPr="00B04A9A">
        <w:t>Corner</w:t>
      </w:r>
      <w:proofErr w:type="spellEnd"/>
      <w:r w:rsidRPr="00B04A9A">
        <w:t xml:space="preserve"> </w:t>
      </w:r>
      <w:proofErr w:type="spellStart"/>
      <w:r w:rsidRPr="00B04A9A">
        <w:t>Table</w:t>
      </w:r>
      <w:proofErr w:type="spellEnd"/>
      <w:r w:rsidRPr="00B04A9A">
        <w:t xml:space="preserve">-ben történik indexelés segítségével. </w:t>
      </w:r>
    </w:p>
    <w:p w14:paraId="41BD2E28" w14:textId="65FBE2A1" w:rsidR="00CF4CFB" w:rsidRPr="00FC0A8E" w:rsidRDefault="008868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4914023"/>
        <w:rPr>
          <w:rFonts w:ascii="Consolas" w:hAnsi="Consolas" w:cs="Courier New"/>
          <w:sz w:val="18"/>
          <w:szCs w:val="18"/>
        </w:rPr>
      </w:pPr>
      <w:r>
        <w:rPr>
          <w:rFonts w:ascii="Consolas" w:hAnsi="Consolas" w:cs="Courier New"/>
          <w:sz w:val="18"/>
          <w:szCs w:val="18"/>
        </w:rPr>
        <w:t xml:space="preserve"> </w:t>
      </w:r>
      <w:r w:rsidR="00CF4CFB" w:rsidRPr="00FC0A8E">
        <w:rPr>
          <w:rFonts w:ascii="Consolas" w:hAnsi="Consolas" w:cs="Courier New"/>
          <w:sz w:val="18"/>
          <w:szCs w:val="18"/>
        </w:rPr>
        <w:t xml:space="preserve">1. </w:t>
      </w:r>
      <w:proofErr w:type="spellStart"/>
      <w:r w:rsidR="00CF4CFB" w:rsidRPr="00FC0A8E">
        <w:rPr>
          <w:rFonts w:ascii="Consolas" w:hAnsi="Consolas" w:cs="Courier New"/>
          <w:color w:val="000088"/>
          <w:sz w:val="18"/>
          <w:szCs w:val="18"/>
        </w:rPr>
        <w:t>public</w:t>
      </w:r>
      <w:proofErr w:type="spellEnd"/>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88"/>
          <w:sz w:val="18"/>
          <w:szCs w:val="18"/>
        </w:rPr>
        <w:t>static</w:t>
      </w:r>
      <w:proofErr w:type="spellEnd"/>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88"/>
          <w:sz w:val="18"/>
          <w:szCs w:val="18"/>
        </w:rPr>
        <w:t>readonly</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000088"/>
          <w:sz w:val="18"/>
          <w:szCs w:val="18"/>
        </w:rPr>
        <w:t>int</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660066"/>
          <w:sz w:val="18"/>
          <w:szCs w:val="18"/>
        </w:rPr>
        <w:t>EdgeTable</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88"/>
          <w:sz w:val="18"/>
          <w:szCs w:val="18"/>
        </w:rPr>
        <w:t>new</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000088"/>
          <w:sz w:val="18"/>
          <w:szCs w:val="18"/>
        </w:rPr>
        <w:t>int</w:t>
      </w:r>
      <w:r w:rsidR="00CF4CFB" w:rsidRPr="00FC0A8E">
        <w:rPr>
          <w:rFonts w:ascii="Consolas" w:hAnsi="Consolas" w:cs="Courier New"/>
          <w:color w:val="666600"/>
          <w:sz w:val="18"/>
          <w:szCs w:val="18"/>
        </w:rPr>
        <w:t>[</w:t>
      </w:r>
      <w:r w:rsidR="00CF4CFB" w:rsidRPr="00FC0A8E">
        <w:rPr>
          <w:rFonts w:ascii="Consolas" w:hAnsi="Consolas" w:cs="Courier New"/>
          <w:color w:val="006666"/>
          <w:sz w:val="18"/>
          <w:szCs w:val="18"/>
        </w:rPr>
        <w:t>12</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006666"/>
          <w:sz w:val="18"/>
          <w:szCs w:val="18"/>
        </w:rPr>
        <w:t>2</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
    <w:p w14:paraId="11A08FB9" w14:textId="4FAAC95D" w:rsidR="00CF4CFB" w:rsidRPr="00FC0A8E" w:rsidRDefault="008868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4914023"/>
        <w:rPr>
          <w:rFonts w:ascii="Consolas" w:hAnsi="Consolas" w:cs="Courier New"/>
          <w:sz w:val="18"/>
          <w:szCs w:val="18"/>
        </w:rPr>
      </w:pPr>
      <w:r>
        <w:rPr>
          <w:rFonts w:ascii="Consolas" w:hAnsi="Consolas" w:cs="Courier New"/>
          <w:sz w:val="18"/>
          <w:szCs w:val="18"/>
        </w:rPr>
        <w:t xml:space="preserve"> </w:t>
      </w:r>
      <w:r w:rsidR="00CF4CFB" w:rsidRPr="00FC0A8E">
        <w:rPr>
          <w:rFonts w:ascii="Consolas" w:hAnsi="Consolas" w:cs="Courier New"/>
          <w:sz w:val="18"/>
          <w:szCs w:val="18"/>
        </w:rPr>
        <w:t xml:space="preserve">2. </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6666"/>
          <w:sz w:val="18"/>
          <w:szCs w:val="18"/>
        </w:rPr>
        <w:t>0</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006666"/>
          <w:sz w:val="18"/>
          <w:szCs w:val="18"/>
        </w:rPr>
        <w:t>1</w:t>
      </w:r>
      <w:r w:rsidR="00CF4CFB" w:rsidRPr="00FC0A8E">
        <w:rPr>
          <w:rFonts w:ascii="Consolas" w:hAnsi="Consolas" w:cs="Courier New"/>
          <w:color w:val="666600"/>
          <w:sz w:val="18"/>
          <w:szCs w:val="18"/>
        </w:rPr>
        <w:t>},</w:t>
      </w:r>
    </w:p>
    <w:p w14:paraId="57B661DB" w14:textId="4F4CC83E" w:rsidR="00CF4CFB" w:rsidRPr="00FC0A8E" w:rsidRDefault="008868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4914023"/>
        <w:rPr>
          <w:rFonts w:ascii="Consolas" w:hAnsi="Consolas" w:cs="Courier New"/>
          <w:sz w:val="18"/>
          <w:szCs w:val="18"/>
        </w:rPr>
      </w:pPr>
      <w:r>
        <w:rPr>
          <w:rFonts w:ascii="Consolas" w:hAnsi="Consolas" w:cs="Courier New"/>
          <w:sz w:val="18"/>
          <w:szCs w:val="18"/>
        </w:rPr>
        <w:t xml:space="preserve"> </w:t>
      </w:r>
      <w:r w:rsidR="00CF4CFB" w:rsidRPr="00FC0A8E">
        <w:rPr>
          <w:rFonts w:ascii="Consolas" w:hAnsi="Consolas" w:cs="Courier New"/>
          <w:sz w:val="18"/>
          <w:szCs w:val="18"/>
        </w:rPr>
        <w:t xml:space="preserve">3. </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6666"/>
          <w:sz w:val="18"/>
          <w:szCs w:val="18"/>
        </w:rPr>
        <w:t>1</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006666"/>
          <w:sz w:val="18"/>
          <w:szCs w:val="18"/>
        </w:rPr>
        <w:t>2</w:t>
      </w:r>
      <w:r w:rsidR="00CF4CFB" w:rsidRPr="00FC0A8E">
        <w:rPr>
          <w:rFonts w:ascii="Consolas" w:hAnsi="Consolas" w:cs="Courier New"/>
          <w:color w:val="666600"/>
          <w:sz w:val="18"/>
          <w:szCs w:val="18"/>
        </w:rPr>
        <w:t>},</w:t>
      </w:r>
    </w:p>
    <w:p w14:paraId="0AD4EA80" w14:textId="19D303FD" w:rsidR="00CF4CFB" w:rsidRPr="00FC0A8E" w:rsidRDefault="008868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4914023"/>
        <w:rPr>
          <w:rFonts w:ascii="Consolas" w:hAnsi="Consolas" w:cs="Courier New"/>
          <w:sz w:val="18"/>
          <w:szCs w:val="18"/>
        </w:rPr>
      </w:pPr>
      <w:r>
        <w:rPr>
          <w:rFonts w:ascii="Consolas" w:hAnsi="Consolas" w:cs="Courier New"/>
          <w:sz w:val="18"/>
          <w:szCs w:val="18"/>
        </w:rPr>
        <w:t xml:space="preserve"> </w:t>
      </w:r>
      <w:r w:rsidR="00CF4CFB" w:rsidRPr="00FC0A8E">
        <w:rPr>
          <w:rFonts w:ascii="Consolas" w:hAnsi="Consolas" w:cs="Courier New"/>
          <w:sz w:val="18"/>
          <w:szCs w:val="18"/>
        </w:rPr>
        <w:t xml:space="preserve">4. </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6666"/>
          <w:sz w:val="18"/>
          <w:szCs w:val="18"/>
        </w:rPr>
        <w:t>3</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006666"/>
          <w:sz w:val="18"/>
          <w:szCs w:val="18"/>
        </w:rPr>
        <w:t>2</w:t>
      </w:r>
      <w:r w:rsidR="00CF4CFB" w:rsidRPr="00FC0A8E">
        <w:rPr>
          <w:rFonts w:ascii="Consolas" w:hAnsi="Consolas" w:cs="Courier New"/>
          <w:color w:val="666600"/>
          <w:sz w:val="18"/>
          <w:szCs w:val="18"/>
        </w:rPr>
        <w:t>},</w:t>
      </w:r>
    </w:p>
    <w:p w14:paraId="3FBD5CB9" w14:textId="4ED3438B" w:rsidR="00221888" w:rsidRDefault="008868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4914023"/>
        <w:rPr>
          <w:rFonts w:ascii="Consolas" w:hAnsi="Consolas" w:cs="Courier New"/>
          <w:color w:val="666600"/>
          <w:sz w:val="18"/>
          <w:szCs w:val="18"/>
        </w:rPr>
      </w:pPr>
      <w:r>
        <w:rPr>
          <w:rFonts w:ascii="Consolas" w:hAnsi="Consolas" w:cs="Courier New"/>
          <w:sz w:val="18"/>
          <w:szCs w:val="18"/>
        </w:rPr>
        <w:t xml:space="preserve"> </w:t>
      </w:r>
      <w:r w:rsidR="00CF4CFB" w:rsidRPr="00FC0A8E">
        <w:rPr>
          <w:rFonts w:ascii="Consolas" w:hAnsi="Consolas" w:cs="Courier New"/>
          <w:sz w:val="18"/>
          <w:szCs w:val="18"/>
        </w:rPr>
        <w:t xml:space="preserve">5. </w:t>
      </w:r>
      <w:r w:rsidR="00CF4CFB" w:rsidRPr="00FC0A8E">
        <w:rPr>
          <w:rFonts w:ascii="Consolas" w:hAnsi="Consolas" w:cs="Courier New"/>
          <w:color w:val="666600"/>
          <w:sz w:val="18"/>
          <w:szCs w:val="18"/>
        </w:rPr>
        <w:t>...</w:t>
      </w:r>
    </w:p>
    <w:p w14:paraId="785FE7E5" w14:textId="2B1B918E" w:rsidR="00CF4CFB" w:rsidRPr="0088686B" w:rsidRDefault="008868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4914023"/>
        <w:rPr>
          <w:rFonts w:ascii="Consolas" w:hAnsi="Consolas" w:cs="Courier New"/>
          <w:color w:val="880000"/>
          <w:sz w:val="18"/>
          <w:szCs w:val="18"/>
        </w:rPr>
      </w:pPr>
      <w:r>
        <w:rPr>
          <w:rFonts w:ascii="Consolas" w:hAnsi="Consolas" w:cs="Courier New"/>
          <w:sz w:val="18"/>
          <w:szCs w:val="18"/>
        </w:rPr>
        <w:t xml:space="preserve"> </w:t>
      </w:r>
      <w:r w:rsidR="00221888" w:rsidRPr="00221888">
        <w:rPr>
          <w:rFonts w:ascii="Consolas" w:hAnsi="Consolas" w:cs="Courier New"/>
          <w:sz w:val="18"/>
          <w:szCs w:val="18"/>
        </w:rPr>
        <w:t>6.</w:t>
      </w:r>
      <w:r w:rsidR="00221888">
        <w:rPr>
          <w:rFonts w:ascii="Consolas" w:hAnsi="Consolas" w:cs="Courier New"/>
          <w:color w:val="666600"/>
          <w:sz w:val="18"/>
          <w:szCs w:val="18"/>
        </w:rPr>
        <w:br/>
      </w:r>
      <w:r>
        <w:rPr>
          <w:rFonts w:ascii="Consolas" w:hAnsi="Consolas" w:cs="Courier New"/>
          <w:sz w:val="18"/>
          <w:szCs w:val="18"/>
        </w:rPr>
        <w:t xml:space="preserve"> </w:t>
      </w:r>
      <w:r w:rsidR="00221888">
        <w:rPr>
          <w:rFonts w:ascii="Consolas" w:hAnsi="Consolas" w:cs="Courier New"/>
          <w:sz w:val="18"/>
          <w:szCs w:val="18"/>
        </w:rPr>
        <w:t>7</w:t>
      </w:r>
      <w:r w:rsidR="00221888" w:rsidRPr="00F51C61">
        <w:rPr>
          <w:rFonts w:ascii="Consolas" w:hAnsi="Consolas" w:cs="Courier New"/>
          <w:sz w:val="18"/>
          <w:szCs w:val="18"/>
        </w:rPr>
        <w:t>.</w:t>
      </w:r>
      <w:r w:rsidR="00221888">
        <w:rPr>
          <w:rFonts w:ascii="Consolas" w:hAnsi="Consolas" w:cs="Courier New"/>
          <w:sz w:val="18"/>
          <w:szCs w:val="18"/>
        </w:rPr>
        <w:t xml:space="preserve"> </w:t>
      </w:r>
      <w:r w:rsidRPr="0088686B">
        <w:rPr>
          <w:rFonts w:ascii="Consolas" w:hAnsi="Consolas" w:cs="Courier New"/>
          <w:color w:val="880000"/>
          <w:sz w:val="18"/>
          <w:szCs w:val="18"/>
        </w:rPr>
        <w:t>//</w:t>
      </w:r>
      <w:r w:rsidR="00221888" w:rsidRPr="0088686B">
        <w:rPr>
          <w:rFonts w:ascii="Consolas" w:hAnsi="Consolas" w:cs="Courier New"/>
          <w:color w:val="880000"/>
          <w:sz w:val="18"/>
          <w:szCs w:val="18"/>
        </w:rPr>
        <w:t xml:space="preserve"> </w:t>
      </w:r>
      <w:proofErr w:type="spellStart"/>
      <w:r w:rsidR="003E13CC">
        <w:rPr>
          <w:rFonts w:ascii="Consolas" w:hAnsi="Consolas" w:cs="Courier New"/>
          <w:color w:val="880000"/>
          <w:sz w:val="18"/>
          <w:szCs w:val="18"/>
        </w:rPr>
        <w:t>Source</w:t>
      </w:r>
      <w:proofErr w:type="spellEnd"/>
      <w:r w:rsidR="00221888" w:rsidRPr="0088686B">
        <w:rPr>
          <w:rFonts w:ascii="Consolas" w:hAnsi="Consolas" w:cs="Courier New"/>
          <w:color w:val="880000"/>
          <w:sz w:val="18"/>
          <w:szCs w:val="18"/>
        </w:rPr>
        <w:t xml:space="preserve">: S. </w:t>
      </w:r>
      <w:proofErr w:type="spellStart"/>
      <w:r w:rsidR="00221888" w:rsidRPr="0088686B">
        <w:rPr>
          <w:rFonts w:ascii="Consolas" w:hAnsi="Consolas" w:cs="Courier New"/>
          <w:color w:val="880000"/>
          <w:sz w:val="18"/>
          <w:szCs w:val="18"/>
        </w:rPr>
        <w:t>Lague</w:t>
      </w:r>
      <w:proofErr w:type="spellEnd"/>
      <w:r w:rsidR="00221888" w:rsidRPr="0088686B">
        <w:rPr>
          <w:rFonts w:ascii="Consolas" w:hAnsi="Consolas" w:cs="Courier New"/>
          <w:color w:val="880000"/>
          <w:sz w:val="18"/>
          <w:szCs w:val="18"/>
        </w:rPr>
        <w:t>, „</w:t>
      </w:r>
      <w:proofErr w:type="spellStart"/>
      <w:r w:rsidR="00221888" w:rsidRPr="0088686B">
        <w:rPr>
          <w:rFonts w:ascii="Consolas" w:hAnsi="Consolas" w:cs="Courier New"/>
          <w:color w:val="880000"/>
          <w:sz w:val="18"/>
          <w:szCs w:val="18"/>
        </w:rPr>
        <w:t>Marching-Cubes</w:t>
      </w:r>
      <w:proofErr w:type="spellEnd"/>
      <w:r w:rsidR="00221888" w:rsidRPr="0088686B">
        <w:rPr>
          <w:rFonts w:ascii="Consolas" w:hAnsi="Consolas" w:cs="Courier New"/>
          <w:color w:val="880000"/>
          <w:sz w:val="18"/>
          <w:szCs w:val="18"/>
        </w:rPr>
        <w:t xml:space="preserve">,” Sebastian </w:t>
      </w:r>
      <w:proofErr w:type="spellStart"/>
      <w:r w:rsidR="00221888" w:rsidRPr="0088686B">
        <w:rPr>
          <w:rFonts w:ascii="Consolas" w:hAnsi="Consolas" w:cs="Courier New"/>
          <w:color w:val="880000"/>
          <w:sz w:val="18"/>
          <w:szCs w:val="18"/>
        </w:rPr>
        <w:t>Lague</w:t>
      </w:r>
      <w:proofErr w:type="spellEnd"/>
      <w:r w:rsidR="00221888" w:rsidRPr="0088686B">
        <w:rPr>
          <w:rFonts w:ascii="Consolas" w:hAnsi="Consolas" w:cs="Courier New"/>
          <w:color w:val="880000"/>
          <w:sz w:val="18"/>
          <w:szCs w:val="18"/>
        </w:rPr>
        <w:t>, 5 May 2019. [Online].</w:t>
      </w:r>
      <w:r w:rsidR="00221888" w:rsidRPr="0088686B">
        <w:rPr>
          <w:rFonts w:ascii="Consolas" w:hAnsi="Consolas" w:cs="Courier New"/>
          <w:color w:val="880000"/>
          <w:sz w:val="18"/>
          <w:szCs w:val="18"/>
        </w:rPr>
        <w:br/>
      </w:r>
      <w:r>
        <w:rPr>
          <w:rFonts w:ascii="Consolas" w:hAnsi="Consolas" w:cs="Courier New"/>
          <w:sz w:val="18"/>
          <w:szCs w:val="18"/>
        </w:rPr>
        <w:t xml:space="preserve"> </w:t>
      </w:r>
      <w:r w:rsidR="00221888">
        <w:rPr>
          <w:rFonts w:ascii="Consolas" w:hAnsi="Consolas" w:cs="Courier New"/>
          <w:sz w:val="18"/>
          <w:szCs w:val="18"/>
        </w:rPr>
        <w:t xml:space="preserve">8. </w:t>
      </w:r>
      <w:r w:rsidRPr="0088686B">
        <w:rPr>
          <w:rFonts w:ascii="Consolas" w:hAnsi="Consolas" w:cs="Courier New"/>
          <w:color w:val="880000"/>
          <w:sz w:val="18"/>
          <w:szCs w:val="18"/>
        </w:rPr>
        <w:t>//</w:t>
      </w:r>
      <w:r w:rsidR="00221888" w:rsidRPr="0088686B">
        <w:rPr>
          <w:rFonts w:ascii="Consolas" w:hAnsi="Consolas" w:cs="Courier New"/>
          <w:color w:val="880000"/>
          <w:sz w:val="18"/>
          <w:szCs w:val="18"/>
        </w:rPr>
        <w:t xml:space="preserve"> </w:t>
      </w:r>
      <w:proofErr w:type="spellStart"/>
      <w:r w:rsidR="00221888" w:rsidRPr="0088686B">
        <w:rPr>
          <w:rFonts w:ascii="Consolas" w:hAnsi="Consolas" w:cs="Courier New"/>
          <w:color w:val="880000"/>
          <w:sz w:val="18"/>
          <w:szCs w:val="18"/>
        </w:rPr>
        <w:t>Available</w:t>
      </w:r>
      <w:proofErr w:type="spellEnd"/>
      <w:r w:rsidR="00221888" w:rsidRPr="0088686B">
        <w:rPr>
          <w:rFonts w:ascii="Consolas" w:hAnsi="Consolas" w:cs="Courier New"/>
          <w:color w:val="880000"/>
          <w:sz w:val="18"/>
          <w:szCs w:val="18"/>
        </w:rPr>
        <w:t>: https://github.com/SebLague/Marching-</w:t>
      </w:r>
      <w:r w:rsidR="00221888" w:rsidRPr="0088686B">
        <w:rPr>
          <w:rFonts w:ascii="Consolas" w:hAnsi="Consolas" w:cs="Courier New"/>
          <w:color w:val="880000"/>
          <w:sz w:val="18"/>
          <w:szCs w:val="18"/>
        </w:rPr>
        <w:br/>
      </w:r>
      <w:r>
        <w:rPr>
          <w:rFonts w:ascii="Consolas" w:hAnsi="Consolas" w:cs="Courier New"/>
          <w:sz w:val="18"/>
          <w:szCs w:val="18"/>
        </w:rPr>
        <w:t xml:space="preserve"> </w:t>
      </w:r>
      <w:r w:rsidR="00221888">
        <w:rPr>
          <w:rFonts w:ascii="Consolas" w:hAnsi="Consolas" w:cs="Courier New"/>
          <w:sz w:val="18"/>
          <w:szCs w:val="18"/>
        </w:rPr>
        <w:t xml:space="preserve">9. </w:t>
      </w:r>
      <w:r w:rsidRPr="0088686B">
        <w:rPr>
          <w:rFonts w:ascii="Consolas" w:hAnsi="Consolas" w:cs="Courier New"/>
          <w:color w:val="880000"/>
          <w:sz w:val="18"/>
          <w:szCs w:val="18"/>
        </w:rPr>
        <w:t xml:space="preserve">// </w:t>
      </w:r>
      <w:r w:rsidR="00221888" w:rsidRPr="0088686B">
        <w:rPr>
          <w:rFonts w:ascii="Consolas" w:hAnsi="Consolas" w:cs="Courier New"/>
          <w:color w:val="880000"/>
          <w:sz w:val="18"/>
          <w:szCs w:val="18"/>
        </w:rPr>
        <w:t>Cubes/blob/master/Assets/Scripts/Compute/Includes/MarchTables.compute.</w:t>
      </w:r>
      <w:r w:rsidR="00221888" w:rsidRPr="0088686B">
        <w:rPr>
          <w:rFonts w:ascii="Consolas" w:hAnsi="Consolas" w:cs="Courier New"/>
          <w:color w:val="880000"/>
          <w:sz w:val="18"/>
          <w:szCs w:val="18"/>
        </w:rPr>
        <w:br/>
      </w:r>
      <w:r w:rsidR="00221888">
        <w:rPr>
          <w:rFonts w:ascii="Consolas" w:hAnsi="Consolas" w:cs="Courier New"/>
          <w:sz w:val="18"/>
          <w:szCs w:val="18"/>
        </w:rPr>
        <w:t>10.</w:t>
      </w:r>
      <w:r>
        <w:rPr>
          <w:rFonts w:ascii="Consolas" w:hAnsi="Consolas" w:cs="Courier New"/>
          <w:sz w:val="18"/>
          <w:szCs w:val="18"/>
        </w:rPr>
        <w:t xml:space="preserve"> </w:t>
      </w:r>
      <w:r w:rsidRPr="0088686B">
        <w:rPr>
          <w:rFonts w:ascii="Consolas" w:hAnsi="Consolas" w:cs="Courier New"/>
          <w:color w:val="880000"/>
          <w:sz w:val="18"/>
          <w:szCs w:val="18"/>
        </w:rPr>
        <w:t>//</w:t>
      </w:r>
      <w:r w:rsidR="00221888" w:rsidRPr="0088686B">
        <w:rPr>
          <w:rFonts w:ascii="Consolas" w:hAnsi="Consolas" w:cs="Courier New"/>
          <w:color w:val="880000"/>
          <w:sz w:val="18"/>
          <w:szCs w:val="18"/>
        </w:rPr>
        <w:t xml:space="preserve"> [Accessed: 13 November 2024]. </w:t>
      </w:r>
    </w:p>
    <w:p w14:paraId="3A29B72D" w14:textId="77777777" w:rsidR="00B04A9A" w:rsidRPr="00B04A9A" w:rsidRDefault="00B04A9A" w:rsidP="00E34A0D">
      <w:pPr>
        <w:pStyle w:val="Heading3"/>
      </w:pPr>
      <w:bookmarkStart w:id="49" w:name="_Toc179380850"/>
      <w:bookmarkStart w:id="50" w:name="_Toc183046140"/>
      <w:proofErr w:type="spellStart"/>
      <w:r w:rsidRPr="00B04A9A">
        <w:t>Corner</w:t>
      </w:r>
      <w:proofErr w:type="spellEnd"/>
      <w:r w:rsidRPr="00B04A9A">
        <w:t xml:space="preserve"> </w:t>
      </w:r>
      <w:proofErr w:type="spellStart"/>
      <w:r w:rsidRPr="00B04A9A">
        <w:t>Table</w:t>
      </w:r>
      <w:bookmarkEnd w:id="49"/>
      <w:bookmarkEnd w:id="50"/>
      <w:proofErr w:type="spellEnd"/>
    </w:p>
    <w:p w14:paraId="6D65094B" w14:textId="77777777" w:rsidR="00B04A9A" w:rsidRPr="00B04A9A" w:rsidRDefault="00B04A9A" w:rsidP="00E34A0D">
      <w:r w:rsidRPr="00B04A9A">
        <w:t xml:space="preserve">Ebben a táblázatban a kocka csúcsai vannak jelen 3 dimenziós vektorok formájában. Ezeket a vektorokat hozzáadva a kockának a (0, 0, 0) csúcsához mind a nyolc csúcsot el lehet érni. </w:t>
      </w:r>
    </w:p>
    <w:p w14:paraId="0AAC0DE5"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sz w:val="18"/>
          <w:szCs w:val="18"/>
        </w:rPr>
      </w:pPr>
      <w:r w:rsidRPr="00FC0A8E">
        <w:rPr>
          <w:rFonts w:ascii="Consolas" w:hAnsi="Consolas" w:cs="Courier New"/>
          <w:sz w:val="18"/>
          <w:szCs w:val="18"/>
        </w:rPr>
        <w:t xml:space="preserve"> 1. </w:t>
      </w:r>
      <w:proofErr w:type="spellStart"/>
      <w:r w:rsidRPr="00FC0A8E">
        <w:rPr>
          <w:rFonts w:ascii="Consolas" w:hAnsi="Consolas" w:cs="Courier New"/>
          <w:color w:val="000088"/>
          <w:sz w:val="18"/>
          <w:szCs w:val="18"/>
        </w:rPr>
        <w:t>public</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static</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readonly</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CornerTable</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6666"/>
          <w:sz w:val="18"/>
          <w:szCs w:val="18"/>
        </w:rPr>
        <w:t>8</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059DB24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sz w:val="18"/>
          <w:szCs w:val="18"/>
        </w:rPr>
      </w:pPr>
      <w:r w:rsidRPr="00FC0A8E">
        <w:rPr>
          <w:rFonts w:ascii="Consolas" w:hAnsi="Consolas" w:cs="Courier New"/>
          <w:sz w:val="18"/>
          <w:szCs w:val="18"/>
        </w:rPr>
        <w:t xml:space="preserve"> 2.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p>
    <w:p w14:paraId="0DCD2E7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sz w:val="18"/>
          <w:szCs w:val="18"/>
        </w:rPr>
      </w:pPr>
      <w:r w:rsidRPr="00FC0A8E">
        <w:rPr>
          <w:rFonts w:ascii="Consolas" w:hAnsi="Consolas" w:cs="Courier New"/>
          <w:sz w:val="18"/>
          <w:szCs w:val="18"/>
        </w:rPr>
        <w:t xml:space="preserve"> 3.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p>
    <w:p w14:paraId="137BD7C2"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sz w:val="18"/>
          <w:szCs w:val="18"/>
        </w:rPr>
      </w:pPr>
      <w:r w:rsidRPr="00FC0A8E">
        <w:rPr>
          <w:rFonts w:ascii="Consolas" w:hAnsi="Consolas" w:cs="Courier New"/>
          <w:sz w:val="18"/>
          <w:szCs w:val="18"/>
        </w:rPr>
        <w:t xml:space="preserve"> 4.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p>
    <w:p w14:paraId="1110E91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sz w:val="18"/>
          <w:szCs w:val="18"/>
        </w:rPr>
      </w:pPr>
      <w:r w:rsidRPr="00FC0A8E">
        <w:rPr>
          <w:rFonts w:ascii="Consolas" w:hAnsi="Consolas" w:cs="Courier New"/>
          <w:sz w:val="18"/>
          <w:szCs w:val="18"/>
        </w:rPr>
        <w:t xml:space="preserve"> 5.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p>
    <w:p w14:paraId="50CC143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sz w:val="18"/>
          <w:szCs w:val="18"/>
        </w:rPr>
      </w:pPr>
      <w:r w:rsidRPr="00FC0A8E">
        <w:rPr>
          <w:rFonts w:ascii="Consolas" w:hAnsi="Consolas" w:cs="Courier New"/>
          <w:sz w:val="18"/>
          <w:szCs w:val="18"/>
        </w:rPr>
        <w:t xml:space="preserve"> 6.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4030668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sz w:val="18"/>
          <w:szCs w:val="18"/>
        </w:rPr>
      </w:pPr>
      <w:r w:rsidRPr="00FC0A8E">
        <w:rPr>
          <w:rFonts w:ascii="Consolas" w:hAnsi="Consolas" w:cs="Courier New"/>
          <w:sz w:val="18"/>
          <w:szCs w:val="18"/>
        </w:rPr>
        <w:t xml:space="preserve"> 7.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1BDA667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sz w:val="18"/>
          <w:szCs w:val="18"/>
        </w:rPr>
      </w:pPr>
      <w:r w:rsidRPr="00FC0A8E">
        <w:rPr>
          <w:rFonts w:ascii="Consolas" w:hAnsi="Consolas" w:cs="Courier New"/>
          <w:sz w:val="18"/>
          <w:szCs w:val="18"/>
        </w:rPr>
        <w:t xml:space="preserve"> 8.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2499D52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sz w:val="18"/>
          <w:szCs w:val="18"/>
        </w:rPr>
      </w:pPr>
      <w:r w:rsidRPr="00FC0A8E">
        <w:rPr>
          <w:rFonts w:ascii="Consolas" w:hAnsi="Consolas" w:cs="Courier New"/>
          <w:sz w:val="18"/>
          <w:szCs w:val="18"/>
        </w:rPr>
        <w:t xml:space="preserve"> 9.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43D910E9" w14:textId="19DCCC2E" w:rsidR="00CF4CFB"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color w:val="666600"/>
          <w:sz w:val="18"/>
          <w:szCs w:val="18"/>
        </w:rPr>
      </w:pPr>
      <w:r w:rsidRPr="00FC0A8E">
        <w:rPr>
          <w:rFonts w:ascii="Consolas" w:hAnsi="Consolas" w:cs="Courier New"/>
          <w:sz w:val="18"/>
          <w:szCs w:val="18"/>
        </w:rPr>
        <w:t xml:space="preserve">10. </w:t>
      </w:r>
      <w:r w:rsidRPr="00FC0A8E">
        <w:rPr>
          <w:rFonts w:ascii="Consolas" w:hAnsi="Consolas" w:cs="Courier New"/>
          <w:color w:val="666600"/>
          <w:sz w:val="18"/>
          <w:szCs w:val="18"/>
        </w:rPr>
        <w:t>};</w:t>
      </w:r>
    </w:p>
    <w:p w14:paraId="7A722613" w14:textId="6447E6D4" w:rsidR="0088686B" w:rsidRPr="0088686B" w:rsidRDefault="0088686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sz w:val="18"/>
          <w:szCs w:val="18"/>
        </w:rPr>
      </w:pPr>
      <w:r w:rsidRPr="0088686B">
        <w:rPr>
          <w:rFonts w:ascii="Consolas" w:hAnsi="Consolas" w:cs="Courier New"/>
          <w:sz w:val="18"/>
          <w:szCs w:val="18"/>
        </w:rPr>
        <w:t>11.</w:t>
      </w:r>
    </w:p>
    <w:p w14:paraId="33A0FC0D" w14:textId="483C4946" w:rsidR="00F51C61" w:rsidRPr="0088686B" w:rsidRDefault="00F51C6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8057024"/>
        <w:rPr>
          <w:rFonts w:ascii="Consolas" w:hAnsi="Consolas" w:cs="Courier New"/>
          <w:color w:val="880000"/>
          <w:sz w:val="18"/>
          <w:szCs w:val="18"/>
        </w:rPr>
      </w:pPr>
      <w:r w:rsidRPr="00F51C61">
        <w:rPr>
          <w:rFonts w:ascii="Consolas" w:hAnsi="Consolas" w:cs="Courier New"/>
          <w:sz w:val="18"/>
          <w:szCs w:val="18"/>
        </w:rPr>
        <w:t>1</w:t>
      </w:r>
      <w:r w:rsidR="0088686B">
        <w:rPr>
          <w:rFonts w:ascii="Consolas" w:hAnsi="Consolas" w:cs="Courier New"/>
          <w:sz w:val="18"/>
          <w:szCs w:val="18"/>
        </w:rPr>
        <w:t>2</w:t>
      </w:r>
      <w:r w:rsidRPr="00F51C61">
        <w:rPr>
          <w:rFonts w:ascii="Consolas" w:hAnsi="Consolas" w:cs="Courier New"/>
          <w:sz w:val="18"/>
          <w:szCs w:val="18"/>
        </w:rPr>
        <w:t>.</w:t>
      </w:r>
      <w:r>
        <w:rPr>
          <w:rFonts w:ascii="Consolas" w:hAnsi="Consolas" w:cs="Courier New"/>
          <w:sz w:val="18"/>
          <w:szCs w:val="18"/>
        </w:rPr>
        <w:t xml:space="preserve"> </w:t>
      </w:r>
      <w:r w:rsidR="0088686B" w:rsidRPr="0088686B">
        <w:rPr>
          <w:rFonts w:ascii="Consolas" w:hAnsi="Consolas" w:cs="Courier New"/>
          <w:color w:val="880000"/>
          <w:sz w:val="18"/>
          <w:szCs w:val="18"/>
        </w:rPr>
        <w:t xml:space="preserve">// </w:t>
      </w:r>
      <w:proofErr w:type="spellStart"/>
      <w:r w:rsidR="003E13CC">
        <w:rPr>
          <w:rFonts w:ascii="Consolas" w:hAnsi="Consolas" w:cs="Courier New"/>
          <w:color w:val="880000"/>
          <w:sz w:val="18"/>
          <w:szCs w:val="18"/>
        </w:rPr>
        <w:t>Source</w:t>
      </w:r>
      <w:proofErr w:type="spellEnd"/>
      <w:r w:rsidR="0088686B" w:rsidRPr="0088686B">
        <w:rPr>
          <w:rFonts w:ascii="Consolas" w:hAnsi="Consolas" w:cs="Courier New"/>
          <w:color w:val="880000"/>
          <w:sz w:val="18"/>
          <w:szCs w:val="18"/>
        </w:rPr>
        <w:t>:</w:t>
      </w:r>
      <w:r w:rsidRPr="0088686B">
        <w:rPr>
          <w:rFonts w:ascii="Consolas" w:hAnsi="Consolas" w:cs="Courier New"/>
          <w:color w:val="880000"/>
          <w:sz w:val="18"/>
          <w:szCs w:val="18"/>
        </w:rPr>
        <w:t xml:space="preserve"> </w:t>
      </w:r>
      <w:r w:rsidR="00221888" w:rsidRPr="0088686B">
        <w:rPr>
          <w:rFonts w:ascii="Consolas" w:hAnsi="Consolas" w:cs="Courier New"/>
          <w:color w:val="880000"/>
          <w:sz w:val="18"/>
          <w:szCs w:val="18"/>
        </w:rPr>
        <w:t xml:space="preserve">S. </w:t>
      </w:r>
      <w:proofErr w:type="spellStart"/>
      <w:r w:rsidR="00221888" w:rsidRPr="0088686B">
        <w:rPr>
          <w:rFonts w:ascii="Consolas" w:hAnsi="Consolas" w:cs="Courier New"/>
          <w:color w:val="880000"/>
          <w:sz w:val="18"/>
          <w:szCs w:val="18"/>
        </w:rPr>
        <w:t>Lague</w:t>
      </w:r>
      <w:proofErr w:type="spellEnd"/>
      <w:r w:rsidR="00221888" w:rsidRPr="0088686B">
        <w:rPr>
          <w:rFonts w:ascii="Consolas" w:hAnsi="Consolas" w:cs="Courier New"/>
          <w:color w:val="880000"/>
          <w:sz w:val="18"/>
          <w:szCs w:val="18"/>
        </w:rPr>
        <w:t>, „</w:t>
      </w:r>
      <w:proofErr w:type="spellStart"/>
      <w:r w:rsidR="00221888" w:rsidRPr="0088686B">
        <w:rPr>
          <w:rFonts w:ascii="Consolas" w:hAnsi="Consolas" w:cs="Courier New"/>
          <w:color w:val="880000"/>
          <w:sz w:val="18"/>
          <w:szCs w:val="18"/>
        </w:rPr>
        <w:t>Marching-Cubes</w:t>
      </w:r>
      <w:proofErr w:type="spellEnd"/>
      <w:r w:rsidR="00221888" w:rsidRPr="0088686B">
        <w:rPr>
          <w:rFonts w:ascii="Consolas" w:hAnsi="Consolas" w:cs="Courier New"/>
          <w:color w:val="880000"/>
          <w:sz w:val="18"/>
          <w:szCs w:val="18"/>
        </w:rPr>
        <w:t xml:space="preserve">,” Sebastian </w:t>
      </w:r>
      <w:proofErr w:type="spellStart"/>
      <w:r w:rsidR="00221888" w:rsidRPr="0088686B">
        <w:rPr>
          <w:rFonts w:ascii="Consolas" w:hAnsi="Consolas" w:cs="Courier New"/>
          <w:color w:val="880000"/>
          <w:sz w:val="18"/>
          <w:szCs w:val="18"/>
        </w:rPr>
        <w:t>Lague</w:t>
      </w:r>
      <w:proofErr w:type="spellEnd"/>
      <w:r w:rsidR="00221888" w:rsidRPr="0088686B">
        <w:rPr>
          <w:rFonts w:ascii="Consolas" w:hAnsi="Consolas" w:cs="Courier New"/>
          <w:color w:val="880000"/>
          <w:sz w:val="18"/>
          <w:szCs w:val="18"/>
        </w:rPr>
        <w:t>, 5 May 2019. [Online].</w:t>
      </w:r>
      <w:r w:rsidR="00221888" w:rsidRPr="0088686B">
        <w:rPr>
          <w:rFonts w:ascii="Consolas" w:hAnsi="Consolas" w:cs="Courier New"/>
          <w:color w:val="880000"/>
          <w:sz w:val="18"/>
          <w:szCs w:val="18"/>
        </w:rPr>
        <w:br/>
      </w:r>
      <w:r w:rsidR="00221888">
        <w:rPr>
          <w:rFonts w:ascii="Consolas" w:hAnsi="Consolas" w:cs="Courier New"/>
          <w:sz w:val="18"/>
          <w:szCs w:val="18"/>
        </w:rPr>
        <w:t>1</w:t>
      </w:r>
      <w:r w:rsidR="0088686B">
        <w:rPr>
          <w:rFonts w:ascii="Consolas" w:hAnsi="Consolas" w:cs="Courier New"/>
          <w:sz w:val="18"/>
          <w:szCs w:val="18"/>
        </w:rPr>
        <w:t>3</w:t>
      </w:r>
      <w:r w:rsidR="00221888">
        <w:rPr>
          <w:rFonts w:ascii="Consolas" w:hAnsi="Consolas" w:cs="Courier New"/>
          <w:sz w:val="18"/>
          <w:szCs w:val="18"/>
        </w:rPr>
        <w:t xml:space="preserve">. </w:t>
      </w:r>
      <w:r w:rsidR="0088686B" w:rsidRPr="0088686B">
        <w:rPr>
          <w:rFonts w:ascii="Consolas" w:hAnsi="Consolas" w:cs="Courier New"/>
          <w:color w:val="880000"/>
          <w:sz w:val="18"/>
          <w:szCs w:val="18"/>
        </w:rPr>
        <w:t xml:space="preserve">// </w:t>
      </w:r>
      <w:proofErr w:type="spellStart"/>
      <w:r w:rsidR="00221888" w:rsidRPr="0088686B">
        <w:rPr>
          <w:rFonts w:ascii="Consolas" w:hAnsi="Consolas" w:cs="Courier New"/>
          <w:color w:val="880000"/>
          <w:sz w:val="18"/>
          <w:szCs w:val="18"/>
        </w:rPr>
        <w:t>Available</w:t>
      </w:r>
      <w:proofErr w:type="spellEnd"/>
      <w:r w:rsidR="00221888" w:rsidRPr="0088686B">
        <w:rPr>
          <w:rFonts w:ascii="Consolas" w:hAnsi="Consolas" w:cs="Courier New"/>
          <w:color w:val="880000"/>
          <w:sz w:val="18"/>
          <w:szCs w:val="18"/>
        </w:rPr>
        <w:t>: https://github.com/SebLague/Marching-</w:t>
      </w:r>
      <w:r w:rsidR="00221888" w:rsidRPr="0088686B">
        <w:rPr>
          <w:rFonts w:ascii="Consolas" w:hAnsi="Consolas" w:cs="Courier New"/>
          <w:color w:val="880000"/>
          <w:sz w:val="18"/>
          <w:szCs w:val="18"/>
        </w:rPr>
        <w:br/>
      </w:r>
      <w:r w:rsidR="00221888">
        <w:rPr>
          <w:rFonts w:ascii="Consolas" w:hAnsi="Consolas" w:cs="Courier New"/>
          <w:sz w:val="18"/>
          <w:szCs w:val="18"/>
        </w:rPr>
        <w:t>1</w:t>
      </w:r>
      <w:r w:rsidR="0088686B">
        <w:rPr>
          <w:rFonts w:ascii="Consolas" w:hAnsi="Consolas" w:cs="Courier New"/>
          <w:sz w:val="18"/>
          <w:szCs w:val="18"/>
        </w:rPr>
        <w:t>4</w:t>
      </w:r>
      <w:r w:rsidR="00221888">
        <w:rPr>
          <w:rFonts w:ascii="Consolas" w:hAnsi="Consolas" w:cs="Courier New"/>
          <w:sz w:val="18"/>
          <w:szCs w:val="18"/>
        </w:rPr>
        <w:t xml:space="preserve">. </w:t>
      </w:r>
      <w:r w:rsidR="0088686B" w:rsidRPr="0088686B">
        <w:rPr>
          <w:rFonts w:ascii="Consolas" w:hAnsi="Consolas" w:cs="Courier New"/>
          <w:color w:val="880000"/>
          <w:sz w:val="18"/>
          <w:szCs w:val="18"/>
        </w:rPr>
        <w:t xml:space="preserve">// </w:t>
      </w:r>
      <w:r w:rsidR="00221888" w:rsidRPr="0088686B">
        <w:rPr>
          <w:rFonts w:ascii="Consolas" w:hAnsi="Consolas" w:cs="Courier New"/>
          <w:color w:val="880000"/>
          <w:sz w:val="18"/>
          <w:szCs w:val="18"/>
        </w:rPr>
        <w:t>Cubes/blob/master/Assets/Scripts/Compute/Includes/MarchTables.compute.</w:t>
      </w:r>
      <w:r w:rsidR="00221888" w:rsidRPr="0088686B">
        <w:rPr>
          <w:rFonts w:ascii="Consolas" w:hAnsi="Consolas" w:cs="Courier New"/>
          <w:color w:val="880000"/>
          <w:sz w:val="18"/>
          <w:szCs w:val="18"/>
        </w:rPr>
        <w:br/>
      </w:r>
      <w:r w:rsidR="00221888">
        <w:rPr>
          <w:rFonts w:ascii="Consolas" w:hAnsi="Consolas" w:cs="Courier New"/>
          <w:sz w:val="18"/>
          <w:szCs w:val="18"/>
        </w:rPr>
        <w:t>1</w:t>
      </w:r>
      <w:r w:rsidR="0088686B">
        <w:rPr>
          <w:rFonts w:ascii="Consolas" w:hAnsi="Consolas" w:cs="Courier New"/>
          <w:sz w:val="18"/>
          <w:szCs w:val="18"/>
        </w:rPr>
        <w:t>5</w:t>
      </w:r>
      <w:r w:rsidR="00221888">
        <w:rPr>
          <w:rFonts w:ascii="Consolas" w:hAnsi="Consolas" w:cs="Courier New"/>
          <w:sz w:val="18"/>
          <w:szCs w:val="18"/>
        </w:rPr>
        <w:t xml:space="preserve">. </w:t>
      </w:r>
      <w:r w:rsidR="0088686B" w:rsidRPr="0088686B">
        <w:rPr>
          <w:rFonts w:ascii="Consolas" w:hAnsi="Consolas" w:cs="Courier New"/>
          <w:color w:val="880000"/>
          <w:sz w:val="18"/>
          <w:szCs w:val="18"/>
        </w:rPr>
        <w:t xml:space="preserve">// </w:t>
      </w:r>
      <w:r w:rsidR="00221888" w:rsidRPr="0088686B">
        <w:rPr>
          <w:rFonts w:ascii="Consolas" w:hAnsi="Consolas" w:cs="Courier New"/>
          <w:color w:val="880000"/>
          <w:sz w:val="18"/>
          <w:szCs w:val="18"/>
        </w:rPr>
        <w:t>[Accessed: 13 November 2024].</w:t>
      </w:r>
    </w:p>
    <w:p w14:paraId="4BD343A6" w14:textId="7E524610" w:rsidR="00221888" w:rsidRDefault="00B04A9A" w:rsidP="00E34A0D">
      <w:r w:rsidRPr="00B04A9A">
        <w:t xml:space="preserve">Az Edge </w:t>
      </w:r>
      <w:proofErr w:type="spellStart"/>
      <w:r w:rsidRPr="00B04A9A">
        <w:t>Table</w:t>
      </w:r>
      <w:proofErr w:type="spellEnd"/>
      <w:r w:rsidRPr="00B04A9A">
        <w:t xml:space="preserve"> és a </w:t>
      </w:r>
      <w:proofErr w:type="spellStart"/>
      <w:r w:rsidRPr="00B04A9A">
        <w:t>Corner</w:t>
      </w:r>
      <w:proofErr w:type="spellEnd"/>
      <w:r w:rsidRPr="00B04A9A">
        <w:t xml:space="preserve"> </w:t>
      </w:r>
      <w:proofErr w:type="spellStart"/>
      <w:r w:rsidRPr="00B04A9A">
        <w:t>Table</w:t>
      </w:r>
      <w:proofErr w:type="spellEnd"/>
      <w:r w:rsidRPr="00B04A9A">
        <w:t xml:space="preserve"> használata nélkül is meg lehetne írni az algoritmust, ám mivel ezek az értékek konstansok és fontos, hogy mindig ugyan olyan sorrendbe következzenek a konfiguráció kiértékelése során, ezért egyértelmű, hogy ha kiemeljük őket konstans tömbökbe, az lecsökkenti a hibalehetőségek számát és kompaktabbá, jobban olvashatóvá teszi a kódot. Ennek a folyamatnak elhanyagolható műveletigénye van ahhoz képest, hogy mennyivel olvashatóbbá teszi a kódot.</w:t>
      </w:r>
    </w:p>
    <w:p w14:paraId="3556E22D" w14:textId="77777777" w:rsidR="00221888" w:rsidRDefault="00221888">
      <w:pPr>
        <w:spacing w:before="0" w:after="0" w:line="240" w:lineRule="auto"/>
        <w:ind w:firstLine="0"/>
        <w:jc w:val="left"/>
      </w:pPr>
      <w:r>
        <w:br w:type="page"/>
      </w:r>
    </w:p>
    <w:p w14:paraId="02D718A4" w14:textId="77777777" w:rsidR="00B04A9A" w:rsidRPr="00B04A9A" w:rsidRDefault="00B04A9A" w:rsidP="00E34A0D">
      <w:r w:rsidRPr="00B04A9A">
        <w:lastRenderedPageBreak/>
        <w:t>Egy példa:</w:t>
      </w:r>
    </w:p>
    <w:p w14:paraId="10D8FD2F" w14:textId="77777777" w:rsidR="00B04A9A" w:rsidRPr="00B04A9A" w:rsidRDefault="00B04A9A" w:rsidP="00E34A0D">
      <w:r w:rsidRPr="00B04A9A">
        <w:t xml:space="preserve">Az alább látható FOR ciklusban a kocka sarkai vannak kiértékelve. Ha a tömbön </w:t>
      </w:r>
      <w:proofErr w:type="spellStart"/>
      <w:r w:rsidRPr="00B04A9A">
        <w:t>végigmegyünk</w:t>
      </w:r>
      <w:proofErr w:type="spellEnd"/>
      <w:r w:rsidRPr="00B04A9A">
        <w:t xml:space="preserve"> a 0-ás indextől kezdve, akkor mindig ugyan abban a sorrendben fognak következni a csúcsok, amelyeket egy indexel elérünk, nem kell minden csúcsnak a háromdimenziós eltolását kiírni a (0, 0, 0) csúcstól.</w:t>
      </w:r>
    </w:p>
    <w:p w14:paraId="43A75B8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8474905"/>
        <w:rPr>
          <w:rFonts w:ascii="Consolas" w:hAnsi="Consolas" w:cs="Courier New"/>
          <w:sz w:val="18"/>
          <w:szCs w:val="18"/>
        </w:rPr>
      </w:pPr>
      <w:r w:rsidRPr="00FC0A8E">
        <w:rPr>
          <w:rFonts w:ascii="Consolas" w:hAnsi="Consolas" w:cs="Courier New"/>
          <w:sz w:val="18"/>
          <w:szCs w:val="18"/>
        </w:rPr>
        <w:t xml:space="preserve">1.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GetCubeCongif</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88"/>
          <w:sz w:val="18"/>
          <w:szCs w:val="18"/>
        </w:rPr>
        <w:t>float</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cube</w:t>
      </w:r>
      <w:proofErr w:type="spellEnd"/>
      <w:r w:rsidRPr="00FC0A8E">
        <w:rPr>
          <w:rFonts w:ascii="Consolas" w:hAnsi="Consolas" w:cs="Courier New"/>
          <w:color w:val="666600"/>
          <w:sz w:val="18"/>
          <w:szCs w:val="18"/>
        </w:rPr>
        <w:t>)</w:t>
      </w:r>
    </w:p>
    <w:p w14:paraId="066F2682"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8474905"/>
        <w:rPr>
          <w:rFonts w:ascii="Consolas" w:hAnsi="Consolas" w:cs="Courier New"/>
          <w:sz w:val="18"/>
          <w:szCs w:val="18"/>
        </w:rPr>
      </w:pPr>
      <w:r w:rsidRPr="00FC0A8E">
        <w:rPr>
          <w:rFonts w:ascii="Consolas" w:hAnsi="Consolas" w:cs="Courier New"/>
          <w:sz w:val="18"/>
          <w:szCs w:val="18"/>
        </w:rPr>
        <w:t xml:space="preserve">2. </w:t>
      </w:r>
      <w:r w:rsidRPr="00FC0A8E">
        <w:rPr>
          <w:rFonts w:ascii="Consolas" w:hAnsi="Consolas" w:cs="Courier New"/>
          <w:color w:val="666600"/>
          <w:sz w:val="18"/>
          <w:szCs w:val="18"/>
        </w:rPr>
        <w:t>{</w:t>
      </w:r>
    </w:p>
    <w:p w14:paraId="7125023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8474905"/>
        <w:rPr>
          <w:rFonts w:ascii="Consolas" w:hAnsi="Consolas" w:cs="Courier New"/>
          <w:sz w:val="18"/>
          <w:szCs w:val="18"/>
        </w:rPr>
      </w:pPr>
      <w:r w:rsidRPr="00FC0A8E">
        <w:rPr>
          <w:rFonts w:ascii="Consolas" w:hAnsi="Consolas" w:cs="Courier New"/>
          <w:sz w:val="18"/>
          <w:szCs w:val="18"/>
        </w:rPr>
        <w:t xml:space="preserve">3. </w:t>
      </w:r>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configIndex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p>
    <w:p w14:paraId="33D40D7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8474905"/>
        <w:rPr>
          <w:rFonts w:ascii="Consolas" w:hAnsi="Consolas" w:cs="Courier New"/>
          <w:sz w:val="18"/>
          <w:szCs w:val="18"/>
        </w:rPr>
      </w:pPr>
      <w:r w:rsidRPr="00FC0A8E">
        <w:rPr>
          <w:rFonts w:ascii="Consolas" w:hAnsi="Consolas" w:cs="Courier New"/>
          <w:sz w:val="18"/>
          <w:szCs w:val="18"/>
        </w:rPr>
        <w:t xml:space="preserve">4.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i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i </w:t>
      </w:r>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8</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i</w:t>
      </w:r>
      <w:r w:rsidRPr="00FC0A8E">
        <w:rPr>
          <w:rFonts w:ascii="Consolas" w:hAnsi="Consolas" w:cs="Courier New"/>
          <w:color w:val="666600"/>
          <w:sz w:val="18"/>
          <w:szCs w:val="18"/>
        </w:rPr>
        <w:t>++)</w:t>
      </w:r>
    </w:p>
    <w:p w14:paraId="6916761C"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8474905"/>
        <w:rPr>
          <w:rFonts w:ascii="Consolas" w:hAnsi="Consolas" w:cs="Courier New"/>
          <w:sz w:val="18"/>
          <w:szCs w:val="18"/>
        </w:rPr>
      </w:pPr>
      <w:r w:rsidRPr="00FC0A8E">
        <w:rPr>
          <w:rFonts w:ascii="Consolas" w:hAnsi="Consolas" w:cs="Courier New"/>
          <w:sz w:val="18"/>
          <w:szCs w:val="18"/>
        </w:rPr>
        <w:t xml:space="preserve">5.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cube</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i</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surfaceHeight</w:t>
      </w:r>
      <w:proofErr w:type="spellEnd"/>
      <w:r w:rsidRPr="00FC0A8E">
        <w:rPr>
          <w:rFonts w:ascii="Consolas" w:hAnsi="Consolas" w:cs="Courier New"/>
          <w:color w:val="666600"/>
          <w:sz w:val="18"/>
          <w:szCs w:val="18"/>
        </w:rPr>
        <w:t>)</w:t>
      </w:r>
    </w:p>
    <w:p w14:paraId="1DBDFA1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8474905"/>
        <w:rPr>
          <w:rFonts w:ascii="Consolas" w:hAnsi="Consolas" w:cs="Courier New"/>
          <w:sz w:val="18"/>
          <w:szCs w:val="18"/>
        </w:rPr>
      </w:pPr>
      <w:r w:rsidRPr="00FC0A8E">
        <w:rPr>
          <w:rFonts w:ascii="Consolas" w:hAnsi="Consolas" w:cs="Courier New"/>
          <w:sz w:val="18"/>
          <w:szCs w:val="18"/>
        </w:rPr>
        <w:t xml:space="preserve">6.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configIndex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&lt;&lt;</w:t>
      </w:r>
      <w:r w:rsidRPr="00FC0A8E">
        <w:rPr>
          <w:rFonts w:ascii="Consolas" w:hAnsi="Consolas" w:cs="Courier New"/>
          <w:color w:val="000000"/>
          <w:sz w:val="18"/>
          <w:szCs w:val="18"/>
        </w:rPr>
        <w:t xml:space="preserve"> i</w:t>
      </w:r>
      <w:r w:rsidRPr="00FC0A8E">
        <w:rPr>
          <w:rFonts w:ascii="Consolas" w:hAnsi="Consolas" w:cs="Courier New"/>
          <w:color w:val="666600"/>
          <w:sz w:val="18"/>
          <w:szCs w:val="18"/>
        </w:rPr>
        <w:t>;</w:t>
      </w:r>
      <w:r w:rsidRPr="00FC0A8E">
        <w:rPr>
          <w:rFonts w:ascii="Consolas" w:hAnsi="Consolas" w:cs="Courier New"/>
          <w:color w:val="000000"/>
          <w:sz w:val="18"/>
          <w:szCs w:val="18"/>
        </w:rPr>
        <w:tab/>
      </w:r>
      <w:r w:rsidRPr="00FC0A8E">
        <w:rPr>
          <w:rFonts w:ascii="Consolas" w:hAnsi="Consolas" w:cs="Courier New"/>
          <w:color w:val="880000"/>
          <w:sz w:val="18"/>
          <w:szCs w:val="18"/>
        </w:rPr>
        <w:t>//bitshift</w:t>
      </w:r>
    </w:p>
    <w:p w14:paraId="1C314AF6"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8474905"/>
        <w:rPr>
          <w:rFonts w:ascii="Consolas" w:hAnsi="Consolas" w:cs="Courier New"/>
          <w:sz w:val="18"/>
          <w:szCs w:val="18"/>
        </w:rPr>
      </w:pPr>
      <w:r w:rsidRPr="00FC0A8E">
        <w:rPr>
          <w:rFonts w:ascii="Consolas" w:hAnsi="Consolas" w:cs="Courier New"/>
          <w:sz w:val="18"/>
          <w:szCs w:val="18"/>
        </w:rPr>
        <w:t xml:space="preserve">7.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return</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configIndex</w:t>
      </w:r>
      <w:proofErr w:type="spellEnd"/>
      <w:r w:rsidRPr="00FC0A8E">
        <w:rPr>
          <w:rFonts w:ascii="Consolas" w:hAnsi="Consolas" w:cs="Courier New"/>
          <w:color w:val="666600"/>
          <w:sz w:val="18"/>
          <w:szCs w:val="18"/>
        </w:rPr>
        <w:t>;</w:t>
      </w:r>
    </w:p>
    <w:p w14:paraId="13458142" w14:textId="530A2FC8"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8474905"/>
        <w:rPr>
          <w:rFonts w:ascii="Consolas" w:hAnsi="Consolas" w:cs="Courier New"/>
          <w:sz w:val="18"/>
          <w:szCs w:val="18"/>
        </w:rPr>
      </w:pPr>
      <w:r w:rsidRPr="00FC0A8E">
        <w:rPr>
          <w:rFonts w:ascii="Consolas" w:hAnsi="Consolas" w:cs="Courier New"/>
          <w:sz w:val="18"/>
          <w:szCs w:val="18"/>
        </w:rPr>
        <w:t xml:space="preserve">8. </w:t>
      </w:r>
      <w:r w:rsidRPr="00FC0A8E">
        <w:rPr>
          <w:rFonts w:ascii="Consolas" w:hAnsi="Consolas" w:cs="Courier New"/>
          <w:color w:val="666600"/>
          <w:sz w:val="18"/>
          <w:szCs w:val="18"/>
        </w:rPr>
        <w:t>}</w:t>
      </w:r>
    </w:p>
    <w:p w14:paraId="3B41447A" w14:textId="11B7F166" w:rsidR="00B04A9A" w:rsidRPr="00B04A9A" w:rsidRDefault="00B04A9A" w:rsidP="00E34A0D">
      <w:r w:rsidRPr="00B04A9A">
        <w:t xml:space="preserve">Ezek a </w:t>
      </w:r>
      <w:r w:rsidR="00870E94" w:rsidRPr="00B04A9A">
        <w:t>tömbök nagyon</w:t>
      </w:r>
      <w:r w:rsidRPr="00B04A9A">
        <w:t xml:space="preserve"> </w:t>
      </w:r>
      <w:proofErr w:type="spellStart"/>
      <w:r w:rsidRPr="00B04A9A">
        <w:t>fontos</w:t>
      </w:r>
      <w:r w:rsidR="00870E94">
        <w:t>ak</w:t>
      </w:r>
      <w:proofErr w:type="spellEnd"/>
      <w:r w:rsidRPr="00B04A9A">
        <w:t>, hiszen az algoritmus mindig ugyan abban a sorrendben kell, hogy kiértékelje az adott konfigurációt, főleg, hogy a kód szimplifikálása érdekében a konfiguráció meghatározásakor bitshift-</w:t>
      </w:r>
      <w:proofErr w:type="spellStart"/>
      <w:r w:rsidRPr="00B04A9A">
        <w:t>et</w:t>
      </w:r>
      <w:proofErr w:type="spellEnd"/>
      <w:r w:rsidRPr="00B04A9A">
        <w:t xml:space="preserve"> használ. A bitshift csak akkor fogja a megfelelő konfigurációt visszaadni, hogyha a konfigurációk is sorban vannak és a csúcsok kiértékelése is minden egyes alkalommal ugyan abban a sorrendben történik.</w:t>
      </w:r>
      <w:r w:rsidRPr="00B04A9A">
        <w:rPr>
          <w:szCs w:val="22"/>
        </w:rPr>
        <w:br w:type="page"/>
      </w:r>
    </w:p>
    <w:p w14:paraId="51ECCD2B" w14:textId="77777777" w:rsidR="00B04A9A" w:rsidRPr="00B04A9A" w:rsidRDefault="00B04A9A" w:rsidP="00791E2B">
      <w:pPr>
        <w:pStyle w:val="Heading1"/>
      </w:pPr>
      <w:bookmarkStart w:id="51" w:name="_Toc179380851"/>
      <w:bookmarkStart w:id="52" w:name="_Toc183046141"/>
      <w:r w:rsidRPr="00B04A9A">
        <w:lastRenderedPageBreak/>
        <w:t>Követelmények</w:t>
      </w:r>
      <w:bookmarkEnd w:id="51"/>
      <w:bookmarkEnd w:id="52"/>
    </w:p>
    <w:p w14:paraId="0487C417" w14:textId="77777777" w:rsidR="00B04A9A" w:rsidRPr="00B04A9A" w:rsidRDefault="00B04A9A" w:rsidP="00E34A0D">
      <w:pPr>
        <w:pStyle w:val="Heading2"/>
      </w:pPr>
      <w:bookmarkStart w:id="53" w:name="_Toc179380852"/>
      <w:bookmarkStart w:id="54" w:name="_Toc183046142"/>
      <w:r w:rsidRPr="00B04A9A">
        <w:t>Alap követelmények</w:t>
      </w:r>
      <w:bookmarkEnd w:id="53"/>
      <w:bookmarkEnd w:id="54"/>
    </w:p>
    <w:tbl>
      <w:tblPr>
        <w:tblStyle w:val="TableGrid"/>
        <w:tblW w:w="9351" w:type="dxa"/>
        <w:tblLook w:val="04A0" w:firstRow="1" w:lastRow="0" w:firstColumn="1" w:lastColumn="0" w:noHBand="0" w:noVBand="1"/>
      </w:tblPr>
      <w:tblGrid>
        <w:gridCol w:w="3241"/>
        <w:gridCol w:w="4643"/>
        <w:gridCol w:w="1467"/>
      </w:tblGrid>
      <w:tr w:rsidR="00B04A9A" w:rsidRPr="00B04A9A" w14:paraId="2BD2F831" w14:textId="77777777" w:rsidTr="009836A5">
        <w:tc>
          <w:tcPr>
            <w:tcW w:w="3241" w:type="dxa"/>
          </w:tcPr>
          <w:p w14:paraId="677A552F" w14:textId="77777777" w:rsidR="00B04A9A" w:rsidRPr="00B04A9A" w:rsidRDefault="00B04A9A" w:rsidP="006C369A">
            <w:pPr>
              <w:pStyle w:val="Nothing"/>
            </w:pPr>
            <w:r w:rsidRPr="00B04A9A">
              <w:t>Megnevezés</w:t>
            </w:r>
          </w:p>
        </w:tc>
        <w:tc>
          <w:tcPr>
            <w:tcW w:w="4643" w:type="dxa"/>
          </w:tcPr>
          <w:p w14:paraId="5B22DA11" w14:textId="77777777" w:rsidR="00B04A9A" w:rsidRPr="00B04A9A" w:rsidRDefault="00B04A9A" w:rsidP="006C369A">
            <w:pPr>
              <w:pStyle w:val="Nothing"/>
            </w:pPr>
            <w:r w:rsidRPr="00B04A9A">
              <w:t>Leírás</w:t>
            </w:r>
          </w:p>
        </w:tc>
        <w:tc>
          <w:tcPr>
            <w:tcW w:w="1467" w:type="dxa"/>
          </w:tcPr>
          <w:p w14:paraId="6314B0E4" w14:textId="77777777" w:rsidR="00B04A9A" w:rsidRPr="00B04A9A" w:rsidRDefault="00B04A9A" w:rsidP="006C369A">
            <w:pPr>
              <w:pStyle w:val="Nothing"/>
            </w:pPr>
            <w:r w:rsidRPr="00B04A9A">
              <w:t>Prioritás</w:t>
            </w:r>
          </w:p>
        </w:tc>
      </w:tr>
      <w:tr w:rsidR="00B04A9A" w:rsidRPr="00B04A9A" w14:paraId="726665A5" w14:textId="77777777" w:rsidTr="009836A5">
        <w:tc>
          <w:tcPr>
            <w:tcW w:w="3241" w:type="dxa"/>
          </w:tcPr>
          <w:p w14:paraId="57882FB7" w14:textId="77777777" w:rsidR="00B04A9A" w:rsidRPr="00B04A9A" w:rsidRDefault="00B04A9A" w:rsidP="006C369A">
            <w:pPr>
              <w:pStyle w:val="Nothing"/>
            </w:pPr>
            <w:r w:rsidRPr="00B04A9A">
              <w:t>Futtatható állomány</w:t>
            </w:r>
          </w:p>
        </w:tc>
        <w:tc>
          <w:tcPr>
            <w:tcW w:w="4643" w:type="dxa"/>
          </w:tcPr>
          <w:p w14:paraId="1E9B5700" w14:textId="77777777" w:rsidR="00B04A9A" w:rsidRPr="00B04A9A" w:rsidRDefault="00B04A9A" w:rsidP="006C369A">
            <w:pPr>
              <w:pStyle w:val="Nothing"/>
            </w:pPr>
            <w:r w:rsidRPr="00B04A9A">
              <w:t>Alkalmazás indítása egy futtatható állományból</w:t>
            </w:r>
          </w:p>
        </w:tc>
        <w:tc>
          <w:tcPr>
            <w:tcW w:w="1467" w:type="dxa"/>
          </w:tcPr>
          <w:p w14:paraId="48655478" w14:textId="77777777" w:rsidR="00B04A9A" w:rsidRPr="00B04A9A" w:rsidRDefault="00B04A9A" w:rsidP="006C369A">
            <w:pPr>
              <w:pStyle w:val="Nothing"/>
            </w:pPr>
            <w:r w:rsidRPr="00B04A9A">
              <w:t>Magas</w:t>
            </w:r>
          </w:p>
        </w:tc>
      </w:tr>
      <w:tr w:rsidR="00B04A9A" w:rsidRPr="00B04A9A" w14:paraId="27EE865C" w14:textId="77777777" w:rsidTr="009836A5">
        <w:tc>
          <w:tcPr>
            <w:tcW w:w="3241" w:type="dxa"/>
          </w:tcPr>
          <w:p w14:paraId="5D5653EA" w14:textId="77777777" w:rsidR="00B04A9A" w:rsidRPr="00B04A9A" w:rsidRDefault="00B04A9A" w:rsidP="006C369A">
            <w:pPr>
              <w:pStyle w:val="Nothing"/>
            </w:pPr>
            <w:r w:rsidRPr="00B04A9A">
              <w:t>Főmenü</w:t>
            </w:r>
          </w:p>
        </w:tc>
        <w:tc>
          <w:tcPr>
            <w:tcW w:w="4643" w:type="dxa"/>
          </w:tcPr>
          <w:p w14:paraId="53DE2447" w14:textId="77777777" w:rsidR="00B04A9A" w:rsidRPr="00B04A9A" w:rsidRDefault="00B04A9A" w:rsidP="006C369A">
            <w:pPr>
              <w:pStyle w:val="Nothing"/>
            </w:pPr>
            <w:r w:rsidRPr="00B04A9A">
              <w:t>Az alkalmazás indítás után a főmenüt jeleníti meg</w:t>
            </w:r>
          </w:p>
        </w:tc>
        <w:tc>
          <w:tcPr>
            <w:tcW w:w="1467" w:type="dxa"/>
          </w:tcPr>
          <w:p w14:paraId="0C22A3B1" w14:textId="77777777" w:rsidR="00B04A9A" w:rsidRPr="00B04A9A" w:rsidRDefault="00B04A9A" w:rsidP="006C369A">
            <w:pPr>
              <w:pStyle w:val="Nothing"/>
            </w:pPr>
            <w:r w:rsidRPr="00B04A9A">
              <w:t>Magas</w:t>
            </w:r>
          </w:p>
        </w:tc>
      </w:tr>
      <w:tr w:rsidR="00B04A9A" w:rsidRPr="00B04A9A" w14:paraId="42B0BC6F" w14:textId="77777777" w:rsidTr="009836A5">
        <w:tc>
          <w:tcPr>
            <w:tcW w:w="3241" w:type="dxa"/>
          </w:tcPr>
          <w:p w14:paraId="04A52EB9" w14:textId="77777777" w:rsidR="00B04A9A" w:rsidRPr="00B04A9A" w:rsidRDefault="00B04A9A" w:rsidP="006C369A">
            <w:pPr>
              <w:pStyle w:val="Nothing"/>
            </w:pPr>
            <w:r w:rsidRPr="00B04A9A">
              <w:t>Játék indítása főmenüből</w:t>
            </w:r>
          </w:p>
        </w:tc>
        <w:tc>
          <w:tcPr>
            <w:tcW w:w="4643" w:type="dxa"/>
          </w:tcPr>
          <w:p w14:paraId="4FFE24A1" w14:textId="77777777" w:rsidR="00B04A9A" w:rsidRPr="00B04A9A" w:rsidRDefault="00B04A9A" w:rsidP="006C369A">
            <w:pPr>
              <w:pStyle w:val="Nothing"/>
            </w:pPr>
            <w:r w:rsidRPr="00B04A9A">
              <w:t>A főmenüből lehet indítani a játékot</w:t>
            </w:r>
          </w:p>
        </w:tc>
        <w:tc>
          <w:tcPr>
            <w:tcW w:w="1467" w:type="dxa"/>
          </w:tcPr>
          <w:p w14:paraId="63D021E2" w14:textId="77777777" w:rsidR="00B04A9A" w:rsidRPr="00B04A9A" w:rsidRDefault="00B04A9A" w:rsidP="006C369A">
            <w:pPr>
              <w:pStyle w:val="Nothing"/>
            </w:pPr>
            <w:r w:rsidRPr="00B04A9A">
              <w:t>Magas</w:t>
            </w:r>
          </w:p>
        </w:tc>
      </w:tr>
      <w:tr w:rsidR="00B04A9A" w:rsidRPr="00B04A9A" w14:paraId="70D91F59" w14:textId="77777777" w:rsidTr="009836A5">
        <w:tc>
          <w:tcPr>
            <w:tcW w:w="3241" w:type="dxa"/>
          </w:tcPr>
          <w:p w14:paraId="1139C64B" w14:textId="77777777" w:rsidR="00B04A9A" w:rsidRPr="00B04A9A" w:rsidRDefault="00B04A9A" w:rsidP="006C369A">
            <w:pPr>
              <w:pStyle w:val="Nothing"/>
            </w:pPr>
            <w:r w:rsidRPr="00B04A9A">
              <w:t>Játék megállítása kilépés nélkül</w:t>
            </w:r>
          </w:p>
        </w:tc>
        <w:tc>
          <w:tcPr>
            <w:tcW w:w="4643" w:type="dxa"/>
          </w:tcPr>
          <w:p w14:paraId="7078E829" w14:textId="77777777" w:rsidR="00B04A9A" w:rsidRPr="00B04A9A" w:rsidRDefault="00B04A9A" w:rsidP="006C369A">
            <w:pPr>
              <w:pStyle w:val="Nothing"/>
            </w:pPr>
            <w:r w:rsidRPr="00B04A9A">
              <w:t>Játék közben ESC megnyomására a játék ideiglenesen megáll amíg újra nem indítják</w:t>
            </w:r>
          </w:p>
        </w:tc>
        <w:tc>
          <w:tcPr>
            <w:tcW w:w="1467" w:type="dxa"/>
          </w:tcPr>
          <w:p w14:paraId="696F6095" w14:textId="77777777" w:rsidR="00B04A9A" w:rsidRPr="00B04A9A" w:rsidRDefault="00B04A9A" w:rsidP="006C369A">
            <w:pPr>
              <w:pStyle w:val="Nothing"/>
            </w:pPr>
            <w:r w:rsidRPr="00B04A9A">
              <w:t>Közepes</w:t>
            </w:r>
          </w:p>
        </w:tc>
      </w:tr>
      <w:tr w:rsidR="00B04A9A" w:rsidRPr="00B04A9A" w14:paraId="6F777F8D" w14:textId="77777777" w:rsidTr="009836A5">
        <w:tc>
          <w:tcPr>
            <w:tcW w:w="3241" w:type="dxa"/>
          </w:tcPr>
          <w:p w14:paraId="549496C3" w14:textId="77777777" w:rsidR="00B04A9A" w:rsidRPr="00B04A9A" w:rsidRDefault="00B04A9A" w:rsidP="006C369A">
            <w:pPr>
              <w:pStyle w:val="Nothing"/>
            </w:pPr>
            <w:r w:rsidRPr="00B04A9A">
              <w:t>Játék közbeni főmenübe kilépés</w:t>
            </w:r>
          </w:p>
        </w:tc>
        <w:tc>
          <w:tcPr>
            <w:tcW w:w="4643" w:type="dxa"/>
          </w:tcPr>
          <w:p w14:paraId="63689360" w14:textId="77777777" w:rsidR="00B04A9A" w:rsidRPr="00B04A9A" w:rsidRDefault="00B04A9A" w:rsidP="006C369A">
            <w:pPr>
              <w:pStyle w:val="Nothing"/>
            </w:pPr>
            <w:r w:rsidRPr="00B04A9A">
              <w:t>A játékból lehetőség van a főmenübe visszalépni</w:t>
            </w:r>
          </w:p>
        </w:tc>
        <w:tc>
          <w:tcPr>
            <w:tcW w:w="1467" w:type="dxa"/>
          </w:tcPr>
          <w:p w14:paraId="3DEAB03A" w14:textId="77777777" w:rsidR="00B04A9A" w:rsidRPr="00B04A9A" w:rsidRDefault="00B04A9A" w:rsidP="006C369A">
            <w:pPr>
              <w:pStyle w:val="Nothing"/>
            </w:pPr>
            <w:r w:rsidRPr="00B04A9A">
              <w:t>Magas</w:t>
            </w:r>
          </w:p>
        </w:tc>
      </w:tr>
      <w:tr w:rsidR="00B04A9A" w:rsidRPr="00B04A9A" w14:paraId="77E78ECC" w14:textId="77777777" w:rsidTr="009836A5">
        <w:tc>
          <w:tcPr>
            <w:tcW w:w="3241" w:type="dxa"/>
          </w:tcPr>
          <w:p w14:paraId="5665464C" w14:textId="77777777" w:rsidR="00B04A9A" w:rsidRPr="00B04A9A" w:rsidRDefault="00B04A9A" w:rsidP="006C369A">
            <w:pPr>
              <w:pStyle w:val="Nothing"/>
            </w:pPr>
            <w:r w:rsidRPr="00B04A9A">
              <w:t>Alkalmazásból való kilépés főmenün keresztül</w:t>
            </w:r>
          </w:p>
        </w:tc>
        <w:tc>
          <w:tcPr>
            <w:tcW w:w="4643" w:type="dxa"/>
          </w:tcPr>
          <w:p w14:paraId="0646B80A" w14:textId="77777777" w:rsidR="00B04A9A" w:rsidRPr="00B04A9A" w:rsidRDefault="00B04A9A" w:rsidP="006C369A">
            <w:pPr>
              <w:pStyle w:val="Nothing"/>
            </w:pPr>
            <w:r w:rsidRPr="00B04A9A">
              <w:t>A főmenüben lehetőség van kilépni az alkalmazásból</w:t>
            </w:r>
          </w:p>
        </w:tc>
        <w:tc>
          <w:tcPr>
            <w:tcW w:w="1467" w:type="dxa"/>
          </w:tcPr>
          <w:p w14:paraId="620F16B8" w14:textId="77777777" w:rsidR="00B04A9A" w:rsidRPr="00B04A9A" w:rsidRDefault="00B04A9A" w:rsidP="006C369A">
            <w:pPr>
              <w:pStyle w:val="Nothing"/>
            </w:pPr>
            <w:r w:rsidRPr="00B04A9A">
              <w:t>Magas</w:t>
            </w:r>
          </w:p>
        </w:tc>
      </w:tr>
      <w:tr w:rsidR="00B04A9A" w:rsidRPr="00B04A9A" w14:paraId="30645093" w14:textId="77777777" w:rsidTr="009836A5">
        <w:tc>
          <w:tcPr>
            <w:tcW w:w="3241" w:type="dxa"/>
          </w:tcPr>
          <w:p w14:paraId="095E0EEA" w14:textId="77777777" w:rsidR="00B04A9A" w:rsidRPr="00B04A9A" w:rsidRDefault="00B04A9A" w:rsidP="006C369A">
            <w:pPr>
              <w:pStyle w:val="Nothing"/>
            </w:pPr>
            <w:r w:rsidRPr="00B04A9A">
              <w:t>Alkalmazásból való kilépés PAUSE menüből</w:t>
            </w:r>
          </w:p>
        </w:tc>
        <w:tc>
          <w:tcPr>
            <w:tcW w:w="4643" w:type="dxa"/>
          </w:tcPr>
          <w:p w14:paraId="786EE293" w14:textId="77777777" w:rsidR="00B04A9A" w:rsidRPr="00B04A9A" w:rsidRDefault="00B04A9A" w:rsidP="006C369A">
            <w:pPr>
              <w:pStyle w:val="Nothing"/>
            </w:pPr>
            <w:r w:rsidRPr="00B04A9A">
              <w:t>A játék ESC gombbal való megállítását követően lehetőség van kilépni az alkalmazásból</w:t>
            </w:r>
          </w:p>
        </w:tc>
        <w:tc>
          <w:tcPr>
            <w:tcW w:w="1467" w:type="dxa"/>
          </w:tcPr>
          <w:p w14:paraId="50F70AC0" w14:textId="77777777" w:rsidR="00B04A9A" w:rsidRPr="00B04A9A" w:rsidRDefault="00B04A9A" w:rsidP="006C369A">
            <w:pPr>
              <w:pStyle w:val="Nothing"/>
            </w:pPr>
            <w:r w:rsidRPr="00B04A9A">
              <w:t>Alacsony</w:t>
            </w:r>
          </w:p>
        </w:tc>
      </w:tr>
      <w:tr w:rsidR="00B04A9A" w:rsidRPr="00B04A9A" w14:paraId="4C99DDC6" w14:textId="77777777" w:rsidTr="009836A5">
        <w:tc>
          <w:tcPr>
            <w:tcW w:w="3241" w:type="dxa"/>
          </w:tcPr>
          <w:p w14:paraId="1373F5AA" w14:textId="77777777" w:rsidR="00B04A9A" w:rsidRPr="00B04A9A" w:rsidRDefault="00B04A9A" w:rsidP="006C369A">
            <w:pPr>
              <w:pStyle w:val="Nothing"/>
            </w:pPr>
            <w:r w:rsidRPr="00B04A9A">
              <w:t>PAUSE menü</w:t>
            </w:r>
          </w:p>
        </w:tc>
        <w:tc>
          <w:tcPr>
            <w:tcW w:w="4643" w:type="dxa"/>
          </w:tcPr>
          <w:p w14:paraId="62A44190" w14:textId="77777777" w:rsidR="00B04A9A" w:rsidRPr="00B04A9A" w:rsidRDefault="00B04A9A" w:rsidP="006C369A">
            <w:pPr>
              <w:pStyle w:val="Nothing"/>
            </w:pPr>
            <w:r w:rsidRPr="00B04A9A">
              <w:t>Játék közben ESC gombbal való megállításkor menü megjelenítése</w:t>
            </w:r>
          </w:p>
        </w:tc>
        <w:tc>
          <w:tcPr>
            <w:tcW w:w="1467" w:type="dxa"/>
          </w:tcPr>
          <w:p w14:paraId="5274241A" w14:textId="77777777" w:rsidR="00B04A9A" w:rsidRPr="00B04A9A" w:rsidRDefault="00B04A9A" w:rsidP="006C369A">
            <w:pPr>
              <w:pStyle w:val="Nothing"/>
            </w:pPr>
            <w:r w:rsidRPr="00B04A9A">
              <w:t>Közepes</w:t>
            </w:r>
          </w:p>
        </w:tc>
      </w:tr>
    </w:tbl>
    <w:p w14:paraId="4DCC0FF0" w14:textId="18C5AAD4" w:rsidR="00C17669" w:rsidRPr="009017CB" w:rsidRDefault="00C17669" w:rsidP="00C17669">
      <w:pPr>
        <w:pStyle w:val="ListParagraph"/>
        <w:numPr>
          <w:ilvl w:val="0"/>
          <w:numId w:val="28"/>
        </w:numPr>
        <w:jc w:val="center"/>
        <w:rPr>
          <w:rFonts w:cs="Times New Roman"/>
          <w:i/>
          <w:iCs/>
          <w:szCs w:val="24"/>
        </w:rPr>
      </w:pPr>
      <w:bookmarkStart w:id="55" w:name="_Toc179380853"/>
      <w:r w:rsidRPr="009017CB">
        <w:rPr>
          <w:rFonts w:cs="Times New Roman"/>
          <w:i/>
          <w:iCs/>
          <w:szCs w:val="24"/>
        </w:rPr>
        <w:t>táblázat Alap követelmények</w:t>
      </w:r>
    </w:p>
    <w:p w14:paraId="36481F75" w14:textId="50F133D4" w:rsidR="00C17669" w:rsidRDefault="00C17669">
      <w:pPr>
        <w:spacing w:before="0" w:after="0" w:line="240" w:lineRule="auto"/>
        <w:ind w:firstLine="0"/>
        <w:jc w:val="left"/>
      </w:pPr>
      <w:r>
        <w:br w:type="page"/>
      </w:r>
    </w:p>
    <w:p w14:paraId="6A913EE1" w14:textId="18213A73" w:rsidR="00B04A9A" w:rsidRPr="00B04A9A" w:rsidRDefault="00B04A9A" w:rsidP="00E34A0D">
      <w:pPr>
        <w:pStyle w:val="Heading2"/>
      </w:pPr>
      <w:bookmarkStart w:id="56" w:name="_Toc183046143"/>
      <w:r w:rsidRPr="00B04A9A">
        <w:lastRenderedPageBreak/>
        <w:t>Játékmenet követelmények</w:t>
      </w:r>
      <w:bookmarkEnd w:id="55"/>
      <w:bookmarkEnd w:id="56"/>
    </w:p>
    <w:tbl>
      <w:tblPr>
        <w:tblStyle w:val="TableGrid"/>
        <w:tblW w:w="9351" w:type="dxa"/>
        <w:tblLook w:val="04A0" w:firstRow="1" w:lastRow="0" w:firstColumn="1" w:lastColumn="0" w:noHBand="0" w:noVBand="1"/>
      </w:tblPr>
      <w:tblGrid>
        <w:gridCol w:w="3860"/>
        <w:gridCol w:w="4316"/>
        <w:gridCol w:w="1175"/>
      </w:tblGrid>
      <w:tr w:rsidR="00B04A9A" w:rsidRPr="00B04A9A" w14:paraId="1381F3F5" w14:textId="77777777" w:rsidTr="009836A5">
        <w:tc>
          <w:tcPr>
            <w:tcW w:w="9351" w:type="dxa"/>
            <w:gridSpan w:val="3"/>
          </w:tcPr>
          <w:p w14:paraId="61264069" w14:textId="77777777" w:rsidR="00B04A9A" w:rsidRPr="00B04A9A" w:rsidRDefault="00B04A9A" w:rsidP="006C369A">
            <w:pPr>
              <w:pStyle w:val="Nothing"/>
              <w:jc w:val="center"/>
            </w:pPr>
            <w:r w:rsidRPr="00B04A9A">
              <w:t>Mozgás</w:t>
            </w:r>
          </w:p>
        </w:tc>
      </w:tr>
      <w:tr w:rsidR="00B04A9A" w:rsidRPr="00B04A9A" w14:paraId="033FC8E8" w14:textId="77777777" w:rsidTr="009836A5">
        <w:tc>
          <w:tcPr>
            <w:tcW w:w="3860" w:type="dxa"/>
          </w:tcPr>
          <w:p w14:paraId="7B78C27C" w14:textId="77777777" w:rsidR="00B04A9A" w:rsidRPr="00B04A9A" w:rsidRDefault="00B04A9A" w:rsidP="006C369A">
            <w:pPr>
              <w:pStyle w:val="Nothing"/>
            </w:pPr>
            <w:r w:rsidRPr="00B04A9A">
              <w:t>Megnevezés</w:t>
            </w:r>
          </w:p>
        </w:tc>
        <w:tc>
          <w:tcPr>
            <w:tcW w:w="4316" w:type="dxa"/>
          </w:tcPr>
          <w:p w14:paraId="62CA0FFF" w14:textId="77777777" w:rsidR="00B04A9A" w:rsidRPr="00B04A9A" w:rsidRDefault="00B04A9A" w:rsidP="006C369A">
            <w:pPr>
              <w:pStyle w:val="Nothing"/>
            </w:pPr>
            <w:r w:rsidRPr="00B04A9A">
              <w:t>Leírás</w:t>
            </w:r>
          </w:p>
        </w:tc>
        <w:tc>
          <w:tcPr>
            <w:tcW w:w="1175" w:type="dxa"/>
          </w:tcPr>
          <w:p w14:paraId="7CD49AB3" w14:textId="77777777" w:rsidR="00B04A9A" w:rsidRPr="00B04A9A" w:rsidRDefault="00B04A9A" w:rsidP="006C369A">
            <w:pPr>
              <w:pStyle w:val="Nothing"/>
            </w:pPr>
            <w:r w:rsidRPr="00B04A9A">
              <w:t>Prioritás</w:t>
            </w:r>
          </w:p>
        </w:tc>
      </w:tr>
      <w:tr w:rsidR="00B04A9A" w:rsidRPr="00B04A9A" w14:paraId="04DAC23F" w14:textId="77777777" w:rsidTr="009836A5">
        <w:tc>
          <w:tcPr>
            <w:tcW w:w="3860" w:type="dxa"/>
          </w:tcPr>
          <w:p w14:paraId="410B13C5" w14:textId="77777777" w:rsidR="00B04A9A" w:rsidRPr="00B04A9A" w:rsidRDefault="00B04A9A" w:rsidP="006C369A">
            <w:pPr>
              <w:pStyle w:val="Nothing"/>
            </w:pPr>
            <w:r w:rsidRPr="00B04A9A">
              <w:t>Kamera irányítása egérrel</w:t>
            </w:r>
          </w:p>
        </w:tc>
        <w:tc>
          <w:tcPr>
            <w:tcW w:w="4316" w:type="dxa"/>
          </w:tcPr>
          <w:p w14:paraId="61023BD7" w14:textId="77777777" w:rsidR="00B04A9A" w:rsidRPr="00B04A9A" w:rsidRDefault="00B04A9A" w:rsidP="006C369A">
            <w:pPr>
              <w:pStyle w:val="Nothing"/>
            </w:pPr>
            <w:r w:rsidRPr="00B04A9A">
              <w:t>Egér mozgatásával a kamera mozog a függőleges és vízszintes tengely mentén is</w:t>
            </w:r>
          </w:p>
        </w:tc>
        <w:tc>
          <w:tcPr>
            <w:tcW w:w="1175" w:type="dxa"/>
          </w:tcPr>
          <w:p w14:paraId="2DBE9EB1" w14:textId="77777777" w:rsidR="00B04A9A" w:rsidRPr="00B04A9A" w:rsidRDefault="00B04A9A" w:rsidP="006C369A">
            <w:pPr>
              <w:pStyle w:val="Nothing"/>
            </w:pPr>
            <w:r w:rsidRPr="00B04A9A">
              <w:t>Magas</w:t>
            </w:r>
          </w:p>
        </w:tc>
      </w:tr>
      <w:tr w:rsidR="00B04A9A" w:rsidRPr="00B04A9A" w14:paraId="211A3D33" w14:textId="77777777" w:rsidTr="009836A5">
        <w:tc>
          <w:tcPr>
            <w:tcW w:w="3860" w:type="dxa"/>
          </w:tcPr>
          <w:p w14:paraId="575AAB79" w14:textId="77777777" w:rsidR="00B04A9A" w:rsidRPr="00B04A9A" w:rsidRDefault="00B04A9A" w:rsidP="006C369A">
            <w:pPr>
              <w:pStyle w:val="Nothing"/>
            </w:pPr>
            <w:r w:rsidRPr="00B04A9A">
              <w:t>Előre mozgás – W</w:t>
            </w:r>
          </w:p>
        </w:tc>
        <w:tc>
          <w:tcPr>
            <w:tcW w:w="4316" w:type="dxa"/>
          </w:tcPr>
          <w:p w14:paraId="2D6AEFC3" w14:textId="6125B06D" w:rsidR="00B04A9A" w:rsidRPr="00B04A9A" w:rsidRDefault="00B04A9A" w:rsidP="006C369A">
            <w:pPr>
              <w:pStyle w:val="Nothing"/>
            </w:pPr>
            <w:r w:rsidRPr="00B04A9A">
              <w:t>W megnyomására a karakter előre mozog</w:t>
            </w:r>
            <w:r w:rsidR="006C369A">
              <w:t xml:space="preserve"> </w:t>
            </w:r>
            <w:r w:rsidRPr="00B04A9A">
              <w:t>(horizontális síkon kameraszöghöz képest relatív)</w:t>
            </w:r>
          </w:p>
        </w:tc>
        <w:tc>
          <w:tcPr>
            <w:tcW w:w="1175" w:type="dxa"/>
          </w:tcPr>
          <w:p w14:paraId="7A7CCEE6" w14:textId="77777777" w:rsidR="00B04A9A" w:rsidRPr="00B04A9A" w:rsidRDefault="00B04A9A" w:rsidP="006C369A">
            <w:pPr>
              <w:pStyle w:val="Nothing"/>
            </w:pPr>
            <w:r w:rsidRPr="00B04A9A">
              <w:t>Magas</w:t>
            </w:r>
          </w:p>
        </w:tc>
      </w:tr>
      <w:tr w:rsidR="00B04A9A" w:rsidRPr="00B04A9A" w14:paraId="7CA65604" w14:textId="77777777" w:rsidTr="009836A5">
        <w:tc>
          <w:tcPr>
            <w:tcW w:w="3860" w:type="dxa"/>
          </w:tcPr>
          <w:p w14:paraId="06AA99E2" w14:textId="77777777" w:rsidR="00B04A9A" w:rsidRPr="00B04A9A" w:rsidRDefault="00B04A9A" w:rsidP="006C369A">
            <w:pPr>
              <w:pStyle w:val="Nothing"/>
            </w:pPr>
            <w:r w:rsidRPr="00B04A9A">
              <w:t>Hátra mozgás – S</w:t>
            </w:r>
          </w:p>
        </w:tc>
        <w:tc>
          <w:tcPr>
            <w:tcW w:w="4316" w:type="dxa"/>
          </w:tcPr>
          <w:p w14:paraId="3B01E75C" w14:textId="37C508FC" w:rsidR="00B04A9A" w:rsidRPr="00B04A9A" w:rsidRDefault="00B04A9A" w:rsidP="006C369A">
            <w:pPr>
              <w:pStyle w:val="Nothing"/>
            </w:pPr>
            <w:r w:rsidRPr="00B04A9A">
              <w:t>S megnyomására a karakter hátra mozog</w:t>
            </w:r>
            <w:r w:rsidR="006C369A">
              <w:t xml:space="preserve"> </w:t>
            </w:r>
            <w:r w:rsidRPr="00B04A9A">
              <w:t>(horizontális síkon kameraszöghöz képest relatív)</w:t>
            </w:r>
          </w:p>
        </w:tc>
        <w:tc>
          <w:tcPr>
            <w:tcW w:w="1175" w:type="dxa"/>
          </w:tcPr>
          <w:p w14:paraId="53158BF0" w14:textId="77777777" w:rsidR="00B04A9A" w:rsidRPr="00B04A9A" w:rsidRDefault="00B04A9A" w:rsidP="006C369A">
            <w:pPr>
              <w:pStyle w:val="Nothing"/>
            </w:pPr>
            <w:r w:rsidRPr="00B04A9A">
              <w:t>Magas</w:t>
            </w:r>
          </w:p>
        </w:tc>
      </w:tr>
      <w:tr w:rsidR="00B04A9A" w:rsidRPr="00B04A9A" w14:paraId="3868B868" w14:textId="77777777" w:rsidTr="009836A5">
        <w:tc>
          <w:tcPr>
            <w:tcW w:w="3860" w:type="dxa"/>
          </w:tcPr>
          <w:p w14:paraId="143EE3DF" w14:textId="77777777" w:rsidR="00B04A9A" w:rsidRPr="00B04A9A" w:rsidRDefault="00B04A9A" w:rsidP="006C369A">
            <w:pPr>
              <w:pStyle w:val="Nothing"/>
            </w:pPr>
            <w:r w:rsidRPr="00B04A9A">
              <w:t>Jobbra mozgás – D</w:t>
            </w:r>
          </w:p>
        </w:tc>
        <w:tc>
          <w:tcPr>
            <w:tcW w:w="4316" w:type="dxa"/>
          </w:tcPr>
          <w:p w14:paraId="059613B4" w14:textId="35711AC8" w:rsidR="00B04A9A" w:rsidRPr="00B04A9A" w:rsidRDefault="00B04A9A" w:rsidP="006C369A">
            <w:pPr>
              <w:pStyle w:val="Nothing"/>
            </w:pPr>
            <w:r w:rsidRPr="00B04A9A">
              <w:t>D megnyomására a karakter jobbra mozog</w:t>
            </w:r>
            <w:r w:rsidR="006C369A">
              <w:t xml:space="preserve"> </w:t>
            </w:r>
            <w:r w:rsidRPr="00B04A9A">
              <w:t>(horizontális síkon kameraszöghöz képest relatív)</w:t>
            </w:r>
          </w:p>
        </w:tc>
        <w:tc>
          <w:tcPr>
            <w:tcW w:w="1175" w:type="dxa"/>
          </w:tcPr>
          <w:p w14:paraId="697E96B6" w14:textId="77777777" w:rsidR="00B04A9A" w:rsidRPr="00B04A9A" w:rsidRDefault="00B04A9A" w:rsidP="006C369A">
            <w:pPr>
              <w:pStyle w:val="Nothing"/>
            </w:pPr>
            <w:r w:rsidRPr="00B04A9A">
              <w:t>Magas</w:t>
            </w:r>
          </w:p>
        </w:tc>
      </w:tr>
      <w:tr w:rsidR="00B04A9A" w:rsidRPr="00B04A9A" w14:paraId="50BE5ECB" w14:textId="77777777" w:rsidTr="009836A5">
        <w:tc>
          <w:tcPr>
            <w:tcW w:w="3860" w:type="dxa"/>
          </w:tcPr>
          <w:p w14:paraId="24774407" w14:textId="77777777" w:rsidR="00B04A9A" w:rsidRPr="00B04A9A" w:rsidRDefault="00B04A9A" w:rsidP="006C369A">
            <w:pPr>
              <w:pStyle w:val="Nothing"/>
            </w:pPr>
            <w:r w:rsidRPr="00B04A9A">
              <w:t>Balra mozgás – A</w:t>
            </w:r>
          </w:p>
        </w:tc>
        <w:tc>
          <w:tcPr>
            <w:tcW w:w="4316" w:type="dxa"/>
          </w:tcPr>
          <w:p w14:paraId="64C950F6" w14:textId="2D197901" w:rsidR="00B04A9A" w:rsidRPr="00B04A9A" w:rsidRDefault="00B04A9A" w:rsidP="006C369A">
            <w:pPr>
              <w:pStyle w:val="Nothing"/>
            </w:pPr>
            <w:r w:rsidRPr="00B04A9A">
              <w:t>A megnyomására a karakter balra mozog</w:t>
            </w:r>
            <w:r w:rsidR="006C369A">
              <w:t xml:space="preserve"> </w:t>
            </w:r>
            <w:r w:rsidRPr="00B04A9A">
              <w:t>(horizontális síkon kameraszöghöz képest relatív)</w:t>
            </w:r>
          </w:p>
        </w:tc>
        <w:tc>
          <w:tcPr>
            <w:tcW w:w="1175" w:type="dxa"/>
          </w:tcPr>
          <w:p w14:paraId="1A33CFFA" w14:textId="77777777" w:rsidR="00B04A9A" w:rsidRPr="00B04A9A" w:rsidRDefault="00B04A9A" w:rsidP="006C369A">
            <w:pPr>
              <w:pStyle w:val="Nothing"/>
            </w:pPr>
            <w:r w:rsidRPr="00B04A9A">
              <w:t>Magas</w:t>
            </w:r>
          </w:p>
        </w:tc>
      </w:tr>
      <w:tr w:rsidR="00B04A9A" w:rsidRPr="00B04A9A" w14:paraId="1758E121" w14:textId="77777777" w:rsidTr="009836A5">
        <w:tc>
          <w:tcPr>
            <w:tcW w:w="3860" w:type="dxa"/>
          </w:tcPr>
          <w:p w14:paraId="32477BB2" w14:textId="77777777" w:rsidR="00B04A9A" w:rsidRPr="00B04A9A" w:rsidRDefault="00B04A9A" w:rsidP="006C369A">
            <w:pPr>
              <w:pStyle w:val="Nothing"/>
            </w:pPr>
            <w:r w:rsidRPr="00B04A9A">
              <w:t xml:space="preserve">Ugrás – </w:t>
            </w:r>
            <w:proofErr w:type="spellStart"/>
            <w:r w:rsidRPr="00B04A9A">
              <w:t>Space</w:t>
            </w:r>
            <w:proofErr w:type="spellEnd"/>
          </w:p>
        </w:tc>
        <w:tc>
          <w:tcPr>
            <w:tcW w:w="4316" w:type="dxa"/>
          </w:tcPr>
          <w:p w14:paraId="7B612F5B" w14:textId="77777777" w:rsidR="00B04A9A" w:rsidRPr="00B04A9A" w:rsidRDefault="00B04A9A" w:rsidP="006C369A">
            <w:pPr>
              <w:pStyle w:val="Nothing"/>
            </w:pPr>
            <w:r w:rsidRPr="00B04A9A">
              <w:t xml:space="preserve">A </w:t>
            </w:r>
            <w:proofErr w:type="spellStart"/>
            <w:r w:rsidRPr="00B04A9A">
              <w:t>Space</w:t>
            </w:r>
            <w:proofErr w:type="spellEnd"/>
            <w:r w:rsidRPr="00B04A9A">
              <w:t xml:space="preserve"> megnyomására a karakter 1 </w:t>
            </w:r>
            <w:proofErr w:type="spellStart"/>
            <w:r w:rsidRPr="00B04A9A">
              <w:t>blokknyit</w:t>
            </w:r>
            <w:proofErr w:type="spellEnd"/>
            <w:r w:rsidRPr="00B04A9A">
              <w:t xml:space="preserve"> ugrik felfele</w:t>
            </w:r>
          </w:p>
        </w:tc>
        <w:tc>
          <w:tcPr>
            <w:tcW w:w="1175" w:type="dxa"/>
          </w:tcPr>
          <w:p w14:paraId="5A62B223" w14:textId="77777777" w:rsidR="00B04A9A" w:rsidRPr="00B04A9A" w:rsidRDefault="00B04A9A" w:rsidP="006C369A">
            <w:pPr>
              <w:pStyle w:val="Nothing"/>
            </w:pPr>
            <w:r w:rsidRPr="00B04A9A">
              <w:t>Közepes</w:t>
            </w:r>
          </w:p>
        </w:tc>
      </w:tr>
      <w:tr w:rsidR="00B04A9A" w:rsidRPr="00B04A9A" w14:paraId="5F29852D" w14:textId="77777777" w:rsidTr="009836A5">
        <w:tc>
          <w:tcPr>
            <w:tcW w:w="3860" w:type="dxa"/>
          </w:tcPr>
          <w:p w14:paraId="47C15E7E" w14:textId="77777777" w:rsidR="00B04A9A" w:rsidRPr="00B04A9A" w:rsidRDefault="00B04A9A" w:rsidP="006C369A">
            <w:pPr>
              <w:pStyle w:val="Nothing"/>
            </w:pPr>
            <w:r w:rsidRPr="00B04A9A">
              <w:t>Guggolás – Bal CTRL</w:t>
            </w:r>
          </w:p>
        </w:tc>
        <w:tc>
          <w:tcPr>
            <w:tcW w:w="4316" w:type="dxa"/>
          </w:tcPr>
          <w:p w14:paraId="6052E7C1" w14:textId="77777777" w:rsidR="00B04A9A" w:rsidRPr="00B04A9A" w:rsidRDefault="00B04A9A" w:rsidP="006C369A">
            <w:pPr>
              <w:pStyle w:val="Nothing"/>
            </w:pPr>
            <w:r w:rsidRPr="00B04A9A">
              <w:t>A bal-CTRL megnyomására a karakter magassága lecsökken és sebessége lassabb lesz</w:t>
            </w:r>
          </w:p>
        </w:tc>
        <w:tc>
          <w:tcPr>
            <w:tcW w:w="1175" w:type="dxa"/>
          </w:tcPr>
          <w:p w14:paraId="6791CB1A" w14:textId="77777777" w:rsidR="00B04A9A" w:rsidRPr="00B04A9A" w:rsidRDefault="00B04A9A" w:rsidP="006C369A">
            <w:pPr>
              <w:pStyle w:val="Nothing"/>
            </w:pPr>
            <w:r w:rsidRPr="00B04A9A">
              <w:t>Alacsony</w:t>
            </w:r>
          </w:p>
        </w:tc>
      </w:tr>
      <w:tr w:rsidR="00B04A9A" w:rsidRPr="00B04A9A" w14:paraId="2A712D3F" w14:textId="77777777" w:rsidTr="009836A5">
        <w:tc>
          <w:tcPr>
            <w:tcW w:w="3860" w:type="dxa"/>
          </w:tcPr>
          <w:p w14:paraId="56E6FC4B" w14:textId="77777777" w:rsidR="00B04A9A" w:rsidRPr="00B04A9A" w:rsidRDefault="00B04A9A" w:rsidP="006C369A">
            <w:pPr>
              <w:pStyle w:val="Nothing"/>
            </w:pPr>
            <w:r w:rsidRPr="00B04A9A">
              <w:t>Futás – Bal Shift</w:t>
            </w:r>
          </w:p>
        </w:tc>
        <w:tc>
          <w:tcPr>
            <w:tcW w:w="4316" w:type="dxa"/>
          </w:tcPr>
          <w:p w14:paraId="7669A721" w14:textId="77777777" w:rsidR="00B04A9A" w:rsidRPr="00B04A9A" w:rsidRDefault="00B04A9A" w:rsidP="006C369A">
            <w:pPr>
              <w:pStyle w:val="Nothing"/>
            </w:pPr>
            <w:r w:rsidRPr="00B04A9A">
              <w:t>A bal-shift megnyomására a karakter gyorsabb lesz</w:t>
            </w:r>
          </w:p>
        </w:tc>
        <w:tc>
          <w:tcPr>
            <w:tcW w:w="1175" w:type="dxa"/>
          </w:tcPr>
          <w:p w14:paraId="4E3D8DAE" w14:textId="77777777" w:rsidR="00B04A9A" w:rsidRPr="00B04A9A" w:rsidRDefault="00B04A9A" w:rsidP="006C369A">
            <w:pPr>
              <w:pStyle w:val="Nothing"/>
            </w:pPr>
            <w:r w:rsidRPr="00B04A9A">
              <w:t>Alacsony</w:t>
            </w:r>
          </w:p>
        </w:tc>
      </w:tr>
    </w:tbl>
    <w:p w14:paraId="3C9CE98C" w14:textId="1AD47300" w:rsidR="00C17669" w:rsidRPr="009017CB" w:rsidRDefault="00C17669" w:rsidP="006C369A">
      <w:pPr>
        <w:pStyle w:val="ListParagraph"/>
        <w:numPr>
          <w:ilvl w:val="0"/>
          <w:numId w:val="28"/>
        </w:numPr>
        <w:jc w:val="center"/>
        <w:rPr>
          <w:rFonts w:cs="Times New Roman"/>
          <w:i/>
          <w:iCs/>
        </w:rPr>
      </w:pPr>
      <w:r w:rsidRPr="009017CB">
        <w:rPr>
          <w:rFonts w:cs="Times New Roman"/>
          <w:i/>
          <w:iCs/>
        </w:rPr>
        <w:t>táblázat Játékmenet követelmények</w:t>
      </w:r>
    </w:p>
    <w:p w14:paraId="077F31F2" w14:textId="35ABC1B1" w:rsidR="00C17669" w:rsidRDefault="00C17669">
      <w:pPr>
        <w:spacing w:before="0" w:after="0" w:line="240" w:lineRule="auto"/>
        <w:ind w:firstLine="0"/>
        <w:jc w:val="left"/>
        <w:rPr>
          <w:rFonts w:ascii="Linux Libertine G" w:hAnsi="Linux Libertine G" w:cs="Mangal" w:hint="eastAsia"/>
          <w:i/>
          <w:iCs/>
          <w:szCs w:val="22"/>
        </w:rPr>
      </w:pPr>
      <w:r>
        <w:rPr>
          <w:rFonts w:ascii="Linux Libertine G" w:hAnsi="Linux Libertine G" w:cs="Mangal" w:hint="eastAsia"/>
          <w:i/>
          <w:iCs/>
        </w:rPr>
        <w:br w:type="page"/>
      </w:r>
    </w:p>
    <w:tbl>
      <w:tblPr>
        <w:tblStyle w:val="TableGrid"/>
        <w:tblW w:w="9351" w:type="dxa"/>
        <w:tblLook w:val="04A0" w:firstRow="1" w:lastRow="0" w:firstColumn="1" w:lastColumn="0" w:noHBand="0" w:noVBand="1"/>
      </w:tblPr>
      <w:tblGrid>
        <w:gridCol w:w="3860"/>
        <w:gridCol w:w="4316"/>
        <w:gridCol w:w="1175"/>
      </w:tblGrid>
      <w:tr w:rsidR="00B04A9A" w:rsidRPr="00B04A9A" w14:paraId="45723552" w14:textId="77777777" w:rsidTr="009836A5">
        <w:tc>
          <w:tcPr>
            <w:tcW w:w="9351" w:type="dxa"/>
            <w:gridSpan w:val="3"/>
          </w:tcPr>
          <w:p w14:paraId="30DDBB96" w14:textId="77777777" w:rsidR="00B04A9A" w:rsidRPr="00B04A9A" w:rsidRDefault="00B04A9A" w:rsidP="006C369A">
            <w:pPr>
              <w:pStyle w:val="Nothing"/>
              <w:jc w:val="center"/>
            </w:pPr>
            <w:r w:rsidRPr="00B04A9A">
              <w:lastRenderedPageBreak/>
              <w:t>Környezeti interakció</w:t>
            </w:r>
          </w:p>
        </w:tc>
      </w:tr>
      <w:tr w:rsidR="00B04A9A" w:rsidRPr="00B04A9A" w14:paraId="01572818" w14:textId="77777777" w:rsidTr="009836A5">
        <w:tc>
          <w:tcPr>
            <w:tcW w:w="3860" w:type="dxa"/>
          </w:tcPr>
          <w:p w14:paraId="49745DBC" w14:textId="77777777" w:rsidR="00B04A9A" w:rsidRPr="00B04A9A" w:rsidRDefault="00B04A9A" w:rsidP="006C369A">
            <w:pPr>
              <w:pStyle w:val="Nothing"/>
            </w:pPr>
            <w:r w:rsidRPr="00B04A9A">
              <w:t>Megnevezés</w:t>
            </w:r>
          </w:p>
        </w:tc>
        <w:tc>
          <w:tcPr>
            <w:tcW w:w="4316" w:type="dxa"/>
          </w:tcPr>
          <w:p w14:paraId="103CD210" w14:textId="77777777" w:rsidR="00B04A9A" w:rsidRPr="00B04A9A" w:rsidRDefault="00B04A9A" w:rsidP="006C369A">
            <w:pPr>
              <w:pStyle w:val="Nothing"/>
            </w:pPr>
            <w:r w:rsidRPr="00B04A9A">
              <w:t>Leírás</w:t>
            </w:r>
          </w:p>
        </w:tc>
        <w:tc>
          <w:tcPr>
            <w:tcW w:w="1175" w:type="dxa"/>
          </w:tcPr>
          <w:p w14:paraId="08535E59" w14:textId="77777777" w:rsidR="00B04A9A" w:rsidRPr="00B04A9A" w:rsidRDefault="00B04A9A" w:rsidP="006C369A">
            <w:pPr>
              <w:pStyle w:val="Nothing"/>
            </w:pPr>
            <w:r w:rsidRPr="00B04A9A">
              <w:t>Prioritás</w:t>
            </w:r>
          </w:p>
        </w:tc>
      </w:tr>
      <w:tr w:rsidR="00B04A9A" w:rsidRPr="00B04A9A" w14:paraId="6D2134D5" w14:textId="77777777" w:rsidTr="009836A5">
        <w:tc>
          <w:tcPr>
            <w:tcW w:w="3860" w:type="dxa"/>
          </w:tcPr>
          <w:p w14:paraId="07A9D732" w14:textId="77777777" w:rsidR="00B04A9A" w:rsidRPr="00B04A9A" w:rsidRDefault="00B04A9A" w:rsidP="006C369A">
            <w:pPr>
              <w:pStyle w:val="Nothing"/>
            </w:pPr>
            <w:r w:rsidRPr="00B04A9A">
              <w:t>Ütközés környezeti elemekkel</w:t>
            </w:r>
          </w:p>
        </w:tc>
        <w:tc>
          <w:tcPr>
            <w:tcW w:w="4316" w:type="dxa"/>
          </w:tcPr>
          <w:p w14:paraId="19B14EAB" w14:textId="77777777" w:rsidR="00B04A9A" w:rsidRPr="00B04A9A" w:rsidRDefault="00B04A9A" w:rsidP="006C369A">
            <w:pPr>
              <w:pStyle w:val="Nothing"/>
            </w:pPr>
            <w:r w:rsidRPr="00B04A9A">
              <w:t>A karakter a környezetet alkotó objektumokkal (talaj, növényzet…) ütközik, vagyis nem tud rajtuk keresztül menni/esni</w:t>
            </w:r>
          </w:p>
        </w:tc>
        <w:tc>
          <w:tcPr>
            <w:tcW w:w="1175" w:type="dxa"/>
          </w:tcPr>
          <w:p w14:paraId="4223A943" w14:textId="77777777" w:rsidR="00B04A9A" w:rsidRPr="00B04A9A" w:rsidRDefault="00B04A9A" w:rsidP="006C369A">
            <w:pPr>
              <w:pStyle w:val="Nothing"/>
            </w:pPr>
            <w:r w:rsidRPr="00B04A9A">
              <w:t>Magas</w:t>
            </w:r>
          </w:p>
        </w:tc>
      </w:tr>
      <w:tr w:rsidR="00B04A9A" w:rsidRPr="00B04A9A" w14:paraId="6077FE78" w14:textId="77777777" w:rsidTr="009836A5">
        <w:tc>
          <w:tcPr>
            <w:tcW w:w="3860" w:type="dxa"/>
          </w:tcPr>
          <w:p w14:paraId="2DF4CE75" w14:textId="77777777" w:rsidR="00B04A9A" w:rsidRPr="00B04A9A" w:rsidRDefault="00B04A9A" w:rsidP="006C369A">
            <w:pPr>
              <w:pStyle w:val="Nothing"/>
            </w:pPr>
            <w:r w:rsidRPr="00B04A9A">
              <w:t>Játékfizika alkalmazása</w:t>
            </w:r>
          </w:p>
        </w:tc>
        <w:tc>
          <w:tcPr>
            <w:tcW w:w="4316" w:type="dxa"/>
          </w:tcPr>
          <w:p w14:paraId="23A13ABE" w14:textId="77777777" w:rsidR="00B04A9A" w:rsidRPr="00B04A9A" w:rsidRDefault="00B04A9A" w:rsidP="006C369A">
            <w:pPr>
              <w:pStyle w:val="Nothing"/>
            </w:pPr>
            <w:r w:rsidRPr="00B04A9A">
              <w:t>Lefele ható gravitáció, talajjal való súrlódás</w:t>
            </w:r>
          </w:p>
        </w:tc>
        <w:tc>
          <w:tcPr>
            <w:tcW w:w="1175" w:type="dxa"/>
          </w:tcPr>
          <w:p w14:paraId="7B575580" w14:textId="77777777" w:rsidR="00B04A9A" w:rsidRPr="00B04A9A" w:rsidRDefault="00B04A9A" w:rsidP="006C369A">
            <w:pPr>
              <w:pStyle w:val="Nothing"/>
            </w:pPr>
            <w:r w:rsidRPr="00B04A9A">
              <w:t>Magas</w:t>
            </w:r>
          </w:p>
        </w:tc>
      </w:tr>
      <w:tr w:rsidR="00B04A9A" w:rsidRPr="00B04A9A" w14:paraId="6FF55DFB" w14:textId="77777777" w:rsidTr="009836A5">
        <w:tc>
          <w:tcPr>
            <w:tcW w:w="3860" w:type="dxa"/>
          </w:tcPr>
          <w:p w14:paraId="766A1BE1" w14:textId="77777777" w:rsidR="00B04A9A" w:rsidRPr="00B04A9A" w:rsidRDefault="00B04A9A" w:rsidP="006C369A">
            <w:pPr>
              <w:pStyle w:val="Nothing"/>
            </w:pPr>
            <w:r w:rsidRPr="00B04A9A">
              <w:t>Blokk kiütése – Bal egérgomb</w:t>
            </w:r>
          </w:p>
        </w:tc>
        <w:tc>
          <w:tcPr>
            <w:tcW w:w="4316" w:type="dxa"/>
          </w:tcPr>
          <w:p w14:paraId="5FBC8238" w14:textId="77777777" w:rsidR="00B04A9A" w:rsidRPr="00B04A9A" w:rsidRDefault="00B04A9A" w:rsidP="006C369A">
            <w:pPr>
              <w:pStyle w:val="Nothing"/>
            </w:pPr>
            <w:r w:rsidRPr="00B04A9A">
              <w:t>Bal egérgombbal a blokk, amelyre a játékos néz megsemmisül, ha a blokk elérhető távolságon belül van</w:t>
            </w:r>
          </w:p>
        </w:tc>
        <w:tc>
          <w:tcPr>
            <w:tcW w:w="1175" w:type="dxa"/>
          </w:tcPr>
          <w:p w14:paraId="5DDC855E" w14:textId="77777777" w:rsidR="00B04A9A" w:rsidRPr="00B04A9A" w:rsidRDefault="00B04A9A" w:rsidP="006C369A">
            <w:pPr>
              <w:pStyle w:val="Nothing"/>
            </w:pPr>
            <w:r w:rsidRPr="00B04A9A">
              <w:t>Közepes</w:t>
            </w:r>
          </w:p>
        </w:tc>
      </w:tr>
      <w:tr w:rsidR="00B04A9A" w:rsidRPr="00B04A9A" w14:paraId="7E4025F0" w14:textId="77777777" w:rsidTr="009836A5">
        <w:tc>
          <w:tcPr>
            <w:tcW w:w="3860" w:type="dxa"/>
          </w:tcPr>
          <w:p w14:paraId="33236989" w14:textId="77777777" w:rsidR="00B04A9A" w:rsidRPr="00B04A9A" w:rsidRDefault="00B04A9A" w:rsidP="006C369A">
            <w:pPr>
              <w:pStyle w:val="Nothing"/>
            </w:pPr>
            <w:r w:rsidRPr="00B04A9A">
              <w:t>Blokk lerakása – Jobb egérgomb</w:t>
            </w:r>
          </w:p>
        </w:tc>
        <w:tc>
          <w:tcPr>
            <w:tcW w:w="4316" w:type="dxa"/>
          </w:tcPr>
          <w:p w14:paraId="70947047" w14:textId="77777777" w:rsidR="00B04A9A" w:rsidRPr="00B04A9A" w:rsidRDefault="00B04A9A" w:rsidP="006C369A">
            <w:pPr>
              <w:pStyle w:val="Nothing"/>
            </w:pPr>
            <w:r w:rsidRPr="00B04A9A">
              <w:t>Jobb egérgomb megnyomásával egy blokk jelenik meg a környezet felszínén, ha a felszín elérhető távolságban van.</w:t>
            </w:r>
          </w:p>
        </w:tc>
        <w:tc>
          <w:tcPr>
            <w:tcW w:w="1175" w:type="dxa"/>
          </w:tcPr>
          <w:p w14:paraId="09A446E3" w14:textId="77777777" w:rsidR="00B04A9A" w:rsidRPr="00B04A9A" w:rsidRDefault="00B04A9A" w:rsidP="006C369A">
            <w:pPr>
              <w:pStyle w:val="Nothing"/>
            </w:pPr>
            <w:r w:rsidRPr="00B04A9A">
              <w:t>Közepes</w:t>
            </w:r>
          </w:p>
        </w:tc>
      </w:tr>
    </w:tbl>
    <w:p w14:paraId="2BA6EA41" w14:textId="20F1B5C6" w:rsidR="00C17669" w:rsidRPr="009017CB" w:rsidRDefault="00C17669" w:rsidP="00C17669">
      <w:pPr>
        <w:pStyle w:val="ListParagraph"/>
        <w:numPr>
          <w:ilvl w:val="0"/>
          <w:numId w:val="28"/>
        </w:numPr>
        <w:jc w:val="center"/>
        <w:rPr>
          <w:rFonts w:cs="Times New Roman"/>
          <w:i/>
          <w:iCs/>
        </w:rPr>
      </w:pPr>
      <w:bookmarkStart w:id="57" w:name="_Toc179380854"/>
      <w:r w:rsidRPr="009017CB">
        <w:rPr>
          <w:rFonts w:cs="Times New Roman"/>
          <w:i/>
          <w:iCs/>
        </w:rPr>
        <w:t>táblázat Környezeti interakció</w:t>
      </w:r>
    </w:p>
    <w:p w14:paraId="5604443F" w14:textId="4264AF53" w:rsidR="00B04A9A" w:rsidRPr="00B04A9A" w:rsidRDefault="00B04A9A" w:rsidP="00E34A0D">
      <w:pPr>
        <w:pStyle w:val="Heading2"/>
      </w:pPr>
      <w:bookmarkStart w:id="58" w:name="_Toc183046144"/>
      <w:r w:rsidRPr="00B04A9A">
        <w:t>Módszertan kiválasztása</w:t>
      </w:r>
      <w:bookmarkEnd w:id="57"/>
      <w:bookmarkEnd w:id="58"/>
    </w:p>
    <w:p w14:paraId="7CBB011F" w14:textId="77777777" w:rsidR="00B04A9A" w:rsidRPr="00B04A9A" w:rsidRDefault="00B04A9A" w:rsidP="00E34A0D">
      <w:r w:rsidRPr="00B04A9A">
        <w:t xml:space="preserve">A videójáték fejlesztés, még technikai szinten is beláthatatlan. Nagyon gyakran lehet beleütközni technikai imitációkra, amelyek visszalépést igényelnek egy alacsonyabb szintre, hogy az adott funkciót meg lehessen valósítani. Épp ellenkező esetben az is lehetséges, hogy egy olyan technikát fedezünk fel, vagy egy olyan technológia implementálására került sor egy előző lépésben, amely eddig nem megvalósítható elemek hozzáadását teszi lehetővé. </w:t>
      </w:r>
    </w:p>
    <w:p w14:paraId="66CFD0D7" w14:textId="77777777" w:rsidR="006C369A" w:rsidRDefault="00B04A9A" w:rsidP="00E34A0D">
      <w:r w:rsidRPr="00B04A9A">
        <w:t xml:space="preserve">Ez egy olyan komplex alkalmazási területre kifejezetten igaz, mint az Open World, </w:t>
      </w:r>
      <w:proofErr w:type="spellStart"/>
      <w:r w:rsidRPr="00B04A9A">
        <w:t>Sandbox</w:t>
      </w:r>
      <w:proofErr w:type="spellEnd"/>
      <w:r w:rsidRPr="00B04A9A">
        <w:t xml:space="preserve">, vagy a procedurálisan generált környezet. Ezen elemek mindegyike befolyásolja egymást és önmagukban is gyakran az implementáció megváltoztatását igénylik a fejlesztés során. </w:t>
      </w:r>
    </w:p>
    <w:p w14:paraId="571A6102" w14:textId="77777777" w:rsidR="006C369A" w:rsidRDefault="006C369A" w:rsidP="006C369A">
      <w:pPr>
        <w:keepNext/>
        <w:jc w:val="center"/>
      </w:pPr>
      <w:r w:rsidRPr="00B04A9A">
        <w:rPr>
          <w:noProof/>
        </w:rPr>
        <w:lastRenderedPageBreak/>
        <w:drawing>
          <wp:inline distT="0" distB="0" distL="0" distR="0" wp14:anchorId="7BF2CC21" wp14:editId="2C8E0C65">
            <wp:extent cx="3057525" cy="1724025"/>
            <wp:effectExtent l="0" t="0" r="9525" b="9525"/>
            <wp:docPr id="1609929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14:paraId="4A491B90" w14:textId="362E7FF6" w:rsidR="00B04A9A" w:rsidRPr="009017CB" w:rsidRDefault="0030349E" w:rsidP="00A23BFF">
      <w:pPr>
        <w:pStyle w:val="Caption"/>
        <w:jc w:val="center"/>
        <w:rPr>
          <w:rFonts w:ascii="Times New Roman" w:hAnsi="Times New Roman" w:cs="Times New Roman"/>
        </w:rPr>
      </w:pPr>
      <w:r w:rsidRPr="009017CB">
        <w:rPr>
          <w:rFonts w:ascii="Times New Roman" w:hAnsi="Times New Roman" w:cs="Times New Roman"/>
        </w:rPr>
        <w:fldChar w:fldCharType="begin"/>
      </w:r>
      <w:r w:rsidRPr="009017CB">
        <w:rPr>
          <w:rFonts w:ascii="Times New Roman" w:hAnsi="Times New Roman" w:cs="Times New Roman"/>
        </w:rPr>
        <w:instrText xml:space="preserve"> SEQ ábra \* ARABIC </w:instrText>
      </w:r>
      <w:r w:rsidRPr="009017CB">
        <w:rPr>
          <w:rFonts w:ascii="Times New Roman" w:hAnsi="Times New Roman" w:cs="Times New Roman"/>
        </w:rPr>
        <w:fldChar w:fldCharType="separate"/>
      </w:r>
      <w:r w:rsidR="00BD7B34">
        <w:rPr>
          <w:rFonts w:ascii="Times New Roman" w:hAnsi="Times New Roman" w:cs="Times New Roman"/>
          <w:noProof/>
        </w:rPr>
        <w:t>9</w:t>
      </w:r>
      <w:r w:rsidRPr="009017CB">
        <w:rPr>
          <w:rFonts w:ascii="Times New Roman" w:hAnsi="Times New Roman" w:cs="Times New Roman"/>
          <w:noProof/>
        </w:rPr>
        <w:fldChar w:fldCharType="end"/>
      </w:r>
      <w:r w:rsidR="006C369A" w:rsidRPr="009017CB">
        <w:rPr>
          <w:rFonts w:ascii="Times New Roman" w:hAnsi="Times New Roman" w:cs="Times New Roman"/>
        </w:rPr>
        <w:t>. ábra Három fő fejlesztési irány</w:t>
      </w:r>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p w14:paraId="6C4BE231" w14:textId="7ECE926D" w:rsidR="00A23BFF" w:rsidRDefault="00B04A9A" w:rsidP="00E34A0D">
      <w:pPr>
        <w:rPr>
          <w:noProof/>
        </w:rPr>
      </w:pPr>
      <w:r w:rsidRPr="00B04A9A">
        <w:t xml:space="preserve">Maga a </w:t>
      </w:r>
      <w:proofErr w:type="spellStart"/>
      <w:r w:rsidRPr="00B04A9A">
        <w:t>Marching</w:t>
      </w:r>
      <w:proofErr w:type="spellEnd"/>
      <w:r w:rsidRPr="00B04A9A">
        <w:t xml:space="preserve"> </w:t>
      </w:r>
      <w:proofErr w:type="spellStart"/>
      <w:r w:rsidRPr="00B04A9A">
        <w:t>Cubes</w:t>
      </w:r>
      <w:proofErr w:type="spellEnd"/>
      <w:r w:rsidRPr="00B04A9A">
        <w:t xml:space="preserve"> algoritmus, amely a </w:t>
      </w:r>
      <w:proofErr w:type="spellStart"/>
      <w:r w:rsidRPr="00B04A9A">
        <w:t>Voxel</w:t>
      </w:r>
      <w:proofErr w:type="spellEnd"/>
      <w:r w:rsidRPr="00B04A9A">
        <w:t xml:space="preserve"> alapú környezet manipulációért felel is legalább 3 fázis között fog iterálni a fejlesztés során.</w:t>
      </w:r>
      <w:r w:rsidR="00A23BFF" w:rsidRPr="00A23BFF">
        <w:rPr>
          <w:noProof/>
        </w:rPr>
        <w:t xml:space="preserve"> </w:t>
      </w:r>
    </w:p>
    <w:p w14:paraId="19CC02C3" w14:textId="77777777" w:rsidR="00A23BFF" w:rsidRDefault="00A23BFF" w:rsidP="00A23BFF">
      <w:pPr>
        <w:keepNext/>
        <w:jc w:val="center"/>
      </w:pPr>
      <w:r w:rsidRPr="00B04A9A">
        <w:rPr>
          <w:noProof/>
        </w:rPr>
        <w:drawing>
          <wp:inline distT="0" distB="0" distL="0" distR="0" wp14:anchorId="56A1FD9D" wp14:editId="1F8B550A">
            <wp:extent cx="2867025" cy="1543050"/>
            <wp:effectExtent l="0" t="0" r="9525" b="0"/>
            <wp:docPr id="1349150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7025" cy="1543050"/>
                    </a:xfrm>
                    <a:prstGeom prst="rect">
                      <a:avLst/>
                    </a:prstGeom>
                    <a:noFill/>
                    <a:ln>
                      <a:noFill/>
                    </a:ln>
                  </pic:spPr>
                </pic:pic>
              </a:graphicData>
            </a:graphic>
          </wp:inline>
        </w:drawing>
      </w:r>
    </w:p>
    <w:p w14:paraId="71B34B76" w14:textId="04E58E83" w:rsidR="00B04A9A" w:rsidRPr="009017CB" w:rsidRDefault="0030349E" w:rsidP="00A23BFF">
      <w:pPr>
        <w:pStyle w:val="Caption"/>
        <w:jc w:val="center"/>
        <w:rPr>
          <w:rFonts w:ascii="Times New Roman" w:hAnsi="Times New Roman" w:cs="Times New Roman"/>
        </w:rPr>
      </w:pPr>
      <w:r w:rsidRPr="009017CB">
        <w:rPr>
          <w:rFonts w:ascii="Times New Roman" w:hAnsi="Times New Roman" w:cs="Times New Roman"/>
        </w:rPr>
        <w:fldChar w:fldCharType="begin"/>
      </w:r>
      <w:r w:rsidRPr="009017CB">
        <w:rPr>
          <w:rFonts w:ascii="Times New Roman" w:hAnsi="Times New Roman" w:cs="Times New Roman"/>
        </w:rPr>
        <w:instrText xml:space="preserve"> SEQ ábra \* ARABIC </w:instrText>
      </w:r>
      <w:r w:rsidRPr="009017CB">
        <w:rPr>
          <w:rFonts w:ascii="Times New Roman" w:hAnsi="Times New Roman" w:cs="Times New Roman"/>
        </w:rPr>
        <w:fldChar w:fldCharType="separate"/>
      </w:r>
      <w:r w:rsidR="00BD7B34">
        <w:rPr>
          <w:rFonts w:ascii="Times New Roman" w:hAnsi="Times New Roman" w:cs="Times New Roman"/>
          <w:noProof/>
        </w:rPr>
        <w:t>10</w:t>
      </w:r>
      <w:r w:rsidRPr="009017CB">
        <w:rPr>
          <w:rFonts w:ascii="Times New Roman" w:hAnsi="Times New Roman" w:cs="Times New Roman"/>
          <w:noProof/>
        </w:rPr>
        <w:fldChar w:fldCharType="end"/>
      </w:r>
      <w:r w:rsidR="00A23BFF" w:rsidRPr="009017CB">
        <w:rPr>
          <w:rFonts w:ascii="Times New Roman" w:hAnsi="Times New Roman" w:cs="Times New Roman"/>
        </w:rPr>
        <w:t>. ábra Fejlesztési ciklus</w:t>
      </w:r>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p w14:paraId="478B9BF6" w14:textId="77777777" w:rsidR="00B04A9A" w:rsidRPr="00B04A9A" w:rsidRDefault="00B04A9A" w:rsidP="00E34A0D">
      <w:r w:rsidRPr="00B04A9A">
        <w:t>Az implementálás magától a futtató hardware-</w:t>
      </w:r>
      <w:proofErr w:type="spellStart"/>
      <w:r w:rsidRPr="00B04A9A">
        <w:t>től</w:t>
      </w:r>
      <w:proofErr w:type="spellEnd"/>
      <w:r w:rsidRPr="00B04A9A">
        <w:t xml:space="preserve"> is függ, hiszen lehetőség van CPU-n és GPU-n is végezni a számításokat és mindegyik módszer különböző lehetőségeket nyújt különböző problémák megoldására míg maguknak a módszereknek is vannak előnyei és hátrányai.</w:t>
      </w:r>
    </w:p>
    <w:p w14:paraId="51EB05E8" w14:textId="77777777" w:rsidR="00B04A9A" w:rsidRPr="006C369A" w:rsidRDefault="00B04A9A" w:rsidP="006C369A">
      <w:pPr>
        <w:jc w:val="center"/>
        <w:rPr>
          <w:b/>
          <w:bCs/>
        </w:rPr>
      </w:pPr>
      <w:r w:rsidRPr="006C369A">
        <w:rPr>
          <w:b/>
          <w:bCs/>
        </w:rPr>
        <w:t>Ezeket figyelembe véve a legmegfélőbb projektmenedzsment modell az Agilis.</w:t>
      </w:r>
    </w:p>
    <w:p w14:paraId="404E7171" w14:textId="77777777" w:rsidR="00B04A9A" w:rsidRPr="00B04A9A" w:rsidRDefault="00B04A9A" w:rsidP="00E34A0D">
      <w:r w:rsidRPr="00B04A9A">
        <w:t xml:space="preserve">Agilis projektmenedzsment mellett lehetőség van a projektet kisebb részekre bontani és mindig az adott részre fókuszálni, majd, amikor egy-egy rész elkészült megvizsgálni, hogy a fejlesztés milyen hatással volt a már létező elemekre és implementációjukra. </w:t>
      </w:r>
    </w:p>
    <w:p w14:paraId="1C62E5ED" w14:textId="77777777" w:rsidR="00B04A9A" w:rsidRPr="00B04A9A" w:rsidRDefault="00B04A9A" w:rsidP="00E34A0D">
      <w:r w:rsidRPr="00B04A9A">
        <w:t>Ezek alapján az agilis projektmenedzsment lehetőséget ad visszalépésre és mindig az adott állapot szerint optimalizálni/fejleszteni/bővíteni a már elkészült elemeket.</w:t>
      </w:r>
    </w:p>
    <w:p w14:paraId="191B81D4" w14:textId="77777777" w:rsidR="00B04A9A" w:rsidRPr="00B04A9A" w:rsidRDefault="00B04A9A" w:rsidP="00E34A0D">
      <w:pPr>
        <w:pStyle w:val="Heading2"/>
      </w:pPr>
      <w:bookmarkStart w:id="59" w:name="_Toc179380855"/>
      <w:bookmarkStart w:id="60" w:name="_Toc183046145"/>
      <w:r w:rsidRPr="00B04A9A">
        <w:lastRenderedPageBreak/>
        <w:t xml:space="preserve">Alkalmazás </w:t>
      </w:r>
      <w:proofErr w:type="spellStart"/>
      <w:r w:rsidRPr="00B04A9A">
        <w:t>Állapotgépe</w:t>
      </w:r>
      <w:bookmarkEnd w:id="59"/>
      <w:bookmarkEnd w:id="60"/>
      <w:proofErr w:type="spellEnd"/>
    </w:p>
    <w:p w14:paraId="491873A4" w14:textId="77777777" w:rsidR="00A23BFF" w:rsidRDefault="00B04A9A" w:rsidP="00A23BFF">
      <w:pPr>
        <w:keepNext/>
        <w:jc w:val="center"/>
      </w:pPr>
      <w:r w:rsidRPr="00B04A9A">
        <w:rPr>
          <w:noProof/>
        </w:rPr>
        <w:drawing>
          <wp:inline distT="0" distB="0" distL="0" distR="0" wp14:anchorId="09004A90" wp14:editId="6F9B8DF1">
            <wp:extent cx="5059512" cy="2662237"/>
            <wp:effectExtent l="0" t="0" r="8255" b="5080"/>
            <wp:docPr id="20775080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7825" cy="2671873"/>
                    </a:xfrm>
                    <a:prstGeom prst="rect">
                      <a:avLst/>
                    </a:prstGeom>
                    <a:noFill/>
                    <a:ln>
                      <a:noFill/>
                    </a:ln>
                  </pic:spPr>
                </pic:pic>
              </a:graphicData>
            </a:graphic>
          </wp:inline>
        </w:drawing>
      </w:r>
    </w:p>
    <w:p w14:paraId="57EC9472" w14:textId="54E2055D" w:rsidR="00B04A9A" w:rsidRPr="009017CB" w:rsidRDefault="0030349E" w:rsidP="00A23BFF">
      <w:pPr>
        <w:pStyle w:val="Caption"/>
        <w:jc w:val="center"/>
        <w:rPr>
          <w:rFonts w:ascii="Times New Roman" w:hAnsi="Times New Roman" w:cs="Times New Roman"/>
        </w:rPr>
      </w:pPr>
      <w:r w:rsidRPr="009017CB">
        <w:rPr>
          <w:rFonts w:ascii="Times New Roman" w:hAnsi="Times New Roman" w:cs="Times New Roman"/>
        </w:rPr>
        <w:fldChar w:fldCharType="begin"/>
      </w:r>
      <w:r w:rsidRPr="009017CB">
        <w:rPr>
          <w:rFonts w:ascii="Times New Roman" w:hAnsi="Times New Roman" w:cs="Times New Roman"/>
        </w:rPr>
        <w:instrText xml:space="preserve"> SEQ ábra \* ARABIC </w:instrText>
      </w:r>
      <w:r w:rsidRPr="009017CB">
        <w:rPr>
          <w:rFonts w:ascii="Times New Roman" w:hAnsi="Times New Roman" w:cs="Times New Roman"/>
        </w:rPr>
        <w:fldChar w:fldCharType="separate"/>
      </w:r>
      <w:r w:rsidR="00BD7B34">
        <w:rPr>
          <w:rFonts w:ascii="Times New Roman" w:hAnsi="Times New Roman" w:cs="Times New Roman"/>
          <w:noProof/>
        </w:rPr>
        <w:t>11</w:t>
      </w:r>
      <w:r w:rsidRPr="009017CB">
        <w:rPr>
          <w:rFonts w:ascii="Times New Roman" w:hAnsi="Times New Roman" w:cs="Times New Roman"/>
          <w:noProof/>
        </w:rPr>
        <w:fldChar w:fldCharType="end"/>
      </w:r>
      <w:r w:rsidR="00A23BFF" w:rsidRPr="009017CB">
        <w:rPr>
          <w:rFonts w:ascii="Times New Roman" w:hAnsi="Times New Roman" w:cs="Times New Roman"/>
        </w:rPr>
        <w:t xml:space="preserve">. ábra Alkalmazás </w:t>
      </w:r>
      <w:proofErr w:type="spellStart"/>
      <w:r w:rsidR="00A23BFF" w:rsidRPr="009017CB">
        <w:rPr>
          <w:rFonts w:ascii="Times New Roman" w:hAnsi="Times New Roman" w:cs="Times New Roman"/>
        </w:rPr>
        <w:t>állapotgépe</w:t>
      </w:r>
      <w:proofErr w:type="spellEnd"/>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p w14:paraId="2A07B2CE" w14:textId="77777777" w:rsidR="00B04A9A" w:rsidRPr="00B04A9A" w:rsidRDefault="00B04A9A" w:rsidP="00E34A0D">
      <w:r w:rsidRPr="00B04A9A">
        <w:t xml:space="preserve">Az alkalmazáson belüli navigáció megtervezésekor az általános videójátékoknál alkalmazott modell volt figyelembe véve. </w:t>
      </w:r>
    </w:p>
    <w:p w14:paraId="04635711" w14:textId="77777777" w:rsidR="00B04A9A" w:rsidRPr="00B04A9A" w:rsidRDefault="00B04A9A" w:rsidP="00E34A0D">
      <w:pPr>
        <w:pStyle w:val="Heading3"/>
      </w:pPr>
      <w:bookmarkStart w:id="61" w:name="_Toc179380856"/>
      <w:bookmarkStart w:id="62" w:name="_Toc183046146"/>
      <w:r w:rsidRPr="00B04A9A">
        <w:t>MAIN Menü</w:t>
      </w:r>
      <w:bookmarkEnd w:id="61"/>
      <w:bookmarkEnd w:id="62"/>
    </w:p>
    <w:p w14:paraId="720FCC90" w14:textId="77777777" w:rsidR="00B04A9A" w:rsidRPr="00B04A9A" w:rsidRDefault="00B04A9A" w:rsidP="00E34A0D">
      <w:r w:rsidRPr="00B04A9A">
        <w:t xml:space="preserve">Az alkalmazás indításakor ebbe a menübe helyezi a felhasználót. Nagy általánosságban ebből a menüből érhető el minden a videojátékokban. Beállítások, mentett állapototok, egyjátékos vagy többjátékos (online/local) mód. Az adott alkalmazásban beállítási lehetőségek még nincsenek és mindössze egyjátékos local módra van lehetőség. Ez is innen indítható. </w:t>
      </w:r>
    </w:p>
    <w:p w14:paraId="6327A2A7" w14:textId="77777777" w:rsidR="00B04A9A" w:rsidRPr="00B04A9A" w:rsidRDefault="00B04A9A" w:rsidP="00E34A0D">
      <w:pPr>
        <w:pStyle w:val="Heading3"/>
      </w:pPr>
      <w:bookmarkStart w:id="63" w:name="_Toc179380857"/>
      <w:bookmarkStart w:id="64" w:name="_Toc183046147"/>
      <w:r w:rsidRPr="00B04A9A">
        <w:t>Játék közben</w:t>
      </w:r>
      <w:bookmarkEnd w:id="63"/>
      <w:bookmarkEnd w:id="64"/>
    </w:p>
    <w:p w14:paraId="0297C1B4" w14:textId="77777777" w:rsidR="00B04A9A" w:rsidRPr="00B04A9A" w:rsidRDefault="00B04A9A" w:rsidP="00E34A0D">
      <w:r w:rsidRPr="00B04A9A">
        <w:t>Játék közben a játékos kapcsolatba lép a játék világával. Ezen belül mozog és kedve szerint teszi a dolgát. Az egérmutató ebben az állapotban láthatatlan és a monitor közepére van rögzítve, hogy ne csússzon ki az alkalmazás ablakából.</w:t>
      </w:r>
    </w:p>
    <w:p w14:paraId="12EED27C" w14:textId="77777777" w:rsidR="00B04A9A" w:rsidRPr="00B04A9A" w:rsidRDefault="00B04A9A" w:rsidP="00E34A0D">
      <w:pPr>
        <w:pStyle w:val="Heading3"/>
      </w:pPr>
      <w:bookmarkStart w:id="65" w:name="_Toc179380858"/>
      <w:bookmarkStart w:id="66" w:name="_Toc183046148"/>
      <w:r w:rsidRPr="00B04A9A">
        <w:lastRenderedPageBreak/>
        <w:t>PAUSE Menü</w:t>
      </w:r>
      <w:bookmarkEnd w:id="65"/>
      <w:bookmarkEnd w:id="66"/>
    </w:p>
    <w:p w14:paraId="6F0DAC73" w14:textId="77777777" w:rsidR="00B04A9A" w:rsidRPr="00B04A9A" w:rsidRDefault="00B04A9A" w:rsidP="00E34A0D">
      <w:r w:rsidRPr="00B04A9A">
        <w:t>Az egyjátékos módban futó játékokat általában meg lehet állítani. Ekkor a háttérben a játék világában az események megállnak és egy kisebb menü van prezentálva a játékos elé. Ebből a menüből általában lehetőség van visszalépni a főmenübe, elmenteni az adott állást vagy a játék futása közben is módosítható beállításokat elérni. Az ilyen menük sok esetben gyors kilépés opciót is tartalmaznak, amely elmenti az adott állást és kilép az alkalmazásból.</w:t>
      </w:r>
    </w:p>
    <w:p w14:paraId="7A9D9A9B" w14:textId="77777777" w:rsidR="00B04A9A" w:rsidRPr="00B04A9A" w:rsidRDefault="00B04A9A" w:rsidP="00E34A0D">
      <w:r w:rsidRPr="00B04A9A">
        <w:t>Ebben az esetben a PAUSE menü mindössze két lehetőséggel szolgál: visszalépés a főmenübe vagy kilépés az alkalmazásból.</w:t>
      </w:r>
    </w:p>
    <w:p w14:paraId="0B411CA1" w14:textId="430099E9" w:rsidR="00B04A9A" w:rsidRPr="00240472" w:rsidRDefault="00B04A9A" w:rsidP="00240472">
      <w:pPr>
        <w:pStyle w:val="Heading2"/>
      </w:pPr>
      <w:bookmarkStart w:id="67" w:name="_Toc179380859"/>
      <w:bookmarkStart w:id="68" w:name="_Toc183046149"/>
      <w:r w:rsidRPr="00240472">
        <w:lastRenderedPageBreak/>
        <w:t>Osztálydiagram</w:t>
      </w:r>
      <w:bookmarkEnd w:id="67"/>
      <w:bookmarkEnd w:id="68"/>
    </w:p>
    <w:p w14:paraId="07678AE6" w14:textId="77777777" w:rsidR="0030349E" w:rsidRDefault="00240472" w:rsidP="0030349E">
      <w:pPr>
        <w:keepNext/>
        <w:jc w:val="center"/>
      </w:pPr>
      <w:r>
        <w:rPr>
          <w:noProof/>
          <w14:ligatures w14:val="none"/>
        </w:rPr>
        <w:drawing>
          <wp:inline distT="0" distB="0" distL="0" distR="0" wp14:anchorId="497BC551" wp14:editId="2DE81F97">
            <wp:extent cx="3769360" cy="7258050"/>
            <wp:effectExtent l="0" t="0" r="2540" b="0"/>
            <wp:docPr id="577799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99492"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b="1456"/>
                    <a:stretch/>
                  </pic:blipFill>
                  <pic:spPr bwMode="auto">
                    <a:xfrm>
                      <a:off x="0" y="0"/>
                      <a:ext cx="3769482" cy="7258285"/>
                    </a:xfrm>
                    <a:prstGeom prst="rect">
                      <a:avLst/>
                    </a:prstGeom>
                    <a:noFill/>
                    <a:ln>
                      <a:noFill/>
                    </a:ln>
                    <a:extLst>
                      <a:ext uri="{53640926-AAD7-44D8-BBD7-CCE9431645EC}">
                        <a14:shadowObscured xmlns:a14="http://schemas.microsoft.com/office/drawing/2010/main"/>
                      </a:ext>
                    </a:extLst>
                  </pic:spPr>
                </pic:pic>
              </a:graphicData>
            </a:graphic>
          </wp:inline>
        </w:drawing>
      </w:r>
    </w:p>
    <w:p w14:paraId="59239B70" w14:textId="22F73460" w:rsidR="00A23BFF" w:rsidRDefault="00BD7B34" w:rsidP="0030349E">
      <w:pPr>
        <w:pStyle w:val="Caption"/>
        <w:jc w:val="center"/>
        <w:rPr>
          <w:rFonts w:hint="eastAsia"/>
        </w:rPr>
      </w:pPr>
      <w:fldSimple w:instr=" SEQ ábra \* ARABIC ">
        <w:r>
          <w:rPr>
            <w:rFonts w:hint="eastAsia"/>
            <w:noProof/>
          </w:rPr>
          <w:t>12</w:t>
        </w:r>
      </w:fldSimple>
      <w:r w:rsidR="0030349E">
        <w:t>. ábra Osztálydiagram A</w:t>
      </w:r>
      <w:r w:rsidR="00FC27C4" w:rsidRPr="00FC27C4">
        <w:t xml:space="preserve"> </w:t>
      </w:r>
      <w:r w:rsidR="00FC27C4">
        <w:br/>
        <w:t>Forrás: Saját ábra</w:t>
      </w:r>
    </w:p>
    <w:p w14:paraId="6C5BBE48" w14:textId="77777777" w:rsidR="0030349E" w:rsidRDefault="0030349E" w:rsidP="0030349E">
      <w:pPr>
        <w:keepNext/>
        <w:jc w:val="center"/>
      </w:pPr>
      <w:r>
        <w:rPr>
          <w:noProof/>
          <w14:ligatures w14:val="none"/>
        </w:rPr>
        <w:lastRenderedPageBreak/>
        <w:drawing>
          <wp:inline distT="0" distB="0" distL="0" distR="0" wp14:anchorId="6F8017F8" wp14:editId="74ACA2D5">
            <wp:extent cx="4398645" cy="7627284"/>
            <wp:effectExtent l="0" t="0" r="1905" b="0"/>
            <wp:docPr id="558195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95106" name="Picture 4"/>
                    <pic:cNvPicPr/>
                  </pic:nvPicPr>
                  <pic:blipFill rotWithShape="1">
                    <a:blip r:embed="rId22">
                      <a:extLst>
                        <a:ext uri="{28A0092B-C50C-407E-A947-70E740481C1C}">
                          <a14:useLocalDpi xmlns:a14="http://schemas.microsoft.com/office/drawing/2010/main" val="0"/>
                        </a:ext>
                      </a:extLst>
                    </a:blip>
                    <a:srcRect t="2029" b="1060"/>
                    <a:stretch/>
                  </pic:blipFill>
                  <pic:spPr bwMode="auto">
                    <a:xfrm>
                      <a:off x="0" y="0"/>
                      <a:ext cx="4401630" cy="7632460"/>
                    </a:xfrm>
                    <a:prstGeom prst="rect">
                      <a:avLst/>
                    </a:prstGeom>
                    <a:ln>
                      <a:noFill/>
                    </a:ln>
                    <a:extLst>
                      <a:ext uri="{53640926-AAD7-44D8-BBD7-CCE9431645EC}">
                        <a14:shadowObscured xmlns:a14="http://schemas.microsoft.com/office/drawing/2010/main"/>
                      </a:ext>
                    </a:extLst>
                  </pic:spPr>
                </pic:pic>
              </a:graphicData>
            </a:graphic>
          </wp:inline>
        </w:drawing>
      </w:r>
    </w:p>
    <w:p w14:paraId="54306C53" w14:textId="3B31BA1F" w:rsidR="0030349E" w:rsidRDefault="00BD7B34" w:rsidP="0030349E">
      <w:pPr>
        <w:pStyle w:val="Caption"/>
        <w:jc w:val="center"/>
        <w:rPr>
          <w:rFonts w:hint="eastAsia"/>
        </w:rPr>
      </w:pPr>
      <w:fldSimple w:instr=" SEQ ábra \* ARABIC ">
        <w:r>
          <w:rPr>
            <w:rFonts w:hint="eastAsia"/>
            <w:noProof/>
          </w:rPr>
          <w:t>13</w:t>
        </w:r>
      </w:fldSimple>
      <w:r w:rsidR="0030349E">
        <w:t>. ábra Osztálydiagram B</w:t>
      </w:r>
      <w:r w:rsidR="00FC27C4" w:rsidRPr="00FC27C4">
        <w:t xml:space="preserve"> </w:t>
      </w:r>
      <w:r w:rsidR="00FC27C4">
        <w:br/>
        <w:t>Forrás: Saját ábra</w:t>
      </w:r>
    </w:p>
    <w:p w14:paraId="00467111" w14:textId="777B6722" w:rsidR="00B04A9A" w:rsidRPr="00B04A9A" w:rsidRDefault="00B04A9A" w:rsidP="0030349E">
      <w:r w:rsidRPr="00B04A9A">
        <w:t>Az alkalmazás három fő komponense a három osztály, amely a játék világán belül felelős a környezet felépítéséért és megjelenítéséért.</w:t>
      </w:r>
    </w:p>
    <w:p w14:paraId="296C50A0" w14:textId="77777777" w:rsidR="00B04A9A" w:rsidRPr="00B04A9A" w:rsidRDefault="00B04A9A" w:rsidP="00E34A0D">
      <w:pPr>
        <w:pStyle w:val="Heading3"/>
      </w:pPr>
      <w:bookmarkStart w:id="69" w:name="_Toc179380860"/>
      <w:bookmarkStart w:id="70" w:name="_Toc183046150"/>
      <w:r w:rsidRPr="00B04A9A">
        <w:lastRenderedPageBreak/>
        <w:t>World</w:t>
      </w:r>
      <w:bookmarkEnd w:id="69"/>
      <w:bookmarkEnd w:id="70"/>
    </w:p>
    <w:p w14:paraId="3B5DCD7D" w14:textId="77777777" w:rsidR="00B04A9A" w:rsidRPr="00B04A9A" w:rsidRDefault="00B04A9A" w:rsidP="00E34A0D">
      <w:r w:rsidRPr="00B04A9A">
        <w:t xml:space="preserve">A World osztály az egyetlen, amely </w:t>
      </w:r>
      <w:proofErr w:type="spellStart"/>
      <w:r w:rsidRPr="00B04A9A">
        <w:t>MonoBehaviour-ből</w:t>
      </w:r>
      <w:proofErr w:type="spellEnd"/>
      <w:r w:rsidRPr="00B04A9A">
        <w:t xml:space="preserve"> </w:t>
      </w:r>
      <w:proofErr w:type="spellStart"/>
      <w:r w:rsidRPr="00B04A9A">
        <w:t>származtatik</w:t>
      </w:r>
      <w:proofErr w:type="spellEnd"/>
      <w:r w:rsidRPr="00B04A9A">
        <w:t xml:space="preserve">. A </w:t>
      </w:r>
      <w:proofErr w:type="spellStart"/>
      <w:r w:rsidRPr="00B04A9A">
        <w:t>MonoBehaviour</w:t>
      </w:r>
      <w:proofErr w:type="spellEnd"/>
      <w:r w:rsidRPr="00B04A9A">
        <w:t xml:space="preserve"> a </w:t>
      </w:r>
      <w:proofErr w:type="spellStart"/>
      <w:r w:rsidRPr="00B04A9A">
        <w:t>Unity</w:t>
      </w:r>
      <w:proofErr w:type="spellEnd"/>
      <w:r w:rsidRPr="00B04A9A">
        <w:t xml:space="preserve"> beépített osztálya. Ebből az osztályból származó osztályokat lehet </w:t>
      </w:r>
      <w:proofErr w:type="spellStart"/>
      <w:r w:rsidRPr="00B04A9A">
        <w:t>GameObject-ekhez</w:t>
      </w:r>
      <w:proofErr w:type="spellEnd"/>
      <w:r w:rsidRPr="00B04A9A">
        <w:t xml:space="preserve">, vagyis a játékon belüli objektumokhoz csatolni. Ha egy </w:t>
      </w:r>
      <w:proofErr w:type="spellStart"/>
      <w:r w:rsidRPr="00B04A9A">
        <w:t>MonoBehaviour-ből</w:t>
      </w:r>
      <w:proofErr w:type="spellEnd"/>
      <w:r w:rsidRPr="00B04A9A">
        <w:t xml:space="preserve"> származtatott osztály egy </w:t>
      </w:r>
      <w:proofErr w:type="spellStart"/>
      <w:r w:rsidRPr="00B04A9A">
        <w:t>GameObject-hez</w:t>
      </w:r>
      <w:proofErr w:type="spellEnd"/>
      <w:r w:rsidRPr="00B04A9A">
        <w:t xml:space="preserve"> van csatolva, akkor a játék részévé válik. Ez azért szükséges, hogy a </w:t>
      </w:r>
      <w:proofErr w:type="spellStart"/>
      <w:r w:rsidRPr="00B04A9A">
        <w:t>Unity</w:t>
      </w:r>
      <w:proofErr w:type="spellEnd"/>
      <w:r w:rsidRPr="00B04A9A">
        <w:t xml:space="preserve"> játékmotorral szinkronban tudjon működni. Ezt egy jó pár beépített metódus teszi lehetővé, amiket a </w:t>
      </w:r>
      <w:proofErr w:type="spellStart"/>
      <w:r w:rsidRPr="00B04A9A">
        <w:t>MonoBehaviour-ből</w:t>
      </w:r>
      <w:proofErr w:type="spellEnd"/>
      <w:r w:rsidRPr="00B04A9A">
        <w:t xml:space="preserve"> származtatott osztály felüldefiniál. </w:t>
      </w:r>
    </w:p>
    <w:p w14:paraId="18A10197" w14:textId="77777777" w:rsidR="00B04A9A" w:rsidRPr="00B04A9A" w:rsidRDefault="00B04A9A" w:rsidP="00E34A0D">
      <w:pPr>
        <w:pStyle w:val="ListParagraph"/>
        <w:numPr>
          <w:ilvl w:val="0"/>
          <w:numId w:val="15"/>
        </w:numPr>
      </w:pPr>
      <w:r w:rsidRPr="00B04A9A">
        <w:t xml:space="preserve">Start(): A Start metódus az adott objektum indításakor fut le, az első képkocka előtt, amelyben az adott objektum aktív. Ezesetben az objektum, amihez a World script csatlakozik mindig aktív, vagyis a Start metódusa a pálya betöltése előtt egy képkockával kerül meghívásra. Ilyenkor történnek meg a kellő inicializálások és ellenőrzések. </w:t>
      </w:r>
    </w:p>
    <w:p w14:paraId="73C6B4C6" w14:textId="77777777" w:rsidR="00B04A9A" w:rsidRPr="00B04A9A" w:rsidRDefault="00B04A9A" w:rsidP="00E34A0D">
      <w:pPr>
        <w:pStyle w:val="ListParagraph"/>
        <w:numPr>
          <w:ilvl w:val="0"/>
          <w:numId w:val="15"/>
        </w:numPr>
      </w:pPr>
      <w:r w:rsidRPr="00B04A9A">
        <w:t xml:space="preserve">Update(): Az Update metódus a játék futása során minden képkockában meghívódik, ha az adott objektum aktív. Ebben a metódusban foglalnak helyet olyan kódrészletek, mint például a </w:t>
      </w:r>
      <w:proofErr w:type="spellStart"/>
      <w:r w:rsidRPr="00B04A9A">
        <w:t>Chunk</w:t>
      </w:r>
      <w:proofErr w:type="spellEnd"/>
      <w:r w:rsidRPr="00B04A9A">
        <w:t xml:space="preserve"> </w:t>
      </w:r>
      <w:proofErr w:type="spellStart"/>
      <w:r w:rsidRPr="00B04A9A">
        <w:t>Loading</w:t>
      </w:r>
      <w:proofErr w:type="spellEnd"/>
      <w:r w:rsidRPr="00B04A9A">
        <w:t xml:space="preserve"> System elemei, amely minden képkockában ellenőrzi, hogy a játékos körzetében be van-e töltve a világ. </w:t>
      </w:r>
    </w:p>
    <w:p w14:paraId="2912159A" w14:textId="77777777" w:rsidR="00B04A9A" w:rsidRPr="00B04A9A" w:rsidRDefault="00B04A9A" w:rsidP="00E34A0D">
      <w:pPr>
        <w:pStyle w:val="ListParagraph"/>
        <w:numPr>
          <w:ilvl w:val="0"/>
          <w:numId w:val="15"/>
        </w:numPr>
      </w:pPr>
      <w:proofErr w:type="spellStart"/>
      <w:r w:rsidRPr="00B04A9A">
        <w:t>OnApplicationQuit</w:t>
      </w:r>
      <w:proofErr w:type="spellEnd"/>
      <w:r w:rsidRPr="00B04A9A">
        <w:t xml:space="preserve">(): A metódus neve eléggé magától értetődő. Közvetlenül azelőtt fut le, mielőtt az alkalmazás kilépne. Ez azért hasznos, mert vannak különböző </w:t>
      </w:r>
      <w:proofErr w:type="spellStart"/>
      <w:r w:rsidRPr="00B04A9A">
        <w:t>buffer</w:t>
      </w:r>
      <w:proofErr w:type="spellEnd"/>
      <w:r w:rsidRPr="00B04A9A">
        <w:t>-ek, amiket fel kell szabadítani kilépés előtt.</w:t>
      </w:r>
    </w:p>
    <w:p w14:paraId="35D39095" w14:textId="77777777" w:rsidR="00B04A9A" w:rsidRPr="00B04A9A" w:rsidRDefault="00B04A9A" w:rsidP="00E34A0D">
      <w:pPr>
        <w:pStyle w:val="Heading3"/>
      </w:pPr>
      <w:bookmarkStart w:id="71" w:name="_Toc179380861"/>
      <w:bookmarkStart w:id="72" w:name="_Toc183046151"/>
      <w:proofErr w:type="spellStart"/>
      <w:r w:rsidRPr="00B04A9A">
        <w:t>CubicChunk</w:t>
      </w:r>
      <w:bookmarkEnd w:id="71"/>
      <w:bookmarkEnd w:id="72"/>
      <w:proofErr w:type="spellEnd"/>
      <w:r w:rsidRPr="00B04A9A">
        <w:t xml:space="preserve"> </w:t>
      </w:r>
    </w:p>
    <w:p w14:paraId="105E8397" w14:textId="77777777" w:rsidR="00B04A9A" w:rsidRPr="00B04A9A" w:rsidRDefault="00B04A9A" w:rsidP="00E34A0D">
      <w:r w:rsidRPr="00B04A9A">
        <w:t xml:space="preserve">Ez az osztály tartalmazza magának a </w:t>
      </w:r>
      <w:proofErr w:type="spellStart"/>
      <w:r w:rsidRPr="00B04A9A">
        <w:t>Marching</w:t>
      </w:r>
      <w:proofErr w:type="spellEnd"/>
      <w:r w:rsidRPr="00B04A9A">
        <w:t xml:space="preserve"> </w:t>
      </w:r>
      <w:proofErr w:type="spellStart"/>
      <w:r w:rsidRPr="00B04A9A">
        <w:t>Cubes</w:t>
      </w:r>
      <w:proofErr w:type="spellEnd"/>
      <w:r w:rsidRPr="00B04A9A">
        <w:t xml:space="preserve"> algoritmusnak az implementálását. Önmagában ez az osztály csak egy adott térrészt kezel a világon belül, ezért ez </w:t>
      </w:r>
      <w:proofErr w:type="spellStart"/>
      <w:r w:rsidRPr="00B04A9A">
        <w:t>példányosítva</w:t>
      </w:r>
      <w:proofErr w:type="spellEnd"/>
      <w:r w:rsidRPr="00B04A9A">
        <w:t xml:space="preserve"> van a </w:t>
      </w:r>
      <w:proofErr w:type="spellStart"/>
      <w:r w:rsidRPr="00B04A9A">
        <w:t>ChunkPool</w:t>
      </w:r>
      <w:proofErr w:type="spellEnd"/>
      <w:r w:rsidRPr="00B04A9A">
        <w:t xml:space="preserve"> osztály segítségével. </w:t>
      </w:r>
    </w:p>
    <w:p w14:paraId="14EAFB12" w14:textId="77777777" w:rsidR="00B04A9A" w:rsidRPr="00B04A9A" w:rsidRDefault="00B04A9A" w:rsidP="00E34A0D">
      <w:r w:rsidRPr="00B04A9A">
        <w:t xml:space="preserve">Ezekből a példányokból az adott pillanatban aktívakat tárolja a World osztály egy listában, míg az inaktív, </w:t>
      </w:r>
      <w:proofErr w:type="spellStart"/>
      <w:r w:rsidRPr="00B04A9A">
        <w:t>újrafelhasználásra</w:t>
      </w:r>
      <w:proofErr w:type="spellEnd"/>
      <w:r w:rsidRPr="00B04A9A">
        <w:t xml:space="preserve"> váró példányok visszahelyeződnek a </w:t>
      </w:r>
      <w:proofErr w:type="spellStart"/>
      <w:r w:rsidRPr="00B04A9A">
        <w:t>ChunkPool</w:t>
      </w:r>
      <w:proofErr w:type="spellEnd"/>
      <w:r w:rsidRPr="00B04A9A">
        <w:t xml:space="preserve"> belső listájába.</w:t>
      </w:r>
    </w:p>
    <w:p w14:paraId="15AE9265" w14:textId="77777777" w:rsidR="00B04A9A" w:rsidRPr="00B04A9A" w:rsidRDefault="00B04A9A" w:rsidP="00E34A0D">
      <w:pPr>
        <w:pStyle w:val="Heading3"/>
      </w:pPr>
      <w:bookmarkStart w:id="73" w:name="_Toc179380862"/>
      <w:bookmarkStart w:id="74" w:name="_Toc183046152"/>
      <w:proofErr w:type="spellStart"/>
      <w:r w:rsidRPr="00B04A9A">
        <w:t>ChunkPool</w:t>
      </w:r>
      <w:bookmarkEnd w:id="73"/>
      <w:bookmarkEnd w:id="74"/>
      <w:proofErr w:type="spellEnd"/>
    </w:p>
    <w:p w14:paraId="6532F0A6" w14:textId="77777777" w:rsidR="00B04A9A" w:rsidRPr="00B04A9A" w:rsidRDefault="00B04A9A" w:rsidP="00E34A0D">
      <w:r w:rsidRPr="00B04A9A">
        <w:t xml:space="preserve">A </w:t>
      </w:r>
      <w:proofErr w:type="spellStart"/>
      <w:r w:rsidRPr="00B04A9A">
        <w:t>ChunkPool</w:t>
      </w:r>
      <w:proofErr w:type="spellEnd"/>
      <w:r w:rsidRPr="00B04A9A">
        <w:t xml:space="preserve"> osztály felelős a </w:t>
      </w:r>
      <w:proofErr w:type="spellStart"/>
      <w:r w:rsidRPr="00B04A9A">
        <w:t>CubicChunk</w:t>
      </w:r>
      <w:proofErr w:type="spellEnd"/>
      <w:r w:rsidRPr="00B04A9A">
        <w:t xml:space="preserve"> osztályból való példányok </w:t>
      </w:r>
      <w:proofErr w:type="spellStart"/>
      <w:r w:rsidRPr="00B04A9A">
        <w:t>újrafelhasználásáért</w:t>
      </w:r>
      <w:proofErr w:type="spellEnd"/>
      <w:r w:rsidRPr="00B04A9A">
        <w:t xml:space="preserve">. Ez a kellő hatásfok megtartásáért fontos, hiszen sok objektum folytonos </w:t>
      </w:r>
      <w:r w:rsidRPr="00B04A9A">
        <w:lastRenderedPageBreak/>
        <w:t xml:space="preserve">létrehozása erőforrásigényes művelet és szükségtelen is, hogyha a már nem szükségeltetett objektumokat az azonos típusból újra fel lehet használni. Ezt egy belső lista és kettő metódus segítségével végzi. </w:t>
      </w:r>
    </w:p>
    <w:p w14:paraId="6E4706D7" w14:textId="77777777" w:rsidR="00B04A9A" w:rsidRPr="00B04A9A" w:rsidRDefault="00B04A9A" w:rsidP="00E34A0D">
      <w:pPr>
        <w:pStyle w:val="Heading2"/>
      </w:pPr>
      <w:bookmarkStart w:id="75" w:name="_Toc179380863"/>
      <w:bookmarkStart w:id="76" w:name="_Toc183046153"/>
      <w:r w:rsidRPr="00B04A9A">
        <w:t xml:space="preserve">Mozgásrendszer </w:t>
      </w:r>
      <w:proofErr w:type="spellStart"/>
      <w:r w:rsidRPr="00B04A9A">
        <w:t>állapotgépe</w:t>
      </w:r>
      <w:bookmarkEnd w:id="75"/>
      <w:bookmarkEnd w:id="76"/>
      <w:proofErr w:type="spellEnd"/>
    </w:p>
    <w:p w14:paraId="67664EA0" w14:textId="365C06FB" w:rsidR="00B04A9A" w:rsidRPr="00B04A9A" w:rsidRDefault="00B04A9A" w:rsidP="00A23BFF">
      <w:r w:rsidRPr="00B04A9A">
        <w:t xml:space="preserve">A mozgásrendszer a játék kulcsfontosságú része. Ez teszi lehetővé, hogy billentyűzetről és egérről bevitt parancsokkal a játékos fel tudja fedezni a játék világát. A mozgásrendszer a </w:t>
      </w:r>
      <w:proofErr w:type="spellStart"/>
      <w:r w:rsidRPr="00B04A9A">
        <w:t>first</w:t>
      </w:r>
      <w:proofErr w:type="spellEnd"/>
      <w:r w:rsidRPr="00B04A9A">
        <w:t xml:space="preserve"> </w:t>
      </w:r>
      <w:proofErr w:type="spellStart"/>
      <w:r w:rsidRPr="00B04A9A">
        <w:t>person</w:t>
      </w:r>
      <w:proofErr w:type="spellEnd"/>
      <w:r w:rsidRPr="00B04A9A">
        <w:t xml:space="preserve"> vagy </w:t>
      </w:r>
      <w:proofErr w:type="spellStart"/>
      <w:r w:rsidRPr="00B04A9A">
        <w:t>third</w:t>
      </w:r>
      <w:proofErr w:type="spellEnd"/>
      <w:r w:rsidRPr="00B04A9A">
        <w:t xml:space="preserve"> </w:t>
      </w:r>
      <w:proofErr w:type="spellStart"/>
      <w:r w:rsidRPr="00B04A9A">
        <w:t>person</w:t>
      </w:r>
      <w:proofErr w:type="spellEnd"/>
      <w:r w:rsidRPr="00B04A9A">
        <w:t xml:space="preserve"> játékokban alkalmazott szokásos struktúrát követi a 4 alap állapottal.</w:t>
      </w:r>
    </w:p>
    <w:p w14:paraId="2A39818B" w14:textId="77777777" w:rsidR="00A23BFF" w:rsidRDefault="00B04A9A" w:rsidP="00A23BFF">
      <w:pPr>
        <w:keepNext/>
        <w:jc w:val="center"/>
      </w:pPr>
      <w:r w:rsidRPr="00B04A9A">
        <w:rPr>
          <w:noProof/>
        </w:rPr>
        <w:drawing>
          <wp:inline distT="0" distB="0" distL="0" distR="0" wp14:anchorId="1BFBE0CF" wp14:editId="62FEAC0B">
            <wp:extent cx="5257800" cy="3429000"/>
            <wp:effectExtent l="0" t="0" r="0" b="0"/>
            <wp:docPr id="1471778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6650" cy="3434772"/>
                    </a:xfrm>
                    <a:prstGeom prst="rect">
                      <a:avLst/>
                    </a:prstGeom>
                    <a:noFill/>
                    <a:ln>
                      <a:noFill/>
                    </a:ln>
                  </pic:spPr>
                </pic:pic>
              </a:graphicData>
            </a:graphic>
          </wp:inline>
        </w:drawing>
      </w:r>
    </w:p>
    <w:p w14:paraId="5AE34862" w14:textId="70518DF9" w:rsidR="00B04A9A" w:rsidRPr="009017CB" w:rsidRDefault="00A23BFF" w:rsidP="00A23BFF">
      <w:pPr>
        <w:pStyle w:val="Caption"/>
        <w:jc w:val="center"/>
        <w:rPr>
          <w:rFonts w:ascii="Times New Roman" w:hAnsi="Times New Roman" w:cs="Times New Roman"/>
          <w:noProof/>
        </w:rPr>
      </w:pPr>
      <w:r w:rsidRPr="009017CB">
        <w:rPr>
          <w:rFonts w:ascii="Times New Roman" w:hAnsi="Times New Roman" w:cs="Times New Roman"/>
          <w:noProof/>
        </w:rPr>
        <w:fldChar w:fldCharType="begin"/>
      </w:r>
      <w:r w:rsidRPr="009017CB">
        <w:rPr>
          <w:rFonts w:ascii="Times New Roman" w:hAnsi="Times New Roman" w:cs="Times New Roman"/>
          <w:noProof/>
        </w:rPr>
        <w:instrText xml:space="preserve"> SEQ ábra \* ARABIC </w:instrText>
      </w:r>
      <w:r w:rsidRPr="009017CB">
        <w:rPr>
          <w:rFonts w:ascii="Times New Roman" w:hAnsi="Times New Roman" w:cs="Times New Roman"/>
          <w:noProof/>
        </w:rPr>
        <w:fldChar w:fldCharType="separate"/>
      </w:r>
      <w:r w:rsidR="00BD7B34">
        <w:rPr>
          <w:rFonts w:ascii="Times New Roman" w:hAnsi="Times New Roman" w:cs="Times New Roman"/>
          <w:noProof/>
        </w:rPr>
        <w:t>14</w:t>
      </w:r>
      <w:r w:rsidRPr="009017CB">
        <w:rPr>
          <w:rFonts w:ascii="Times New Roman" w:hAnsi="Times New Roman" w:cs="Times New Roman"/>
          <w:noProof/>
        </w:rPr>
        <w:fldChar w:fldCharType="end"/>
      </w:r>
      <w:r w:rsidRPr="009017CB">
        <w:rPr>
          <w:rFonts w:ascii="Times New Roman" w:hAnsi="Times New Roman" w:cs="Times New Roman"/>
        </w:rPr>
        <w:t xml:space="preserve">. ábra Mozgásrendszer </w:t>
      </w:r>
      <w:proofErr w:type="spellStart"/>
      <w:r w:rsidRPr="009017CB">
        <w:rPr>
          <w:rFonts w:ascii="Times New Roman" w:hAnsi="Times New Roman" w:cs="Times New Roman"/>
        </w:rPr>
        <w:t>állapotgépe</w:t>
      </w:r>
      <w:proofErr w:type="spellEnd"/>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p w14:paraId="2C413877" w14:textId="77777777" w:rsidR="008C51AA" w:rsidRDefault="008C51AA" w:rsidP="00E34A0D"/>
    <w:p w14:paraId="30A5103F" w14:textId="77777777" w:rsidR="008C51AA" w:rsidRDefault="008C51AA" w:rsidP="00E34A0D"/>
    <w:p w14:paraId="1A11B6EA" w14:textId="77777777" w:rsidR="00A36DE3" w:rsidRDefault="00A36DE3" w:rsidP="00E34A0D"/>
    <w:p w14:paraId="6A21E656" w14:textId="77777777" w:rsidR="00A36DE3" w:rsidRDefault="00A36DE3" w:rsidP="00E34A0D"/>
    <w:p w14:paraId="5C5CC5E5" w14:textId="34A2F1C5" w:rsidR="00B04A9A" w:rsidRPr="00B04A9A" w:rsidRDefault="00B04A9A" w:rsidP="00E34A0D">
      <w:r w:rsidRPr="00B04A9A">
        <w:lastRenderedPageBreak/>
        <w:t xml:space="preserve">A játékos karaktere vagy a földön van vagy a levegőben. A földön 3 különböző állapot van definiálva. </w:t>
      </w:r>
    </w:p>
    <w:p w14:paraId="6E20CA6A" w14:textId="77777777" w:rsidR="00B04A9A" w:rsidRPr="00B04A9A" w:rsidRDefault="00B04A9A" w:rsidP="00A23BFF">
      <w:pPr>
        <w:pStyle w:val="ListParagraph"/>
        <w:numPr>
          <w:ilvl w:val="0"/>
          <w:numId w:val="27"/>
        </w:numPr>
      </w:pPr>
      <w:proofErr w:type="spellStart"/>
      <w:r w:rsidRPr="00B04A9A">
        <w:t>Walk</w:t>
      </w:r>
      <w:proofErr w:type="spellEnd"/>
      <w:r w:rsidRPr="00B04A9A">
        <w:t xml:space="preserve"> (séta): A karakter sebességére vonatkozik. Általános sebességű mozgás.</w:t>
      </w:r>
    </w:p>
    <w:p w14:paraId="7B0237BF" w14:textId="77777777" w:rsidR="00B04A9A" w:rsidRPr="00B04A9A" w:rsidRDefault="00B04A9A" w:rsidP="00A23BFF">
      <w:pPr>
        <w:pStyle w:val="ListParagraph"/>
        <w:numPr>
          <w:ilvl w:val="0"/>
          <w:numId w:val="27"/>
        </w:numPr>
      </w:pPr>
      <w:r w:rsidRPr="00B04A9A">
        <w:t xml:space="preserve">Sprint (futás): A karakter gyorsabb sebességgel közlekedik. </w:t>
      </w:r>
    </w:p>
    <w:p w14:paraId="1F218251" w14:textId="77777777" w:rsidR="00B04A9A" w:rsidRDefault="00B04A9A" w:rsidP="00A23BFF">
      <w:pPr>
        <w:pStyle w:val="ListParagraph"/>
        <w:numPr>
          <w:ilvl w:val="0"/>
          <w:numId w:val="27"/>
        </w:numPr>
      </w:pPr>
      <w:proofErr w:type="spellStart"/>
      <w:r w:rsidRPr="00B04A9A">
        <w:t>Crouch</w:t>
      </w:r>
      <w:proofErr w:type="spellEnd"/>
      <w:r w:rsidRPr="00B04A9A">
        <w:t xml:space="preserve"> (guggolás): A karakter lassabb sebességgel közlekedik és a karakter </w:t>
      </w:r>
      <w:proofErr w:type="spellStart"/>
      <w:r w:rsidRPr="00B04A9A">
        <w:t>hitbox-ának</w:t>
      </w:r>
      <w:proofErr w:type="spellEnd"/>
      <w:r w:rsidRPr="00B04A9A">
        <w:t xml:space="preserve"> magassága is lecsökken.  </w:t>
      </w:r>
    </w:p>
    <w:p w14:paraId="07FF8C20" w14:textId="22831CF9" w:rsidR="003D7E18" w:rsidRDefault="003D7E18">
      <w:pPr>
        <w:spacing w:before="0" w:after="0" w:line="240" w:lineRule="auto"/>
        <w:ind w:firstLine="0"/>
        <w:jc w:val="left"/>
      </w:pPr>
      <w:r>
        <w:br w:type="page"/>
      </w:r>
    </w:p>
    <w:p w14:paraId="63910E81" w14:textId="77777777" w:rsidR="00B04A9A" w:rsidRPr="00B04A9A" w:rsidRDefault="00B04A9A" w:rsidP="00791E2B">
      <w:pPr>
        <w:pStyle w:val="Heading1"/>
      </w:pPr>
      <w:bookmarkStart w:id="77" w:name="_Toc179380864"/>
      <w:bookmarkStart w:id="78" w:name="_Toc183046154"/>
      <w:proofErr w:type="spellStart"/>
      <w:r w:rsidRPr="00B04A9A">
        <w:lastRenderedPageBreak/>
        <w:t>Implemetálás</w:t>
      </w:r>
      <w:bookmarkEnd w:id="77"/>
      <w:bookmarkEnd w:id="78"/>
      <w:proofErr w:type="spellEnd"/>
    </w:p>
    <w:p w14:paraId="4EE643BA" w14:textId="77777777" w:rsidR="00B04A9A" w:rsidRPr="00B04A9A" w:rsidRDefault="00B04A9A" w:rsidP="00E34A0D">
      <w:pPr>
        <w:pStyle w:val="Heading2"/>
      </w:pPr>
      <w:bookmarkStart w:id="79" w:name="_Toc179380865"/>
      <w:bookmarkStart w:id="80" w:name="_Toc183046155"/>
      <w:r w:rsidRPr="00B04A9A">
        <w:t xml:space="preserve">A </w:t>
      </w:r>
      <w:proofErr w:type="spellStart"/>
      <w:r w:rsidRPr="00B04A9A">
        <w:t>Marching</w:t>
      </w:r>
      <w:proofErr w:type="spellEnd"/>
      <w:r w:rsidRPr="00B04A9A">
        <w:t xml:space="preserve"> </w:t>
      </w:r>
      <w:proofErr w:type="spellStart"/>
      <w:r w:rsidRPr="00B04A9A">
        <w:t>Cubes</w:t>
      </w:r>
      <w:proofErr w:type="spellEnd"/>
      <w:r w:rsidRPr="00B04A9A">
        <w:t xml:space="preserve"> Algoritmus hátulütői</w:t>
      </w:r>
      <w:bookmarkEnd w:id="79"/>
      <w:bookmarkEnd w:id="80"/>
    </w:p>
    <w:p w14:paraId="72C120BE" w14:textId="77777777" w:rsidR="00B04A9A" w:rsidRPr="00B04A9A" w:rsidRDefault="00B04A9A" w:rsidP="00E34A0D">
      <w:pPr>
        <w:pStyle w:val="Heading3"/>
      </w:pPr>
      <w:bookmarkStart w:id="81" w:name="_Toc179380866"/>
      <w:bookmarkStart w:id="82" w:name="_Toc183046156"/>
      <w:r w:rsidRPr="00B04A9A">
        <w:t>Műveletigény</w:t>
      </w:r>
      <w:bookmarkEnd w:id="81"/>
      <w:bookmarkEnd w:id="82"/>
    </w:p>
    <w:p w14:paraId="7612019F" w14:textId="77777777" w:rsidR="00B04A9A" w:rsidRPr="00D97B2E" w:rsidRDefault="00B04A9A" w:rsidP="00E34A0D">
      <w:pPr>
        <w:rPr>
          <w:rFonts w:eastAsiaTheme="minorEastAsia"/>
          <w:iCs/>
        </w:rPr>
      </w:pPr>
      <m:oMathPara>
        <m:oMath>
          <m:r>
            <m:rPr>
              <m:sty m:val="p"/>
            </m:rP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×8</m:t>
              </m:r>
            </m:e>
          </m:d>
          <m:r>
            <m:rPr>
              <m:sty m:val="p"/>
            </m:rPr>
            <w:rPr>
              <w:rFonts w:ascii="Cambria Math" w:eastAsiaTheme="minorEastAsia" w:hAnsi="Cambria Math"/>
            </w:rPr>
            <m:t>+</m:t>
          </m:r>
          <m:r>
            <m:rPr>
              <m:sty m:val="p"/>
            </m:rPr>
            <w:rPr>
              <w:rFonts w:ascii="Cambria Math" w:hAnsi="Cambria Math"/>
            </w:rPr>
            <m:t>Ο</m:t>
          </m:r>
          <m:d>
            <m:dPr>
              <m:ctrlPr>
                <w:rPr>
                  <w:rFonts w:ascii="Cambria Math" w:hAnsi="Cambria Math"/>
                  <w:iCs/>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×15</m:t>
              </m:r>
            </m:e>
          </m:d>
        </m:oMath>
      </m:oMathPara>
    </w:p>
    <w:p w14:paraId="6407A1F0" w14:textId="0B86C8A8" w:rsidR="00D97B2E" w:rsidRPr="009017CB" w:rsidRDefault="00D97B2E" w:rsidP="00D97B2E">
      <w:pPr>
        <w:pStyle w:val="ListParagraph"/>
        <w:numPr>
          <w:ilvl w:val="0"/>
          <w:numId w:val="39"/>
        </w:numPr>
        <w:jc w:val="center"/>
        <w:rPr>
          <w:rFonts w:cs="Times New Roman"/>
          <w:i/>
          <w:iCs/>
          <w:noProof/>
          <w:szCs w:val="24"/>
        </w:rPr>
      </w:pPr>
      <w:r w:rsidRPr="009017CB">
        <w:rPr>
          <w:rFonts w:cs="Times New Roman"/>
          <w:i/>
          <w:iCs/>
          <w:noProof/>
          <w:szCs w:val="24"/>
        </w:rPr>
        <w:t>képlet Marching Cubes algoritmus műveletigény 1</w:t>
      </w:r>
    </w:p>
    <w:p w14:paraId="2BD5207B" w14:textId="77777777" w:rsidR="00B04A9A" w:rsidRPr="00B04A9A" w:rsidRDefault="00B04A9A" w:rsidP="00E34A0D">
      <w:r w:rsidRPr="00B04A9A">
        <w:t>és</w:t>
      </w:r>
    </w:p>
    <w:p w14:paraId="2A4BE1EE" w14:textId="77777777" w:rsidR="00B04A9A" w:rsidRPr="00D97B2E" w:rsidRDefault="00B04A9A" w:rsidP="00E34A0D">
      <w:pPr>
        <w:rPr>
          <w:rFonts w:eastAsiaTheme="minorEastAsia"/>
          <w:iCs/>
        </w:rPr>
      </w:pPr>
      <m:oMathPara>
        <m:oMath>
          <m:r>
            <m:rPr>
              <m:sty m:val="p"/>
            </m:rP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×8</m:t>
              </m:r>
            </m:e>
          </m:d>
          <m:r>
            <m:rPr>
              <m:sty m:val="p"/>
            </m:rPr>
            <w:rPr>
              <w:rFonts w:ascii="Cambria Math" w:eastAsiaTheme="minorEastAsia" w:hAnsi="Cambria Math"/>
            </w:rPr>
            <m:t>+</m:t>
          </m:r>
          <m:r>
            <m:rPr>
              <m:sty m:val="p"/>
            </m:rPr>
            <w:rPr>
              <w:rFonts w:ascii="Cambria Math" w:hAnsi="Cambria Math"/>
            </w:rPr>
            <m:t>Ω</m:t>
          </m:r>
          <m:d>
            <m:dPr>
              <m:ctrlPr>
                <w:rPr>
                  <w:rFonts w:ascii="Cambria Math" w:hAnsi="Cambria Math"/>
                  <w:iCs/>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e>
          </m:d>
        </m:oMath>
      </m:oMathPara>
    </w:p>
    <w:p w14:paraId="57EA0117" w14:textId="60CE102B" w:rsidR="00D97B2E" w:rsidRPr="009017CB" w:rsidRDefault="00D97B2E" w:rsidP="00D97B2E">
      <w:pPr>
        <w:pStyle w:val="ListParagraph"/>
        <w:numPr>
          <w:ilvl w:val="0"/>
          <w:numId w:val="39"/>
        </w:numPr>
        <w:jc w:val="center"/>
        <w:rPr>
          <w:rFonts w:cs="Times New Roman"/>
          <w:i/>
          <w:iCs/>
          <w:noProof/>
          <w:szCs w:val="24"/>
        </w:rPr>
      </w:pPr>
      <w:r w:rsidRPr="009017CB">
        <w:rPr>
          <w:rFonts w:cs="Times New Roman"/>
          <w:i/>
          <w:iCs/>
          <w:noProof/>
          <w:szCs w:val="24"/>
        </w:rPr>
        <w:t>képlet Marching Cubes algoritmus műveletigény 2</w:t>
      </w:r>
    </w:p>
    <w:p w14:paraId="3C2739BC" w14:textId="77777777" w:rsidR="00B04A9A" w:rsidRPr="00B04A9A" w:rsidRDefault="00B04A9A" w:rsidP="00E34A0D">
      <w:r w:rsidRPr="00B04A9A">
        <w:t>Ahol:</w:t>
      </w:r>
    </w:p>
    <w:p w14:paraId="47DEA5B5" w14:textId="77777777" w:rsidR="00B04A9A" w:rsidRPr="00B04A9A" w:rsidRDefault="00B04A9A" w:rsidP="00E34A0D">
      <w:pPr>
        <w:rPr>
          <w:iCs/>
        </w:rPr>
      </w:pPr>
      <m:oMathPara>
        <m:oMath>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-1 :"</m:t>
          </m:r>
          <m:r>
            <m:rPr>
              <m:nor/>
            </m:rPr>
            <w:rPr>
              <w:iCs/>
            </w:rPr>
            <m:t xml:space="preserve">kockák" </m:t>
          </m:r>
          <m:r>
            <w:rPr>
              <w:rFonts w:ascii="Cambria Math" w:hAnsi="Cambria Math"/>
            </w:rPr>
            <m:t>sz</m:t>
          </m:r>
          <m:r>
            <m:rPr>
              <m:sty m:val="p"/>
            </m:rPr>
            <w:rPr>
              <w:rFonts w:ascii="Cambria Math" w:hAnsi="Cambria Math"/>
            </w:rPr>
            <m:t>á</m:t>
          </m:r>
          <m:r>
            <w:rPr>
              <w:rFonts w:ascii="Cambria Math" w:hAnsi="Cambria Math"/>
            </w:rPr>
            <m:t>ma</m:t>
          </m:r>
          <m:r>
            <m:rPr>
              <m:sty m:val="p"/>
            </m:rPr>
            <w:rPr>
              <w:rFonts w:ascii="Cambria Math" w:hAnsi="Cambria Math"/>
            </w:rPr>
            <m:t xml:space="preserve"> </m:t>
          </m:r>
          <m:r>
            <w:rPr>
              <w:rFonts w:ascii="Cambria Math" w:hAnsi="Cambria Math"/>
            </w:rPr>
            <m:t>az</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tengelyen</m:t>
          </m:r>
          <m:r>
            <m:rPr>
              <m:sty m:val="p"/>
            </m:rPr>
            <w:rPr>
              <w:rFonts w:ascii="Cambria Math" w:hAnsi="Cambria Math"/>
            </w:rPr>
            <w:br/>
          </m:r>
        </m:oMath>
        <m:oMath>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-1 :"</m:t>
          </m:r>
          <m:r>
            <m:rPr>
              <m:nor/>
            </m:rPr>
            <w:rPr>
              <w:iCs/>
            </w:rPr>
            <m:t xml:space="preserve">kockák" </m:t>
          </m:r>
          <m:r>
            <w:rPr>
              <w:rFonts w:ascii="Cambria Math" w:hAnsi="Cambria Math"/>
            </w:rPr>
            <m:t>sz</m:t>
          </m:r>
          <m:r>
            <m:rPr>
              <m:sty m:val="p"/>
            </m:rPr>
            <w:rPr>
              <w:rFonts w:ascii="Cambria Math" w:hAnsi="Cambria Math"/>
            </w:rPr>
            <m:t>á</m:t>
          </m:r>
          <m:r>
            <w:rPr>
              <w:rFonts w:ascii="Cambria Math" w:hAnsi="Cambria Math"/>
            </w:rPr>
            <m:t>ma</m:t>
          </m:r>
          <m:r>
            <m:rPr>
              <m:sty m:val="p"/>
            </m:rPr>
            <w:rPr>
              <w:rFonts w:ascii="Cambria Math" w:hAnsi="Cambria Math"/>
            </w:rPr>
            <m:t xml:space="preserve"> </m:t>
          </m:r>
          <m:r>
            <w:rPr>
              <w:rFonts w:ascii="Cambria Math" w:hAnsi="Cambria Math"/>
            </w:rPr>
            <m:t>az</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tengelyen</m:t>
          </m:r>
          <m:r>
            <m:rPr>
              <m:sty m:val="p"/>
            </m:rPr>
            <w:rPr>
              <w:rFonts w:ascii="Cambria Math" w:hAnsi="Cambria Math"/>
            </w:rPr>
            <w:br/>
          </m:r>
        </m:oMath>
        <m:oMath>
          <m:r>
            <w:rPr>
              <w:rFonts w:ascii="Cambria Math" w:hAnsi="Cambria Math"/>
            </w:rPr>
            <m:t>z</m:t>
          </m:r>
          <m:r>
            <m:rPr>
              <m:sty m:val="p"/>
            </m:rPr>
            <w:rPr>
              <w:rFonts w:ascii="Cambria Math" w:hAnsi="Cambria Math"/>
            </w:rPr>
            <m:t>=</m:t>
          </m:r>
          <m:r>
            <w:rPr>
              <w:rFonts w:ascii="Cambria Math" w:hAnsi="Cambria Math"/>
            </w:rPr>
            <m:t>Z</m:t>
          </m:r>
          <m:r>
            <m:rPr>
              <m:sty m:val="p"/>
            </m:rPr>
            <w:rPr>
              <w:rFonts w:ascii="Cambria Math" w:hAnsi="Cambria Math"/>
            </w:rPr>
            <m:t>-1 :"</m:t>
          </m:r>
          <m:r>
            <m:rPr>
              <m:nor/>
            </m:rPr>
            <w:rPr>
              <w:iCs/>
            </w:rPr>
            <m:t xml:space="preserve">kockák" </m:t>
          </m:r>
          <m:r>
            <w:rPr>
              <w:rFonts w:ascii="Cambria Math" w:hAnsi="Cambria Math"/>
            </w:rPr>
            <m:t>sz</m:t>
          </m:r>
          <m:r>
            <m:rPr>
              <m:sty m:val="p"/>
            </m:rPr>
            <w:rPr>
              <w:rFonts w:ascii="Cambria Math" w:hAnsi="Cambria Math"/>
            </w:rPr>
            <m:t>á</m:t>
          </m:r>
          <m:r>
            <w:rPr>
              <w:rFonts w:ascii="Cambria Math" w:hAnsi="Cambria Math"/>
            </w:rPr>
            <m:t>ma</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Z</m:t>
          </m:r>
          <m:r>
            <m:rPr>
              <m:sty m:val="p"/>
            </m:rPr>
            <w:rPr>
              <w:rFonts w:ascii="Cambria Math" w:hAnsi="Cambria Math"/>
            </w:rPr>
            <m:t xml:space="preserve"> </m:t>
          </m:r>
          <m:r>
            <w:rPr>
              <w:rFonts w:ascii="Cambria Math" w:hAnsi="Cambria Math"/>
            </w:rPr>
            <m:t>tengelyen</m:t>
          </m:r>
          <m:r>
            <m:rPr>
              <m:sty m:val="p"/>
            </m:rPr>
            <w:rPr>
              <w:rFonts w:ascii="Cambria Math" w:hAnsi="Cambria Math"/>
            </w:rPr>
            <w:br/>
          </m:r>
        </m:oMath>
        <m:oMath>
          <m:r>
            <w:rPr>
              <w:rFonts w:ascii="Cambria Math" w:hAnsi="Cambria Math"/>
            </w:rPr>
            <m:t>X</m:t>
          </m:r>
          <m:r>
            <m:rPr>
              <m:sty m:val="p"/>
            </m:rPr>
            <w:rPr>
              <w:rFonts w:ascii="Cambria Math" w:hAnsi="Cambria Math"/>
            </w:rPr>
            <m:t xml:space="preserve"> :</m:t>
          </m:r>
          <m:r>
            <w:rPr>
              <w:rFonts w:ascii="Cambria Math" w:hAnsi="Cambria Math"/>
            </w:rPr>
            <m:t>skal</m:t>
          </m:r>
          <m:r>
            <m:rPr>
              <m:sty m:val="p"/>
            </m:rPr>
            <w:rPr>
              <w:rFonts w:ascii="Cambria Math" w:hAnsi="Cambria Math"/>
            </w:rPr>
            <m:t>á</m:t>
          </m:r>
          <m:r>
            <w:rPr>
              <w:rFonts w:ascii="Cambria Math" w:hAnsi="Cambria Math"/>
            </w:rPr>
            <m:t>ris</m:t>
          </m:r>
          <m:r>
            <m:rPr>
              <m:sty m:val="p"/>
            </m:rPr>
            <w:rPr>
              <w:rFonts w:ascii="Cambria Math" w:hAnsi="Cambria Math"/>
            </w:rPr>
            <m:t xml:space="preserve"> é</m:t>
          </m:r>
          <m:r>
            <w:rPr>
              <w:rFonts w:ascii="Cambria Math" w:hAnsi="Cambria Math"/>
            </w:rPr>
            <m:t>rt</m:t>
          </m:r>
          <m:r>
            <m:rPr>
              <m:sty m:val="p"/>
            </m:rPr>
            <w:rPr>
              <w:rFonts w:ascii="Cambria Math" w:hAnsi="Cambria Math"/>
            </w:rPr>
            <m:t>é</m:t>
          </m:r>
          <m:r>
            <w:rPr>
              <w:rFonts w:ascii="Cambria Math" w:hAnsi="Cambria Math"/>
            </w:rPr>
            <m:t>kek</m:t>
          </m:r>
          <m:r>
            <m:rPr>
              <m:sty m:val="p"/>
            </m:rPr>
            <w:rPr>
              <w:rFonts w:ascii="Cambria Math" w:hAnsi="Cambria Math"/>
            </w:rPr>
            <m:t xml:space="preserve"> </m:t>
          </m:r>
          <m:r>
            <w:rPr>
              <w:rFonts w:ascii="Cambria Math" w:hAnsi="Cambria Math"/>
            </w:rPr>
            <m:t>sz</m:t>
          </m:r>
          <m:r>
            <m:rPr>
              <m:sty m:val="p"/>
            </m:rPr>
            <w:rPr>
              <w:rFonts w:ascii="Cambria Math" w:hAnsi="Cambria Math"/>
            </w:rPr>
            <m:t>á</m:t>
          </m:r>
          <m:r>
            <w:rPr>
              <w:rFonts w:ascii="Cambria Math" w:hAnsi="Cambria Math"/>
            </w:rPr>
            <m:t>ma</m:t>
          </m:r>
          <m:r>
            <m:rPr>
              <m:sty m:val="p"/>
            </m:rPr>
            <w:rPr>
              <w:rFonts w:ascii="Cambria Math" w:hAnsi="Cambria Math"/>
            </w:rPr>
            <m:t xml:space="preserve"> </m:t>
          </m:r>
          <m:r>
            <w:rPr>
              <w:rFonts w:ascii="Cambria Math" w:hAnsi="Cambria Math"/>
            </w:rPr>
            <m:t>az</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tengely</m:t>
          </m:r>
          <m:r>
            <m:rPr>
              <m:sty m:val="p"/>
            </m:rPr>
            <w:rPr>
              <w:rFonts w:ascii="Cambria Math" w:hAnsi="Cambria Math"/>
            </w:rPr>
            <m:t xml:space="preserve"> </m:t>
          </m:r>
          <m:r>
            <w:rPr>
              <w:rFonts w:ascii="Cambria Math" w:hAnsi="Cambria Math"/>
            </w:rPr>
            <m:t>ment</m:t>
          </m:r>
          <m:r>
            <m:rPr>
              <m:sty m:val="p"/>
            </m:rPr>
            <w:rPr>
              <w:rFonts w:ascii="Cambria Math" w:hAnsi="Cambria Math"/>
            </w:rPr>
            <m:t>é</m:t>
          </m:r>
          <m:r>
            <w:rPr>
              <w:rFonts w:ascii="Cambria Math" w:hAnsi="Cambria Math"/>
            </w:rPr>
            <m:t>n</m:t>
          </m:r>
          <m:r>
            <m:rPr>
              <m:sty m:val="p"/>
            </m:rPr>
            <w:rPr>
              <w:rFonts w:ascii="Cambria Math" w:hAnsi="Cambria Math"/>
            </w:rPr>
            <w:br/>
          </m:r>
        </m:oMath>
        <m:oMath>
          <m:r>
            <w:rPr>
              <w:rFonts w:ascii="Cambria Math" w:hAnsi="Cambria Math"/>
            </w:rPr>
            <m:t>Y</m:t>
          </m:r>
          <m:r>
            <m:rPr>
              <m:sty m:val="p"/>
            </m:rPr>
            <w:rPr>
              <w:rFonts w:ascii="Cambria Math" w:hAnsi="Cambria Math"/>
            </w:rPr>
            <m:t xml:space="preserve"> :</m:t>
          </m:r>
          <m:r>
            <w:rPr>
              <w:rFonts w:ascii="Cambria Math" w:hAnsi="Cambria Math"/>
            </w:rPr>
            <m:t>skal</m:t>
          </m:r>
          <m:r>
            <m:rPr>
              <m:sty m:val="p"/>
            </m:rPr>
            <w:rPr>
              <w:rFonts w:ascii="Cambria Math" w:hAnsi="Cambria Math"/>
            </w:rPr>
            <m:t>á</m:t>
          </m:r>
          <m:r>
            <w:rPr>
              <w:rFonts w:ascii="Cambria Math" w:hAnsi="Cambria Math"/>
            </w:rPr>
            <m:t>ris</m:t>
          </m:r>
          <m:r>
            <m:rPr>
              <m:sty m:val="p"/>
            </m:rPr>
            <w:rPr>
              <w:rFonts w:ascii="Cambria Math" w:hAnsi="Cambria Math"/>
            </w:rPr>
            <m:t xml:space="preserve"> é</m:t>
          </m:r>
          <m:r>
            <w:rPr>
              <w:rFonts w:ascii="Cambria Math" w:hAnsi="Cambria Math"/>
            </w:rPr>
            <m:t>rt</m:t>
          </m:r>
          <m:r>
            <m:rPr>
              <m:sty m:val="p"/>
            </m:rPr>
            <w:rPr>
              <w:rFonts w:ascii="Cambria Math" w:hAnsi="Cambria Math"/>
            </w:rPr>
            <m:t>é</m:t>
          </m:r>
          <m:r>
            <w:rPr>
              <w:rFonts w:ascii="Cambria Math" w:hAnsi="Cambria Math"/>
            </w:rPr>
            <m:t>kek</m:t>
          </m:r>
          <m:r>
            <m:rPr>
              <m:sty m:val="p"/>
            </m:rPr>
            <w:rPr>
              <w:rFonts w:ascii="Cambria Math" w:hAnsi="Cambria Math"/>
            </w:rPr>
            <m:t xml:space="preserve"> </m:t>
          </m:r>
          <m:r>
            <w:rPr>
              <w:rFonts w:ascii="Cambria Math" w:hAnsi="Cambria Math"/>
            </w:rPr>
            <m:t>sz</m:t>
          </m:r>
          <m:r>
            <m:rPr>
              <m:sty m:val="p"/>
            </m:rPr>
            <w:rPr>
              <w:rFonts w:ascii="Cambria Math" w:hAnsi="Cambria Math"/>
            </w:rPr>
            <m:t>á</m:t>
          </m:r>
          <m:r>
            <w:rPr>
              <w:rFonts w:ascii="Cambria Math" w:hAnsi="Cambria Math"/>
            </w:rPr>
            <m:t>ma</m:t>
          </m:r>
          <m:r>
            <m:rPr>
              <m:sty m:val="p"/>
            </m:rPr>
            <w:rPr>
              <w:rFonts w:ascii="Cambria Math" w:hAnsi="Cambria Math"/>
            </w:rPr>
            <m:t xml:space="preserve"> </m:t>
          </m:r>
          <m:r>
            <w:rPr>
              <w:rFonts w:ascii="Cambria Math" w:hAnsi="Cambria Math"/>
            </w:rPr>
            <m:t>az</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tengely</m:t>
          </m:r>
          <m:r>
            <m:rPr>
              <m:sty m:val="p"/>
            </m:rPr>
            <w:rPr>
              <w:rFonts w:ascii="Cambria Math" w:hAnsi="Cambria Math"/>
            </w:rPr>
            <m:t xml:space="preserve"> </m:t>
          </m:r>
          <m:r>
            <w:rPr>
              <w:rFonts w:ascii="Cambria Math" w:hAnsi="Cambria Math"/>
            </w:rPr>
            <m:t>ment</m:t>
          </m:r>
          <m:r>
            <m:rPr>
              <m:sty m:val="p"/>
            </m:rPr>
            <w:rPr>
              <w:rFonts w:ascii="Cambria Math" w:hAnsi="Cambria Math"/>
            </w:rPr>
            <m:t>é</m:t>
          </m:r>
          <m:r>
            <w:rPr>
              <w:rFonts w:ascii="Cambria Math" w:hAnsi="Cambria Math"/>
            </w:rPr>
            <m:t>n</m:t>
          </m:r>
          <m:r>
            <m:rPr>
              <m:sty m:val="p"/>
            </m:rPr>
            <w:rPr>
              <w:rFonts w:ascii="Cambria Math" w:hAnsi="Cambria Math"/>
            </w:rPr>
            <w:br/>
          </m:r>
        </m:oMath>
        <m:oMath>
          <m:r>
            <w:rPr>
              <w:rFonts w:ascii="Cambria Math" w:hAnsi="Cambria Math"/>
            </w:rPr>
            <m:t>Z</m:t>
          </m:r>
          <m:r>
            <m:rPr>
              <m:sty m:val="p"/>
            </m:rPr>
            <w:rPr>
              <w:rFonts w:ascii="Cambria Math" w:hAnsi="Cambria Math"/>
            </w:rPr>
            <m:t xml:space="preserve"> :</m:t>
          </m:r>
          <m:r>
            <w:rPr>
              <w:rFonts w:ascii="Cambria Math" w:hAnsi="Cambria Math"/>
            </w:rPr>
            <m:t>skal</m:t>
          </m:r>
          <m:r>
            <m:rPr>
              <m:sty m:val="p"/>
            </m:rPr>
            <w:rPr>
              <w:rFonts w:ascii="Cambria Math" w:hAnsi="Cambria Math"/>
            </w:rPr>
            <m:t>á</m:t>
          </m:r>
          <m:r>
            <w:rPr>
              <w:rFonts w:ascii="Cambria Math" w:hAnsi="Cambria Math"/>
            </w:rPr>
            <m:t>ris</m:t>
          </m:r>
          <m:r>
            <m:rPr>
              <m:sty m:val="p"/>
            </m:rPr>
            <w:rPr>
              <w:rFonts w:ascii="Cambria Math" w:hAnsi="Cambria Math"/>
            </w:rPr>
            <m:t xml:space="preserve"> é</m:t>
          </m:r>
          <m:r>
            <w:rPr>
              <w:rFonts w:ascii="Cambria Math" w:hAnsi="Cambria Math"/>
            </w:rPr>
            <m:t>rt</m:t>
          </m:r>
          <m:r>
            <m:rPr>
              <m:sty m:val="p"/>
            </m:rPr>
            <w:rPr>
              <w:rFonts w:ascii="Cambria Math" w:hAnsi="Cambria Math"/>
            </w:rPr>
            <m:t>é</m:t>
          </m:r>
          <m:r>
            <w:rPr>
              <w:rFonts w:ascii="Cambria Math" w:hAnsi="Cambria Math"/>
            </w:rPr>
            <m:t>kek</m:t>
          </m:r>
          <m:r>
            <m:rPr>
              <m:sty m:val="p"/>
            </m:rPr>
            <w:rPr>
              <w:rFonts w:ascii="Cambria Math" w:hAnsi="Cambria Math"/>
            </w:rPr>
            <m:t xml:space="preserve"> </m:t>
          </m:r>
          <m:r>
            <w:rPr>
              <w:rFonts w:ascii="Cambria Math" w:hAnsi="Cambria Math"/>
            </w:rPr>
            <m:t>sz</m:t>
          </m:r>
          <m:r>
            <m:rPr>
              <m:sty m:val="p"/>
            </m:rPr>
            <w:rPr>
              <w:rFonts w:ascii="Cambria Math" w:hAnsi="Cambria Math"/>
            </w:rPr>
            <m:t>á</m:t>
          </m:r>
          <m:r>
            <w:rPr>
              <w:rFonts w:ascii="Cambria Math" w:hAnsi="Cambria Math"/>
            </w:rPr>
            <m:t>ma</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Z</m:t>
          </m:r>
          <m:r>
            <m:rPr>
              <m:sty m:val="p"/>
            </m:rPr>
            <w:rPr>
              <w:rFonts w:ascii="Cambria Math" w:hAnsi="Cambria Math"/>
            </w:rPr>
            <m:t xml:space="preserve"> </m:t>
          </m:r>
          <m:r>
            <w:rPr>
              <w:rFonts w:ascii="Cambria Math" w:hAnsi="Cambria Math"/>
            </w:rPr>
            <m:t>tengely</m:t>
          </m:r>
          <m:r>
            <m:rPr>
              <m:sty m:val="p"/>
            </m:rPr>
            <w:rPr>
              <w:rFonts w:ascii="Cambria Math" w:hAnsi="Cambria Math"/>
            </w:rPr>
            <m:t xml:space="preserve"> </m:t>
          </m:r>
          <m:r>
            <w:rPr>
              <w:rFonts w:ascii="Cambria Math" w:hAnsi="Cambria Math"/>
            </w:rPr>
            <m:t>ment</m:t>
          </m:r>
          <m:r>
            <m:rPr>
              <m:sty m:val="p"/>
            </m:rPr>
            <w:rPr>
              <w:rFonts w:ascii="Cambria Math" w:hAnsi="Cambria Math"/>
            </w:rPr>
            <m:t>é</m:t>
          </m:r>
          <m:r>
            <w:rPr>
              <w:rFonts w:ascii="Cambria Math" w:hAnsi="Cambria Math"/>
            </w:rPr>
            <m:t>n</m:t>
          </m:r>
        </m:oMath>
      </m:oMathPara>
    </w:p>
    <w:p w14:paraId="3EC6ED54" w14:textId="77777777" w:rsidR="008C51AA" w:rsidRDefault="008C51AA">
      <w:pPr>
        <w:spacing w:before="0" w:after="0" w:line="240" w:lineRule="auto"/>
        <w:ind w:firstLine="0"/>
        <w:jc w:val="left"/>
      </w:pPr>
      <w:r>
        <w:br w:type="page"/>
      </w:r>
    </w:p>
    <w:p w14:paraId="4387E460" w14:textId="476D14E2" w:rsidR="00B04A9A" w:rsidRPr="00B04A9A" w:rsidRDefault="00B04A9A" w:rsidP="00E34A0D">
      <w:r w:rsidRPr="00B04A9A">
        <w:lastRenderedPageBreak/>
        <w:t xml:space="preserve">Feltételezve, hogy a skaláris értékekkel rendelkező kockaháló dimenziói megegyeznek (vagyis a tér kocka alakú) és a dimenziókat n-el jelölve szemléletesebb a műveletigény: </w:t>
      </w:r>
    </w:p>
    <w:p w14:paraId="4F5105A0" w14:textId="77777777" w:rsidR="00B04A9A" w:rsidRPr="00D97B2E" w:rsidRDefault="00B04A9A" w:rsidP="00E34A0D">
      <w:pPr>
        <w:rPr>
          <w:rFonts w:eastAsiaTheme="minorEastAsia"/>
          <w:iCs/>
        </w:rPr>
      </w:pPr>
      <m:oMathPara>
        <m:oMath>
          <m:r>
            <m:rPr>
              <m:sty m:val="p"/>
            </m:rP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n</m:t>
                  </m:r>
                </m:e>
                <m:sup>
                  <m:r>
                    <m:rPr>
                      <m:sty m:val="p"/>
                    </m:rPr>
                    <w:rPr>
                      <w:rFonts w:ascii="Cambria Math" w:hAnsi="Cambria Math"/>
                    </w:rPr>
                    <m:t>3</m:t>
                  </m:r>
                </m:sup>
              </m:sSup>
              <m:r>
                <m:rPr>
                  <m:sty m:val="p"/>
                </m:rPr>
                <w:rPr>
                  <w:rFonts w:ascii="Cambria Math" w:hAnsi="Cambria Math"/>
                </w:rPr>
                <m:t>×8</m:t>
              </m:r>
            </m:e>
          </m:d>
          <m:r>
            <m:rPr>
              <m:sty m:val="p"/>
            </m:rPr>
            <w:rPr>
              <w:rFonts w:ascii="Cambria Math" w:eastAsiaTheme="minorEastAsia" w:hAnsi="Cambria Math"/>
            </w:rPr>
            <m:t>+</m:t>
          </m:r>
          <m:r>
            <m:rPr>
              <m:sty m:val="p"/>
            </m:rPr>
            <w:rPr>
              <w:rFonts w:ascii="Cambria Math" w:hAnsi="Cambria Math"/>
            </w:rPr>
            <m:t>Ο</m:t>
          </m:r>
          <m:d>
            <m:dPr>
              <m:ctrlPr>
                <w:rPr>
                  <w:rFonts w:ascii="Cambria Math" w:hAnsi="Cambria Math"/>
                  <w:iCs/>
                </w:rPr>
              </m:ctrlPr>
            </m:dPr>
            <m:e>
              <m:sSup>
                <m:sSupPr>
                  <m:ctrlPr>
                    <w:rPr>
                      <w:rFonts w:ascii="Cambria Math" w:hAnsi="Cambria Math"/>
                      <w:iCs/>
                    </w:rPr>
                  </m:ctrlPr>
                </m:sSupPr>
                <m:e>
                  <m:r>
                    <w:rPr>
                      <w:rFonts w:ascii="Cambria Math" w:hAnsi="Cambria Math"/>
                    </w:rPr>
                    <m:t>n</m:t>
                  </m:r>
                </m:e>
                <m:sup>
                  <m:r>
                    <m:rPr>
                      <m:sty m:val="p"/>
                    </m:rPr>
                    <w:rPr>
                      <w:rFonts w:ascii="Cambria Math" w:hAnsi="Cambria Math"/>
                    </w:rPr>
                    <m:t>3</m:t>
                  </m:r>
                </m:sup>
              </m:sSup>
              <m:r>
                <m:rPr>
                  <m:sty m:val="p"/>
                </m:rPr>
                <w:rPr>
                  <w:rFonts w:ascii="Cambria Math" w:hAnsi="Cambria Math"/>
                </w:rPr>
                <m:t>×15</m:t>
              </m:r>
            </m:e>
          </m:d>
        </m:oMath>
      </m:oMathPara>
    </w:p>
    <w:p w14:paraId="64A06FB9" w14:textId="53218446" w:rsidR="00D97B2E" w:rsidRPr="009017CB" w:rsidRDefault="00D97B2E" w:rsidP="00D97B2E">
      <w:pPr>
        <w:pStyle w:val="ListParagraph"/>
        <w:numPr>
          <w:ilvl w:val="0"/>
          <w:numId w:val="39"/>
        </w:numPr>
        <w:jc w:val="center"/>
        <w:rPr>
          <w:rFonts w:cs="Times New Roman"/>
          <w:i/>
          <w:iCs/>
          <w:noProof/>
          <w:szCs w:val="24"/>
        </w:rPr>
      </w:pPr>
      <w:r w:rsidRPr="009017CB">
        <w:rPr>
          <w:rFonts w:cs="Times New Roman"/>
          <w:i/>
          <w:iCs/>
          <w:noProof/>
          <w:szCs w:val="24"/>
        </w:rPr>
        <w:t>képlet Marching Cubes algoritmus műveletigény 3</w:t>
      </w:r>
    </w:p>
    <w:p w14:paraId="7251A14A" w14:textId="77777777" w:rsidR="00B04A9A" w:rsidRPr="00B04A9A" w:rsidRDefault="00B04A9A" w:rsidP="00E34A0D">
      <w:r w:rsidRPr="00B04A9A">
        <w:t>és</w:t>
      </w:r>
    </w:p>
    <w:p w14:paraId="40A58FBD" w14:textId="77777777" w:rsidR="00B04A9A" w:rsidRPr="00D97B2E" w:rsidRDefault="00B04A9A" w:rsidP="00E34A0D">
      <w:pPr>
        <w:rPr>
          <w:rFonts w:eastAsiaTheme="minorEastAsia"/>
          <w:iCs/>
        </w:rPr>
      </w:pPr>
      <m:oMathPara>
        <m:oMath>
          <m:r>
            <m:rPr>
              <m:sty m:val="p"/>
            </m:rP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n</m:t>
                  </m:r>
                </m:e>
                <m:sup>
                  <m:r>
                    <m:rPr>
                      <m:sty m:val="p"/>
                    </m:rPr>
                    <w:rPr>
                      <w:rFonts w:ascii="Cambria Math" w:hAnsi="Cambria Math"/>
                    </w:rPr>
                    <m:t>3</m:t>
                  </m:r>
                </m:sup>
              </m:sSup>
              <m:r>
                <m:rPr>
                  <m:sty m:val="p"/>
                </m:rPr>
                <w:rPr>
                  <w:rFonts w:ascii="Cambria Math" w:hAnsi="Cambria Math"/>
                </w:rPr>
                <m:t>×8</m:t>
              </m:r>
            </m:e>
          </m:d>
          <m:r>
            <m:rPr>
              <m:sty m:val="p"/>
            </m:rPr>
            <w:rPr>
              <w:rFonts w:ascii="Cambria Math" w:eastAsiaTheme="minorEastAsia" w:hAnsi="Cambria Math"/>
            </w:rPr>
            <m:t>+</m:t>
          </m:r>
          <m:r>
            <m:rPr>
              <m:sty m:val="p"/>
            </m:rPr>
            <w:rPr>
              <w:rFonts w:ascii="Cambria Math" w:hAnsi="Cambria Math"/>
            </w:rPr>
            <m:t>Ω</m:t>
          </m:r>
          <m:d>
            <m:dPr>
              <m:ctrlPr>
                <w:rPr>
                  <w:rFonts w:ascii="Cambria Math" w:hAnsi="Cambria Math"/>
                  <w:iCs/>
                </w:rPr>
              </m:ctrlPr>
            </m:dPr>
            <m:e>
              <m:sSup>
                <m:sSupPr>
                  <m:ctrlPr>
                    <w:rPr>
                      <w:rFonts w:ascii="Cambria Math" w:hAnsi="Cambria Math"/>
                      <w:iCs/>
                    </w:rPr>
                  </m:ctrlPr>
                </m:sSupPr>
                <m:e>
                  <m:r>
                    <w:rPr>
                      <w:rFonts w:ascii="Cambria Math" w:hAnsi="Cambria Math"/>
                    </w:rPr>
                    <m:t>n</m:t>
                  </m:r>
                </m:e>
                <m:sup>
                  <m:r>
                    <m:rPr>
                      <m:sty m:val="p"/>
                    </m:rPr>
                    <w:rPr>
                      <w:rFonts w:ascii="Cambria Math" w:hAnsi="Cambria Math"/>
                    </w:rPr>
                    <m:t>3</m:t>
                  </m:r>
                </m:sup>
              </m:sSup>
            </m:e>
          </m:d>
        </m:oMath>
      </m:oMathPara>
    </w:p>
    <w:p w14:paraId="44E10610" w14:textId="18767965" w:rsidR="00D97B2E" w:rsidRPr="009017CB" w:rsidRDefault="00D97B2E" w:rsidP="00D97B2E">
      <w:pPr>
        <w:pStyle w:val="ListParagraph"/>
        <w:numPr>
          <w:ilvl w:val="0"/>
          <w:numId w:val="39"/>
        </w:numPr>
        <w:jc w:val="center"/>
        <w:rPr>
          <w:rFonts w:cs="Times New Roman"/>
          <w:i/>
          <w:iCs/>
          <w:noProof/>
          <w:szCs w:val="24"/>
        </w:rPr>
      </w:pPr>
      <w:r w:rsidRPr="009017CB">
        <w:rPr>
          <w:rFonts w:cs="Times New Roman"/>
          <w:i/>
          <w:iCs/>
          <w:noProof/>
          <w:szCs w:val="24"/>
        </w:rPr>
        <w:t>képlet Marching Cubes algoritmus műveletigény 4</w:t>
      </w:r>
    </w:p>
    <w:p w14:paraId="6AB616EC" w14:textId="1D6849B9" w:rsidR="00D97B2E" w:rsidRPr="00B04A9A" w:rsidRDefault="00D97B2E" w:rsidP="00D97B2E">
      <w:pPr>
        <w:ind w:firstLine="0"/>
        <w:rPr>
          <w:rFonts w:eastAsiaTheme="minorEastAsia"/>
          <w:iCs/>
        </w:rPr>
      </w:pPr>
    </w:p>
    <w:p w14:paraId="2A88293E" w14:textId="77777777" w:rsidR="00B04A9A" w:rsidRPr="00B04A9A" w:rsidRDefault="00B04A9A" w:rsidP="00E34A0D">
      <w:r w:rsidRPr="00B04A9A">
        <w:t>Ahol:</w:t>
      </w:r>
    </w:p>
    <w:p w14:paraId="44A2F25C" w14:textId="77777777" w:rsidR="00B04A9A" w:rsidRPr="00B04A9A" w:rsidRDefault="00B04A9A" w:rsidP="00E34A0D">
      <w:pPr>
        <w:rPr>
          <w:iCs/>
        </w:rPr>
      </w:pPr>
      <m:oMathPara>
        <m:oMath>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-1 :"</m:t>
          </m:r>
          <m:r>
            <m:rPr>
              <m:nor/>
            </m:rPr>
            <w:rPr>
              <w:iCs/>
            </w:rPr>
            <m:t xml:space="preserve">kockák" </m:t>
          </m:r>
          <m:r>
            <w:rPr>
              <w:rFonts w:ascii="Cambria Math" w:hAnsi="Cambria Math"/>
            </w:rPr>
            <m:t>sz</m:t>
          </m:r>
          <m:r>
            <m:rPr>
              <m:sty m:val="p"/>
            </m:rPr>
            <w:rPr>
              <w:rFonts w:ascii="Cambria Math" w:hAnsi="Cambria Math"/>
            </w:rPr>
            <m:t>á</m:t>
          </m:r>
          <m:r>
            <w:rPr>
              <w:rFonts w:ascii="Cambria Math" w:hAnsi="Cambria Math"/>
            </w:rPr>
            <m:t>ma</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tengelyek</m:t>
          </m:r>
          <m:r>
            <m:rPr>
              <m:sty m:val="p"/>
            </m:rPr>
            <w:rPr>
              <w:rFonts w:ascii="Cambria Math" w:hAnsi="Cambria Math"/>
            </w:rPr>
            <m:t xml:space="preserve"> </m:t>
          </m:r>
          <m:r>
            <w:rPr>
              <w:rFonts w:ascii="Cambria Math" w:hAnsi="Cambria Math"/>
            </w:rPr>
            <m:t>ment</m:t>
          </m:r>
          <m:r>
            <m:rPr>
              <m:sty m:val="p"/>
            </m:rPr>
            <w:rPr>
              <w:rFonts w:ascii="Cambria Math" w:hAnsi="Cambria Math"/>
            </w:rPr>
            <m:t>é</m:t>
          </m:r>
          <m:r>
            <w:rPr>
              <w:rFonts w:ascii="Cambria Math" w:hAnsi="Cambria Math"/>
            </w:rPr>
            <m:t>n</m:t>
          </m:r>
          <m:r>
            <m:rPr>
              <m:sty m:val="p"/>
            </m:rPr>
            <w:rPr>
              <w:rFonts w:ascii="Cambria Math" w:hAnsi="Cambria Math"/>
            </w:rPr>
            <w:br/>
          </m:r>
        </m:oMath>
        <m:oMath>
          <m:r>
            <w:rPr>
              <w:rFonts w:ascii="Cambria Math" w:hAnsi="Cambria Math"/>
            </w:rPr>
            <m:t>m</m:t>
          </m:r>
          <m:r>
            <m:rPr>
              <m:sty m:val="p"/>
            </m:rPr>
            <w:rPr>
              <w:rFonts w:ascii="Cambria Math" w:hAnsi="Cambria Math"/>
            </w:rPr>
            <m:t xml:space="preserve"> :</m:t>
          </m:r>
          <m:r>
            <w:rPr>
              <w:rFonts w:ascii="Cambria Math" w:hAnsi="Cambria Math"/>
            </w:rPr>
            <m:t>skal</m:t>
          </m:r>
          <m:r>
            <m:rPr>
              <m:sty m:val="p"/>
            </m:rPr>
            <w:rPr>
              <w:rFonts w:ascii="Cambria Math" w:hAnsi="Cambria Math"/>
            </w:rPr>
            <m:t>á</m:t>
          </m:r>
          <m:r>
            <w:rPr>
              <w:rFonts w:ascii="Cambria Math" w:hAnsi="Cambria Math"/>
            </w:rPr>
            <m:t>ris</m:t>
          </m:r>
          <m:r>
            <m:rPr>
              <m:sty m:val="p"/>
            </m:rPr>
            <w:rPr>
              <w:rFonts w:ascii="Cambria Math" w:hAnsi="Cambria Math"/>
            </w:rPr>
            <m:t xml:space="preserve"> é</m:t>
          </m:r>
          <m:r>
            <w:rPr>
              <w:rFonts w:ascii="Cambria Math" w:hAnsi="Cambria Math"/>
            </w:rPr>
            <m:t>rt</m:t>
          </m:r>
          <m:r>
            <m:rPr>
              <m:sty m:val="p"/>
            </m:rPr>
            <w:rPr>
              <w:rFonts w:ascii="Cambria Math" w:hAnsi="Cambria Math"/>
            </w:rPr>
            <m:t>é</m:t>
          </m:r>
          <m:r>
            <w:rPr>
              <w:rFonts w:ascii="Cambria Math" w:hAnsi="Cambria Math"/>
            </w:rPr>
            <m:t>kek</m:t>
          </m:r>
          <m:r>
            <m:rPr>
              <m:nor/>
            </m:rPr>
            <w:rPr>
              <w:iCs/>
            </w:rPr>
            <m:t xml:space="preserve"> </m:t>
          </m:r>
          <m:r>
            <w:rPr>
              <w:rFonts w:ascii="Cambria Math" w:hAnsi="Cambria Math"/>
            </w:rPr>
            <m:t>sz</m:t>
          </m:r>
          <m:r>
            <m:rPr>
              <m:sty m:val="p"/>
            </m:rPr>
            <w:rPr>
              <w:rFonts w:ascii="Cambria Math" w:hAnsi="Cambria Math"/>
            </w:rPr>
            <m:t>á</m:t>
          </m:r>
          <m:r>
            <w:rPr>
              <w:rFonts w:ascii="Cambria Math" w:hAnsi="Cambria Math"/>
            </w:rPr>
            <m:t>ma</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tengelyek</m:t>
          </m:r>
          <m:r>
            <m:rPr>
              <m:sty m:val="p"/>
            </m:rPr>
            <w:rPr>
              <w:rFonts w:ascii="Cambria Math" w:hAnsi="Cambria Math"/>
            </w:rPr>
            <m:t xml:space="preserve"> </m:t>
          </m:r>
          <m:r>
            <w:rPr>
              <w:rFonts w:ascii="Cambria Math" w:hAnsi="Cambria Math"/>
            </w:rPr>
            <m:t>ment</m:t>
          </m:r>
          <m:r>
            <m:rPr>
              <m:sty m:val="p"/>
            </m:rPr>
            <w:rPr>
              <w:rFonts w:ascii="Cambria Math" w:hAnsi="Cambria Math"/>
            </w:rPr>
            <m:t>é</m:t>
          </m:r>
          <m:r>
            <w:rPr>
              <w:rFonts w:ascii="Cambria Math" w:hAnsi="Cambria Math"/>
            </w:rPr>
            <m:t>n</m:t>
          </m:r>
        </m:oMath>
      </m:oMathPara>
    </w:p>
    <w:p w14:paraId="3A388E29" w14:textId="77777777" w:rsidR="00B04A9A" w:rsidRPr="00B04A9A" w:rsidRDefault="00B04A9A" w:rsidP="00E34A0D">
      <w:r w:rsidRPr="00B04A9A">
        <w:t xml:space="preserve">A </w:t>
      </w:r>
      <w:proofErr w:type="spellStart"/>
      <w:r w:rsidRPr="00B04A9A">
        <w:t>Marching</w:t>
      </w:r>
      <w:proofErr w:type="spellEnd"/>
      <w:r w:rsidRPr="00B04A9A">
        <w:t xml:space="preserve"> </w:t>
      </w:r>
      <w:proofErr w:type="spellStart"/>
      <w:r w:rsidRPr="00B04A9A">
        <w:t>Cubes</w:t>
      </w:r>
      <w:proofErr w:type="spellEnd"/>
      <w:r w:rsidRPr="00B04A9A">
        <w:t xml:space="preserve"> algoritmus, mivel 3 dimenziós térben dolgozik n</w:t>
      </w:r>
      <w:r w:rsidRPr="00B04A9A">
        <w:rPr>
          <w:vertAlign w:val="superscript"/>
        </w:rPr>
        <w:t>3</w:t>
      </w:r>
      <w:r w:rsidRPr="00B04A9A">
        <w:t xml:space="preserve"> műveletigénnyel rendelkezik. A konfigurációk megállapításához mind a nyolc csúcsot ki kell értékelni minden n-edik kockánál. Ez nem változik, vagyis a „térfogat nyolcszorosával” megegyező műveletet mindig végre kell hajtani. Ez 10 x 10 x 10-es nagyságú tér esetén 1000 x 8, de 100 x 100 x 100-as nagyságú tér esetén már 1.000.000 x 8, ami 8.000.000 (nyolcmillió).</w:t>
      </w:r>
    </w:p>
    <w:p w14:paraId="26B29376" w14:textId="77777777" w:rsidR="00B04A9A" w:rsidRPr="00B04A9A" w:rsidRDefault="00B04A9A" w:rsidP="00E34A0D">
      <w:r w:rsidRPr="00B04A9A">
        <w:t xml:space="preserve">A konfigurációk kiértékeléséhez minden n-edik kockánál végre kel hajtani legalább 1 nem teljes értékű műveletet vagy legfeljebb 15 teljes értékű műveletet. Az első (0.) vagy utolsó (255.) konfiguráció csak egy, a többi konfigurációhoz képest nem teljes értékű műveletet igényel, ami megállapítja, hogy a felület nem halad át a kockán. A többi konfiguráció esetében 3, 6, 9, 12 vagy 15-ször ki kell számolni a háromszögek csúcsainak pozícióit. </w:t>
      </w:r>
    </w:p>
    <w:p w14:paraId="2BCFE42B" w14:textId="77777777" w:rsidR="00B04A9A" w:rsidRPr="00B04A9A" w:rsidRDefault="00B04A9A" w:rsidP="00E34A0D">
      <w:pPr>
        <w:pStyle w:val="Heading3"/>
        <w:rPr>
          <w:rFonts w:eastAsiaTheme="minorEastAsia"/>
        </w:rPr>
      </w:pPr>
      <w:bookmarkStart w:id="83" w:name="_Toc179380867"/>
      <w:bookmarkStart w:id="84" w:name="_Toc183046157"/>
      <w:r w:rsidRPr="00B04A9A">
        <w:rPr>
          <w:rFonts w:eastAsiaTheme="minorEastAsia"/>
        </w:rPr>
        <w:t xml:space="preserve">Magas </w:t>
      </w:r>
      <w:proofErr w:type="spellStart"/>
      <w:r w:rsidRPr="00B04A9A">
        <w:rPr>
          <w:rFonts w:eastAsiaTheme="minorEastAsia"/>
        </w:rPr>
        <w:t>Vertex</w:t>
      </w:r>
      <w:proofErr w:type="spellEnd"/>
      <w:r w:rsidRPr="00B04A9A">
        <w:rPr>
          <w:rFonts w:eastAsiaTheme="minorEastAsia"/>
        </w:rPr>
        <w:t xml:space="preserve"> Szám</w:t>
      </w:r>
      <w:bookmarkEnd w:id="83"/>
      <w:bookmarkEnd w:id="84"/>
    </w:p>
    <w:p w14:paraId="61711857" w14:textId="77777777" w:rsidR="00B04A9A" w:rsidRPr="00B04A9A" w:rsidRDefault="00B04A9A" w:rsidP="00E34A0D">
      <w:r w:rsidRPr="00B04A9A">
        <w:t xml:space="preserve">Az algoritmus alapból minden kocka és kocka között és kockán belül is megkülönbözteti kettő háromszögnek ugyanazon pontját. Ez nem minden alkalmazási területen probléma, sőt néhol még preferált is. Ahol az úgynevezett </w:t>
      </w:r>
      <w:proofErr w:type="spellStart"/>
      <w:r w:rsidRPr="00B04A9A">
        <w:t>flat</w:t>
      </w:r>
      <w:proofErr w:type="spellEnd"/>
      <w:r w:rsidRPr="00B04A9A">
        <w:t xml:space="preserve"> </w:t>
      </w:r>
      <w:proofErr w:type="spellStart"/>
      <w:r w:rsidRPr="00B04A9A">
        <w:t>shading</w:t>
      </w:r>
      <w:proofErr w:type="spellEnd"/>
      <w:r w:rsidRPr="00B04A9A">
        <w:t xml:space="preserve"> szükséges, ott a </w:t>
      </w:r>
      <w:proofErr w:type="spellStart"/>
      <w:r w:rsidRPr="00B04A9A">
        <w:t>vertex</w:t>
      </w:r>
      <w:proofErr w:type="spellEnd"/>
      <w:r w:rsidRPr="00B04A9A">
        <w:t>-ek nem lehetnek közösek. (Ez általánosságban igaz, manuálisan meg lehet kerülni a problémát)</w:t>
      </w:r>
    </w:p>
    <w:p w14:paraId="4ABFAFD3" w14:textId="77777777" w:rsidR="00B04A9A" w:rsidRPr="00B04A9A" w:rsidRDefault="00B04A9A" w:rsidP="00E34A0D">
      <w:r w:rsidRPr="00B04A9A">
        <w:lastRenderedPageBreak/>
        <w:t xml:space="preserve">Videójátékok esetében viszont, ahol a terep dinamikus változtatása a cél a magas </w:t>
      </w:r>
      <w:proofErr w:type="spellStart"/>
      <w:r w:rsidRPr="00B04A9A">
        <w:t>vertex</w:t>
      </w:r>
      <w:proofErr w:type="spellEnd"/>
      <w:r w:rsidRPr="00B04A9A">
        <w:t xml:space="preserve"> szám és az ahhoz tartozó magas műveletigény megnehezíti a frissítési ráta tartását. Minden változtatáskor újra kell számolni az egész </w:t>
      </w:r>
      <w:proofErr w:type="spellStart"/>
      <w:r w:rsidRPr="00B04A9A">
        <w:t>mesh</w:t>
      </w:r>
      <w:proofErr w:type="spellEnd"/>
      <w:r w:rsidRPr="00B04A9A">
        <w:t xml:space="preserve">-t, ami időbe telik. Emellett magas </w:t>
      </w:r>
      <w:proofErr w:type="spellStart"/>
      <w:r w:rsidRPr="00B04A9A">
        <w:t>vertex</w:t>
      </w:r>
      <w:proofErr w:type="spellEnd"/>
      <w:r w:rsidRPr="00B04A9A">
        <w:t xml:space="preserve"> számú </w:t>
      </w:r>
      <w:proofErr w:type="spellStart"/>
      <w:r w:rsidRPr="00B04A9A">
        <w:t>mesh</w:t>
      </w:r>
      <w:proofErr w:type="spellEnd"/>
      <w:r w:rsidRPr="00B04A9A">
        <w:t xml:space="preserve"> megjelenítése magasabb memóriahasználattal jár. </w:t>
      </w:r>
    </w:p>
    <w:p w14:paraId="36C912E9" w14:textId="77777777" w:rsidR="00B04A9A" w:rsidRPr="00B04A9A" w:rsidRDefault="00B04A9A" w:rsidP="00E34A0D">
      <w:pPr>
        <w:pStyle w:val="Heading2"/>
      </w:pPr>
      <w:bookmarkStart w:id="85" w:name="_Toc179380868"/>
      <w:bookmarkStart w:id="86" w:name="_Toc183046158"/>
      <w:r w:rsidRPr="00B04A9A">
        <w:t>Az algoritmus optimalizálása</w:t>
      </w:r>
      <w:bookmarkEnd w:id="85"/>
      <w:bookmarkEnd w:id="86"/>
    </w:p>
    <w:p w14:paraId="5AE745A4" w14:textId="77777777" w:rsidR="00B04A9A" w:rsidRPr="00B04A9A" w:rsidRDefault="00B04A9A" w:rsidP="00E34A0D">
      <w:r w:rsidRPr="00B04A9A">
        <w:t xml:space="preserve">Az algoritmus optimalizálatlan működése abból fakad, hogy a kockákat és a kockák konfigurációin belüli háromszögeket is külön kezeli, annak ellenére, hogy egy összefüggő hálót alkot belőlük. </w:t>
      </w:r>
    </w:p>
    <w:p w14:paraId="75678BFA" w14:textId="77777777" w:rsidR="00B04A9A" w:rsidRPr="00B04A9A" w:rsidRDefault="00B04A9A" w:rsidP="00E34A0D">
      <w:pPr>
        <w:pStyle w:val="Heading2"/>
      </w:pPr>
      <w:bookmarkStart w:id="87" w:name="_Toc179380869"/>
      <w:bookmarkStart w:id="88" w:name="_Toc183046159"/>
      <w:r w:rsidRPr="00B04A9A">
        <w:t>Kocka és kocka közötti optimalizálás</w:t>
      </w:r>
      <w:bookmarkEnd w:id="87"/>
      <w:bookmarkEnd w:id="88"/>
    </w:p>
    <w:p w14:paraId="2071E923" w14:textId="77777777" w:rsidR="00B04A9A" w:rsidRPr="00B04A9A" w:rsidRDefault="00B04A9A" w:rsidP="00E34A0D">
      <w:r w:rsidRPr="00B04A9A">
        <w:t xml:space="preserve">Ennek megoldása egy olyan adatszerkezet bevezetése, amely </w:t>
      </w:r>
      <w:proofErr w:type="spellStart"/>
      <w:r w:rsidRPr="00B04A9A">
        <w:t>számontartja</w:t>
      </w:r>
      <w:proofErr w:type="spellEnd"/>
      <w:r w:rsidRPr="00B04A9A">
        <w:t xml:space="preserve"> mely értékeket számolta már ki az algoritmus egy előző iterációban és hogy az értékek hol találhatóak meg. Ezek az értékek a kiszámolt </w:t>
      </w:r>
      <w:proofErr w:type="spellStart"/>
      <w:r w:rsidRPr="00B04A9A">
        <w:t>vertex</w:t>
      </w:r>
      <w:proofErr w:type="spellEnd"/>
      <w:r w:rsidRPr="00B04A9A">
        <w:t xml:space="preserve">-ek (3 dimenziós vektorok). Minden </w:t>
      </w:r>
      <w:proofErr w:type="spellStart"/>
      <w:r w:rsidRPr="00B04A9A">
        <w:t>vertex</w:t>
      </w:r>
      <w:proofErr w:type="spellEnd"/>
      <w:r w:rsidRPr="00B04A9A">
        <w:t xml:space="preserve">-el van tárolva a </w:t>
      </w:r>
      <w:proofErr w:type="spellStart"/>
      <w:r w:rsidRPr="00B04A9A">
        <w:t>vertices</w:t>
      </w:r>
      <w:proofErr w:type="spellEnd"/>
      <w:r w:rsidRPr="00B04A9A">
        <w:t xml:space="preserve"> listában, ezeknek az indexeit pedig be kell illeszteni a </w:t>
      </w:r>
      <w:proofErr w:type="spellStart"/>
      <w:r w:rsidRPr="00B04A9A">
        <w:t>triangles</w:t>
      </w:r>
      <w:proofErr w:type="spellEnd"/>
      <w:r w:rsidRPr="00B04A9A">
        <w:t xml:space="preserve"> listába. Ahhoz, hogy az algoritmus össze tudja kötni a kiszámolandó </w:t>
      </w:r>
      <w:proofErr w:type="spellStart"/>
      <w:r w:rsidRPr="00B04A9A">
        <w:t>vertex-et</w:t>
      </w:r>
      <w:proofErr w:type="spellEnd"/>
      <w:r w:rsidRPr="00B04A9A">
        <w:t xml:space="preserve"> az előzőleg kiszámított párjával vagy párjaival, egy 4 dimenziós tömböt használ. Az első három dimenzió az adott kocka térbeli pozícióját határozza meg, a negyedik dimenzió a kocka 12 élét tartalmazza. </w:t>
      </w:r>
    </w:p>
    <w:p w14:paraId="6D03B6DB" w14:textId="77777777" w:rsidR="00A23BFF" w:rsidRDefault="00B04A9A" w:rsidP="00A23BFF">
      <w:pPr>
        <w:keepNext/>
        <w:jc w:val="center"/>
      </w:pPr>
      <w:r w:rsidRPr="00B04A9A">
        <w:rPr>
          <w:noProof/>
        </w:rPr>
        <w:drawing>
          <wp:inline distT="0" distB="0" distL="0" distR="0" wp14:anchorId="05F125B6" wp14:editId="0F406B7F">
            <wp:extent cx="3702303" cy="1962150"/>
            <wp:effectExtent l="0" t="0" r="0" b="0"/>
            <wp:docPr id="6552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30" name="Picture 65520730"/>
                    <pic:cNvPicPr/>
                  </pic:nvPicPr>
                  <pic:blipFill>
                    <a:blip r:embed="rId24">
                      <a:extLst>
                        <a:ext uri="{28A0092B-C50C-407E-A947-70E740481C1C}">
                          <a14:useLocalDpi xmlns:a14="http://schemas.microsoft.com/office/drawing/2010/main" val="0"/>
                        </a:ext>
                      </a:extLst>
                    </a:blip>
                    <a:stretch>
                      <a:fillRect/>
                    </a:stretch>
                  </pic:blipFill>
                  <pic:spPr>
                    <a:xfrm>
                      <a:off x="0" y="0"/>
                      <a:ext cx="3746328" cy="1985482"/>
                    </a:xfrm>
                    <a:prstGeom prst="rect">
                      <a:avLst/>
                    </a:prstGeom>
                  </pic:spPr>
                </pic:pic>
              </a:graphicData>
            </a:graphic>
          </wp:inline>
        </w:drawing>
      </w:r>
    </w:p>
    <w:p w14:paraId="4D09AC2C" w14:textId="37926479" w:rsidR="00B04A9A" w:rsidRPr="009017CB" w:rsidRDefault="00A23BFF" w:rsidP="00A23BFF">
      <w:pPr>
        <w:pStyle w:val="Caption"/>
        <w:jc w:val="center"/>
        <w:rPr>
          <w:rFonts w:ascii="Times New Roman" w:hAnsi="Times New Roman" w:cs="Times New Roman"/>
          <w:szCs w:val="22"/>
        </w:rPr>
      </w:pPr>
      <w:r w:rsidRPr="009017CB">
        <w:rPr>
          <w:rFonts w:ascii="Times New Roman" w:hAnsi="Times New Roman" w:cs="Times New Roman"/>
          <w:szCs w:val="22"/>
        </w:rPr>
        <w:fldChar w:fldCharType="begin"/>
      </w:r>
      <w:r w:rsidRPr="009017CB">
        <w:rPr>
          <w:rFonts w:ascii="Times New Roman" w:hAnsi="Times New Roman" w:cs="Times New Roman"/>
          <w:szCs w:val="22"/>
        </w:rPr>
        <w:instrText xml:space="preserve"> SEQ ábra \* ARABIC </w:instrText>
      </w:r>
      <w:r w:rsidRPr="009017CB">
        <w:rPr>
          <w:rFonts w:ascii="Times New Roman" w:hAnsi="Times New Roman" w:cs="Times New Roman"/>
          <w:szCs w:val="22"/>
        </w:rPr>
        <w:fldChar w:fldCharType="separate"/>
      </w:r>
      <w:r w:rsidR="00BD7B34">
        <w:rPr>
          <w:rFonts w:ascii="Times New Roman" w:hAnsi="Times New Roman" w:cs="Times New Roman"/>
          <w:noProof/>
          <w:szCs w:val="22"/>
        </w:rPr>
        <w:t>15</w:t>
      </w:r>
      <w:r w:rsidRPr="009017CB">
        <w:rPr>
          <w:rFonts w:ascii="Times New Roman" w:hAnsi="Times New Roman" w:cs="Times New Roman"/>
          <w:szCs w:val="22"/>
        </w:rPr>
        <w:fldChar w:fldCharType="end"/>
      </w:r>
      <w:r w:rsidRPr="009017CB">
        <w:rPr>
          <w:rFonts w:ascii="Times New Roman" w:hAnsi="Times New Roman" w:cs="Times New Roman"/>
        </w:rPr>
        <w:t>. ábra Kockák közötti kapcsolat</w:t>
      </w:r>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p w14:paraId="01224B31" w14:textId="74A0B6C9"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2057569"/>
        <w:rPr>
          <w:rFonts w:ascii="Consolas" w:hAnsi="Consolas" w:cs="Courier New"/>
          <w:sz w:val="18"/>
          <w:szCs w:val="18"/>
        </w:rPr>
      </w:pPr>
      <w:r w:rsidRPr="00FC0A8E">
        <w:rPr>
          <w:rFonts w:ascii="Consolas" w:hAnsi="Consolas" w:cs="Courier New"/>
          <w:sz w:val="18"/>
          <w:szCs w:val="18"/>
        </w:rPr>
        <w:t xml:space="preserve">1. </w:t>
      </w:r>
      <w:r w:rsidRPr="00FC0A8E">
        <w:rPr>
          <w:rFonts w:ascii="Consolas" w:hAnsi="Consolas" w:cs="Courier New"/>
          <w:color w:val="000088"/>
          <w:sz w:val="18"/>
          <w:szCs w:val="18"/>
        </w:rPr>
        <w:t>int</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vertexIndexArray</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12</w:t>
      </w:r>
      <w:r w:rsidRPr="00FC0A8E">
        <w:rPr>
          <w:rFonts w:ascii="Consolas" w:hAnsi="Consolas" w:cs="Courier New"/>
          <w:color w:val="666600"/>
          <w:sz w:val="18"/>
          <w:szCs w:val="18"/>
        </w:rPr>
        <w:t>];</w:t>
      </w:r>
    </w:p>
    <w:p w14:paraId="5A563055" w14:textId="77777777" w:rsidR="00B04A9A" w:rsidRPr="00B04A9A" w:rsidRDefault="00B04A9A" w:rsidP="00E34A0D">
      <w:r w:rsidRPr="00B04A9A">
        <w:lastRenderedPageBreak/>
        <w:t xml:space="preserve">A tömbben az algoritmus eltárolja azt az indexet, ahol az adott </w:t>
      </w:r>
      <w:proofErr w:type="spellStart"/>
      <w:r w:rsidRPr="00B04A9A">
        <w:t>vertex</w:t>
      </w:r>
      <w:proofErr w:type="spellEnd"/>
      <w:r w:rsidRPr="00B04A9A">
        <w:t xml:space="preserve"> található a </w:t>
      </w:r>
      <w:proofErr w:type="spellStart"/>
      <w:r w:rsidRPr="00B04A9A">
        <w:t>vertices</w:t>
      </w:r>
      <w:proofErr w:type="spellEnd"/>
      <w:r w:rsidRPr="00B04A9A">
        <w:t xml:space="preserve"> listában. Később, ha újra szükség van egy </w:t>
      </w:r>
      <w:proofErr w:type="spellStart"/>
      <w:r w:rsidRPr="00B04A9A">
        <w:t>vertex</w:t>
      </w:r>
      <w:proofErr w:type="spellEnd"/>
      <w:r w:rsidRPr="00B04A9A">
        <w:t xml:space="preserve">-re, akkor azt nem kell kiszámolni, hanem a tömbben visszanézve indexe segítségével referálni lehet. A tömb -1 -el van inicializálva, ha valahol -1 szerepel, az azt jelenti, hogy nincs rendelkezésre álló index, vagyis nincs kiszámított </w:t>
      </w:r>
      <w:proofErr w:type="spellStart"/>
      <w:r w:rsidRPr="00B04A9A">
        <w:t>vertex</w:t>
      </w:r>
      <w:proofErr w:type="spellEnd"/>
      <w:r w:rsidRPr="00B04A9A">
        <w:t xml:space="preserve"> amire referálni lehetne. Például: </w:t>
      </w:r>
    </w:p>
    <w:p w14:paraId="7F19A2D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8490673"/>
        <w:rPr>
          <w:rFonts w:ascii="Consolas" w:hAnsi="Consolas" w:cs="Courier New"/>
          <w:sz w:val="18"/>
          <w:szCs w:val="18"/>
        </w:rPr>
      </w:pPr>
      <w:r w:rsidRPr="00FC0A8E">
        <w:rPr>
          <w:rFonts w:ascii="Consolas" w:hAnsi="Consolas" w:cs="Courier New"/>
          <w:sz w:val="18"/>
          <w:szCs w:val="18"/>
        </w:rPr>
        <w:t xml:space="preserve">1.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index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158925D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8490673"/>
        <w:rPr>
          <w:rFonts w:ascii="Consolas" w:hAnsi="Consolas" w:cs="Courier New"/>
          <w:sz w:val="18"/>
          <w:szCs w:val="18"/>
        </w:rPr>
      </w:pPr>
      <w:r w:rsidRPr="00FC0A8E">
        <w:rPr>
          <w:rFonts w:ascii="Consolas" w:hAnsi="Consolas" w:cs="Courier New"/>
          <w:sz w:val="18"/>
          <w:szCs w:val="18"/>
        </w:rPr>
        <w:t xml:space="preserve">2.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index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497E709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8490673"/>
        <w:rPr>
          <w:rFonts w:ascii="Consolas" w:hAnsi="Consolas" w:cs="Courier New"/>
          <w:sz w:val="18"/>
          <w:szCs w:val="18"/>
        </w:rPr>
      </w:pPr>
      <w:r w:rsidRPr="00FC0A8E">
        <w:rPr>
          <w:rFonts w:ascii="Consolas" w:hAnsi="Consolas" w:cs="Courier New"/>
          <w:sz w:val="18"/>
          <w:szCs w:val="18"/>
        </w:rPr>
        <w:t xml:space="preserve">3. </w:t>
      </w:r>
      <w:r w:rsidRPr="00FC0A8E">
        <w:rPr>
          <w:rFonts w:ascii="Consolas" w:hAnsi="Consolas" w:cs="Courier New"/>
          <w:color w:val="666600"/>
          <w:sz w:val="18"/>
          <w:szCs w:val="18"/>
        </w:rPr>
        <w:t>{</w:t>
      </w:r>
    </w:p>
    <w:p w14:paraId="12B3355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8490673"/>
        <w:rPr>
          <w:rFonts w:ascii="Consolas" w:hAnsi="Consolas" w:cs="Courier New"/>
          <w:sz w:val="18"/>
          <w:szCs w:val="18"/>
        </w:rPr>
      </w:pPr>
      <w:r w:rsidRPr="00FC0A8E">
        <w:rPr>
          <w:rFonts w:ascii="Consolas" w:hAnsi="Consolas" w:cs="Courier New"/>
          <w:sz w:val="18"/>
          <w:szCs w:val="18"/>
        </w:rPr>
        <w:t xml:space="preserve">4.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3</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index</w:t>
      </w:r>
      <w:r w:rsidRPr="00FC0A8E">
        <w:rPr>
          <w:rFonts w:ascii="Consolas" w:hAnsi="Consolas" w:cs="Courier New"/>
          <w:color w:val="666600"/>
          <w:sz w:val="18"/>
          <w:szCs w:val="18"/>
        </w:rPr>
        <w:t>;</w:t>
      </w:r>
    </w:p>
    <w:p w14:paraId="00131412"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8490673"/>
        <w:rPr>
          <w:rFonts w:ascii="Consolas" w:hAnsi="Consolas" w:cs="Courier New"/>
          <w:sz w:val="18"/>
          <w:szCs w:val="18"/>
        </w:rPr>
      </w:pPr>
      <w:r w:rsidRPr="00FC0A8E">
        <w:rPr>
          <w:rFonts w:ascii="Consolas" w:hAnsi="Consolas" w:cs="Courier New"/>
          <w:sz w:val="18"/>
          <w:szCs w:val="18"/>
        </w:rPr>
        <w:t xml:space="preserve">5.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triangles</w:t>
      </w:r>
      <w:r w:rsidRPr="00FC0A8E">
        <w:rPr>
          <w:rFonts w:ascii="Consolas" w:hAnsi="Consolas" w:cs="Courier New"/>
          <w:color w:val="666600"/>
          <w:sz w:val="18"/>
          <w:szCs w:val="18"/>
        </w:rPr>
        <w:t>.</w:t>
      </w:r>
      <w:r w:rsidRPr="00FC0A8E">
        <w:rPr>
          <w:rFonts w:ascii="Consolas" w:hAnsi="Consolas" w:cs="Courier New"/>
          <w:color w:val="660066"/>
          <w:sz w:val="18"/>
          <w:szCs w:val="18"/>
        </w:rPr>
        <w:t>Add</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index</w:t>
      </w:r>
      <w:r w:rsidRPr="00FC0A8E">
        <w:rPr>
          <w:rFonts w:ascii="Consolas" w:hAnsi="Consolas" w:cs="Courier New"/>
          <w:color w:val="666600"/>
          <w:sz w:val="18"/>
          <w:szCs w:val="18"/>
        </w:rPr>
        <w:t>);</w:t>
      </w:r>
    </w:p>
    <w:p w14:paraId="47A822B9" w14:textId="40230A8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8490673"/>
        <w:rPr>
          <w:rFonts w:ascii="Consolas" w:hAnsi="Consolas" w:cs="Courier New"/>
          <w:sz w:val="18"/>
          <w:szCs w:val="18"/>
        </w:rPr>
      </w:pPr>
      <w:r w:rsidRPr="00FC0A8E">
        <w:rPr>
          <w:rFonts w:ascii="Consolas" w:hAnsi="Consolas" w:cs="Courier New"/>
          <w:sz w:val="18"/>
          <w:szCs w:val="18"/>
        </w:rPr>
        <w:t xml:space="preserve">6. </w:t>
      </w:r>
      <w:r w:rsidRPr="00FC0A8E">
        <w:rPr>
          <w:rFonts w:ascii="Consolas" w:hAnsi="Consolas" w:cs="Courier New"/>
          <w:color w:val="666600"/>
          <w:sz w:val="18"/>
          <w:szCs w:val="18"/>
        </w:rPr>
        <w:t>}</w:t>
      </w:r>
      <w:r w:rsidRPr="00FC0A8E">
        <w:rPr>
          <w:rFonts w:ascii="Consolas" w:hAnsi="Consolas" w:cs="Courier New"/>
          <w:color w:val="666600"/>
          <w:sz w:val="18"/>
          <w:szCs w:val="18"/>
        </w:rPr>
        <w:br/>
      </w:r>
      <w:r w:rsidRPr="00FC0A8E">
        <w:rPr>
          <w:rFonts w:ascii="Consolas" w:hAnsi="Consolas" w:cs="Courier New"/>
          <w:color w:val="000088"/>
          <w:sz w:val="18"/>
          <w:szCs w:val="18"/>
        </w:rPr>
        <w:t xml:space="preserve">7. </w:t>
      </w:r>
      <w:proofErr w:type="spellStart"/>
      <w:r w:rsidRPr="00FC0A8E">
        <w:rPr>
          <w:rFonts w:ascii="Consolas" w:hAnsi="Consolas" w:cs="Courier New"/>
          <w:color w:val="000088"/>
          <w:sz w:val="18"/>
          <w:szCs w:val="18"/>
        </w:rPr>
        <w:t>else</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3C572AA8" w14:textId="77777777" w:rsidR="00B04A9A" w:rsidRPr="00B04A9A" w:rsidRDefault="00B04A9A" w:rsidP="00E34A0D">
      <w:r w:rsidRPr="00B04A9A">
        <w:t xml:space="preserve">A fenti példában az adott kocka 3-as számú élén lévő </w:t>
      </w:r>
      <w:proofErr w:type="spellStart"/>
      <w:r w:rsidRPr="00B04A9A">
        <w:t>vertex-et</w:t>
      </w:r>
      <w:proofErr w:type="spellEnd"/>
      <w:r w:rsidRPr="00B04A9A">
        <w:t xml:space="preserve"> akarjuk megkeresni. Ehhez vissza kell lépni egyet az X tengelyen, majd ellenőrizni, hogy létezik-e már korábban kiszámolt </w:t>
      </w:r>
      <w:proofErr w:type="spellStart"/>
      <w:r w:rsidRPr="00B04A9A">
        <w:t>vertex</w:t>
      </w:r>
      <w:proofErr w:type="spellEnd"/>
      <w:r w:rsidRPr="00B04A9A">
        <w:t xml:space="preserve"> a jelenlegi 3. számú éllel megegyező, az előző kockán 1. számú élhez. Ha igen, vagyis, ha az index nem egyenlő -1 -el, akkor azt az indexet tovább lehet hozni az adott kocka 3. élére és be lehet illeszteni a </w:t>
      </w:r>
      <w:proofErr w:type="spellStart"/>
      <w:r w:rsidRPr="00B04A9A">
        <w:t>triangles</w:t>
      </w:r>
      <w:proofErr w:type="spellEnd"/>
      <w:r w:rsidRPr="00B04A9A">
        <w:t xml:space="preserve"> listába, különben ki kéne számolni.</w:t>
      </w:r>
    </w:p>
    <w:p w14:paraId="770C3144" w14:textId="77777777" w:rsidR="00B04A9A" w:rsidRPr="00B04A9A" w:rsidRDefault="00B04A9A" w:rsidP="00E34A0D">
      <w:r w:rsidRPr="00B04A9A">
        <w:t>Azonban ahhoz, hogy ezt a folyamatot automatizálni lehessen szükség van egy pár feltételre. A fenti példa feltételezi, hogy létezik az X tengelyen előző kocka és tudja, hogy a 3. élnek a párja az 1. él. Algoritmikus módon ezeket a feltételeket mindig ki kell értékelni és irányítani kell az algoritmust, hogy a megfelelő éleket válassza egy listából, ahol az összes él közötti kapcsolat fel van tüntetve.</w:t>
      </w:r>
    </w:p>
    <w:p w14:paraId="29CB046D" w14:textId="77777777" w:rsidR="00B04A9A" w:rsidRPr="00B04A9A" w:rsidRDefault="00B04A9A" w:rsidP="00E34A0D">
      <w:r w:rsidRPr="00B04A9A">
        <w:t>Az élek közötti kapcsolatot egy 3 dimenziós vektorokból álló tömb tartja számon:</w:t>
      </w:r>
    </w:p>
    <w:p w14:paraId="667A4C5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 1.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public</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static</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readonly</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redirect</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p>
    <w:p w14:paraId="7CCEF43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 2.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2A7C3A6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 3.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X   Y   Z          </w:t>
      </w:r>
    </w:p>
    <w:p w14:paraId="7AD83E8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 4.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2</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4</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0  </w:t>
      </w:r>
    </w:p>
    <w:p w14:paraId="54E3B016"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 5.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5</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1  </w:t>
      </w:r>
    </w:p>
    <w:p w14:paraId="3DE71D5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 6.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6</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2  </w:t>
      </w:r>
    </w:p>
    <w:p w14:paraId="665CD11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 7.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7</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3  </w:t>
      </w:r>
    </w:p>
    <w:p w14:paraId="11CF4F2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 8.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6</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4  </w:t>
      </w:r>
    </w:p>
    <w:p w14:paraId="591D650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 9.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5  </w:t>
      </w:r>
    </w:p>
    <w:p w14:paraId="57B9F57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10.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6  </w:t>
      </w:r>
    </w:p>
    <w:p w14:paraId="140BB9D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11.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5</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7  </w:t>
      </w:r>
    </w:p>
    <w:p w14:paraId="20E5497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12.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9</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8  </w:t>
      </w:r>
    </w:p>
    <w:p w14:paraId="17413F31"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13.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9  </w:t>
      </w:r>
    </w:p>
    <w:p w14:paraId="3D21FB2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14.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10 </w:t>
      </w:r>
    </w:p>
    <w:p w14:paraId="5BAD553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15.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666600"/>
          <w:sz w:val="18"/>
          <w:szCs w:val="18"/>
        </w:rPr>
        <w:t>(</w:t>
      </w:r>
      <w:r w:rsidRPr="00FC0A8E">
        <w:rPr>
          <w:rFonts w:ascii="Consolas" w:hAnsi="Consolas" w:cs="Courier New"/>
          <w:color w:val="006666"/>
          <w:sz w:val="18"/>
          <w:szCs w:val="18"/>
        </w:rPr>
        <w:t>10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11</w:t>
      </w:r>
    </w:p>
    <w:p w14:paraId="79C93DDC" w14:textId="52599CEA"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690881"/>
        <w:rPr>
          <w:rFonts w:ascii="Consolas" w:hAnsi="Consolas" w:cs="Courier New"/>
          <w:sz w:val="18"/>
          <w:szCs w:val="18"/>
        </w:rPr>
      </w:pPr>
      <w:r w:rsidRPr="00FC0A8E">
        <w:rPr>
          <w:rFonts w:ascii="Consolas" w:hAnsi="Consolas" w:cs="Courier New"/>
          <w:sz w:val="18"/>
          <w:szCs w:val="18"/>
        </w:rPr>
        <w:t xml:space="preserve">16. </w:t>
      </w:r>
      <w:r w:rsidRPr="00FC0A8E">
        <w:rPr>
          <w:rFonts w:ascii="Consolas" w:hAnsi="Consolas" w:cs="Courier New"/>
          <w:color w:val="666600"/>
          <w:sz w:val="18"/>
          <w:szCs w:val="18"/>
        </w:rPr>
        <w:t>}</w:t>
      </w:r>
    </w:p>
    <w:p w14:paraId="633D242E" w14:textId="77777777" w:rsidR="00B04A9A" w:rsidRPr="00B04A9A" w:rsidRDefault="00B04A9A" w:rsidP="00E34A0D">
      <w:r w:rsidRPr="00B04A9A">
        <w:t xml:space="preserve">A tömb indexei jelentik az adott élnek a sorszámát, aminek a párját keressük az előző kockában. A vektorok X, Y és Z elemei jelentik, hogy az adott tengelyen van-e párja az élnek és ha igen, mi annak a sorszáma az előző kockában. Például, a 0. élnek kettő párja is van, az </w:t>
      </w:r>
      <w:r w:rsidRPr="00B04A9A">
        <w:lastRenderedPageBreak/>
        <w:t>Y és Z tengelyen. Az X komponens értéke -1, vagyis a 0. élhez nem tartozik pár az X tengelyen. Ha tudjuk, hogy az Y tengelyen van előző kocka, vissza lehet nézni annak a kockának a 2. élét és megvizsgálni, hogy van-e ott érvényes index eltárolva. Ha nincs, vagy ha nincs az Y tengelyen előző kocka, akkor még tovább lehet lépni a Z tengelyre, ha ott létezik előző kocka. A Z tengelyen a 0. él párja a 4. él az előző kockából. Ha ott van eltárolva érvényes index akkor azt fel lehet használni.</w:t>
      </w:r>
    </w:p>
    <w:p w14:paraId="3BA1DB65" w14:textId="77777777" w:rsidR="00B04A9A" w:rsidRPr="00B04A9A" w:rsidRDefault="00B04A9A" w:rsidP="00E34A0D">
      <w:r w:rsidRPr="00B04A9A">
        <w:t xml:space="preserve">A tömb adataiból látszik, hogy a 5., 6. és 10. élen nincs lehetőség előző értékeket visszanézni, mert nincsenek előző értékek. Ez abból fakad, hogy az algoritmus nullától felfele, mind a három tengelyen pozitív irányba járja be a teret. Ezek az élek mindig elől vannak, pár nélkül, mert a következő kocka még nincs kiszámolva. Ezen a három élen mindig ki kell számolni a </w:t>
      </w:r>
      <w:proofErr w:type="spellStart"/>
      <w:r w:rsidRPr="00B04A9A">
        <w:t>vertex-eket</w:t>
      </w:r>
      <w:proofErr w:type="spellEnd"/>
      <w:r w:rsidRPr="00B04A9A">
        <w:t>.</w:t>
      </w:r>
    </w:p>
    <w:p w14:paraId="4B6A7B45" w14:textId="77777777" w:rsidR="00B04A9A" w:rsidRPr="00B04A9A" w:rsidRDefault="00B04A9A" w:rsidP="00E34A0D">
      <w:r w:rsidRPr="00B04A9A">
        <w:t xml:space="preserve">Ez elől lévő élekből következik, hogy vannak hátul lévő élek is, amelyeket hátra kell hagyni, hiszen a rajtuk kiszámolt </w:t>
      </w:r>
      <w:proofErr w:type="spellStart"/>
      <w:r w:rsidRPr="00B04A9A">
        <w:t>vertex</w:t>
      </w:r>
      <w:proofErr w:type="spellEnd"/>
      <w:r w:rsidRPr="00B04A9A">
        <w:t xml:space="preserve">-ek már nem kapcsolódnak újonnan kiszámolt </w:t>
      </w:r>
      <w:proofErr w:type="spellStart"/>
      <w:r w:rsidRPr="00B04A9A">
        <w:t>vertex-ekhez</w:t>
      </w:r>
      <w:proofErr w:type="spellEnd"/>
      <w:r w:rsidRPr="00B04A9A">
        <w:t xml:space="preserve">. Ezek az élek a 0., 3. és 8. élek. Ezekre az élekre nem hivatkozik a tömb sehol, hiszen ezek minden lépésben hátra vannak hagyva. </w:t>
      </w:r>
    </w:p>
    <w:p w14:paraId="4F07EE24" w14:textId="77777777" w:rsidR="00B04A9A" w:rsidRPr="00B04A9A" w:rsidRDefault="00B04A9A" w:rsidP="00E34A0D">
      <w:r w:rsidRPr="00B04A9A">
        <w:t>Feltételek a megfelelő működéshez:</w:t>
      </w:r>
    </w:p>
    <w:p w14:paraId="7E47C061" w14:textId="77777777" w:rsidR="00B04A9A" w:rsidRPr="00B04A9A" w:rsidRDefault="00B04A9A" w:rsidP="00E34A0D">
      <w:pPr>
        <w:pStyle w:val="ListParagraph"/>
        <w:numPr>
          <w:ilvl w:val="0"/>
          <w:numId w:val="6"/>
        </w:numPr>
      </w:pPr>
      <w:r w:rsidRPr="00B04A9A">
        <w:t>Létezzen az adott tengelyen előző kocka, amire hivatkozhatunk.</w:t>
      </w:r>
    </w:p>
    <w:p w14:paraId="21AC3942" w14:textId="77777777" w:rsidR="00B04A9A" w:rsidRPr="00B04A9A" w:rsidRDefault="00B04A9A" w:rsidP="00E34A0D">
      <w:pPr>
        <w:pStyle w:val="ListParagraph"/>
        <w:numPr>
          <w:ilvl w:val="1"/>
          <w:numId w:val="6"/>
        </w:numPr>
      </w:pPr>
      <w:r w:rsidRPr="00B04A9A">
        <w:t>A ciklus nem az első iterációban van</w:t>
      </w:r>
    </w:p>
    <w:p w14:paraId="671D61BB" w14:textId="77777777" w:rsidR="00B04A9A" w:rsidRPr="00B04A9A" w:rsidRDefault="00B04A9A" w:rsidP="00E34A0D">
      <w:pPr>
        <w:pStyle w:val="ListParagraph"/>
        <w:numPr>
          <w:ilvl w:val="0"/>
          <w:numId w:val="6"/>
        </w:numPr>
      </w:pPr>
      <w:r w:rsidRPr="00B04A9A">
        <w:t>Létezzen olyan él az előző kockában, amely az adott éllel megegyezik.</w:t>
      </w:r>
    </w:p>
    <w:p w14:paraId="6D3B2B15" w14:textId="77777777" w:rsidR="00B04A9A" w:rsidRPr="00B04A9A" w:rsidRDefault="00B04A9A" w:rsidP="00E34A0D">
      <w:pPr>
        <w:pStyle w:val="ListParagraph"/>
        <w:numPr>
          <w:ilvl w:val="1"/>
          <w:numId w:val="6"/>
        </w:numPr>
      </w:pPr>
      <w:r w:rsidRPr="00B04A9A">
        <w:t xml:space="preserve">A </w:t>
      </w:r>
      <w:proofErr w:type="spellStart"/>
      <w:r w:rsidRPr="00B04A9A">
        <w:t>redirect</w:t>
      </w:r>
      <w:proofErr w:type="spellEnd"/>
      <w:r w:rsidRPr="00B04A9A">
        <w:t xml:space="preserve"> tömb adja meg</w:t>
      </w:r>
    </w:p>
    <w:p w14:paraId="11F0B0E7" w14:textId="77777777" w:rsidR="00B04A9A" w:rsidRPr="00B04A9A" w:rsidRDefault="00B04A9A" w:rsidP="00E34A0D">
      <w:pPr>
        <w:pStyle w:val="ListParagraph"/>
        <w:numPr>
          <w:ilvl w:val="0"/>
          <w:numId w:val="6"/>
        </w:numPr>
      </w:pPr>
      <w:r w:rsidRPr="00B04A9A">
        <w:t>Létezzen a hivatkozott élen index, amely már kiszámolt értékre mutat.</w:t>
      </w:r>
    </w:p>
    <w:p w14:paraId="59BF5386" w14:textId="77777777" w:rsidR="00B04A9A" w:rsidRPr="00B04A9A" w:rsidRDefault="00B04A9A" w:rsidP="00E34A0D">
      <w:pPr>
        <w:pStyle w:val="ListParagraph"/>
        <w:numPr>
          <w:ilvl w:val="1"/>
          <w:numId w:val="6"/>
        </w:numPr>
      </w:pPr>
      <w:r w:rsidRPr="00B04A9A">
        <w:t>Az algoritmus felépítéséből adódóan mindig igaz *</w:t>
      </w:r>
    </w:p>
    <w:p w14:paraId="657F426C"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693688"/>
        <w:rPr>
          <w:rFonts w:ascii="Consolas" w:hAnsi="Consolas" w:cs="Courier New"/>
          <w:sz w:val="18"/>
          <w:szCs w:val="18"/>
        </w:rPr>
      </w:pPr>
      <w:r w:rsidRPr="00FC0A8E">
        <w:rPr>
          <w:rFonts w:ascii="Consolas" w:hAnsi="Consolas" w:cs="Courier New"/>
          <w:sz w:val="18"/>
          <w:szCs w:val="18"/>
        </w:rPr>
        <w:t xml:space="preserve"> 1.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break</w:t>
      </w:r>
      <w:proofErr w:type="spellEnd"/>
      <w:r w:rsidRPr="00FC0A8E">
        <w:rPr>
          <w:rFonts w:ascii="Consolas" w:hAnsi="Consolas" w:cs="Courier New"/>
          <w:color w:val="666600"/>
          <w:sz w:val="18"/>
          <w:szCs w:val="18"/>
        </w:rPr>
        <w:t>;</w:t>
      </w:r>
    </w:p>
    <w:p w14:paraId="2AC13199" w14:textId="1729FFE5"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693688"/>
        <w:rPr>
          <w:rFonts w:ascii="Consolas" w:hAnsi="Consolas" w:cs="Courier New"/>
          <w:sz w:val="18"/>
          <w:szCs w:val="18"/>
        </w:rPr>
      </w:pPr>
      <w:r w:rsidRPr="00FC0A8E">
        <w:rPr>
          <w:rFonts w:ascii="Consolas" w:hAnsi="Consolas" w:cs="Courier New"/>
          <w:sz w:val="18"/>
          <w:szCs w:val="18"/>
        </w:rPr>
        <w:t xml:space="preserve"> 2. </w:t>
      </w:r>
      <w:r w:rsidRPr="00FC0A8E">
        <w:rPr>
          <w:rFonts w:ascii="Consolas" w:hAnsi="Consolas" w:cs="Courier New"/>
          <w:color w:val="666600"/>
          <w:sz w:val="18"/>
          <w:szCs w:val="18"/>
        </w:rPr>
        <w:t>...</w:t>
      </w:r>
    </w:p>
    <w:p w14:paraId="5098733A" w14:textId="4DD4051D"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693688"/>
        <w:rPr>
          <w:rFonts w:ascii="Consolas" w:hAnsi="Consolas" w:cs="Courier New"/>
          <w:sz w:val="18"/>
          <w:szCs w:val="18"/>
        </w:rPr>
      </w:pPr>
      <w:r w:rsidRPr="00FC0A8E">
        <w:rPr>
          <w:rFonts w:ascii="Consolas" w:hAnsi="Consolas" w:cs="Courier New"/>
          <w:sz w:val="18"/>
          <w:szCs w:val="18"/>
        </w:rPr>
        <w:t xml:space="preserve"> 4.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x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&lt;- 1.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&amp;&amp;</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Tables</w:t>
      </w:r>
      <w:r w:rsidRPr="00FC0A8E">
        <w:rPr>
          <w:rFonts w:ascii="Consolas" w:hAnsi="Consolas" w:cs="Courier New"/>
          <w:color w:val="666600"/>
          <w:sz w:val="18"/>
          <w:szCs w:val="18"/>
        </w:rPr>
        <w:t>.</w:t>
      </w:r>
      <w:r w:rsidRPr="00FC0A8E">
        <w:rPr>
          <w:rFonts w:ascii="Consolas" w:hAnsi="Consolas" w:cs="Courier New"/>
          <w:color w:val="000000"/>
          <w:sz w:val="18"/>
          <w:szCs w:val="18"/>
        </w:rPr>
        <w:t>redirect</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&lt;- 2.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03895E3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693688"/>
        <w:rPr>
          <w:rFonts w:ascii="Consolas" w:hAnsi="Consolas" w:cs="Courier New"/>
          <w:sz w:val="18"/>
          <w:szCs w:val="18"/>
        </w:rPr>
      </w:pPr>
      <w:r w:rsidRPr="00FC0A8E">
        <w:rPr>
          <w:rFonts w:ascii="Consolas" w:hAnsi="Consolas" w:cs="Courier New"/>
          <w:sz w:val="18"/>
          <w:szCs w:val="18"/>
        </w:rPr>
        <w:t xml:space="preserve"> 5. </w:t>
      </w:r>
      <w:r w:rsidRPr="00FC0A8E">
        <w:rPr>
          <w:rFonts w:ascii="Consolas" w:hAnsi="Consolas" w:cs="Courier New"/>
          <w:color w:val="666600"/>
          <w:sz w:val="18"/>
          <w:szCs w:val="18"/>
        </w:rPr>
        <w:t>{</w:t>
      </w:r>
    </w:p>
    <w:p w14:paraId="47EF941B"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693688"/>
        <w:rPr>
          <w:rFonts w:ascii="Consolas" w:hAnsi="Consolas" w:cs="Courier New"/>
          <w:sz w:val="18"/>
          <w:szCs w:val="18"/>
        </w:rPr>
      </w:pPr>
      <w:r w:rsidRPr="00FC0A8E">
        <w:rPr>
          <w:rFonts w:ascii="Consolas" w:hAnsi="Consolas" w:cs="Courier New"/>
          <w:sz w:val="18"/>
          <w:szCs w:val="18"/>
        </w:rPr>
        <w:t xml:space="preserve"> 6.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index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Tables</w:t>
      </w:r>
      <w:r w:rsidRPr="00FC0A8E">
        <w:rPr>
          <w:rFonts w:ascii="Consolas" w:hAnsi="Consolas" w:cs="Courier New"/>
          <w:color w:val="666600"/>
          <w:sz w:val="18"/>
          <w:szCs w:val="18"/>
        </w:rPr>
        <w:t>.</w:t>
      </w:r>
      <w:r w:rsidRPr="00FC0A8E">
        <w:rPr>
          <w:rFonts w:ascii="Consolas" w:hAnsi="Consolas" w:cs="Courier New"/>
          <w:color w:val="000000"/>
          <w:sz w:val="18"/>
          <w:szCs w:val="18"/>
        </w:rPr>
        <w:t>redirect</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p>
    <w:p w14:paraId="4D11B7E2"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693688"/>
        <w:rPr>
          <w:rFonts w:ascii="Consolas" w:hAnsi="Consolas" w:cs="Courier New"/>
          <w:sz w:val="18"/>
          <w:szCs w:val="18"/>
        </w:rPr>
      </w:pPr>
      <w:r w:rsidRPr="00FC0A8E">
        <w:rPr>
          <w:rFonts w:ascii="Consolas" w:hAnsi="Consolas" w:cs="Courier New"/>
          <w:sz w:val="18"/>
          <w:szCs w:val="18"/>
        </w:rPr>
        <w:t xml:space="preserve"> 7.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index</w:t>
      </w:r>
      <w:r w:rsidRPr="00FC0A8E">
        <w:rPr>
          <w:rFonts w:ascii="Consolas" w:hAnsi="Consolas" w:cs="Courier New"/>
          <w:color w:val="666600"/>
          <w:sz w:val="18"/>
          <w:szCs w:val="18"/>
        </w:rPr>
        <w:t>;</w:t>
      </w:r>
    </w:p>
    <w:p w14:paraId="3BC83E6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693688"/>
        <w:rPr>
          <w:rFonts w:ascii="Consolas" w:hAnsi="Consolas" w:cs="Courier New"/>
          <w:sz w:val="18"/>
          <w:szCs w:val="18"/>
        </w:rPr>
      </w:pPr>
      <w:r w:rsidRPr="00FC0A8E">
        <w:rPr>
          <w:rFonts w:ascii="Consolas" w:hAnsi="Consolas" w:cs="Courier New"/>
          <w:sz w:val="18"/>
          <w:szCs w:val="18"/>
        </w:rPr>
        <w:t xml:space="preserve"> 8.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triangles</w:t>
      </w:r>
      <w:r w:rsidRPr="00FC0A8E">
        <w:rPr>
          <w:rFonts w:ascii="Consolas" w:hAnsi="Consolas" w:cs="Courier New"/>
          <w:color w:val="666600"/>
          <w:sz w:val="18"/>
          <w:szCs w:val="18"/>
        </w:rPr>
        <w:t>.</w:t>
      </w:r>
      <w:r w:rsidRPr="00FC0A8E">
        <w:rPr>
          <w:rFonts w:ascii="Consolas" w:hAnsi="Consolas" w:cs="Courier New"/>
          <w:color w:val="660066"/>
          <w:sz w:val="18"/>
          <w:szCs w:val="18"/>
        </w:rPr>
        <w:t>Add</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index</w:t>
      </w:r>
      <w:r w:rsidRPr="00FC0A8E">
        <w:rPr>
          <w:rFonts w:ascii="Consolas" w:hAnsi="Consolas" w:cs="Courier New"/>
          <w:color w:val="666600"/>
          <w:sz w:val="18"/>
          <w:szCs w:val="18"/>
        </w:rPr>
        <w:t>);</w:t>
      </w:r>
    </w:p>
    <w:p w14:paraId="0C0EE57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693688"/>
        <w:rPr>
          <w:rFonts w:ascii="Consolas" w:hAnsi="Consolas" w:cs="Courier New"/>
          <w:sz w:val="18"/>
          <w:szCs w:val="18"/>
        </w:rPr>
      </w:pPr>
      <w:r w:rsidRPr="00FC0A8E">
        <w:rPr>
          <w:rFonts w:ascii="Consolas" w:hAnsi="Consolas" w:cs="Courier New"/>
          <w:sz w:val="18"/>
          <w:szCs w:val="18"/>
        </w:rPr>
        <w:t xml:space="preserve"> 9. </w:t>
      </w:r>
      <w:r w:rsidRPr="00FC0A8E">
        <w:rPr>
          <w:rFonts w:ascii="Consolas" w:hAnsi="Consolas" w:cs="Courier New"/>
          <w:color w:val="666600"/>
          <w:sz w:val="18"/>
          <w:szCs w:val="18"/>
        </w:rPr>
        <w:t>}</w:t>
      </w:r>
    </w:p>
    <w:p w14:paraId="2A217155" w14:textId="2E3C2CE4"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693688"/>
        <w:rPr>
          <w:rFonts w:ascii="Consolas" w:hAnsi="Consolas" w:cs="Courier New"/>
          <w:sz w:val="18"/>
          <w:szCs w:val="18"/>
        </w:rPr>
      </w:pPr>
      <w:r w:rsidRPr="00FC0A8E">
        <w:rPr>
          <w:rFonts w:ascii="Consolas" w:hAnsi="Consolas" w:cs="Courier New"/>
          <w:sz w:val="18"/>
          <w:szCs w:val="18"/>
        </w:rPr>
        <w:t xml:space="preserve">10. </w:t>
      </w:r>
      <w:proofErr w:type="spellStart"/>
      <w:r w:rsidRPr="00FC0A8E">
        <w:rPr>
          <w:rFonts w:ascii="Consolas" w:hAnsi="Consolas" w:cs="Courier New"/>
          <w:color w:val="000088"/>
          <w:sz w:val="18"/>
          <w:szCs w:val="18"/>
        </w:rPr>
        <w:t>else</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1E7A5E6C" w14:textId="77777777" w:rsidR="00B04A9A" w:rsidRDefault="00B04A9A" w:rsidP="00E34A0D">
      <w:r w:rsidRPr="00B04A9A">
        <w:t>A fenti kódrészlet az X tengelyre vonatkozó rész. Nem tartalmazza az Y és Z tengelyeket, hiszen a kód majdnem ugyan az, csak más tengelyeken vizsgál feltételt és más tengelyen lép vissza.</w:t>
      </w:r>
    </w:p>
    <w:p w14:paraId="363DA16B" w14:textId="77777777" w:rsidR="008C51AA" w:rsidRPr="00B04A9A" w:rsidRDefault="008C51AA" w:rsidP="00E34A0D"/>
    <w:p w14:paraId="578526E8" w14:textId="6831ECED" w:rsidR="00B04A9A" w:rsidRPr="00B04A9A" w:rsidRDefault="00B04A9A" w:rsidP="00E34A0D">
      <w:r w:rsidRPr="00B04A9A">
        <w:lastRenderedPageBreak/>
        <w:t>Megjegyzés:</w:t>
      </w:r>
    </w:p>
    <w:p w14:paraId="2A326BAC" w14:textId="77777777" w:rsidR="00B04A9A" w:rsidRPr="00B04A9A" w:rsidRDefault="00B04A9A" w:rsidP="00E34A0D">
      <w:r w:rsidRPr="00B04A9A">
        <w:t xml:space="preserve">A 3. feltétel mindig igaz, ha túljut az algoritmus az </w:t>
      </w:r>
      <w:proofErr w:type="spellStart"/>
      <w:r w:rsidRPr="00330D05">
        <w:rPr>
          <w:rFonts w:ascii="Cascadia Mono" w:hAnsi="Cascadia Mono" w:cs="Cascadia Mono"/>
          <w:color w:val="F6F6F6"/>
          <w:kern w:val="0"/>
          <w:sz w:val="19"/>
          <w:szCs w:val="19"/>
        </w:rPr>
        <w:t>if</w:t>
      </w:r>
      <w:proofErr w:type="spellEnd"/>
      <w:r w:rsidRPr="00330D05">
        <w:rPr>
          <w:rFonts w:ascii="Cascadia Mono" w:hAnsi="Cascadia Mono" w:cs="Cascadia Mono"/>
          <w:color w:val="F6F6F6"/>
          <w:kern w:val="0"/>
          <w:sz w:val="19"/>
          <w:szCs w:val="19"/>
        </w:rPr>
        <w:t xml:space="preserve"> (</w:t>
      </w:r>
      <w:proofErr w:type="spellStart"/>
      <w:r w:rsidRPr="00330D05">
        <w:rPr>
          <w:rFonts w:ascii="Cascadia Mono" w:hAnsi="Cascadia Mono" w:cs="Cascadia Mono"/>
          <w:color w:val="F6F6F6"/>
          <w:kern w:val="0"/>
          <w:sz w:val="19"/>
          <w:szCs w:val="19"/>
        </w:rPr>
        <w:t>edgeIndex</w:t>
      </w:r>
      <w:proofErr w:type="spellEnd"/>
      <w:r w:rsidRPr="00330D05">
        <w:rPr>
          <w:rFonts w:ascii="Cascadia Mono" w:hAnsi="Cascadia Mono" w:cs="Cascadia Mono"/>
          <w:color w:val="F6F6F6"/>
          <w:kern w:val="0"/>
          <w:sz w:val="19"/>
          <w:szCs w:val="19"/>
        </w:rPr>
        <w:t xml:space="preserve"> == -1) </w:t>
      </w:r>
      <w:proofErr w:type="spellStart"/>
      <w:r w:rsidRPr="00330D05">
        <w:rPr>
          <w:rFonts w:ascii="Cascadia Mono" w:hAnsi="Cascadia Mono" w:cs="Cascadia Mono"/>
          <w:color w:val="F6F6F6"/>
          <w:kern w:val="0"/>
          <w:sz w:val="19"/>
          <w:szCs w:val="19"/>
        </w:rPr>
        <w:t>break</w:t>
      </w:r>
      <w:proofErr w:type="spellEnd"/>
      <w:r w:rsidRPr="00330D05">
        <w:rPr>
          <w:rFonts w:ascii="Cascadia Mono" w:hAnsi="Cascadia Mono" w:cs="Cascadia Mono"/>
          <w:color w:val="F6F6F6"/>
          <w:kern w:val="0"/>
          <w:sz w:val="19"/>
          <w:szCs w:val="19"/>
        </w:rPr>
        <w:t xml:space="preserve">; </w:t>
      </w:r>
      <w:r w:rsidRPr="00B04A9A">
        <w:t>kifejezésen. A lehetséges szomszédos konfigurációk és a háló folytonossága miatt az előző kockában a kapcsolódó élen (ha van ilyen) biztos van egy már kiszámított érték. Ha nem lenne, akkor a szomszédos kockák konfigurációit lehetetlen lenne összeilleszteni annak ellenére, hogy négy sarkuk, vagyis négy skaláris értékük megegyezik és ugyan arra a négy bináris értékre jutott kiértékeléskor az algoritmus a sarkokat illetően.</w:t>
      </w:r>
    </w:p>
    <w:p w14:paraId="6B5973B5" w14:textId="77777777" w:rsidR="00B04A9A" w:rsidRPr="00B04A9A" w:rsidRDefault="00B04A9A" w:rsidP="00E34A0D">
      <w:pPr>
        <w:pStyle w:val="Heading2"/>
      </w:pPr>
      <w:bookmarkStart w:id="89" w:name="_Toc179380870"/>
      <w:bookmarkStart w:id="90" w:name="_Toc183046160"/>
      <w:r w:rsidRPr="00B04A9A">
        <w:t>Kockán belüli optimalizálás</w:t>
      </w:r>
      <w:bookmarkEnd w:id="89"/>
      <w:bookmarkEnd w:id="90"/>
    </w:p>
    <w:p w14:paraId="61B8D8DE" w14:textId="77777777" w:rsidR="00B04A9A" w:rsidRPr="00B04A9A" w:rsidRDefault="00B04A9A" w:rsidP="00E34A0D">
      <w:r w:rsidRPr="00B04A9A">
        <w:t xml:space="preserve">Kockán belül is van olyan eset, akár többször is, amikor egy élen kettő, három, de lehet, hogy öt háromszögcsúcs helyezkedik el, természetesen ugyan abban a pozícióban. Ezeket újra és újra kiszámolni szintén felesleges. Ennek a problémának a megoldása az </w:t>
      </w:r>
      <w:proofErr w:type="spellStart"/>
      <w:r w:rsidRPr="00B04A9A">
        <w:t>előzőekhez</w:t>
      </w:r>
      <w:proofErr w:type="spellEnd"/>
      <w:r w:rsidRPr="00B04A9A">
        <w:t xml:space="preserve"> képest nagyon egyszerű. Mindössze annyit kell tenni, hogy az adott pozícióban leellenőrizzük, hogy nincs-e már eltárolt index, amit felhasználhatunk.</w:t>
      </w:r>
    </w:p>
    <w:p w14:paraId="09EA2249" w14:textId="77777777" w:rsidR="00FC0A8E" w:rsidRPr="00FC0A8E" w:rsidRDefault="00FC0A8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9427341"/>
        <w:rPr>
          <w:rFonts w:ascii="Consolas" w:hAnsi="Consolas" w:cs="Courier New"/>
          <w:sz w:val="18"/>
          <w:szCs w:val="18"/>
        </w:rPr>
      </w:pPr>
      <w:bookmarkStart w:id="91" w:name="_Toc179380871"/>
      <w:r w:rsidRPr="00FC0A8E">
        <w:rPr>
          <w:rFonts w:ascii="Consolas" w:hAnsi="Consolas" w:cs="Courier New"/>
          <w:sz w:val="18"/>
          <w:szCs w:val="18"/>
        </w:rPr>
        <w:t xml:space="preserve">1.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76320689" w14:textId="77777777" w:rsidR="00FC0A8E" w:rsidRPr="00FC0A8E" w:rsidRDefault="00FC0A8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9427341"/>
        <w:rPr>
          <w:rFonts w:ascii="Consolas" w:hAnsi="Consolas" w:cs="Courier New"/>
          <w:sz w:val="18"/>
          <w:szCs w:val="18"/>
        </w:rPr>
      </w:pPr>
      <w:r w:rsidRPr="00FC0A8E">
        <w:rPr>
          <w:rFonts w:ascii="Consolas" w:hAnsi="Consolas" w:cs="Courier New"/>
          <w:sz w:val="18"/>
          <w:szCs w:val="18"/>
        </w:rPr>
        <w:t xml:space="preserve">2. </w:t>
      </w:r>
      <w:r w:rsidRPr="00FC0A8E">
        <w:rPr>
          <w:rFonts w:ascii="Consolas" w:hAnsi="Consolas" w:cs="Courier New"/>
          <w:color w:val="666600"/>
          <w:sz w:val="18"/>
          <w:szCs w:val="18"/>
        </w:rPr>
        <w:t>{</w:t>
      </w:r>
    </w:p>
    <w:p w14:paraId="7831A290" w14:textId="77777777" w:rsidR="00FC0A8E" w:rsidRPr="00FC0A8E" w:rsidRDefault="00FC0A8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9427341"/>
        <w:rPr>
          <w:rFonts w:ascii="Consolas" w:hAnsi="Consolas" w:cs="Courier New"/>
          <w:sz w:val="18"/>
          <w:szCs w:val="18"/>
        </w:rPr>
      </w:pPr>
      <w:r w:rsidRPr="00FC0A8E">
        <w:rPr>
          <w:rFonts w:ascii="Consolas" w:hAnsi="Consolas" w:cs="Courier New"/>
          <w:sz w:val="18"/>
          <w:szCs w:val="18"/>
        </w:rPr>
        <w:t xml:space="preserve">3.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triangles</w:t>
      </w:r>
      <w:r w:rsidRPr="00FC0A8E">
        <w:rPr>
          <w:rFonts w:ascii="Consolas" w:hAnsi="Consolas" w:cs="Courier New"/>
          <w:color w:val="666600"/>
          <w:sz w:val="18"/>
          <w:szCs w:val="18"/>
        </w:rPr>
        <w:t>.</w:t>
      </w:r>
      <w:r w:rsidRPr="00FC0A8E">
        <w:rPr>
          <w:rFonts w:ascii="Consolas" w:hAnsi="Consolas" w:cs="Courier New"/>
          <w:color w:val="660066"/>
          <w:sz w:val="18"/>
          <w:szCs w:val="18"/>
        </w:rPr>
        <w:t>Add</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p>
    <w:p w14:paraId="78BF20C5" w14:textId="6B0C4D6B" w:rsidR="00FC0A8E" w:rsidRPr="00FC0A8E" w:rsidRDefault="00FC0A8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9427341"/>
        <w:rPr>
          <w:rFonts w:ascii="Consolas" w:hAnsi="Consolas" w:cs="Courier New"/>
          <w:color w:val="666600"/>
          <w:sz w:val="18"/>
          <w:szCs w:val="18"/>
        </w:rPr>
      </w:pPr>
      <w:r w:rsidRPr="00FC0A8E">
        <w:rPr>
          <w:rFonts w:ascii="Consolas" w:hAnsi="Consolas" w:cs="Courier New"/>
          <w:sz w:val="18"/>
          <w:szCs w:val="18"/>
        </w:rPr>
        <w:t xml:space="preserve">4.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else</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789A7B2A" w14:textId="13C0BDC5" w:rsidR="00FC0A8E" w:rsidRDefault="00FC0A8E">
      <w:pPr>
        <w:spacing w:before="0" w:after="0" w:line="240" w:lineRule="auto"/>
        <w:ind w:firstLine="0"/>
        <w:jc w:val="left"/>
      </w:pPr>
      <w:r>
        <w:br w:type="page"/>
      </w:r>
    </w:p>
    <w:p w14:paraId="2A3366C8" w14:textId="77777777" w:rsidR="00B04A9A" w:rsidRPr="00B04A9A" w:rsidRDefault="00B04A9A" w:rsidP="00E34A0D">
      <w:pPr>
        <w:pStyle w:val="Heading2"/>
      </w:pPr>
      <w:bookmarkStart w:id="92" w:name="_Toc183046161"/>
      <w:r w:rsidRPr="00B04A9A">
        <w:lastRenderedPageBreak/>
        <w:t>Teljes kód</w:t>
      </w:r>
      <w:bookmarkEnd w:id="91"/>
      <w:bookmarkEnd w:id="92"/>
    </w:p>
    <w:p w14:paraId="10968BD1"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bookmarkStart w:id="93" w:name="_Toc179380872"/>
      <w:r w:rsidRPr="00FC0A8E">
        <w:rPr>
          <w:rFonts w:ascii="Consolas" w:hAnsi="Consolas" w:cs="Courier New"/>
          <w:sz w:val="18"/>
          <w:szCs w:val="18"/>
        </w:rPr>
        <w:t xml:space="preserve"> 1. </w:t>
      </w:r>
      <w:r w:rsidRPr="00FC0A8E">
        <w:rPr>
          <w:rFonts w:ascii="Consolas" w:hAnsi="Consolas" w:cs="Courier New"/>
          <w:color w:val="880000"/>
          <w:sz w:val="18"/>
          <w:szCs w:val="18"/>
        </w:rPr>
        <w:t xml:space="preserve">// Tripla egymásba ágyazott </w:t>
      </w:r>
      <w:proofErr w:type="spellStart"/>
      <w:r w:rsidRPr="00FC0A8E">
        <w:rPr>
          <w:rFonts w:ascii="Consolas" w:hAnsi="Consolas" w:cs="Courier New"/>
          <w:color w:val="880000"/>
          <w:sz w:val="18"/>
          <w:szCs w:val="18"/>
        </w:rPr>
        <w:t>for</w:t>
      </w:r>
      <w:proofErr w:type="spellEnd"/>
      <w:r w:rsidRPr="00FC0A8E">
        <w:rPr>
          <w:rFonts w:ascii="Consolas" w:hAnsi="Consolas" w:cs="Courier New"/>
          <w:color w:val="880000"/>
          <w:sz w:val="18"/>
          <w:szCs w:val="18"/>
        </w:rPr>
        <w:t xml:space="preserve"> ciklus a tér bejárásához</w:t>
      </w:r>
    </w:p>
    <w:p w14:paraId="7A7E976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 2.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 </w:t>
      </w:r>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cubesX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 tengely</w:t>
      </w:r>
    </w:p>
    <w:p w14:paraId="6584543D"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 3.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y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 </w:t>
      </w:r>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cubesY</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Y tengely</w:t>
      </w:r>
    </w:p>
    <w:p w14:paraId="20A09CF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 4.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z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 </w:t>
      </w:r>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cubesZ</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Z tengely</w:t>
      </w:r>
    </w:p>
    <w:p w14:paraId="4CB2DD1D"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 5.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04D9878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 6. </w:t>
      </w:r>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Vector3Int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position</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p>
    <w:p w14:paraId="28308E9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 7.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Kocka nyolc sarkán lévő skaláris értékek kiolvasása</w:t>
      </w:r>
    </w:p>
    <w:p w14:paraId="69DB4D8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 8.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float</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cube</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float</w:t>
      </w:r>
      <w:proofErr w:type="spellEnd"/>
      <w:r w:rsidRPr="00FC0A8E">
        <w:rPr>
          <w:rFonts w:ascii="Consolas" w:hAnsi="Consolas" w:cs="Courier New"/>
          <w:color w:val="666600"/>
          <w:sz w:val="18"/>
          <w:szCs w:val="18"/>
        </w:rPr>
        <w:t>[</w:t>
      </w:r>
      <w:r w:rsidRPr="00FC0A8E">
        <w:rPr>
          <w:rFonts w:ascii="Consolas" w:hAnsi="Consolas" w:cs="Courier New"/>
          <w:color w:val="006666"/>
          <w:sz w:val="18"/>
          <w:szCs w:val="18"/>
        </w:rPr>
        <w:t>8</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1D3A655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 9.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i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i </w:t>
      </w:r>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8</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i</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644DF1D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10.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cube</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i</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SampleTerrain</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position</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Tables</w:t>
      </w:r>
      <w:r w:rsidRPr="00FC0A8E">
        <w:rPr>
          <w:rFonts w:ascii="Consolas" w:hAnsi="Consolas" w:cs="Courier New"/>
          <w:color w:val="666600"/>
          <w:sz w:val="18"/>
          <w:szCs w:val="18"/>
        </w:rPr>
        <w:t>.</w:t>
      </w:r>
      <w:r w:rsidRPr="00FC0A8E">
        <w:rPr>
          <w:rFonts w:ascii="Consolas" w:hAnsi="Consolas" w:cs="Courier New"/>
          <w:color w:val="660066"/>
          <w:sz w:val="18"/>
          <w:szCs w:val="18"/>
        </w:rPr>
        <w:t>CornerTable</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i</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1D4403B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11.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Skaláris értékek alapján a konfiguráció meghatározása</w:t>
      </w:r>
    </w:p>
    <w:p w14:paraId="554FADA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12. </w:t>
      </w:r>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configIndex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GetCubeCongif</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cube</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6CC559D2"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13.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Első és utolsó konfiguráció üres</w:t>
      </w:r>
    </w:p>
    <w:p w14:paraId="6A13C70C"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14.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configIndex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configIndex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255</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continue</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13C7F7A5"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15.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Ciklus a konfigurációban található élekhez (</w:t>
      </w:r>
      <w:proofErr w:type="spellStart"/>
      <w:r w:rsidRPr="00FC0A8E">
        <w:rPr>
          <w:rFonts w:ascii="Consolas" w:hAnsi="Consolas" w:cs="Courier New"/>
          <w:color w:val="880000"/>
          <w:sz w:val="18"/>
          <w:szCs w:val="18"/>
        </w:rPr>
        <w:t>max</w:t>
      </w:r>
      <w:proofErr w:type="spellEnd"/>
      <w:r w:rsidRPr="00FC0A8E">
        <w:rPr>
          <w:rFonts w:ascii="Consolas" w:hAnsi="Consolas" w:cs="Courier New"/>
          <w:color w:val="880000"/>
          <w:sz w:val="18"/>
          <w:szCs w:val="18"/>
        </w:rPr>
        <w:t xml:space="preserve"> 15 darab </w:t>
      </w:r>
      <w:proofErr w:type="spellStart"/>
      <w:r w:rsidRPr="00FC0A8E">
        <w:rPr>
          <w:rFonts w:ascii="Consolas" w:hAnsi="Consolas" w:cs="Courier New"/>
          <w:color w:val="880000"/>
          <w:sz w:val="18"/>
          <w:szCs w:val="18"/>
        </w:rPr>
        <w:t>vertex</w:t>
      </w:r>
      <w:proofErr w:type="spellEnd"/>
      <w:r w:rsidRPr="00FC0A8E">
        <w:rPr>
          <w:rFonts w:ascii="Consolas" w:hAnsi="Consolas" w:cs="Courier New"/>
          <w:color w:val="880000"/>
          <w:sz w:val="18"/>
          <w:szCs w:val="18"/>
        </w:rPr>
        <w:t>)</w:t>
      </w:r>
    </w:p>
    <w:p w14:paraId="7974381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16.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vertexCounter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vertexCounter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15</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vertexCounter</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7A98278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17.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3A30BB1C"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18.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Él kiolvasása a konfiguráció alapján</w:t>
      </w:r>
    </w:p>
    <w:p w14:paraId="7A86F80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19. </w:t>
      </w:r>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Tables</w:t>
      </w:r>
      <w:r w:rsidRPr="00FC0A8E">
        <w:rPr>
          <w:rFonts w:ascii="Consolas" w:hAnsi="Consolas" w:cs="Courier New"/>
          <w:color w:val="666600"/>
          <w:sz w:val="18"/>
          <w:szCs w:val="18"/>
        </w:rPr>
        <w:t>.</w:t>
      </w:r>
      <w:r w:rsidRPr="00FC0A8E">
        <w:rPr>
          <w:rFonts w:ascii="Consolas" w:hAnsi="Consolas" w:cs="Courier New"/>
          <w:color w:val="660066"/>
          <w:sz w:val="18"/>
          <w:szCs w:val="18"/>
        </w:rPr>
        <w:t>TriangleTable</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configIndex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vertexCounter</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26E578F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20.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Ha nincs több él amin </w:t>
      </w:r>
      <w:proofErr w:type="spellStart"/>
      <w:r w:rsidRPr="00FC0A8E">
        <w:rPr>
          <w:rFonts w:ascii="Consolas" w:hAnsi="Consolas" w:cs="Courier New"/>
          <w:color w:val="880000"/>
          <w:sz w:val="18"/>
          <w:szCs w:val="18"/>
        </w:rPr>
        <w:t>vertex</w:t>
      </w:r>
      <w:proofErr w:type="spellEnd"/>
      <w:r w:rsidRPr="00FC0A8E">
        <w:rPr>
          <w:rFonts w:ascii="Consolas" w:hAnsi="Consolas" w:cs="Courier New"/>
          <w:color w:val="880000"/>
          <w:sz w:val="18"/>
          <w:szCs w:val="18"/>
        </w:rPr>
        <w:t xml:space="preserve"> van befejeződik a ciklus</w:t>
      </w:r>
    </w:p>
    <w:p w14:paraId="4C5D4DC1"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21.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break</w:t>
      </w:r>
      <w:proofErr w:type="spellEnd"/>
      <w:r w:rsidRPr="00FC0A8E">
        <w:rPr>
          <w:rFonts w:ascii="Consolas" w:hAnsi="Consolas" w:cs="Courier New"/>
          <w:color w:val="666600"/>
          <w:sz w:val="18"/>
          <w:szCs w:val="18"/>
        </w:rPr>
        <w:t>;</w:t>
      </w:r>
    </w:p>
    <w:p w14:paraId="327CB24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22.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Ha az adott élre már számoltunk ki </w:t>
      </w:r>
      <w:proofErr w:type="spellStart"/>
      <w:r w:rsidRPr="00FC0A8E">
        <w:rPr>
          <w:rFonts w:ascii="Consolas" w:hAnsi="Consolas" w:cs="Courier New"/>
          <w:color w:val="880000"/>
          <w:sz w:val="18"/>
          <w:szCs w:val="18"/>
        </w:rPr>
        <w:t>vertex-et</w:t>
      </w:r>
      <w:proofErr w:type="spellEnd"/>
    </w:p>
    <w:p w14:paraId="74D09E2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23. </w:t>
      </w:r>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redirect</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index</w:t>
      </w:r>
      <w:r w:rsidRPr="00FC0A8E">
        <w:rPr>
          <w:rFonts w:ascii="Consolas" w:hAnsi="Consolas" w:cs="Courier New"/>
          <w:color w:val="666600"/>
          <w:sz w:val="18"/>
          <w:szCs w:val="18"/>
        </w:rPr>
        <w:t>;</w:t>
      </w:r>
    </w:p>
    <w:p w14:paraId="0250B6E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24.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index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6D86A41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25.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6152328B"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26.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Index beillesztése</w:t>
      </w:r>
    </w:p>
    <w:p w14:paraId="2969D8C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27.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triangles</w:t>
      </w:r>
      <w:r w:rsidRPr="00FC0A8E">
        <w:rPr>
          <w:rFonts w:ascii="Consolas" w:hAnsi="Consolas" w:cs="Courier New"/>
          <w:color w:val="666600"/>
          <w:sz w:val="18"/>
          <w:szCs w:val="18"/>
        </w:rPr>
        <w:t>.</w:t>
      </w:r>
      <w:r w:rsidRPr="00FC0A8E">
        <w:rPr>
          <w:rFonts w:ascii="Consolas" w:hAnsi="Consolas" w:cs="Courier New"/>
          <w:color w:val="660066"/>
          <w:sz w:val="18"/>
          <w:szCs w:val="18"/>
        </w:rPr>
        <w:t>Add</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index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5CAE6C2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28.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2A7761B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29.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Ha az X tengelyen van előző kocka ÉS van az adott élnek párja</w:t>
      </w:r>
    </w:p>
    <w:p w14:paraId="40ED867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30.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else</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x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&amp;&amp;</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redirect</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Tables</w:t>
      </w:r>
      <w:r w:rsidRPr="00FC0A8E">
        <w:rPr>
          <w:rFonts w:ascii="Consolas" w:hAnsi="Consolas" w:cs="Courier New"/>
          <w:color w:val="666600"/>
          <w:sz w:val="18"/>
          <w:szCs w:val="18"/>
        </w:rPr>
        <w:t>.</w:t>
      </w:r>
      <w:r w:rsidRPr="00FC0A8E">
        <w:rPr>
          <w:rFonts w:ascii="Consolas" w:hAnsi="Consolas" w:cs="Courier New"/>
          <w:color w:val="000000"/>
          <w:sz w:val="18"/>
          <w:szCs w:val="18"/>
        </w:rPr>
        <w:t>redirect</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734D931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31.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0211F611"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32.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Index kiolvasása (X tengely)</w:t>
      </w:r>
    </w:p>
    <w:p w14:paraId="0619899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33. </w:t>
      </w:r>
      <w:r w:rsidRPr="00FC0A8E">
        <w:rPr>
          <w:rFonts w:ascii="Consolas" w:hAnsi="Consolas" w:cs="Courier New"/>
          <w:color w:val="000000"/>
          <w:sz w:val="18"/>
          <w:szCs w:val="18"/>
        </w:rPr>
        <w:t xml:space="preserve">                  index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redirect</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1CBF8401"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34.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Index bemásolása az adott pozícióba</w:t>
      </w:r>
    </w:p>
    <w:p w14:paraId="7A37DC4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35.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index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4C0AEDD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36.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Index beillesztése az adott háromszög egyik csúcsának</w:t>
      </w:r>
    </w:p>
    <w:p w14:paraId="5A53495D"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37.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triangles</w:t>
      </w:r>
      <w:r w:rsidRPr="00FC0A8E">
        <w:rPr>
          <w:rFonts w:ascii="Consolas" w:hAnsi="Consolas" w:cs="Courier New"/>
          <w:color w:val="666600"/>
          <w:sz w:val="18"/>
          <w:szCs w:val="18"/>
        </w:rPr>
        <w:t>.</w:t>
      </w:r>
      <w:r w:rsidRPr="00FC0A8E">
        <w:rPr>
          <w:rFonts w:ascii="Consolas" w:hAnsi="Consolas" w:cs="Courier New"/>
          <w:color w:val="660066"/>
          <w:sz w:val="18"/>
          <w:szCs w:val="18"/>
        </w:rPr>
        <w:t>Add</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index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4832631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38.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500FDE7D"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39.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Ha az Y tengelyen van előző kocka ÉS van az adott élnek párja</w:t>
      </w:r>
    </w:p>
    <w:p w14:paraId="0BD754A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40.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else</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y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&amp;&amp;</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redirect</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Tables</w:t>
      </w:r>
      <w:r w:rsidRPr="00FC0A8E">
        <w:rPr>
          <w:rFonts w:ascii="Consolas" w:hAnsi="Consolas" w:cs="Courier New"/>
          <w:color w:val="666600"/>
          <w:sz w:val="18"/>
          <w:szCs w:val="18"/>
        </w:rPr>
        <w:t>.</w:t>
      </w:r>
      <w:r w:rsidRPr="00FC0A8E">
        <w:rPr>
          <w:rFonts w:ascii="Consolas" w:hAnsi="Consolas" w:cs="Courier New"/>
          <w:color w:val="000000"/>
          <w:sz w:val="18"/>
          <w:szCs w:val="18"/>
        </w:rPr>
        <w:t>redirect</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5ED74C1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41.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048E8B1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42. </w:t>
      </w:r>
      <w:r w:rsidRPr="00FC0A8E">
        <w:rPr>
          <w:rFonts w:ascii="Consolas" w:hAnsi="Consolas" w:cs="Courier New"/>
          <w:color w:val="000000"/>
          <w:sz w:val="18"/>
          <w:szCs w:val="18"/>
        </w:rPr>
        <w:t xml:space="preserve">                  index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redirect</w:t>
      </w:r>
      <w:proofErr w:type="spellEnd"/>
      <w:r w:rsidRPr="00FC0A8E">
        <w:rPr>
          <w:rFonts w:ascii="Consolas" w:hAnsi="Consolas" w:cs="Courier New"/>
          <w:color w:val="666600"/>
          <w:sz w:val="18"/>
          <w:szCs w:val="18"/>
        </w:rPr>
        <w:t>];</w:t>
      </w:r>
    </w:p>
    <w:p w14:paraId="6B799896"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43.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index</w:t>
      </w:r>
      <w:r w:rsidRPr="00FC0A8E">
        <w:rPr>
          <w:rFonts w:ascii="Consolas" w:hAnsi="Consolas" w:cs="Courier New"/>
          <w:color w:val="666600"/>
          <w:sz w:val="18"/>
          <w:szCs w:val="18"/>
        </w:rPr>
        <w:t>;</w:t>
      </w:r>
    </w:p>
    <w:p w14:paraId="32DFA00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44.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triangles</w:t>
      </w:r>
      <w:r w:rsidRPr="00FC0A8E">
        <w:rPr>
          <w:rFonts w:ascii="Consolas" w:hAnsi="Consolas" w:cs="Courier New"/>
          <w:color w:val="666600"/>
          <w:sz w:val="18"/>
          <w:szCs w:val="18"/>
        </w:rPr>
        <w:t>.</w:t>
      </w:r>
      <w:r w:rsidRPr="00FC0A8E">
        <w:rPr>
          <w:rFonts w:ascii="Consolas" w:hAnsi="Consolas" w:cs="Courier New"/>
          <w:color w:val="660066"/>
          <w:sz w:val="18"/>
          <w:szCs w:val="18"/>
        </w:rPr>
        <w:t>Add</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index</w:t>
      </w:r>
      <w:r w:rsidRPr="00FC0A8E">
        <w:rPr>
          <w:rFonts w:ascii="Consolas" w:hAnsi="Consolas" w:cs="Courier New"/>
          <w:color w:val="666600"/>
          <w:sz w:val="18"/>
          <w:szCs w:val="18"/>
        </w:rPr>
        <w:t>);</w:t>
      </w:r>
    </w:p>
    <w:p w14:paraId="480B68B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45.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78BC059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46.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Ha az Z tengelyen van előző kocka ÉS van az adott élnek párja</w:t>
      </w:r>
    </w:p>
    <w:p w14:paraId="602F9A5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47.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else</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z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&amp;&amp;</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redirect</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Tables</w:t>
      </w:r>
      <w:r w:rsidRPr="00FC0A8E">
        <w:rPr>
          <w:rFonts w:ascii="Consolas" w:hAnsi="Consolas" w:cs="Courier New"/>
          <w:color w:val="666600"/>
          <w:sz w:val="18"/>
          <w:szCs w:val="18"/>
        </w:rPr>
        <w:t>.</w:t>
      </w:r>
      <w:r w:rsidRPr="00FC0A8E">
        <w:rPr>
          <w:rFonts w:ascii="Consolas" w:hAnsi="Consolas" w:cs="Courier New"/>
          <w:color w:val="000000"/>
          <w:sz w:val="18"/>
          <w:szCs w:val="18"/>
        </w:rPr>
        <w:t>redirect</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
    <w:p w14:paraId="1D41F59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48.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067896B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49. </w:t>
      </w:r>
      <w:r w:rsidRPr="00FC0A8E">
        <w:rPr>
          <w:rFonts w:ascii="Consolas" w:hAnsi="Consolas" w:cs="Courier New"/>
          <w:color w:val="000000"/>
          <w:sz w:val="18"/>
          <w:szCs w:val="18"/>
        </w:rPr>
        <w:t xml:space="preserve">                  index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redirect</w:t>
      </w:r>
      <w:proofErr w:type="spellEnd"/>
      <w:r w:rsidRPr="00FC0A8E">
        <w:rPr>
          <w:rFonts w:ascii="Consolas" w:hAnsi="Consolas" w:cs="Courier New"/>
          <w:color w:val="666600"/>
          <w:sz w:val="18"/>
          <w:szCs w:val="18"/>
        </w:rPr>
        <w:t>];</w:t>
      </w:r>
    </w:p>
    <w:p w14:paraId="5B3A24D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50.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index</w:t>
      </w:r>
      <w:r w:rsidRPr="00FC0A8E">
        <w:rPr>
          <w:rFonts w:ascii="Consolas" w:hAnsi="Consolas" w:cs="Courier New"/>
          <w:color w:val="666600"/>
          <w:sz w:val="18"/>
          <w:szCs w:val="18"/>
        </w:rPr>
        <w:t>;</w:t>
      </w:r>
    </w:p>
    <w:p w14:paraId="60A562A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51.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triangles</w:t>
      </w:r>
      <w:r w:rsidRPr="00FC0A8E">
        <w:rPr>
          <w:rFonts w:ascii="Consolas" w:hAnsi="Consolas" w:cs="Courier New"/>
          <w:color w:val="666600"/>
          <w:sz w:val="18"/>
          <w:szCs w:val="18"/>
        </w:rPr>
        <w:t>.</w:t>
      </w:r>
      <w:r w:rsidRPr="00FC0A8E">
        <w:rPr>
          <w:rFonts w:ascii="Consolas" w:hAnsi="Consolas" w:cs="Courier New"/>
          <w:color w:val="660066"/>
          <w:sz w:val="18"/>
          <w:szCs w:val="18"/>
        </w:rPr>
        <w:t>Add</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index</w:t>
      </w:r>
      <w:r w:rsidRPr="00FC0A8E">
        <w:rPr>
          <w:rFonts w:ascii="Consolas" w:hAnsi="Consolas" w:cs="Courier New"/>
          <w:color w:val="666600"/>
          <w:sz w:val="18"/>
          <w:szCs w:val="18"/>
        </w:rPr>
        <w:t>);</w:t>
      </w:r>
    </w:p>
    <w:p w14:paraId="43C703ED"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52.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44EE71B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53.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else</w:t>
      </w:r>
      <w:proofErr w:type="spellEnd"/>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Ha nem volt előzőleg kiszámolt érték</w:t>
      </w:r>
    </w:p>
    <w:p w14:paraId="0A8D526D"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54.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6A9FC40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55. </w:t>
      </w:r>
      <w:r w:rsidRPr="00FC0A8E">
        <w:rPr>
          <w:rFonts w:ascii="Consolas" w:hAnsi="Consolas" w:cs="Courier New"/>
          <w:color w:val="000000"/>
          <w:sz w:val="18"/>
          <w:szCs w:val="18"/>
        </w:rPr>
        <w:t xml:space="preserve">                  </w:t>
      </w:r>
      <w:r w:rsidRPr="00FC0A8E">
        <w:rPr>
          <w:rFonts w:ascii="Consolas" w:hAnsi="Consolas" w:cs="Courier New"/>
          <w:color w:val="880000"/>
          <w:sz w:val="18"/>
          <w:szCs w:val="18"/>
        </w:rPr>
        <w:t xml:space="preserve">// A metódus kiszámolja majd beilleszti a </w:t>
      </w:r>
      <w:proofErr w:type="spellStart"/>
      <w:r w:rsidRPr="00FC0A8E">
        <w:rPr>
          <w:rFonts w:ascii="Consolas" w:hAnsi="Consolas" w:cs="Courier New"/>
          <w:color w:val="880000"/>
          <w:sz w:val="18"/>
          <w:szCs w:val="18"/>
        </w:rPr>
        <w:t>vertex-et</w:t>
      </w:r>
      <w:proofErr w:type="spellEnd"/>
      <w:r w:rsidRPr="00FC0A8E">
        <w:rPr>
          <w:rFonts w:ascii="Consolas" w:hAnsi="Consolas" w:cs="Courier New"/>
          <w:color w:val="880000"/>
          <w:sz w:val="18"/>
          <w:szCs w:val="18"/>
        </w:rPr>
        <w:t xml:space="preserve"> és</w:t>
      </w:r>
      <w:r w:rsidRPr="00FC0A8E">
        <w:rPr>
          <w:rFonts w:ascii="Consolas" w:hAnsi="Consolas" w:cs="Courier New"/>
          <w:color w:val="880000"/>
          <w:sz w:val="18"/>
          <w:szCs w:val="18"/>
        </w:rPr>
        <w:br/>
        <w:t xml:space="preserve">                  // visszaadja az indexét</w:t>
      </w:r>
    </w:p>
    <w:p w14:paraId="0E2F8B92"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56.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vertexIndexArray</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edgeIndex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666600"/>
          <w:sz w:val="18"/>
          <w:szCs w:val="18"/>
        </w:rPr>
        <w:br/>
        <w:t xml:space="preserve">                      </w:t>
      </w:r>
      <w:proofErr w:type="spellStart"/>
      <w:r w:rsidRPr="00FC0A8E">
        <w:rPr>
          <w:rFonts w:ascii="Consolas" w:hAnsi="Consolas" w:cs="Courier New"/>
          <w:color w:val="660066"/>
          <w:sz w:val="18"/>
          <w:szCs w:val="18"/>
        </w:rPr>
        <w:t>CalculateVertex</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position</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edgeIndex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cube</w:t>
      </w:r>
      <w:proofErr w:type="spellEnd"/>
      <w:r w:rsidRPr="00FC0A8E">
        <w:rPr>
          <w:rFonts w:ascii="Consolas" w:hAnsi="Consolas" w:cs="Courier New"/>
          <w:color w:val="666600"/>
          <w:sz w:val="18"/>
          <w:szCs w:val="18"/>
        </w:rPr>
        <w:t>);</w:t>
      </w:r>
    </w:p>
    <w:p w14:paraId="510A29C5"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57.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0DF13A3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58.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63F3C966" w14:textId="0DBB9D0D"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271632"/>
        <w:rPr>
          <w:rFonts w:ascii="Consolas" w:hAnsi="Consolas" w:cs="Courier New"/>
          <w:sz w:val="18"/>
          <w:szCs w:val="18"/>
        </w:rPr>
      </w:pPr>
      <w:r w:rsidRPr="00FC0A8E">
        <w:rPr>
          <w:rFonts w:ascii="Consolas" w:hAnsi="Consolas" w:cs="Courier New"/>
          <w:sz w:val="18"/>
          <w:szCs w:val="18"/>
        </w:rPr>
        <w:t xml:space="preserve">59.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0C43B7AD" w14:textId="77777777" w:rsidR="00B04A9A" w:rsidRPr="00B04A9A" w:rsidRDefault="00B04A9A" w:rsidP="00E34A0D">
      <w:pPr>
        <w:pStyle w:val="Heading2"/>
      </w:pPr>
      <w:bookmarkStart w:id="94" w:name="_Toc183046162"/>
      <w:proofErr w:type="spellStart"/>
      <w:r w:rsidRPr="00B04A9A">
        <w:lastRenderedPageBreak/>
        <w:t>Compute</w:t>
      </w:r>
      <w:proofErr w:type="spellEnd"/>
      <w:r w:rsidRPr="00B04A9A">
        <w:t xml:space="preserve"> </w:t>
      </w:r>
      <w:proofErr w:type="spellStart"/>
      <w:r w:rsidRPr="00B04A9A">
        <w:t>Shader</w:t>
      </w:r>
      <w:proofErr w:type="spellEnd"/>
      <w:r w:rsidRPr="00B04A9A">
        <w:t xml:space="preserve"> Használata</w:t>
      </w:r>
      <w:bookmarkEnd w:id="93"/>
      <w:bookmarkEnd w:id="94"/>
    </w:p>
    <w:p w14:paraId="1CEA11BC" w14:textId="092EF401" w:rsidR="00B04A9A" w:rsidRPr="00B04A9A" w:rsidRDefault="00B04A9A" w:rsidP="00E34A0D">
      <w:r w:rsidRPr="00B04A9A">
        <w:t xml:space="preserve">A </w:t>
      </w:r>
      <w:proofErr w:type="spellStart"/>
      <w:r w:rsidRPr="00B04A9A">
        <w:t>Compute</w:t>
      </w:r>
      <w:proofErr w:type="spellEnd"/>
      <w:r w:rsidRPr="00B04A9A">
        <w:t xml:space="preserve"> </w:t>
      </w:r>
      <w:proofErr w:type="spellStart"/>
      <w:r w:rsidRPr="00B04A9A">
        <w:t>Shader</w:t>
      </w:r>
      <w:proofErr w:type="spellEnd"/>
      <w:r w:rsidRPr="00B04A9A">
        <w:t xml:space="preserve"> egy specializált </w:t>
      </w:r>
      <w:proofErr w:type="spellStart"/>
      <w:r w:rsidRPr="00B04A9A">
        <w:t>Shader</w:t>
      </w:r>
      <w:proofErr w:type="spellEnd"/>
      <w:r w:rsidRPr="00B04A9A">
        <w:t xml:space="preserve">, amelyet arra terveztek, hogy általános célú számításokat végezzen a videókártyán. A videókártya általában grafikai műveletek számítását végzi, amelyekből közvetlenül megjelenített kép lesz. Általános célú számítás alatt bármilyen olyan műveletet lehet érteni, amelynek a kimenete nem megjeleníthető kép, vagy amelynek kimenete nem a képernyőre van irányítva, hanem még visszatér egy ciklusban a CPU oldalra.  </w:t>
      </w:r>
      <w:sdt>
        <w:sdtPr>
          <w:id w:val="1998839959"/>
          <w:citation/>
        </w:sdtPr>
        <w:sdtContent>
          <w:r w:rsidR="006A1778">
            <w:fldChar w:fldCharType="begin"/>
          </w:r>
          <w:r w:rsidR="006A1778">
            <w:rPr>
              <w:lang w:val="en-US"/>
            </w:rPr>
            <w:instrText xml:space="preserve"> CITATION Uni241 \l 1033 </w:instrText>
          </w:r>
          <w:r w:rsidR="006A1778">
            <w:fldChar w:fldCharType="separate"/>
          </w:r>
          <w:r w:rsidR="00894C3F" w:rsidRPr="00894C3F">
            <w:rPr>
              <w:noProof/>
              <w:lang w:val="en-US"/>
            </w:rPr>
            <w:t>[15]</w:t>
          </w:r>
          <w:r w:rsidR="006A1778">
            <w:fldChar w:fldCharType="end"/>
          </w:r>
        </w:sdtContent>
      </w:sdt>
      <w:sdt>
        <w:sdtPr>
          <w:id w:val="87901151"/>
          <w:citation/>
        </w:sdtPr>
        <w:sdtContent>
          <w:r w:rsidR="006A1778">
            <w:fldChar w:fldCharType="begin"/>
          </w:r>
          <w:r w:rsidR="006A1778">
            <w:rPr>
              <w:lang w:val="en-US"/>
            </w:rPr>
            <w:instrText xml:space="preserve"> CITATION Uni242 \l 1033 </w:instrText>
          </w:r>
          <w:r w:rsidR="006A1778">
            <w:fldChar w:fldCharType="separate"/>
          </w:r>
          <w:r w:rsidR="00894C3F">
            <w:rPr>
              <w:noProof/>
              <w:lang w:val="en-US"/>
            </w:rPr>
            <w:t xml:space="preserve"> </w:t>
          </w:r>
          <w:r w:rsidR="00894C3F" w:rsidRPr="00894C3F">
            <w:rPr>
              <w:noProof/>
              <w:lang w:val="en-US"/>
            </w:rPr>
            <w:t>[16]</w:t>
          </w:r>
          <w:r w:rsidR="006A1778">
            <w:fldChar w:fldCharType="end"/>
          </w:r>
        </w:sdtContent>
      </w:sdt>
    </w:p>
    <w:p w14:paraId="5AB72160" w14:textId="77777777" w:rsidR="00B04A9A" w:rsidRPr="00B04A9A" w:rsidRDefault="00B04A9A" w:rsidP="00E34A0D">
      <w:r w:rsidRPr="00B04A9A">
        <w:t xml:space="preserve">A </w:t>
      </w:r>
      <w:proofErr w:type="spellStart"/>
      <w:r w:rsidRPr="00B04A9A">
        <w:t>Compute</w:t>
      </w:r>
      <w:proofErr w:type="spellEnd"/>
      <w:r w:rsidRPr="00B04A9A">
        <w:t xml:space="preserve"> </w:t>
      </w:r>
      <w:proofErr w:type="spellStart"/>
      <w:r w:rsidRPr="00B04A9A">
        <w:t>Shader-eknek</w:t>
      </w:r>
      <w:proofErr w:type="spellEnd"/>
      <w:r w:rsidRPr="00B04A9A">
        <w:t xml:space="preserve"> több kulcsfontosságú funkciója van, amelyet CPU oldalon nem lehet megvalósítani, vagy nem olyan effektív.</w:t>
      </w:r>
    </w:p>
    <w:p w14:paraId="3E88560A" w14:textId="77777777" w:rsidR="00B04A9A" w:rsidRPr="00B04A9A" w:rsidRDefault="00B04A9A" w:rsidP="00E34A0D">
      <w:pPr>
        <w:pStyle w:val="Heading3"/>
      </w:pPr>
      <w:bookmarkStart w:id="95" w:name="_Toc179380873"/>
      <w:bookmarkStart w:id="96" w:name="_Toc183046163"/>
      <w:r w:rsidRPr="00B04A9A">
        <w:t>Párhuzamos futtatás</w:t>
      </w:r>
      <w:bookmarkEnd w:id="95"/>
      <w:bookmarkEnd w:id="96"/>
    </w:p>
    <w:p w14:paraId="0F598245" w14:textId="77777777" w:rsidR="00B04A9A" w:rsidRPr="00B04A9A" w:rsidRDefault="00B04A9A" w:rsidP="00E34A0D">
      <w:r w:rsidRPr="00B04A9A">
        <w:t xml:space="preserve">Egy </w:t>
      </w:r>
      <w:proofErr w:type="spellStart"/>
      <w:r w:rsidRPr="00B04A9A">
        <w:t>compute</w:t>
      </w:r>
      <w:proofErr w:type="spellEnd"/>
      <w:r w:rsidRPr="00B04A9A">
        <w:t xml:space="preserve"> </w:t>
      </w:r>
      <w:proofErr w:type="spellStart"/>
      <w:r w:rsidRPr="00B04A9A">
        <w:t>shader</w:t>
      </w:r>
      <w:proofErr w:type="spellEnd"/>
      <w:r w:rsidRPr="00B04A9A">
        <w:t xml:space="preserve"> sok, egymással párhuzamosan futó szálon tud végrehajtást végezni egyszerre kihasználva a GPU-ban jelen lévő sok magot, amelyekből lényegesen több áll rendelkezésre, mint egy CPU-ban. </w:t>
      </w:r>
    </w:p>
    <w:p w14:paraId="77E7533A" w14:textId="77777777" w:rsidR="00B04A9A" w:rsidRPr="00B04A9A" w:rsidRDefault="00B04A9A" w:rsidP="00E34A0D">
      <w:r w:rsidRPr="00B04A9A">
        <w:t xml:space="preserve">Ez lehetővé teszi, hogy minden egyes kocka egy számára dedikált magon fusson le. </w:t>
      </w:r>
    </w:p>
    <w:p w14:paraId="0070C0D3" w14:textId="77777777" w:rsidR="00B04A9A" w:rsidRPr="00B04A9A" w:rsidRDefault="00B04A9A" w:rsidP="00E34A0D">
      <w:pPr>
        <w:pStyle w:val="Heading3"/>
      </w:pPr>
      <w:bookmarkStart w:id="97" w:name="_Toc179380874"/>
      <w:bookmarkStart w:id="98" w:name="_Toc183046164"/>
      <w:r w:rsidRPr="00B04A9A">
        <w:t>Direkt memória hozzáférés</w:t>
      </w:r>
      <w:bookmarkEnd w:id="97"/>
      <w:bookmarkEnd w:id="98"/>
    </w:p>
    <w:p w14:paraId="00A20FBC" w14:textId="77777777" w:rsidR="00B04A9A" w:rsidRPr="00B04A9A" w:rsidRDefault="00B04A9A" w:rsidP="00E34A0D">
      <w:r w:rsidRPr="00B04A9A">
        <w:t xml:space="preserve">Egy </w:t>
      </w:r>
      <w:proofErr w:type="spellStart"/>
      <w:r w:rsidRPr="00B04A9A">
        <w:t>compute</w:t>
      </w:r>
      <w:proofErr w:type="spellEnd"/>
      <w:r w:rsidRPr="00B04A9A">
        <w:t xml:space="preserve"> </w:t>
      </w:r>
      <w:proofErr w:type="spellStart"/>
      <w:r w:rsidRPr="00B04A9A">
        <w:t>shader</w:t>
      </w:r>
      <w:proofErr w:type="spellEnd"/>
      <w:r w:rsidRPr="00B04A9A">
        <w:t xml:space="preserve"> hozzáféréssel rendelkezik a dedikált videómemóriához (VRAM). Ez elengedhetetlen a feldolgozási sebesség növeléséhez. A videómemóriába adatokat lehet bemásolni a CPU oldalról </w:t>
      </w:r>
      <w:proofErr w:type="spellStart"/>
      <w:r w:rsidRPr="00B04A9A">
        <w:t>ComputeBuffer</w:t>
      </w:r>
      <w:proofErr w:type="spellEnd"/>
      <w:r w:rsidRPr="00B04A9A">
        <w:t>-ek segítségével.</w:t>
      </w:r>
    </w:p>
    <w:p w14:paraId="644251CC" w14:textId="77777777" w:rsidR="00B04A9A" w:rsidRPr="00B04A9A" w:rsidRDefault="00B04A9A" w:rsidP="00E34A0D">
      <w:pPr>
        <w:pStyle w:val="Heading3"/>
      </w:pPr>
      <w:bookmarkStart w:id="99" w:name="_Toc179380875"/>
      <w:bookmarkStart w:id="100" w:name="_Toc183046165"/>
      <w:proofErr w:type="spellStart"/>
      <w:r w:rsidRPr="00B04A9A">
        <w:t>Azonalli</w:t>
      </w:r>
      <w:proofErr w:type="spellEnd"/>
      <w:r w:rsidRPr="00B04A9A">
        <w:t xml:space="preserve"> végrehajtás</w:t>
      </w:r>
      <w:bookmarkEnd w:id="99"/>
      <w:bookmarkEnd w:id="100"/>
    </w:p>
    <w:p w14:paraId="5F48F4C8" w14:textId="77777777" w:rsidR="00B04A9A" w:rsidRPr="00B04A9A" w:rsidRDefault="00B04A9A" w:rsidP="00E34A0D">
      <w:r w:rsidRPr="00B04A9A">
        <w:t xml:space="preserve">A hagyományos </w:t>
      </w:r>
      <w:proofErr w:type="spellStart"/>
      <w:r w:rsidRPr="00B04A9A">
        <w:t>shader-ekkel</w:t>
      </w:r>
      <w:proofErr w:type="spellEnd"/>
      <w:r w:rsidRPr="00B04A9A">
        <w:t xml:space="preserve"> ellentétben, amelyek a megjelenítés bizonyos fázisaiban futnak le, a </w:t>
      </w:r>
      <w:proofErr w:type="spellStart"/>
      <w:r w:rsidRPr="00B04A9A">
        <w:t>compute</w:t>
      </w:r>
      <w:proofErr w:type="spellEnd"/>
      <w:r w:rsidRPr="00B04A9A">
        <w:t xml:space="preserve"> </w:t>
      </w:r>
      <w:proofErr w:type="spellStart"/>
      <w:r w:rsidRPr="00B04A9A">
        <w:t>shader</w:t>
      </w:r>
      <w:proofErr w:type="spellEnd"/>
      <w:r w:rsidRPr="00B04A9A">
        <w:t xml:space="preserve"> manuálisan van indítva script oldalról. Ez lehetővé teszi a fejlesztők számára, hogy az alkalmazás bármelyik fázisában műveletek végezzenek a videókártya segítségével. </w:t>
      </w:r>
    </w:p>
    <w:p w14:paraId="0CE37CF1" w14:textId="77777777" w:rsidR="00B04A9A" w:rsidRPr="00B04A9A" w:rsidRDefault="00B04A9A" w:rsidP="00E34A0D">
      <w:pPr>
        <w:pStyle w:val="Heading3"/>
      </w:pPr>
      <w:bookmarkStart w:id="101" w:name="_Toc179380876"/>
      <w:bookmarkStart w:id="102" w:name="_Toc183046166"/>
      <w:r w:rsidRPr="00B04A9A">
        <w:lastRenderedPageBreak/>
        <w:t>Munkacsoportok</w:t>
      </w:r>
      <w:bookmarkEnd w:id="101"/>
      <w:bookmarkEnd w:id="102"/>
    </w:p>
    <w:p w14:paraId="0E3CECB1" w14:textId="77777777" w:rsidR="00B04A9A" w:rsidRPr="00B04A9A" w:rsidRDefault="00B04A9A" w:rsidP="00E34A0D">
      <w:r w:rsidRPr="00B04A9A">
        <w:t xml:space="preserve">A </w:t>
      </w:r>
      <w:proofErr w:type="spellStart"/>
      <w:r w:rsidRPr="00B04A9A">
        <w:t>compute</w:t>
      </w:r>
      <w:proofErr w:type="spellEnd"/>
      <w:r w:rsidRPr="00B04A9A">
        <w:t xml:space="preserve"> </w:t>
      </w:r>
      <w:proofErr w:type="spellStart"/>
      <w:r w:rsidRPr="00B04A9A">
        <w:t>shader</w:t>
      </w:r>
      <w:proofErr w:type="spellEnd"/>
      <w:r w:rsidRPr="00B04A9A">
        <w:t xml:space="preserve"> munkacsoportokon alapszik. Minden munkacsoport szálak kollekciója, amelyek az adatok egy adott részén dolgoznak. A </w:t>
      </w:r>
      <w:proofErr w:type="spellStart"/>
      <w:r w:rsidRPr="00B04A9A">
        <w:t>compute</w:t>
      </w:r>
      <w:proofErr w:type="spellEnd"/>
      <w:r w:rsidRPr="00B04A9A">
        <w:t xml:space="preserve"> </w:t>
      </w:r>
      <w:proofErr w:type="spellStart"/>
      <w:r w:rsidRPr="00B04A9A">
        <w:t>shader</w:t>
      </w:r>
      <w:proofErr w:type="spellEnd"/>
      <w:r w:rsidRPr="00B04A9A">
        <w:t xml:space="preserve"> munkacsoportjainak száma és a munkacsoportokban lévő szálak száma is a fejlesztőre van bízva. </w:t>
      </w:r>
    </w:p>
    <w:p w14:paraId="5250EC2F" w14:textId="77777777" w:rsidR="00B04A9A" w:rsidRPr="00B04A9A" w:rsidRDefault="00B04A9A" w:rsidP="00E34A0D">
      <w:r w:rsidRPr="00B04A9A">
        <w:t xml:space="preserve">A </w:t>
      </w:r>
      <w:proofErr w:type="spellStart"/>
      <w:r w:rsidRPr="00B04A9A">
        <w:t>compute</w:t>
      </w:r>
      <w:proofErr w:type="spellEnd"/>
      <w:r w:rsidRPr="00B04A9A">
        <w:t xml:space="preserve"> </w:t>
      </w:r>
      <w:proofErr w:type="spellStart"/>
      <w:r w:rsidRPr="00B04A9A">
        <w:t>shader</w:t>
      </w:r>
      <w:proofErr w:type="spellEnd"/>
      <w:r w:rsidRPr="00B04A9A">
        <w:t xml:space="preserve"> </w:t>
      </w:r>
      <w:proofErr w:type="spellStart"/>
      <w:r w:rsidRPr="00B04A9A">
        <w:t>munkacsportjainak</w:t>
      </w:r>
      <w:proofErr w:type="spellEnd"/>
      <w:r w:rsidRPr="00B04A9A">
        <w:t xml:space="preserve"> száma és a munkacsoportok szálainak száma is 3 dimenzión van elosztva. </w:t>
      </w:r>
    </w:p>
    <w:p w14:paraId="0581B586" w14:textId="77777777" w:rsidR="00B04A9A" w:rsidRPr="00B04A9A" w:rsidRDefault="00B04A9A" w:rsidP="00E34A0D">
      <w:pPr>
        <w:pStyle w:val="Heading3"/>
      </w:pPr>
      <w:bookmarkStart w:id="103" w:name="_Toc179380877"/>
      <w:bookmarkStart w:id="104" w:name="_Toc183046167"/>
      <w:proofErr w:type="spellStart"/>
      <w:r w:rsidRPr="00B04A9A">
        <w:t>Dispatch</w:t>
      </w:r>
      <w:bookmarkEnd w:id="103"/>
      <w:bookmarkEnd w:id="104"/>
      <w:proofErr w:type="spellEnd"/>
    </w:p>
    <w:p w14:paraId="5C1D7F1D" w14:textId="77777777" w:rsidR="00B04A9A" w:rsidRPr="00B04A9A" w:rsidRDefault="00B04A9A" w:rsidP="00E34A0D">
      <w:r w:rsidRPr="00B04A9A">
        <w:t xml:space="preserve">A </w:t>
      </w:r>
      <w:proofErr w:type="spellStart"/>
      <w:r w:rsidRPr="00B04A9A">
        <w:t>Dispath</w:t>
      </w:r>
      <w:proofErr w:type="spellEnd"/>
      <w:r w:rsidRPr="00B04A9A">
        <w:t xml:space="preserve"> hívással lehet végrehajtani egy </w:t>
      </w:r>
      <w:proofErr w:type="spellStart"/>
      <w:r w:rsidRPr="00B04A9A">
        <w:t>compute</w:t>
      </w:r>
      <w:proofErr w:type="spellEnd"/>
      <w:r w:rsidRPr="00B04A9A">
        <w:t xml:space="preserve"> </w:t>
      </w:r>
      <w:proofErr w:type="spellStart"/>
      <w:r w:rsidRPr="00B04A9A">
        <w:t>shadert</w:t>
      </w:r>
      <w:proofErr w:type="spellEnd"/>
      <w:r w:rsidRPr="00B04A9A">
        <w:t xml:space="preserve">, ahol a 3 bemenő adat a munkacsoportok számát határozza meg a 3 dimenzió mentén. </w:t>
      </w:r>
    </w:p>
    <w:p w14:paraId="0B32EDC1" w14:textId="72AD81C4"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968826"/>
        <w:rPr>
          <w:rFonts w:ascii="Consolas" w:hAnsi="Consolas" w:cs="Courier New"/>
          <w:sz w:val="18"/>
          <w:szCs w:val="18"/>
        </w:rPr>
      </w:pPr>
      <w:bookmarkStart w:id="105" w:name="_Toc179380878"/>
      <w:r w:rsidRPr="00FC0A8E">
        <w:rPr>
          <w:rFonts w:ascii="Consolas" w:hAnsi="Consolas" w:cs="Courier New"/>
          <w:sz w:val="18"/>
          <w:szCs w:val="18"/>
        </w:rPr>
        <w:t xml:space="preserve">1. </w:t>
      </w:r>
      <w:proofErr w:type="spellStart"/>
      <w:r w:rsidRPr="00FC0A8E">
        <w:rPr>
          <w:rFonts w:ascii="Consolas" w:hAnsi="Consolas" w:cs="Courier New"/>
          <w:color w:val="660066"/>
          <w:sz w:val="18"/>
          <w:szCs w:val="18"/>
        </w:rPr>
        <w:t>Dispatch</w:t>
      </w:r>
      <w:proofErr w:type="spellEnd"/>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kernelIndex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groupsX</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groupsY</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groupsZ</w:t>
      </w:r>
      <w:proofErr w:type="spellEnd"/>
      <w:r w:rsidRPr="00FC0A8E">
        <w:rPr>
          <w:rFonts w:ascii="Consolas" w:hAnsi="Consolas" w:cs="Courier New"/>
          <w:color w:val="666600"/>
          <w:sz w:val="18"/>
          <w:szCs w:val="18"/>
        </w:rPr>
        <w:t>);</w:t>
      </w:r>
    </w:p>
    <w:p w14:paraId="67EE2E49" w14:textId="77777777" w:rsidR="00B04A9A" w:rsidRPr="00B04A9A" w:rsidRDefault="00B04A9A" w:rsidP="00E34A0D">
      <w:pPr>
        <w:pStyle w:val="Heading3"/>
      </w:pPr>
      <w:bookmarkStart w:id="106" w:name="_Toc183046168"/>
      <w:r w:rsidRPr="00B04A9A">
        <w:t>Kernel</w:t>
      </w:r>
      <w:bookmarkEnd w:id="105"/>
      <w:bookmarkEnd w:id="106"/>
    </w:p>
    <w:p w14:paraId="377284C8" w14:textId="77777777" w:rsidR="00B04A9A" w:rsidRPr="00B04A9A" w:rsidRDefault="00B04A9A" w:rsidP="00E34A0D">
      <w:r w:rsidRPr="00B04A9A">
        <w:t xml:space="preserve">Minden futtatható </w:t>
      </w:r>
      <w:proofErr w:type="spellStart"/>
      <w:r w:rsidRPr="00B04A9A">
        <w:t>compute</w:t>
      </w:r>
      <w:proofErr w:type="spellEnd"/>
      <w:r w:rsidRPr="00B04A9A">
        <w:t xml:space="preserve"> </w:t>
      </w:r>
      <w:proofErr w:type="spellStart"/>
      <w:r w:rsidRPr="00B04A9A">
        <w:t>shader</w:t>
      </w:r>
      <w:proofErr w:type="spellEnd"/>
      <w:r w:rsidRPr="00B04A9A">
        <w:t xml:space="preserve"> tartalmaz legalább egy úgynevezett Kernel-t. A kernel a </w:t>
      </w:r>
      <w:proofErr w:type="spellStart"/>
      <w:r w:rsidRPr="00B04A9A">
        <w:t>compute</w:t>
      </w:r>
      <w:proofErr w:type="spellEnd"/>
      <w:r w:rsidRPr="00B04A9A">
        <w:t xml:space="preserve"> </w:t>
      </w:r>
      <w:proofErr w:type="spellStart"/>
      <w:r w:rsidRPr="00B04A9A">
        <w:t>shader</w:t>
      </w:r>
      <w:proofErr w:type="spellEnd"/>
      <w:r w:rsidRPr="00B04A9A">
        <w:t xml:space="preserve"> belépési pontja. Több kernel is lehet egy </w:t>
      </w:r>
      <w:proofErr w:type="spellStart"/>
      <w:r w:rsidRPr="00B04A9A">
        <w:t>compute</w:t>
      </w:r>
      <w:proofErr w:type="spellEnd"/>
      <w:r w:rsidRPr="00B04A9A">
        <w:t xml:space="preserve"> </w:t>
      </w:r>
      <w:proofErr w:type="spellStart"/>
      <w:r w:rsidRPr="00B04A9A">
        <w:t>shader</w:t>
      </w:r>
      <w:proofErr w:type="spellEnd"/>
      <w:r w:rsidRPr="00B04A9A">
        <w:t xml:space="preserve">-ben. A </w:t>
      </w:r>
      <w:proofErr w:type="spellStart"/>
      <w:r w:rsidRPr="00B04A9A">
        <w:t>kernek</w:t>
      </w:r>
      <w:proofErr w:type="spellEnd"/>
      <w:r w:rsidRPr="00B04A9A">
        <w:t xml:space="preserve"> fölötti </w:t>
      </w:r>
      <w:proofErr w:type="spellStart"/>
      <w:r w:rsidRPr="00B04A9A">
        <w:t>numtreads</w:t>
      </w:r>
      <w:proofErr w:type="spellEnd"/>
      <w:r w:rsidRPr="00B04A9A">
        <w:t xml:space="preserve"> mező határozza meg, hogy egy munkacsoporton belül hány szál van jelen a 3 dimenzión.</w:t>
      </w:r>
    </w:p>
    <w:p w14:paraId="4E5D0A2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662008"/>
        <w:rPr>
          <w:rFonts w:ascii="Consolas" w:hAnsi="Consolas" w:cs="Courier New"/>
          <w:sz w:val="18"/>
          <w:szCs w:val="18"/>
        </w:rPr>
      </w:pPr>
      <w:bookmarkStart w:id="107" w:name="_Toc179380879"/>
      <w:r w:rsidRPr="00FC0A8E">
        <w:rPr>
          <w:rFonts w:ascii="Consolas" w:hAnsi="Consolas" w:cs="Courier New"/>
          <w:sz w:val="18"/>
          <w:szCs w:val="18"/>
        </w:rPr>
        <w:t xml:space="preserve">1.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numthreads</w:t>
      </w:r>
      <w:proofErr w:type="spellEnd"/>
      <w:r w:rsidRPr="00FC0A8E">
        <w:rPr>
          <w:rFonts w:ascii="Consolas" w:hAnsi="Consolas" w:cs="Courier New"/>
          <w:color w:val="666600"/>
          <w:sz w:val="18"/>
          <w:szCs w:val="18"/>
        </w:rPr>
        <w:t>(</w:t>
      </w:r>
      <w:r w:rsidRPr="00FC0A8E">
        <w:rPr>
          <w:rFonts w:ascii="Consolas" w:hAnsi="Consolas" w:cs="Courier New"/>
          <w:color w:val="006666"/>
          <w:sz w:val="18"/>
          <w:szCs w:val="18"/>
        </w:rPr>
        <w:t>4</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4</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4</w:t>
      </w:r>
      <w:r w:rsidRPr="00FC0A8E">
        <w:rPr>
          <w:rFonts w:ascii="Consolas" w:hAnsi="Consolas" w:cs="Courier New"/>
          <w:color w:val="666600"/>
          <w:sz w:val="18"/>
          <w:szCs w:val="18"/>
        </w:rPr>
        <w:t>)]</w:t>
      </w:r>
    </w:p>
    <w:p w14:paraId="62D297FE" w14:textId="7DC336FA"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662008"/>
        <w:rPr>
          <w:rFonts w:ascii="Consolas" w:hAnsi="Consolas" w:cs="Courier New"/>
          <w:sz w:val="18"/>
          <w:szCs w:val="18"/>
        </w:rPr>
      </w:pPr>
      <w:r w:rsidRPr="00FC0A8E">
        <w:rPr>
          <w:rFonts w:ascii="Consolas" w:hAnsi="Consolas" w:cs="Courier New"/>
          <w:sz w:val="18"/>
          <w:szCs w:val="18"/>
        </w:rPr>
        <w:t xml:space="preserve">2. </w:t>
      </w:r>
      <w:proofErr w:type="spellStart"/>
      <w:r w:rsidRPr="00FC0A8E">
        <w:rPr>
          <w:rFonts w:ascii="Consolas" w:hAnsi="Consolas" w:cs="Courier New"/>
          <w:color w:val="000088"/>
          <w:sz w:val="18"/>
          <w:szCs w:val="18"/>
        </w:rPr>
        <w:t>void</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GetTriangles</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int3 </w:t>
      </w:r>
      <w:proofErr w:type="spellStart"/>
      <w:r w:rsidRPr="00FC0A8E">
        <w:rPr>
          <w:rFonts w:ascii="Consolas" w:hAnsi="Consolas" w:cs="Courier New"/>
          <w:color w:val="000000"/>
          <w:sz w:val="18"/>
          <w:szCs w:val="18"/>
        </w:rPr>
        <w:t>id</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SV_DispatchThreadID</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7BE09A57" w14:textId="77777777" w:rsidR="00B04A9A" w:rsidRPr="00B04A9A" w:rsidRDefault="00B04A9A" w:rsidP="00E34A0D">
      <w:pPr>
        <w:pStyle w:val="Heading2"/>
      </w:pPr>
      <w:bookmarkStart w:id="108" w:name="_Toc183046169"/>
      <w:proofErr w:type="spellStart"/>
      <w:r w:rsidRPr="00B04A9A">
        <w:t>Chunk</w:t>
      </w:r>
      <w:proofErr w:type="spellEnd"/>
      <w:r w:rsidRPr="00B04A9A">
        <w:t xml:space="preserve"> </w:t>
      </w:r>
      <w:proofErr w:type="spellStart"/>
      <w:r w:rsidRPr="00B04A9A">
        <w:t>Loading</w:t>
      </w:r>
      <w:proofErr w:type="spellEnd"/>
      <w:r w:rsidRPr="00B04A9A">
        <w:t xml:space="preserve"> </w:t>
      </w:r>
      <w:proofErr w:type="spellStart"/>
      <w:r w:rsidRPr="00B04A9A">
        <w:t>Rystem</w:t>
      </w:r>
      <w:bookmarkEnd w:id="107"/>
      <w:bookmarkEnd w:id="108"/>
      <w:proofErr w:type="spellEnd"/>
    </w:p>
    <w:p w14:paraId="728DF36A" w14:textId="77777777" w:rsidR="00B04A9A" w:rsidRPr="00B04A9A" w:rsidRDefault="00B04A9A" w:rsidP="00E34A0D">
      <w:r w:rsidRPr="00B04A9A">
        <w:t xml:space="preserve">A játék világa úgynevezett </w:t>
      </w:r>
      <w:proofErr w:type="spellStart"/>
      <w:r w:rsidRPr="00B04A9A">
        <w:t>Chunk</w:t>
      </w:r>
      <w:proofErr w:type="spellEnd"/>
      <w:r w:rsidRPr="00B04A9A">
        <w:t xml:space="preserve">-okra van felosztva. A </w:t>
      </w:r>
      <w:proofErr w:type="spellStart"/>
      <w:r w:rsidRPr="00B04A9A">
        <w:t>chunk</w:t>
      </w:r>
      <w:proofErr w:type="spellEnd"/>
      <w:r w:rsidRPr="00B04A9A">
        <w:t xml:space="preserve"> a videójátékok körében, azon belül is az </w:t>
      </w:r>
      <w:proofErr w:type="spellStart"/>
      <w:r w:rsidRPr="00B04A9A">
        <w:t>open</w:t>
      </w:r>
      <w:proofErr w:type="spellEnd"/>
      <w:r w:rsidRPr="00B04A9A">
        <w:t xml:space="preserve"> </w:t>
      </w:r>
      <w:proofErr w:type="spellStart"/>
      <w:r w:rsidRPr="00B04A9A">
        <w:t>world</w:t>
      </w:r>
      <w:proofErr w:type="spellEnd"/>
      <w:r w:rsidRPr="00B04A9A">
        <w:t xml:space="preserve"> és/vagy </w:t>
      </w:r>
      <w:proofErr w:type="spellStart"/>
      <w:r w:rsidRPr="00B04A9A">
        <w:t>sandbox</w:t>
      </w:r>
      <w:proofErr w:type="spellEnd"/>
      <w:r w:rsidRPr="00B04A9A">
        <w:t xml:space="preserve"> játékok esetében gyakran emlegetett kifejezés. Jelentése egy független terület a játék világán belül, legyen az 2 vagy 3 dimenziós. A hasonló játékok világa sok ilyen, kiterjedésükben egyforma </w:t>
      </w:r>
      <w:proofErr w:type="spellStart"/>
      <w:r w:rsidRPr="00B04A9A">
        <w:t>chunk-ból</w:t>
      </w:r>
      <w:proofErr w:type="spellEnd"/>
      <w:r w:rsidRPr="00B04A9A">
        <w:t xml:space="preserve"> áll.  Ez részben elengedhetetlen, részben pedig sok előnnyel is jár.</w:t>
      </w:r>
    </w:p>
    <w:p w14:paraId="4AC0146E" w14:textId="77777777" w:rsidR="00B04A9A" w:rsidRPr="00B04A9A" w:rsidRDefault="00B04A9A" w:rsidP="00E34A0D">
      <w:r w:rsidRPr="00B04A9A">
        <w:t xml:space="preserve">A világ </w:t>
      </w:r>
      <w:proofErr w:type="spellStart"/>
      <w:r w:rsidRPr="00B04A9A">
        <w:t>chunk</w:t>
      </w:r>
      <w:proofErr w:type="spellEnd"/>
      <w:r w:rsidRPr="00B04A9A">
        <w:t xml:space="preserve">-okra való felosztása mindenképpen szükséges, a legtöbb ilyen játék világa nem férne bele a memóriába egyszerre és erre nem is lenne szükség. A látótávolság nagyon sok esetben mesterségesen limitált. Ezt a limitet állítani is lehet, amely a különböző számítási </w:t>
      </w:r>
      <w:r w:rsidRPr="00B04A9A">
        <w:lastRenderedPageBreak/>
        <w:t xml:space="preserve">kapacitással rendelkező számítógépeknek is esélyt ad a játék megfelelő frissítési rátával való futtatására. </w:t>
      </w:r>
    </w:p>
    <w:p w14:paraId="45DCA198" w14:textId="77777777" w:rsidR="00B04A9A" w:rsidRPr="00B04A9A" w:rsidRDefault="00B04A9A" w:rsidP="00E34A0D">
      <w:r w:rsidRPr="00B04A9A">
        <w:t xml:space="preserve">Természetesen a realizmust, ha nem is végtelen, de nagyon nagy látótávolsággal lehetne megközelíteni. Ez azonban szükségtelen, hiszen akkora távolságban semmi érdemleges információt nem szolgáltatnának a megjelenített elemek, hiszen nem lennének kivehetőek. </w:t>
      </w:r>
    </w:p>
    <w:p w14:paraId="3C3011B2" w14:textId="77777777" w:rsidR="00B04A9A" w:rsidRPr="00B04A9A" w:rsidRDefault="00B04A9A" w:rsidP="00E34A0D">
      <w:r w:rsidRPr="00B04A9A">
        <w:t xml:space="preserve">A </w:t>
      </w:r>
      <w:proofErr w:type="spellStart"/>
      <w:r w:rsidRPr="00B04A9A">
        <w:t>chunk</w:t>
      </w:r>
      <w:proofErr w:type="spellEnd"/>
      <w:r w:rsidRPr="00B04A9A">
        <w:t xml:space="preserve">-ok </w:t>
      </w:r>
      <w:proofErr w:type="spellStart"/>
      <w:r w:rsidRPr="00B04A9A">
        <w:t>dimamikus</w:t>
      </w:r>
      <w:proofErr w:type="spellEnd"/>
      <w:r w:rsidRPr="00B04A9A">
        <w:t xml:space="preserve"> betöltése és kezelése azonban nem egy egyszerű logikai folyamat. Bár leggyakrabban csak egy faktort kell figyelembe venni, a játékos pozíciójához viszonyított látótávolságot, megállapítani, hogy mely </w:t>
      </w:r>
      <w:proofErr w:type="spellStart"/>
      <w:r w:rsidRPr="00B04A9A">
        <w:t>chunk</w:t>
      </w:r>
      <w:proofErr w:type="spellEnd"/>
      <w:r w:rsidRPr="00B04A9A">
        <w:t xml:space="preserve">-ok vannak látótávolságon belül és kívül egyedi problémákat eredményez, amelyekre többfajta megoldás létezik. </w:t>
      </w:r>
    </w:p>
    <w:p w14:paraId="1B23AC76" w14:textId="77777777" w:rsidR="00B04A9A" w:rsidRPr="00B04A9A" w:rsidRDefault="00B04A9A" w:rsidP="00E34A0D">
      <w:r w:rsidRPr="00B04A9A">
        <w:t xml:space="preserve">Minden lejjebb említett megoldás tartalmaz minimális és maximális látótávolságot. A minimális látótávolságon belül mindenhol léteznek </w:t>
      </w:r>
      <w:proofErr w:type="spellStart"/>
      <w:r w:rsidRPr="00B04A9A">
        <w:t>chunk</w:t>
      </w:r>
      <w:proofErr w:type="spellEnd"/>
      <w:r w:rsidRPr="00B04A9A">
        <w:t xml:space="preserve">-ok, a maximális látótávolságon kívül pedig sehol sem. Erre azért van szükség, hogy lehetőséget adjunk a játékosnak arra, hogy egy kis területen mozogjon anélkül, hogy a játékot új </w:t>
      </w:r>
      <w:proofErr w:type="spellStart"/>
      <w:r w:rsidRPr="00B04A9A">
        <w:t>chunk</w:t>
      </w:r>
      <w:proofErr w:type="spellEnd"/>
      <w:r w:rsidRPr="00B04A9A">
        <w:t xml:space="preserve">-ok betöltésére kényszerítse. Ezt úgy éri el, hogy a minimális látótávolságon kívül eső </w:t>
      </w:r>
      <w:proofErr w:type="spellStart"/>
      <w:r w:rsidRPr="00B04A9A">
        <w:t>chunk-okat</w:t>
      </w:r>
      <w:proofErr w:type="spellEnd"/>
      <w:r w:rsidRPr="00B04A9A">
        <w:t xml:space="preserve"> nem rögtön törli, vagyis, ha a játékos visszafele halad kis távolságon, akkor még be vannak töltve a </w:t>
      </w:r>
      <w:proofErr w:type="spellStart"/>
      <w:r w:rsidRPr="00B04A9A">
        <w:t>chunk</w:t>
      </w:r>
      <w:proofErr w:type="spellEnd"/>
      <w:r w:rsidRPr="00B04A9A">
        <w:t xml:space="preserve">-ok, amiket látnia kell.  </w:t>
      </w:r>
    </w:p>
    <w:p w14:paraId="429BF9B1" w14:textId="77777777" w:rsidR="00B04A9A" w:rsidRPr="00B04A9A" w:rsidRDefault="00B04A9A" w:rsidP="00E34A0D">
      <w:pPr>
        <w:pStyle w:val="Heading3"/>
      </w:pPr>
      <w:bookmarkStart w:id="109" w:name="_Toc179380880"/>
      <w:bookmarkStart w:id="110" w:name="_Toc183046170"/>
      <w:r w:rsidRPr="00B04A9A">
        <w:t>Távolság alapú ellenőrzés és pozíció alapú létrehozás</w:t>
      </w:r>
      <w:bookmarkEnd w:id="109"/>
      <w:bookmarkEnd w:id="110"/>
    </w:p>
    <w:p w14:paraId="74C6D86F" w14:textId="77777777" w:rsidR="00B04A9A" w:rsidRPr="00B04A9A" w:rsidRDefault="00B04A9A" w:rsidP="00E34A0D">
      <w:r w:rsidRPr="00B04A9A">
        <w:t xml:space="preserve">Ebben az esetben a </w:t>
      </w:r>
      <w:proofErr w:type="spellStart"/>
      <w:r w:rsidRPr="00B04A9A">
        <w:t>chunk</w:t>
      </w:r>
      <w:proofErr w:type="spellEnd"/>
      <w:r w:rsidRPr="00B04A9A">
        <w:t xml:space="preserve">-ok egy </w:t>
      </w:r>
      <w:proofErr w:type="spellStart"/>
      <w:r w:rsidRPr="00B04A9A">
        <w:t>Dictionary</w:t>
      </w:r>
      <w:proofErr w:type="spellEnd"/>
      <w:r w:rsidRPr="00B04A9A">
        <w:t xml:space="preserve">-ben vannak eltárolva objektum-kulcs páronként. Az objektum maga a </w:t>
      </w:r>
      <w:proofErr w:type="spellStart"/>
      <w:r w:rsidRPr="00B04A9A">
        <w:t>chunk</w:t>
      </w:r>
      <w:proofErr w:type="spellEnd"/>
      <w:r w:rsidRPr="00B04A9A">
        <w:t xml:space="preserve">, a kulcs pedig az </w:t>
      </w:r>
      <w:proofErr w:type="spellStart"/>
      <w:r w:rsidRPr="00B04A9A">
        <w:t>chunk</w:t>
      </w:r>
      <w:proofErr w:type="spellEnd"/>
      <w:r w:rsidRPr="00B04A9A">
        <w:t xml:space="preserve"> pozíciója. </w:t>
      </w:r>
    </w:p>
    <w:p w14:paraId="0B6A1210" w14:textId="77777777" w:rsidR="00B04A9A" w:rsidRPr="00B04A9A" w:rsidRDefault="00B04A9A" w:rsidP="00E34A0D">
      <w:r w:rsidRPr="00B04A9A">
        <w:t xml:space="preserve">Ez a módszer a játékos pozíciójához képest számítja ki, hogy melyek azok a koordináták, ahol egy </w:t>
      </w:r>
      <w:proofErr w:type="spellStart"/>
      <w:r w:rsidRPr="00B04A9A">
        <w:t>chunk-nak</w:t>
      </w:r>
      <w:proofErr w:type="spellEnd"/>
      <w:r w:rsidRPr="00B04A9A">
        <w:t xml:space="preserve"> jelen kell lennie, hogy a látótávolságon belül minden látható legyen. A matematikai műveletek elvégzésén egy előre meghatározott koordináta halmaz segít. Ez a koordináta halmaz a (0,0,0) koordinátához képest megjelöli azokat a koordinátákat, ahol egy </w:t>
      </w:r>
      <w:proofErr w:type="spellStart"/>
      <w:r w:rsidRPr="00B04A9A">
        <w:t>chunk-nak</w:t>
      </w:r>
      <w:proofErr w:type="spellEnd"/>
      <w:r w:rsidRPr="00B04A9A">
        <w:t xml:space="preserve"> már mindenképpen jelen kell lennie. Ezeket a koordinátákat csak hozzá kell adni annak a </w:t>
      </w:r>
      <w:proofErr w:type="spellStart"/>
      <w:r w:rsidRPr="00B04A9A">
        <w:t>chunk-nak</w:t>
      </w:r>
      <w:proofErr w:type="spellEnd"/>
      <w:r w:rsidRPr="00B04A9A">
        <w:t xml:space="preserve"> a koordinátájához, amiben a játékos tartózkodik. </w:t>
      </w:r>
    </w:p>
    <w:p w14:paraId="7F43AD7A" w14:textId="77777777" w:rsidR="00B04A9A" w:rsidRPr="00B04A9A" w:rsidRDefault="00B04A9A" w:rsidP="00E34A0D">
      <w:r w:rsidRPr="00B04A9A">
        <w:t xml:space="preserve">A koordináta halmaz 2 dimenziós ábrázolásban egy gyűrű. A gyűrűn belüli </w:t>
      </w:r>
      <w:proofErr w:type="spellStart"/>
      <w:r w:rsidRPr="00B04A9A">
        <w:t>chunk-okat</w:t>
      </w:r>
      <w:proofErr w:type="spellEnd"/>
      <w:r w:rsidRPr="00B04A9A">
        <w:t xml:space="preserve"> nem kell létrehozni vagy ellenőrizni, hogy léteznek-e, hiszen ahogy a játékos „viszi magával a gyűrűt” a gyűrűn nem jut át olyan koordináta, amely nem lett volna ellenőrizve legalább egyszer.</w:t>
      </w:r>
    </w:p>
    <w:p w14:paraId="62630DF7" w14:textId="77777777" w:rsidR="00B04A9A" w:rsidRPr="00B04A9A" w:rsidRDefault="00B04A9A" w:rsidP="00E34A0D">
      <w:r w:rsidRPr="00B04A9A">
        <w:lastRenderedPageBreak/>
        <w:t xml:space="preserve">Ez a módszer a távoli </w:t>
      </w:r>
      <w:proofErr w:type="spellStart"/>
      <w:r w:rsidRPr="00B04A9A">
        <w:t>chunk</w:t>
      </w:r>
      <w:proofErr w:type="spellEnd"/>
      <w:r w:rsidRPr="00B04A9A">
        <w:t xml:space="preserve">-ok megszüntetéséhez vektor alapú távolság ellenőrzést alkalmaz. A játékos pozíciójához képest leméri, hogy milyen messze vannak a </w:t>
      </w:r>
      <w:proofErr w:type="spellStart"/>
      <w:r w:rsidRPr="00B04A9A">
        <w:t>chunk</w:t>
      </w:r>
      <w:proofErr w:type="spellEnd"/>
      <w:r w:rsidRPr="00B04A9A">
        <w:t xml:space="preserve">-ok és ha a látótávolságon kívül esik egy </w:t>
      </w:r>
      <w:proofErr w:type="spellStart"/>
      <w:r w:rsidRPr="00B04A9A">
        <w:t>chunk</w:t>
      </w:r>
      <w:proofErr w:type="spellEnd"/>
      <w:r w:rsidRPr="00B04A9A">
        <w:t>, azt megszünteti.</w:t>
      </w:r>
    </w:p>
    <w:p w14:paraId="774DF97F" w14:textId="77777777" w:rsidR="006A4021" w:rsidRDefault="00B04A9A" w:rsidP="006A4021">
      <w:pPr>
        <w:keepNext/>
        <w:jc w:val="center"/>
      </w:pPr>
      <w:r w:rsidRPr="00B04A9A">
        <w:rPr>
          <w:noProof/>
        </w:rPr>
        <w:drawing>
          <wp:inline distT="0" distB="0" distL="0" distR="0" wp14:anchorId="35689957" wp14:editId="08CF6CE9">
            <wp:extent cx="3076575" cy="3076575"/>
            <wp:effectExtent l="0" t="0" r="9525" b="9525"/>
            <wp:docPr id="1228692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92735" name="Picture 1228692735"/>
                    <pic:cNvPicPr/>
                  </pic:nvPicPr>
                  <pic:blipFill>
                    <a:blip r:embed="rId25">
                      <a:extLst>
                        <a:ext uri="{28A0092B-C50C-407E-A947-70E740481C1C}">
                          <a14:useLocalDpi xmlns:a14="http://schemas.microsoft.com/office/drawing/2010/main" val="0"/>
                        </a:ext>
                      </a:extLst>
                    </a:blip>
                    <a:stretch>
                      <a:fillRect/>
                    </a:stretch>
                  </pic:blipFill>
                  <pic:spPr>
                    <a:xfrm>
                      <a:off x="0" y="0"/>
                      <a:ext cx="3078716" cy="3078716"/>
                    </a:xfrm>
                    <a:prstGeom prst="rect">
                      <a:avLst/>
                    </a:prstGeom>
                  </pic:spPr>
                </pic:pic>
              </a:graphicData>
            </a:graphic>
          </wp:inline>
        </w:drawing>
      </w:r>
    </w:p>
    <w:p w14:paraId="0D1BA542" w14:textId="1F46B79A" w:rsidR="00B04A9A" w:rsidRPr="009017CB" w:rsidRDefault="0030349E" w:rsidP="006A4021">
      <w:pPr>
        <w:pStyle w:val="Caption"/>
        <w:jc w:val="center"/>
        <w:rPr>
          <w:rFonts w:ascii="Times New Roman" w:hAnsi="Times New Roman" w:cs="Times New Roman"/>
        </w:rPr>
      </w:pPr>
      <w:r w:rsidRPr="009017CB">
        <w:rPr>
          <w:rFonts w:ascii="Times New Roman" w:hAnsi="Times New Roman" w:cs="Times New Roman"/>
        </w:rPr>
        <w:fldChar w:fldCharType="begin"/>
      </w:r>
      <w:r w:rsidRPr="009017CB">
        <w:rPr>
          <w:rFonts w:ascii="Times New Roman" w:hAnsi="Times New Roman" w:cs="Times New Roman"/>
        </w:rPr>
        <w:instrText xml:space="preserve"> SEQ ábra \* ARABIC </w:instrText>
      </w:r>
      <w:r w:rsidRPr="009017CB">
        <w:rPr>
          <w:rFonts w:ascii="Times New Roman" w:hAnsi="Times New Roman" w:cs="Times New Roman"/>
        </w:rPr>
        <w:fldChar w:fldCharType="separate"/>
      </w:r>
      <w:r w:rsidR="00BD7B34">
        <w:rPr>
          <w:rFonts w:ascii="Times New Roman" w:hAnsi="Times New Roman" w:cs="Times New Roman"/>
          <w:noProof/>
        </w:rPr>
        <w:t>16</w:t>
      </w:r>
      <w:r w:rsidRPr="009017CB">
        <w:rPr>
          <w:rFonts w:ascii="Times New Roman" w:hAnsi="Times New Roman" w:cs="Times New Roman"/>
          <w:noProof/>
        </w:rPr>
        <w:fldChar w:fldCharType="end"/>
      </w:r>
      <w:r w:rsidR="006A4021" w:rsidRPr="009017CB">
        <w:rPr>
          <w:rFonts w:ascii="Times New Roman" w:hAnsi="Times New Roman" w:cs="Times New Roman"/>
        </w:rPr>
        <w:t>. ábra Távolság alapú ellenőrzés és pozíció alapú létrehozás</w:t>
      </w:r>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p w14:paraId="1D7EA214" w14:textId="77777777" w:rsidR="00B04A9A" w:rsidRPr="00B04A9A" w:rsidRDefault="00B04A9A" w:rsidP="00E34A0D">
      <w:r w:rsidRPr="00B04A9A">
        <w:t xml:space="preserve">Jelmagyarázat: Kék – Játékos, Zöld – Létező </w:t>
      </w:r>
      <w:proofErr w:type="spellStart"/>
      <w:r w:rsidRPr="00B04A9A">
        <w:t>chunk</w:t>
      </w:r>
      <w:proofErr w:type="spellEnd"/>
      <w:r w:rsidRPr="00B04A9A">
        <w:t xml:space="preserve">, Sárga – Létrehozáshoz ellenőrizendő pozíció, Piros – Törlendő </w:t>
      </w:r>
      <w:proofErr w:type="spellStart"/>
      <w:r w:rsidRPr="00B04A9A">
        <w:t>chunk</w:t>
      </w:r>
      <w:proofErr w:type="spellEnd"/>
      <w:r w:rsidRPr="00B04A9A">
        <w:t>, Fehér – Üres pozíció, r – Látótávolság, R – Törlési távolság</w:t>
      </w:r>
    </w:p>
    <w:p w14:paraId="1E1CA445" w14:textId="77777777" w:rsidR="00B04A9A" w:rsidRPr="00B04A9A" w:rsidRDefault="00B04A9A" w:rsidP="00E34A0D">
      <w:r w:rsidRPr="00B04A9A">
        <w:t>Előnyök:</w:t>
      </w:r>
    </w:p>
    <w:p w14:paraId="4BD6BE16" w14:textId="77777777" w:rsidR="00B04A9A" w:rsidRPr="00B04A9A" w:rsidRDefault="00B04A9A" w:rsidP="00E34A0D">
      <w:pPr>
        <w:pStyle w:val="ListParagraph"/>
        <w:numPr>
          <w:ilvl w:val="0"/>
          <w:numId w:val="8"/>
        </w:numPr>
      </w:pPr>
      <w:r w:rsidRPr="00B04A9A">
        <w:t xml:space="preserve">Viszonylag egyszerű implementálni. Egy ciklus ellenőrzi az összes létező </w:t>
      </w:r>
      <w:proofErr w:type="spellStart"/>
      <w:r w:rsidRPr="00B04A9A">
        <w:t>chunk</w:t>
      </w:r>
      <w:proofErr w:type="spellEnd"/>
      <w:r w:rsidRPr="00B04A9A">
        <w:t xml:space="preserve">-ot hiányzó koordinátát keresve, egy </w:t>
      </w:r>
      <w:proofErr w:type="spellStart"/>
      <w:r w:rsidRPr="00B04A9A">
        <w:t>cilus</w:t>
      </w:r>
      <w:proofErr w:type="spellEnd"/>
      <w:r w:rsidRPr="00B04A9A">
        <w:t xml:space="preserve"> pedig ellenőrzi a létező </w:t>
      </w:r>
      <w:proofErr w:type="spellStart"/>
      <w:r w:rsidRPr="00B04A9A">
        <w:t>chunk</w:t>
      </w:r>
      <w:proofErr w:type="spellEnd"/>
      <w:r w:rsidRPr="00B04A9A">
        <w:t>-ok játékostól való távolságát.</w:t>
      </w:r>
    </w:p>
    <w:p w14:paraId="084735BA" w14:textId="77777777" w:rsidR="00B04A9A" w:rsidRPr="00B04A9A" w:rsidRDefault="00B04A9A" w:rsidP="00E34A0D">
      <w:pPr>
        <w:pStyle w:val="ListParagraph"/>
        <w:numPr>
          <w:ilvl w:val="0"/>
          <w:numId w:val="8"/>
        </w:numPr>
      </w:pPr>
      <w:r w:rsidRPr="00B04A9A">
        <w:t xml:space="preserve">Egy dimenziós adatszerkezetet használ, amely egy </w:t>
      </w:r>
      <w:proofErr w:type="spellStart"/>
      <w:r w:rsidRPr="00B04A9A">
        <w:t>dictionary</w:t>
      </w:r>
      <w:proofErr w:type="spellEnd"/>
      <w:r w:rsidRPr="00B04A9A">
        <w:t xml:space="preserve">. A </w:t>
      </w:r>
      <w:proofErr w:type="spellStart"/>
      <w:r w:rsidRPr="00B04A9A">
        <w:t>dictionary</w:t>
      </w:r>
      <w:proofErr w:type="spellEnd"/>
      <w:r w:rsidRPr="00B04A9A">
        <w:t xml:space="preserve"> keresésre jól optimalizált. </w:t>
      </w:r>
    </w:p>
    <w:p w14:paraId="2EE4CAFB" w14:textId="77777777" w:rsidR="00B04A9A" w:rsidRPr="00B04A9A" w:rsidRDefault="00B04A9A" w:rsidP="00E34A0D">
      <w:r w:rsidRPr="00B04A9A">
        <w:t>Hátrányok:</w:t>
      </w:r>
    </w:p>
    <w:p w14:paraId="1A4BD1AF" w14:textId="77777777" w:rsidR="00B04A9A" w:rsidRPr="00B04A9A" w:rsidRDefault="00B04A9A" w:rsidP="00E34A0D">
      <w:pPr>
        <w:pStyle w:val="ListParagraph"/>
        <w:numPr>
          <w:ilvl w:val="0"/>
          <w:numId w:val="9"/>
        </w:numPr>
      </w:pPr>
      <w:r w:rsidRPr="00B04A9A">
        <w:t xml:space="preserve">Minden létező </w:t>
      </w:r>
      <w:proofErr w:type="spellStart"/>
      <w:r w:rsidRPr="00B04A9A">
        <w:t>chunk</w:t>
      </w:r>
      <w:proofErr w:type="spellEnd"/>
      <w:r w:rsidRPr="00B04A9A">
        <w:t xml:space="preserve"> – létrehozni kívánt </w:t>
      </w:r>
      <w:proofErr w:type="spellStart"/>
      <w:r w:rsidRPr="00B04A9A">
        <w:t>chunk</w:t>
      </w:r>
      <w:proofErr w:type="spellEnd"/>
      <w:r w:rsidRPr="00B04A9A">
        <w:t xml:space="preserve"> kombinációt meg kell vizsgálni, hogy elkerüljük a duplikált </w:t>
      </w:r>
      <w:proofErr w:type="spellStart"/>
      <w:r w:rsidRPr="00B04A9A">
        <w:t>chunk-okat</w:t>
      </w:r>
      <w:proofErr w:type="spellEnd"/>
      <w:r w:rsidRPr="00B04A9A">
        <w:t xml:space="preserve">. Ez legoptimalizáltalanabb esetben dupla </w:t>
      </w:r>
      <w:proofErr w:type="spellStart"/>
      <w:r w:rsidRPr="00B04A9A">
        <w:t>for</w:t>
      </w:r>
      <w:proofErr w:type="spellEnd"/>
      <w:r w:rsidRPr="00B04A9A">
        <w:t xml:space="preserve"> ciklust jelent, kis optimalizálással valamilyen keresőalgoritmust, amelyhez viszont rendezetten kellene tartani az adatszerkezetet, ami az adatok dinamikussága miatt nehezen kivitelezhető.</w:t>
      </w:r>
    </w:p>
    <w:p w14:paraId="69B7D986" w14:textId="2D073942" w:rsidR="00B04A9A" w:rsidRPr="00B04A9A" w:rsidRDefault="00B04A9A" w:rsidP="00E34A0D">
      <w:pPr>
        <w:pStyle w:val="ListParagraph"/>
        <w:numPr>
          <w:ilvl w:val="0"/>
          <w:numId w:val="9"/>
        </w:numPr>
      </w:pPr>
      <w:r w:rsidRPr="00B04A9A">
        <w:lastRenderedPageBreak/>
        <w:t xml:space="preserve">Keresés komplexitása: </w:t>
      </w:r>
      <m:oMath>
        <m:r>
          <m:rPr>
            <m:sty m:val="p"/>
          </m:rPr>
          <w:rPr>
            <w:rFonts w:ascii="Cambria Math" w:hAnsi="Cambria Math"/>
          </w:rPr>
          <m:t>O</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m:t>
            </m:r>
          </m:e>
        </m:d>
        <m:r>
          <m:rPr>
            <m:sty m:val="p"/>
          </m:rPr>
          <w:rPr>
            <w:rFonts w:ascii="Cambria Math" w:hAnsi="Cambria Math"/>
          </w:rPr>
          <m:t xml:space="preserve"> </m:t>
        </m:r>
        <m:r>
          <w:rPr>
            <w:rFonts w:ascii="Cambria Math" w:hAnsi="Cambria Math"/>
          </w:rPr>
          <m:t>ahol</m:t>
        </m:r>
        <m:r>
          <m:rPr>
            <m:sty m:val="p"/>
          </m:rPr>
          <w:rPr>
            <w:rFonts w:ascii="Cambria Math" w:hAnsi="Cambria Math"/>
          </w:rPr>
          <m:t xml:space="preserve"> </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é</m:t>
        </m:r>
        <m:r>
          <w:rPr>
            <w:rFonts w:ascii="Cambria Math" w:hAnsi="Cambria Math"/>
          </w:rPr>
          <m:t>tez</m:t>
        </m:r>
        <m:r>
          <m:rPr>
            <m:sty m:val="p"/>
          </m:rPr>
          <w:rPr>
            <w:rFonts w:ascii="Cambria Math" w:hAnsi="Cambria Math"/>
          </w:rPr>
          <m:t xml:space="preserve">ő, </m:t>
        </m:r>
        <m:r>
          <w:rPr>
            <w:rFonts w:ascii="Cambria Math" w:hAnsi="Cambria Math"/>
          </w:rPr>
          <m:t>m</m:t>
        </m:r>
        <m:r>
          <m:rPr>
            <m:sty m:val="p"/>
          </m:rPr>
          <w:rPr>
            <w:rFonts w:ascii="Cambria Math" w:hAnsi="Cambria Math"/>
          </w:rPr>
          <m:t>=</m:t>
        </m:r>
        <m:r>
          <w:rPr>
            <w:rFonts w:ascii="Cambria Math" w:hAnsi="Cambria Math"/>
          </w:rPr>
          <m:t>l</m:t>
        </m:r>
        <m:r>
          <m:rPr>
            <m:sty m:val="p"/>
          </m:rPr>
          <w:rPr>
            <w:rFonts w:ascii="Cambria Math" w:hAnsi="Cambria Math"/>
          </w:rPr>
          <m:t>é</m:t>
        </m:r>
        <m:r>
          <w:rPr>
            <w:rFonts w:ascii="Cambria Math" w:hAnsi="Cambria Math"/>
          </w:rPr>
          <m:t>trehozni</m:t>
        </m:r>
        <m:r>
          <m:rPr>
            <m:sty m:val="p"/>
          </m:rPr>
          <w:rPr>
            <w:rFonts w:ascii="Cambria Math" w:hAnsi="Cambria Math"/>
          </w:rPr>
          <m:t xml:space="preserve"> </m:t>
        </m:r>
        <m:r>
          <w:rPr>
            <w:rFonts w:ascii="Cambria Math" w:hAnsi="Cambria Math"/>
          </w:rPr>
          <m:t>k</m:t>
        </m:r>
        <m:r>
          <m:rPr>
            <m:sty m:val="p"/>
          </m:rPr>
          <w:rPr>
            <w:rFonts w:ascii="Cambria Math" w:hAnsi="Cambria Math"/>
          </w:rPr>
          <m:t>í</m:t>
        </m:r>
        <m:r>
          <w:rPr>
            <w:rFonts w:ascii="Cambria Math" w:hAnsi="Cambria Math"/>
          </w:rPr>
          <m:t>v</m:t>
        </m:r>
        <m:r>
          <m:rPr>
            <m:sty m:val="p"/>
          </m:rPr>
          <w:rPr>
            <w:rFonts w:ascii="Cambria Math" w:hAnsi="Cambria Math"/>
          </w:rPr>
          <m:t>á</m:t>
        </m:r>
        <m:r>
          <w:rPr>
            <w:rFonts w:ascii="Cambria Math" w:hAnsi="Cambria Math"/>
          </w:rPr>
          <m:t>nt</m:t>
        </m:r>
      </m:oMath>
      <w:r w:rsidRPr="00E34A0D">
        <w:rPr>
          <w:rFonts w:eastAsiaTheme="minorEastAsia"/>
        </w:rPr>
        <w:t>.</w:t>
      </w:r>
    </w:p>
    <w:p w14:paraId="4D20D74D" w14:textId="77777777" w:rsidR="00B04A9A" w:rsidRPr="00B04A9A" w:rsidRDefault="00B04A9A" w:rsidP="00E34A0D">
      <w:pPr>
        <w:pStyle w:val="ListParagraph"/>
        <w:numPr>
          <w:ilvl w:val="0"/>
          <w:numId w:val="9"/>
        </w:numPr>
      </w:pPr>
      <w:r w:rsidRPr="00B04A9A">
        <w:t xml:space="preserve">Minden már létrehozott </w:t>
      </w:r>
      <w:proofErr w:type="spellStart"/>
      <w:r w:rsidRPr="00B04A9A">
        <w:t>chunk</w:t>
      </w:r>
      <w:proofErr w:type="spellEnd"/>
      <w:r w:rsidRPr="00B04A9A">
        <w:t xml:space="preserve"> esetében ki kell számítani a távolságot a játékoshoz képest majd össze kell hasonlítani a látótávolsággal. Ez vektorok távolságának kiszámítását jelenti, amely nagy mennyiségben lelassítja a játék futását.</w:t>
      </w:r>
    </w:p>
    <w:p w14:paraId="7FF074D8" w14:textId="4E75E894" w:rsidR="00B04A9A" w:rsidRPr="00B04A9A" w:rsidRDefault="00B04A9A" w:rsidP="00E34A0D">
      <w:pPr>
        <w:pStyle w:val="ListParagraph"/>
        <w:numPr>
          <w:ilvl w:val="0"/>
          <w:numId w:val="9"/>
        </w:numPr>
      </w:pPr>
      <w:r w:rsidRPr="00B04A9A">
        <w:t xml:space="preserve">Távolság számítások: </w:t>
      </w:r>
      <m:oMath>
        <m:r>
          <w:rPr>
            <w:rFonts w:ascii="Cambria Math" w:hAnsi="Cambria Math"/>
          </w:rPr>
          <m:t>Θ</m:t>
        </m:r>
        <m:d>
          <m:dPr>
            <m:ctrlPr>
              <w:rPr>
                <w:rFonts w:ascii="Cambria Math" w:hAnsi="Cambria Math"/>
              </w:rPr>
            </m:ctrlPr>
          </m:dPr>
          <m:e>
            <m:r>
              <w:rPr>
                <w:rFonts w:ascii="Cambria Math" w:hAnsi="Cambria Math"/>
              </w:rPr>
              <m:t>n</m:t>
            </m:r>
          </m:e>
        </m:d>
        <m:r>
          <m:rPr>
            <m:sty m:val="p"/>
          </m:rPr>
          <w:rPr>
            <w:rFonts w:ascii="Cambria Math" w:hAnsi="Cambria Math"/>
          </w:rPr>
          <m:t xml:space="preserve"> </m:t>
        </m:r>
        <m:r>
          <w:rPr>
            <w:rFonts w:ascii="Cambria Math" w:hAnsi="Cambria Math"/>
          </w:rPr>
          <m:t>ahol</m:t>
        </m:r>
        <m:r>
          <m:rPr>
            <m:sty m:val="p"/>
          </m:rPr>
          <w:rPr>
            <w:rFonts w:ascii="Cambria Math" w:hAnsi="Cambria Math"/>
          </w:rPr>
          <m:t xml:space="preserve">, </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é</m:t>
        </m:r>
        <m:r>
          <w:rPr>
            <w:rFonts w:ascii="Cambria Math" w:hAnsi="Cambria Math"/>
          </w:rPr>
          <m:t>tez</m:t>
        </m:r>
        <m:r>
          <m:rPr>
            <m:sty m:val="p"/>
          </m:rPr>
          <w:rPr>
            <w:rFonts w:ascii="Cambria Math" w:hAnsi="Cambria Math"/>
          </w:rPr>
          <m:t>ő</m:t>
        </m:r>
      </m:oMath>
      <w:r w:rsidRPr="00B04A9A">
        <w:t>.</w:t>
      </w:r>
    </w:p>
    <w:p w14:paraId="46BF746F" w14:textId="77777777" w:rsidR="00B04A9A" w:rsidRPr="00B04A9A" w:rsidRDefault="00B04A9A" w:rsidP="00E34A0D">
      <w:pPr>
        <w:pStyle w:val="Heading3"/>
      </w:pPr>
      <w:bookmarkStart w:id="111" w:name="_Toc179380881"/>
      <w:bookmarkStart w:id="112" w:name="_Toc183046171"/>
      <w:r w:rsidRPr="00B04A9A">
        <w:t>Pozíció alapú ellenőrzés és létrehozás</w:t>
      </w:r>
      <w:bookmarkEnd w:id="111"/>
      <w:bookmarkEnd w:id="112"/>
    </w:p>
    <w:p w14:paraId="39E2AACE" w14:textId="77777777" w:rsidR="00B04A9A" w:rsidRPr="00B04A9A" w:rsidRDefault="00B04A9A" w:rsidP="00E34A0D">
      <w:r w:rsidRPr="00B04A9A">
        <w:t xml:space="preserve">Ez a módszer is objektum – kulcs páronként tárolja a </w:t>
      </w:r>
      <w:proofErr w:type="spellStart"/>
      <w:r w:rsidRPr="00B04A9A">
        <w:t>chunk-okat</w:t>
      </w:r>
      <w:proofErr w:type="spellEnd"/>
      <w:r w:rsidRPr="00B04A9A">
        <w:t xml:space="preserve">, ahol az objektum a </w:t>
      </w:r>
      <w:proofErr w:type="spellStart"/>
      <w:r w:rsidRPr="00B04A9A">
        <w:t>chunk</w:t>
      </w:r>
      <w:proofErr w:type="spellEnd"/>
      <w:r w:rsidRPr="00B04A9A">
        <w:t>, a kulcs pedig a pozíciója.</w:t>
      </w:r>
    </w:p>
    <w:p w14:paraId="47BF6A91" w14:textId="77777777" w:rsidR="00B04A9A" w:rsidRPr="00B04A9A" w:rsidRDefault="00B04A9A" w:rsidP="00E34A0D">
      <w:r w:rsidRPr="00B04A9A">
        <w:t xml:space="preserve">Ebben az esetben mind a létrehozás és a megszüntetés is egy előre meghatározott koordináta halmaz alapján történik. A külső halmaz koordinátáit hozzáadva a játékos </w:t>
      </w:r>
      <w:proofErr w:type="spellStart"/>
      <w:r w:rsidRPr="00B04A9A">
        <w:t>chunk-jának</w:t>
      </w:r>
      <w:proofErr w:type="spellEnd"/>
      <w:r w:rsidRPr="00B04A9A">
        <w:t xml:space="preserve"> koordinátájához kiszámolható, hogy mely </w:t>
      </w:r>
      <w:proofErr w:type="spellStart"/>
      <w:r w:rsidRPr="00B04A9A">
        <w:t>chunk-okat</w:t>
      </w:r>
      <w:proofErr w:type="spellEnd"/>
      <w:r w:rsidRPr="00B04A9A">
        <w:t xml:space="preserve"> kell megszüntetni, a belső halmaz segítségével pedig kiszámolható, hogy mely </w:t>
      </w:r>
      <w:proofErr w:type="spellStart"/>
      <w:r w:rsidRPr="00B04A9A">
        <w:t>chunk-okat</w:t>
      </w:r>
      <w:proofErr w:type="spellEnd"/>
      <w:r w:rsidRPr="00B04A9A">
        <w:t xml:space="preserve"> kell létrehozni. Ezek után a már létező </w:t>
      </w:r>
      <w:proofErr w:type="spellStart"/>
      <w:r w:rsidRPr="00B04A9A">
        <w:t>chunk</w:t>
      </w:r>
      <w:proofErr w:type="spellEnd"/>
      <w:r w:rsidRPr="00B04A9A">
        <w:t xml:space="preserve">-ok között keresni kell az adott koordinátára és a keresés eredménye alapján vagy létrehozni, ha még nem létezik, vagy megszüntetni, ha már létezik. </w:t>
      </w:r>
    </w:p>
    <w:p w14:paraId="3D844108" w14:textId="77777777" w:rsidR="006A4021" w:rsidRDefault="00B04A9A" w:rsidP="006A4021">
      <w:pPr>
        <w:keepNext/>
        <w:jc w:val="center"/>
      </w:pPr>
      <w:r w:rsidRPr="00B04A9A">
        <w:rPr>
          <w:noProof/>
        </w:rPr>
        <w:drawing>
          <wp:inline distT="0" distB="0" distL="0" distR="0" wp14:anchorId="1891D301" wp14:editId="2D589539">
            <wp:extent cx="2919413" cy="2919413"/>
            <wp:effectExtent l="0" t="0" r="0" b="0"/>
            <wp:docPr id="174139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96422" name="Picture 1741396422"/>
                    <pic:cNvPicPr/>
                  </pic:nvPicPr>
                  <pic:blipFill>
                    <a:blip r:embed="rId26">
                      <a:extLst>
                        <a:ext uri="{28A0092B-C50C-407E-A947-70E740481C1C}">
                          <a14:useLocalDpi xmlns:a14="http://schemas.microsoft.com/office/drawing/2010/main" val="0"/>
                        </a:ext>
                      </a:extLst>
                    </a:blip>
                    <a:stretch>
                      <a:fillRect/>
                    </a:stretch>
                  </pic:blipFill>
                  <pic:spPr>
                    <a:xfrm>
                      <a:off x="0" y="0"/>
                      <a:ext cx="2922882" cy="2922882"/>
                    </a:xfrm>
                    <a:prstGeom prst="rect">
                      <a:avLst/>
                    </a:prstGeom>
                  </pic:spPr>
                </pic:pic>
              </a:graphicData>
            </a:graphic>
          </wp:inline>
        </w:drawing>
      </w:r>
    </w:p>
    <w:p w14:paraId="15680C54" w14:textId="587FC283" w:rsidR="00B04A9A" w:rsidRPr="009017CB" w:rsidRDefault="0030349E" w:rsidP="006A4021">
      <w:pPr>
        <w:pStyle w:val="Caption"/>
        <w:jc w:val="center"/>
        <w:rPr>
          <w:rFonts w:ascii="Times New Roman" w:hAnsi="Times New Roman" w:cs="Times New Roman"/>
        </w:rPr>
      </w:pPr>
      <w:r w:rsidRPr="009017CB">
        <w:rPr>
          <w:rFonts w:ascii="Times New Roman" w:hAnsi="Times New Roman" w:cs="Times New Roman"/>
        </w:rPr>
        <w:fldChar w:fldCharType="begin"/>
      </w:r>
      <w:r w:rsidRPr="009017CB">
        <w:rPr>
          <w:rFonts w:ascii="Times New Roman" w:hAnsi="Times New Roman" w:cs="Times New Roman"/>
        </w:rPr>
        <w:instrText xml:space="preserve"> SEQ ábra \* ARABIC </w:instrText>
      </w:r>
      <w:r w:rsidRPr="009017CB">
        <w:rPr>
          <w:rFonts w:ascii="Times New Roman" w:hAnsi="Times New Roman" w:cs="Times New Roman"/>
        </w:rPr>
        <w:fldChar w:fldCharType="separate"/>
      </w:r>
      <w:r w:rsidR="00BD7B34">
        <w:rPr>
          <w:rFonts w:ascii="Times New Roman" w:hAnsi="Times New Roman" w:cs="Times New Roman"/>
          <w:noProof/>
        </w:rPr>
        <w:t>17</w:t>
      </w:r>
      <w:r w:rsidRPr="009017CB">
        <w:rPr>
          <w:rFonts w:ascii="Times New Roman" w:hAnsi="Times New Roman" w:cs="Times New Roman"/>
          <w:noProof/>
        </w:rPr>
        <w:fldChar w:fldCharType="end"/>
      </w:r>
      <w:r w:rsidR="006A4021" w:rsidRPr="009017CB">
        <w:rPr>
          <w:rFonts w:ascii="Times New Roman" w:hAnsi="Times New Roman" w:cs="Times New Roman"/>
        </w:rPr>
        <w:t>. ábra Pozíció alapú ellenőrzés és létrehozás</w:t>
      </w:r>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p w14:paraId="48416D62" w14:textId="77777777" w:rsidR="00B04A9A" w:rsidRPr="00B04A9A" w:rsidRDefault="00B04A9A" w:rsidP="00E34A0D">
      <w:r w:rsidRPr="00B04A9A">
        <w:t xml:space="preserve">Jelmagyarázat: Kék – Játékos, Zöld – Létező </w:t>
      </w:r>
      <w:proofErr w:type="spellStart"/>
      <w:r w:rsidRPr="00B04A9A">
        <w:t>chunk</w:t>
      </w:r>
      <w:proofErr w:type="spellEnd"/>
      <w:r w:rsidRPr="00B04A9A">
        <w:t>, Sárga – Létrehozáshoz ellenőrizendő pozíció, Piros – Törléshez ellenőrizendő pozíció, Fehér – Üres pozíció</w:t>
      </w:r>
    </w:p>
    <w:p w14:paraId="110E309B" w14:textId="70C6F9E9" w:rsidR="00B04A9A" w:rsidRPr="00B04A9A" w:rsidRDefault="00B04A9A" w:rsidP="00E34A0D">
      <w:r w:rsidRPr="00B04A9A">
        <w:lastRenderedPageBreak/>
        <w:t xml:space="preserve">Ez a megoldás kettő </w:t>
      </w:r>
      <m:oMath>
        <m:r>
          <m:rPr>
            <m:sty m:val="p"/>
          </m:rPr>
          <w:rPr>
            <w:rFonts w:ascii="Cambria Math" w:hAnsi="Cambria Math"/>
          </w:rPr>
          <m:t>O</m:t>
        </m:r>
        <m:d>
          <m:dPr>
            <m:ctrlPr>
              <w:rPr>
                <w:rFonts w:ascii="Cambria Math" w:hAnsi="Cambria Math"/>
                <w:i/>
              </w:rPr>
            </m:ctrlPr>
          </m:dPr>
          <m:e>
            <m:r>
              <w:rPr>
                <w:rFonts w:ascii="Cambria Math" w:hAnsi="Cambria Math"/>
              </w:rPr>
              <m:t>n*m</m:t>
            </m:r>
          </m:e>
        </m:d>
        <m:r>
          <w:rPr>
            <w:rFonts w:ascii="Cambria Math" w:hAnsi="Cambria Math"/>
          </w:rPr>
          <m:t xml:space="preserve"> ahol n=létező, m=létrehozni kívánt</m:t>
        </m:r>
      </m:oMath>
      <w:r w:rsidRPr="00B04A9A">
        <w:rPr>
          <w:rFonts w:eastAsiaTheme="minorEastAsia"/>
        </w:rPr>
        <w:t xml:space="preserve"> keresést hajt végre, amely időkomplexitásának alsó határa esetenként jobb lehet.</w:t>
      </w:r>
    </w:p>
    <w:p w14:paraId="686B6247" w14:textId="77777777" w:rsidR="00B04A9A" w:rsidRPr="00B04A9A" w:rsidRDefault="00B04A9A" w:rsidP="00E34A0D">
      <w:pPr>
        <w:pStyle w:val="Heading3"/>
      </w:pPr>
      <w:bookmarkStart w:id="113" w:name="_Toc179380882"/>
      <w:bookmarkStart w:id="114" w:name="_Toc183046172"/>
      <w:r w:rsidRPr="00B04A9A">
        <w:t>Memória struktúra alapú rendszer</w:t>
      </w:r>
      <w:bookmarkEnd w:id="113"/>
      <w:bookmarkEnd w:id="114"/>
      <w:r w:rsidRPr="00B04A9A">
        <w:t xml:space="preserve"> </w:t>
      </w:r>
    </w:p>
    <w:p w14:paraId="7AA631EE" w14:textId="77777777" w:rsidR="00B04A9A" w:rsidRPr="00B04A9A" w:rsidRDefault="00B04A9A" w:rsidP="00E34A0D">
      <w:r w:rsidRPr="00B04A9A">
        <w:t xml:space="preserve">A memória struktúra alapú rendszer nagyon hasonló a pozíció alapú ellenőrzés és létrehozás módszeréhez, viszont itt a </w:t>
      </w:r>
      <w:proofErr w:type="spellStart"/>
      <w:r w:rsidRPr="00B04A9A">
        <w:t>chunk</w:t>
      </w:r>
      <w:proofErr w:type="spellEnd"/>
      <w:r w:rsidRPr="00B04A9A">
        <w:t>-ok nem egy rendezetlen adatszerkezetben vannak eltárolva és nem is objektum-kulcs páronként vannak jelen.</w:t>
      </w:r>
    </w:p>
    <w:p w14:paraId="54D66621" w14:textId="77777777" w:rsidR="00B04A9A" w:rsidRPr="00B04A9A" w:rsidRDefault="00B04A9A" w:rsidP="00E34A0D">
      <w:r w:rsidRPr="00B04A9A">
        <w:t xml:space="preserve">Az adatszerkezet ebben az esetben egy négyzetes tömb. A tömbben </w:t>
      </w:r>
      <w:proofErr w:type="spellStart"/>
      <w:r w:rsidRPr="00B04A9A">
        <w:t>chunk</w:t>
      </w:r>
      <w:proofErr w:type="spellEnd"/>
      <w:r w:rsidRPr="00B04A9A">
        <w:t xml:space="preserve"> objektumok mutatói szerepelnek. A négyzetes tömb dimenziói páratlanok és a tömb közepén mindig annak a </w:t>
      </w:r>
      <w:proofErr w:type="spellStart"/>
      <w:r w:rsidRPr="00B04A9A">
        <w:t>chunk-nak</w:t>
      </w:r>
      <w:proofErr w:type="spellEnd"/>
      <w:r w:rsidRPr="00B04A9A">
        <w:t xml:space="preserve"> a mutatója szerepel, amelyben a játékos tartózkodik. A négyzetes tömb mindig akkora területet foglal el a memóriában, hogy be tudja fogadni az összes elméletileg létezhető </w:t>
      </w:r>
      <w:proofErr w:type="spellStart"/>
      <w:r w:rsidRPr="00B04A9A">
        <w:t>chunk-nak</w:t>
      </w:r>
      <w:proofErr w:type="spellEnd"/>
      <w:r w:rsidRPr="00B04A9A">
        <w:t xml:space="preserve"> a mutatóját az adott látótávolság mellett. A többi </w:t>
      </w:r>
      <w:proofErr w:type="spellStart"/>
      <w:r w:rsidRPr="00B04A9A">
        <w:t>chunk</w:t>
      </w:r>
      <w:proofErr w:type="spellEnd"/>
      <w:r w:rsidRPr="00B04A9A">
        <w:t xml:space="preserve"> objektum mutatója a játékvilágban a játékos </w:t>
      </w:r>
      <w:proofErr w:type="spellStart"/>
      <w:r w:rsidRPr="00B04A9A">
        <w:t>chunk-jának</w:t>
      </w:r>
      <w:proofErr w:type="spellEnd"/>
      <w:r w:rsidRPr="00B04A9A">
        <w:t xml:space="preserve"> pozíciójához viszonyított, egész </w:t>
      </w:r>
      <w:proofErr w:type="spellStart"/>
      <w:r w:rsidRPr="00B04A9A">
        <w:t>chunk</w:t>
      </w:r>
      <w:proofErr w:type="spellEnd"/>
      <w:r w:rsidRPr="00B04A9A">
        <w:t xml:space="preserve">-okban mért távolság alapján foglal helyet a tömb közepéhez képest. </w:t>
      </w:r>
    </w:p>
    <w:p w14:paraId="4018E4C4" w14:textId="77777777" w:rsidR="00B04A9A" w:rsidRPr="00B04A9A" w:rsidRDefault="00B04A9A" w:rsidP="00E34A0D">
      <w:r w:rsidRPr="00B04A9A">
        <w:t xml:space="preserve">Ennek a rendszernek a funkcionális követelménye, hogy minden egyes alkalommal, amikor a játékos átlép egyik </w:t>
      </w:r>
      <w:proofErr w:type="spellStart"/>
      <w:r w:rsidRPr="00B04A9A">
        <w:t>chunk-ból</w:t>
      </w:r>
      <w:proofErr w:type="spellEnd"/>
      <w:r w:rsidRPr="00B04A9A">
        <w:t xml:space="preserve"> a másikba, akkor a haladási irányával ellentétesen el kell mozgatni a tömbben az összes mutatót egyel. </w:t>
      </w:r>
    </w:p>
    <w:p w14:paraId="160D18CF" w14:textId="77777777" w:rsidR="00B04A9A" w:rsidRPr="00B04A9A" w:rsidRDefault="00B04A9A" w:rsidP="00E34A0D">
      <w:r w:rsidRPr="00B04A9A">
        <w:t>Ez a tömb méretével megegyező olvasási és írási műveletet jelent. A tömb külső határán mindig NULL értékek szerepelnek ezért mindig van hely egyel elmozgatni a mutatókat. Ezt követően minden egyes mozgatás után le kell ellenőrizni az előre meghatározott memóriacímeket a külső és belső gyűrű mentén:</w:t>
      </w:r>
    </w:p>
    <w:p w14:paraId="0F7D7C5E" w14:textId="77777777" w:rsidR="00B04A9A" w:rsidRPr="00B04A9A" w:rsidRDefault="00B04A9A" w:rsidP="00E34A0D">
      <w:pPr>
        <w:pStyle w:val="ListParagraph"/>
        <w:numPr>
          <w:ilvl w:val="0"/>
          <w:numId w:val="10"/>
        </w:numPr>
      </w:pPr>
      <w:r w:rsidRPr="00B04A9A">
        <w:t xml:space="preserve">Ha egy olyan memóriacímbe másolódott be egy mutató, amely törlendő </w:t>
      </w:r>
      <w:proofErr w:type="spellStart"/>
      <w:r w:rsidRPr="00B04A9A">
        <w:t>chunk</w:t>
      </w:r>
      <w:proofErr w:type="spellEnd"/>
      <w:r w:rsidRPr="00B04A9A">
        <w:t xml:space="preserve"> pozícióját tartja fent, akkor a mutató végén lévő </w:t>
      </w:r>
      <w:proofErr w:type="spellStart"/>
      <w:r w:rsidRPr="00B04A9A">
        <w:t>chunk</w:t>
      </w:r>
      <w:proofErr w:type="spellEnd"/>
      <w:r w:rsidRPr="00B04A9A">
        <w:t xml:space="preserve">-o törölni kell. Ez egyszerű, </w:t>
      </w:r>
      <w:r w:rsidRPr="00E34A0D">
        <w:rPr>
          <w:i/>
          <w:iCs/>
        </w:rPr>
        <w:t xml:space="preserve">ha NEM NULL akkor </w:t>
      </w:r>
      <w:r w:rsidRPr="00B04A9A">
        <w:t>feltétel.</w:t>
      </w:r>
    </w:p>
    <w:p w14:paraId="5C18DA58" w14:textId="77777777" w:rsidR="00B04A9A" w:rsidRPr="00E34A0D" w:rsidRDefault="00B04A9A" w:rsidP="00E34A0D">
      <w:pPr>
        <w:pStyle w:val="ListParagraph"/>
        <w:numPr>
          <w:ilvl w:val="0"/>
          <w:numId w:val="10"/>
        </w:numPr>
        <w:rPr>
          <w:i/>
          <w:iCs/>
        </w:rPr>
      </w:pPr>
      <w:r w:rsidRPr="00B04A9A">
        <w:t xml:space="preserve">Ha egy olyan memóriacímen nincs érvényes mutató, ahol egy </w:t>
      </w:r>
      <w:proofErr w:type="spellStart"/>
      <w:r w:rsidRPr="00B04A9A">
        <w:t>chunk-nak</w:t>
      </w:r>
      <w:proofErr w:type="spellEnd"/>
      <w:r w:rsidRPr="00B04A9A">
        <w:t xml:space="preserve"> léteznie kelljen, hogy a minimális látótávolságot megtartsuk, akkor az adott pozíció alapján létre kell hozni egy </w:t>
      </w:r>
      <w:proofErr w:type="spellStart"/>
      <w:r w:rsidRPr="00B04A9A">
        <w:t>chunk</w:t>
      </w:r>
      <w:proofErr w:type="spellEnd"/>
      <w:r w:rsidRPr="00B04A9A">
        <w:t xml:space="preserve">-ot és </w:t>
      </w:r>
      <w:proofErr w:type="spellStart"/>
      <w:r w:rsidRPr="00B04A9A">
        <w:t>muttatóját</w:t>
      </w:r>
      <w:proofErr w:type="spellEnd"/>
      <w:r w:rsidRPr="00B04A9A">
        <w:t xml:space="preserve"> be kell másolni arra a pozícióra. ez egy egyszerű, </w:t>
      </w:r>
      <w:r w:rsidRPr="00E34A0D">
        <w:rPr>
          <w:i/>
          <w:iCs/>
        </w:rPr>
        <w:t xml:space="preserve">ha NULL akkor </w:t>
      </w:r>
      <w:r w:rsidRPr="00B04A9A">
        <w:t>feltétel.</w:t>
      </w:r>
    </w:p>
    <w:p w14:paraId="407D44A6" w14:textId="77777777" w:rsidR="00B04A9A" w:rsidRPr="00B04A9A" w:rsidRDefault="00B04A9A" w:rsidP="00E34A0D">
      <w:r w:rsidRPr="00B04A9A">
        <w:t>Műveletigény:</w:t>
      </w:r>
    </w:p>
    <w:p w14:paraId="20BF769D" w14:textId="77777777" w:rsidR="00B04A9A" w:rsidRPr="00B04A9A" w:rsidRDefault="00B04A9A" w:rsidP="00E34A0D">
      <w:pPr>
        <w:pStyle w:val="ListParagraph"/>
        <w:numPr>
          <w:ilvl w:val="0"/>
          <w:numId w:val="12"/>
        </w:numPr>
      </w:pPr>
      <w:r w:rsidRPr="00B04A9A">
        <w:t xml:space="preserve">Mozgatás: </w:t>
      </w:r>
      <m:oMath>
        <m:r>
          <w:rPr>
            <w:rFonts w:ascii="Cambria Math" w:hAnsi="Cambria Math"/>
          </w:rPr>
          <m:t>Θ</m:t>
        </m:r>
        <m:d>
          <m:dPr>
            <m:ctrlPr>
              <w:rPr>
                <w:rFonts w:ascii="Cambria Math" w:hAnsi="Cambria Math"/>
                <w:i/>
              </w:rPr>
            </m:ctrlPr>
          </m:dPr>
          <m:e>
            <m:r>
              <w:rPr>
                <w:rFonts w:ascii="Cambria Math" w:hAnsi="Cambria Math"/>
              </w:rPr>
              <m:t>n</m:t>
            </m:r>
          </m:e>
        </m:d>
      </m:oMath>
      <w:r w:rsidRPr="00B04A9A">
        <w:t xml:space="preserve"> olvasás és </w:t>
      </w:r>
      <m:oMath>
        <m:r>
          <w:rPr>
            <w:rFonts w:ascii="Cambria Math" w:hAnsi="Cambria Math"/>
          </w:rPr>
          <m:t>Θ</m:t>
        </m:r>
        <m:d>
          <m:dPr>
            <m:ctrlPr>
              <w:rPr>
                <w:rFonts w:ascii="Cambria Math" w:hAnsi="Cambria Math"/>
                <w:i/>
              </w:rPr>
            </m:ctrlPr>
          </m:dPr>
          <m:e>
            <m:r>
              <w:rPr>
                <w:rFonts w:ascii="Cambria Math" w:hAnsi="Cambria Math"/>
              </w:rPr>
              <m:t>n</m:t>
            </m:r>
          </m:e>
        </m:d>
      </m:oMath>
      <w:r w:rsidRPr="00B04A9A">
        <w:t xml:space="preserve"> írás (</w:t>
      </w:r>
      <m:oMath>
        <m:r>
          <w:rPr>
            <w:rFonts w:ascii="Cambria Math" w:hAnsi="Cambria Math"/>
          </w:rPr>
          <m:t>n=létező</m:t>
        </m:r>
      </m:oMath>
      <w:r w:rsidRPr="00B04A9A">
        <w:t>)</w:t>
      </w:r>
    </w:p>
    <w:p w14:paraId="6C36247F" w14:textId="77777777" w:rsidR="00B04A9A" w:rsidRPr="00B04A9A" w:rsidRDefault="00B04A9A" w:rsidP="00E34A0D">
      <w:pPr>
        <w:pStyle w:val="ListParagraph"/>
        <w:numPr>
          <w:ilvl w:val="0"/>
          <w:numId w:val="12"/>
        </w:numPr>
      </w:pPr>
      <w:r w:rsidRPr="00B04A9A">
        <w:lastRenderedPageBreak/>
        <w:t xml:space="preserve">Ellenőrzés: </w:t>
      </w:r>
      <m:oMath>
        <m:r>
          <w:rPr>
            <w:rFonts w:ascii="Cambria Math" w:hAnsi="Cambria Math"/>
          </w:rPr>
          <m:t>Θ</m:t>
        </m:r>
        <m:d>
          <m:dPr>
            <m:ctrlPr>
              <w:rPr>
                <w:rFonts w:ascii="Cambria Math" w:hAnsi="Cambria Math"/>
                <w:i/>
              </w:rPr>
            </m:ctrlPr>
          </m:dPr>
          <m:e>
            <m:r>
              <w:rPr>
                <w:rFonts w:ascii="Cambria Math" w:hAnsi="Cambria Math"/>
              </w:rPr>
              <m:t>c</m:t>
            </m:r>
          </m:e>
        </m:d>
      </m:oMath>
      <w:r w:rsidRPr="00B04A9A">
        <w:t xml:space="preserve"> létrehozáshoz és </w:t>
      </w:r>
      <m:oMath>
        <m:r>
          <w:rPr>
            <w:rFonts w:ascii="Cambria Math" w:hAnsi="Cambria Math"/>
          </w:rPr>
          <m:t>Θ</m:t>
        </m:r>
        <m:d>
          <m:dPr>
            <m:ctrlPr>
              <w:rPr>
                <w:rFonts w:ascii="Cambria Math" w:hAnsi="Cambria Math"/>
                <w:i/>
              </w:rPr>
            </m:ctrlPr>
          </m:dPr>
          <m:e>
            <m:r>
              <w:rPr>
                <w:rFonts w:ascii="Cambria Math" w:hAnsi="Cambria Math"/>
              </w:rPr>
              <m:t>d</m:t>
            </m:r>
          </m:e>
        </m:d>
      </m:oMath>
      <w:r w:rsidRPr="00B04A9A">
        <w:t xml:space="preserve"> törléshez, ahol </w:t>
      </w:r>
      <m:oMath>
        <m:r>
          <w:rPr>
            <w:rFonts w:ascii="Cambria Math" w:hAnsi="Cambria Math"/>
          </w:rPr>
          <m:t>c</m:t>
        </m:r>
      </m:oMath>
      <w:r w:rsidRPr="00B04A9A">
        <w:t xml:space="preserve"> az olyan címek száma, ahol chunk-nak léteznie kell és </w:t>
      </w:r>
      <m:oMath>
        <m:r>
          <w:rPr>
            <w:rFonts w:ascii="Cambria Math" w:hAnsi="Cambria Math"/>
          </w:rPr>
          <m:t>d</m:t>
        </m:r>
      </m:oMath>
      <w:r w:rsidRPr="00B04A9A">
        <w:t xml:space="preserve"> az olyan címek száma, ahol a chunk-okat törölni kell.</w:t>
      </w:r>
    </w:p>
    <w:p w14:paraId="74231691" w14:textId="77777777" w:rsidR="00B04A9A" w:rsidRPr="00B04A9A" w:rsidRDefault="00B04A9A" w:rsidP="00E34A0D">
      <w:pPr>
        <w:pStyle w:val="ListParagraph"/>
        <w:numPr>
          <w:ilvl w:val="0"/>
          <w:numId w:val="12"/>
        </w:numPr>
      </w:pPr>
      <w:r w:rsidRPr="00B04A9A">
        <w:t xml:space="preserve">Mivel </w:t>
      </w:r>
      <m:oMath>
        <m:r>
          <w:rPr>
            <w:rFonts w:ascii="Cambria Math" w:hAnsi="Cambria Math"/>
          </w:rPr>
          <m:t>c&lt;d&lt;n</m:t>
        </m:r>
      </m:oMath>
      <w:r w:rsidRPr="00B04A9A">
        <w:t xml:space="preserve"> ezért eddig ennek a legkisebb a komplexitása és nem is használ bonyolult számításokat és kereséseket.</w:t>
      </w:r>
    </w:p>
    <w:p w14:paraId="0125B164" w14:textId="77777777" w:rsidR="00B04A9A" w:rsidRPr="00B04A9A" w:rsidRDefault="00B04A9A" w:rsidP="00E34A0D">
      <w:r w:rsidRPr="00B04A9A">
        <w:t xml:space="preserve">Az alábbi kódrészlet másolja ás a memóriacímeket a tömbben egyel arrébb a tengelyek mentén. Csak a kettő vízszintes tengely mentén vannak az elemek mozgatva, mivel a </w:t>
      </w:r>
      <w:proofErr w:type="spellStart"/>
      <w:r w:rsidRPr="00B04A9A">
        <w:t>chunk-okat</w:t>
      </w:r>
      <w:proofErr w:type="spellEnd"/>
      <w:r w:rsidRPr="00B04A9A">
        <w:t xml:space="preserve"> a világ </w:t>
      </w:r>
      <w:proofErr w:type="spellStart"/>
      <w:r w:rsidRPr="00B04A9A">
        <w:t>tetejétől</w:t>
      </w:r>
      <w:proofErr w:type="spellEnd"/>
      <w:r w:rsidRPr="00B04A9A">
        <w:t xml:space="preserve"> az aljáig egy adott oszlopban mindig betölti a játék.</w:t>
      </w:r>
    </w:p>
    <w:p w14:paraId="0DC41A7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 1. </w:t>
      </w:r>
      <w:r w:rsidRPr="00FC0A8E">
        <w:rPr>
          <w:rFonts w:ascii="Consolas" w:hAnsi="Consolas" w:cs="Courier New"/>
          <w:color w:val="880000"/>
          <w:sz w:val="18"/>
          <w:szCs w:val="18"/>
        </w:rPr>
        <w:t xml:space="preserve">// </w:t>
      </w:r>
      <w:proofErr w:type="spellStart"/>
      <w:r w:rsidRPr="00FC0A8E">
        <w:rPr>
          <w:rFonts w:ascii="Consolas" w:hAnsi="Consolas" w:cs="Courier New"/>
          <w:color w:val="880000"/>
          <w:sz w:val="18"/>
          <w:szCs w:val="18"/>
        </w:rPr>
        <w:t>Check</w:t>
      </w:r>
      <w:proofErr w:type="spellEnd"/>
      <w:r w:rsidRPr="00FC0A8E">
        <w:rPr>
          <w:rFonts w:ascii="Consolas" w:hAnsi="Consolas" w:cs="Courier New"/>
          <w:color w:val="880000"/>
          <w:sz w:val="18"/>
          <w:szCs w:val="18"/>
        </w:rPr>
        <w:t xml:space="preserve"> </w:t>
      </w:r>
      <w:proofErr w:type="spellStart"/>
      <w:r w:rsidRPr="00FC0A8E">
        <w:rPr>
          <w:rFonts w:ascii="Consolas" w:hAnsi="Consolas" w:cs="Courier New"/>
          <w:color w:val="880000"/>
          <w:sz w:val="18"/>
          <w:szCs w:val="18"/>
        </w:rPr>
        <w:t>if</w:t>
      </w:r>
      <w:proofErr w:type="spellEnd"/>
      <w:r w:rsidRPr="00FC0A8E">
        <w:rPr>
          <w:rFonts w:ascii="Consolas" w:hAnsi="Consolas" w:cs="Courier New"/>
          <w:color w:val="880000"/>
          <w:sz w:val="18"/>
          <w:szCs w:val="18"/>
        </w:rPr>
        <w:t xml:space="preserve"> </w:t>
      </w:r>
      <w:proofErr w:type="spellStart"/>
      <w:r w:rsidRPr="00FC0A8E">
        <w:rPr>
          <w:rFonts w:ascii="Consolas" w:hAnsi="Consolas" w:cs="Courier New"/>
          <w:color w:val="880000"/>
          <w:sz w:val="18"/>
          <w:szCs w:val="18"/>
        </w:rPr>
        <w:t>the</w:t>
      </w:r>
      <w:proofErr w:type="spellEnd"/>
      <w:r w:rsidRPr="00FC0A8E">
        <w:rPr>
          <w:rFonts w:ascii="Consolas" w:hAnsi="Consolas" w:cs="Courier New"/>
          <w:color w:val="880000"/>
          <w:sz w:val="18"/>
          <w:szCs w:val="18"/>
        </w:rPr>
        <w:t xml:space="preserve"> player </w:t>
      </w:r>
      <w:proofErr w:type="spellStart"/>
      <w:r w:rsidRPr="00FC0A8E">
        <w:rPr>
          <w:rFonts w:ascii="Consolas" w:hAnsi="Consolas" w:cs="Courier New"/>
          <w:color w:val="880000"/>
          <w:sz w:val="18"/>
          <w:szCs w:val="18"/>
        </w:rPr>
        <w:t>moved</w:t>
      </w:r>
      <w:proofErr w:type="spellEnd"/>
      <w:r w:rsidRPr="00FC0A8E">
        <w:rPr>
          <w:rFonts w:ascii="Consolas" w:hAnsi="Consolas" w:cs="Courier New"/>
          <w:color w:val="880000"/>
          <w:sz w:val="18"/>
          <w:szCs w:val="18"/>
        </w:rPr>
        <w:t xml:space="preserve"> </w:t>
      </w:r>
      <w:proofErr w:type="spellStart"/>
      <w:r w:rsidRPr="00FC0A8E">
        <w:rPr>
          <w:rFonts w:ascii="Consolas" w:hAnsi="Consolas" w:cs="Courier New"/>
          <w:color w:val="880000"/>
          <w:sz w:val="18"/>
          <w:szCs w:val="18"/>
        </w:rPr>
        <w:t>chunks</w:t>
      </w:r>
      <w:proofErr w:type="spellEnd"/>
    </w:p>
    <w:p w14:paraId="37381C2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 2. </w:t>
      </w:r>
      <w:proofErr w:type="spellStart"/>
      <w:r w:rsidRPr="00FC0A8E">
        <w:rPr>
          <w:rFonts w:ascii="Consolas" w:hAnsi="Consolas" w:cs="Courier New"/>
          <w:color w:val="000000"/>
          <w:sz w:val="18"/>
          <w:szCs w:val="18"/>
        </w:rPr>
        <w:t>playerChunk</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Vector2FloorToNearestMultipleOf</w:t>
      </w:r>
      <w:r w:rsidRPr="00FC0A8E">
        <w:rPr>
          <w:rFonts w:ascii="Consolas" w:hAnsi="Consolas" w:cs="Courier New"/>
          <w:color w:val="666600"/>
          <w:sz w:val="18"/>
          <w:szCs w:val="18"/>
        </w:rPr>
        <w:t>(</w:t>
      </w:r>
      <w:r w:rsidRPr="00FC0A8E">
        <w:rPr>
          <w:rFonts w:ascii="Consolas" w:hAnsi="Consolas" w:cs="Courier New"/>
          <w:color w:val="660066"/>
          <w:sz w:val="18"/>
          <w:szCs w:val="18"/>
        </w:rPr>
        <w:t>ToVector2FromXZ</w:t>
      </w:r>
      <w:r w:rsidRPr="00FC0A8E">
        <w:rPr>
          <w:rFonts w:ascii="Consolas" w:hAnsi="Consolas" w:cs="Courier New"/>
          <w:color w:val="666600"/>
          <w:sz w:val="18"/>
          <w:szCs w:val="18"/>
        </w:rPr>
        <w:t>(</w:t>
      </w:r>
      <w:r w:rsidRPr="00FC0A8E">
        <w:rPr>
          <w:rFonts w:ascii="Consolas" w:hAnsi="Consolas" w:cs="Courier New"/>
          <w:color w:val="000000"/>
          <w:sz w:val="18"/>
          <w:szCs w:val="18"/>
        </w:rPr>
        <w:t>playerTransform</w:t>
      </w:r>
      <w:r w:rsidRPr="00FC0A8E">
        <w:rPr>
          <w:rFonts w:ascii="Consolas" w:hAnsi="Consolas" w:cs="Courier New"/>
          <w:color w:val="666600"/>
          <w:sz w:val="18"/>
          <w:szCs w:val="18"/>
        </w:rPr>
        <w:t>.</w:t>
      </w:r>
      <w:r w:rsidRPr="00FC0A8E">
        <w:rPr>
          <w:rFonts w:ascii="Consolas" w:hAnsi="Consolas" w:cs="Courier New"/>
          <w:color w:val="000000"/>
          <w:sz w:val="18"/>
          <w:szCs w:val="18"/>
        </w:rPr>
        <w:t>position</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CubicChunk</w:t>
      </w:r>
      <w:r w:rsidRPr="00FC0A8E">
        <w:rPr>
          <w:rFonts w:ascii="Consolas" w:hAnsi="Consolas" w:cs="Courier New"/>
          <w:color w:val="666600"/>
          <w:sz w:val="18"/>
          <w:szCs w:val="18"/>
        </w:rPr>
        <w:t>.</w:t>
      </w:r>
      <w:r w:rsidRPr="00FC0A8E">
        <w:rPr>
          <w:rFonts w:ascii="Consolas" w:hAnsi="Consolas" w:cs="Courier New"/>
          <w:color w:val="000000"/>
          <w:sz w:val="18"/>
          <w:szCs w:val="18"/>
        </w:rPr>
        <w:t>cubesPerAxis</w:t>
      </w:r>
      <w:proofErr w:type="spellEnd"/>
      <w:r w:rsidRPr="00FC0A8E">
        <w:rPr>
          <w:rFonts w:ascii="Consolas" w:hAnsi="Consolas" w:cs="Courier New"/>
          <w:color w:val="666600"/>
          <w:sz w:val="18"/>
          <w:szCs w:val="18"/>
        </w:rPr>
        <w:t>);</w:t>
      </w:r>
    </w:p>
    <w:p w14:paraId="7E9BC9B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 3.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playerChunk</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oldPos</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return</w:t>
      </w:r>
      <w:proofErr w:type="spellEnd"/>
      <w:r w:rsidRPr="00FC0A8E">
        <w:rPr>
          <w:rFonts w:ascii="Consolas" w:hAnsi="Consolas" w:cs="Courier New"/>
          <w:color w:val="666600"/>
          <w:sz w:val="18"/>
          <w:szCs w:val="18"/>
        </w:rPr>
        <w:t>;</w:t>
      </w:r>
    </w:p>
    <w:p w14:paraId="3997813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 4. </w:t>
      </w:r>
      <w:r w:rsidRPr="00FC0A8E">
        <w:rPr>
          <w:rFonts w:ascii="Consolas" w:hAnsi="Consolas" w:cs="Courier New"/>
          <w:color w:val="000000"/>
          <w:sz w:val="18"/>
          <w:szCs w:val="18"/>
        </w:rPr>
        <w:t> </w:t>
      </w:r>
    </w:p>
    <w:p w14:paraId="044543A6"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 5.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playerChunk</w:t>
      </w:r>
      <w:r w:rsidRPr="00FC0A8E">
        <w:rPr>
          <w:rFonts w:ascii="Consolas" w:hAnsi="Consolas" w:cs="Courier New"/>
          <w:color w:val="666600"/>
          <w:sz w:val="18"/>
          <w:szCs w:val="18"/>
        </w:rPr>
        <w:t>.</w:t>
      </w:r>
      <w:r w:rsidRPr="00FC0A8E">
        <w:rPr>
          <w:rFonts w:ascii="Consolas" w:hAnsi="Consolas" w:cs="Courier New"/>
          <w:color w:val="000000"/>
          <w:sz w:val="18"/>
          <w:szCs w:val="18"/>
        </w:rPr>
        <w:t>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oldPos</w:t>
      </w:r>
      <w:r w:rsidRPr="00FC0A8E">
        <w:rPr>
          <w:rFonts w:ascii="Consolas" w:hAnsi="Consolas" w:cs="Courier New"/>
          <w:color w:val="666600"/>
          <w:sz w:val="18"/>
          <w:szCs w:val="18"/>
        </w:rPr>
        <w:t>.</w:t>
      </w:r>
      <w:r w:rsidRPr="00FC0A8E">
        <w:rPr>
          <w:rFonts w:ascii="Consolas" w:hAnsi="Consolas" w:cs="Courier New"/>
          <w:color w:val="000000"/>
          <w:sz w:val="18"/>
          <w:szCs w:val="18"/>
        </w:rPr>
        <w:t>x</w:t>
      </w:r>
      <w:proofErr w:type="spellEnd"/>
      <w:r w:rsidRPr="00FC0A8E">
        <w:rPr>
          <w:rFonts w:ascii="Consolas" w:hAnsi="Consolas" w:cs="Courier New"/>
          <w:color w:val="666600"/>
          <w:sz w:val="18"/>
          <w:szCs w:val="18"/>
        </w:rPr>
        <w:t>)</w:t>
      </w:r>
    </w:p>
    <w:p w14:paraId="7040E5E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 6.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 </w:t>
      </w:r>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outerDiameter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w:t>
      </w:r>
      <w:r w:rsidRPr="00FC0A8E">
        <w:rPr>
          <w:rFonts w:ascii="Consolas" w:hAnsi="Consolas" w:cs="Courier New"/>
          <w:color w:val="666600"/>
          <w:sz w:val="18"/>
          <w:szCs w:val="18"/>
        </w:rPr>
        <w:t>++)</w:t>
      </w:r>
    </w:p>
    <w:p w14:paraId="04C0F4BD"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 7.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z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 </w:t>
      </w:r>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outerDiameter</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p>
    <w:p w14:paraId="7979A915"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 8.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y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 </w:t>
      </w:r>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verticalChunks</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p>
    <w:p w14:paraId="4B589432"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 9.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renderedChunks</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renderedChunks</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p>
    <w:p w14:paraId="203A2EE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10. </w:t>
      </w:r>
      <w:proofErr w:type="spellStart"/>
      <w:r w:rsidRPr="00FC0A8E">
        <w:rPr>
          <w:rFonts w:ascii="Consolas" w:hAnsi="Consolas" w:cs="Courier New"/>
          <w:color w:val="000088"/>
          <w:sz w:val="18"/>
          <w:szCs w:val="18"/>
        </w:rPr>
        <w:t>else</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playerChunk</w:t>
      </w:r>
      <w:r w:rsidRPr="00FC0A8E">
        <w:rPr>
          <w:rFonts w:ascii="Consolas" w:hAnsi="Consolas" w:cs="Courier New"/>
          <w:color w:val="666600"/>
          <w:sz w:val="18"/>
          <w:szCs w:val="18"/>
        </w:rPr>
        <w:t>.</w:t>
      </w:r>
      <w:r w:rsidRPr="00FC0A8E">
        <w:rPr>
          <w:rFonts w:ascii="Consolas" w:hAnsi="Consolas" w:cs="Courier New"/>
          <w:color w:val="000000"/>
          <w:sz w:val="18"/>
          <w:szCs w:val="18"/>
        </w:rPr>
        <w:t>x</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oldPos</w:t>
      </w:r>
      <w:r w:rsidRPr="00FC0A8E">
        <w:rPr>
          <w:rFonts w:ascii="Consolas" w:hAnsi="Consolas" w:cs="Courier New"/>
          <w:color w:val="666600"/>
          <w:sz w:val="18"/>
          <w:szCs w:val="18"/>
        </w:rPr>
        <w:t>.</w:t>
      </w:r>
      <w:r w:rsidRPr="00FC0A8E">
        <w:rPr>
          <w:rFonts w:ascii="Consolas" w:hAnsi="Consolas" w:cs="Courier New"/>
          <w:color w:val="000000"/>
          <w:sz w:val="18"/>
          <w:szCs w:val="18"/>
        </w:rPr>
        <w:t>x</w:t>
      </w:r>
      <w:proofErr w:type="spellEnd"/>
      <w:r w:rsidRPr="00FC0A8E">
        <w:rPr>
          <w:rFonts w:ascii="Consolas" w:hAnsi="Consolas" w:cs="Courier New"/>
          <w:color w:val="666600"/>
          <w:sz w:val="18"/>
          <w:szCs w:val="18"/>
        </w:rPr>
        <w:t>)</w:t>
      </w:r>
    </w:p>
    <w:p w14:paraId="73258371"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11.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outerDiameter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2</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w:t>
      </w:r>
      <w:r w:rsidRPr="00FC0A8E">
        <w:rPr>
          <w:rFonts w:ascii="Consolas" w:hAnsi="Consolas" w:cs="Courier New"/>
          <w:color w:val="666600"/>
          <w:sz w:val="18"/>
          <w:szCs w:val="18"/>
        </w:rPr>
        <w:t>--)</w:t>
      </w:r>
    </w:p>
    <w:p w14:paraId="0130831C"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12.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z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 </w:t>
      </w:r>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outerDiameter</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p>
    <w:p w14:paraId="3D2282CB"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13.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y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 </w:t>
      </w:r>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verticalChunks</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p>
    <w:p w14:paraId="7000735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14.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renderedChunks</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renderedChunks</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p>
    <w:p w14:paraId="5C56EFB5"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15. </w:t>
      </w:r>
      <w:r w:rsidRPr="00FC0A8E">
        <w:rPr>
          <w:rFonts w:ascii="Consolas" w:hAnsi="Consolas" w:cs="Courier New"/>
          <w:color w:val="000000"/>
          <w:sz w:val="18"/>
          <w:szCs w:val="18"/>
        </w:rPr>
        <w:t xml:space="preserve">                </w:t>
      </w:r>
    </w:p>
    <w:p w14:paraId="0E36D7B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16.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playerChunk</w:t>
      </w:r>
      <w:r w:rsidRPr="00FC0A8E">
        <w:rPr>
          <w:rFonts w:ascii="Consolas" w:hAnsi="Consolas" w:cs="Courier New"/>
          <w:color w:val="666600"/>
          <w:sz w:val="18"/>
          <w:szCs w:val="18"/>
        </w:rPr>
        <w:t>.</w:t>
      </w:r>
      <w:r w:rsidRPr="00FC0A8E">
        <w:rPr>
          <w:rFonts w:ascii="Consolas" w:hAnsi="Consolas" w:cs="Courier New"/>
          <w:color w:val="000000"/>
          <w:sz w:val="18"/>
          <w:szCs w:val="18"/>
        </w:rPr>
        <w:t>y</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oldPos</w:t>
      </w:r>
      <w:r w:rsidRPr="00FC0A8E">
        <w:rPr>
          <w:rFonts w:ascii="Consolas" w:hAnsi="Consolas" w:cs="Courier New"/>
          <w:color w:val="666600"/>
          <w:sz w:val="18"/>
          <w:szCs w:val="18"/>
        </w:rPr>
        <w:t>.</w:t>
      </w:r>
      <w:r w:rsidRPr="00FC0A8E">
        <w:rPr>
          <w:rFonts w:ascii="Consolas" w:hAnsi="Consolas" w:cs="Courier New"/>
          <w:color w:val="000000"/>
          <w:sz w:val="18"/>
          <w:szCs w:val="18"/>
        </w:rPr>
        <w:t>y</w:t>
      </w:r>
      <w:proofErr w:type="spellEnd"/>
      <w:r w:rsidRPr="00FC0A8E">
        <w:rPr>
          <w:rFonts w:ascii="Consolas" w:hAnsi="Consolas" w:cs="Courier New"/>
          <w:color w:val="666600"/>
          <w:sz w:val="18"/>
          <w:szCs w:val="18"/>
        </w:rPr>
        <w:t>)</w:t>
      </w:r>
    </w:p>
    <w:p w14:paraId="68FD21C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17.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 </w:t>
      </w:r>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outerDiameter</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w:t>
      </w:r>
      <w:r w:rsidRPr="00FC0A8E">
        <w:rPr>
          <w:rFonts w:ascii="Consolas" w:hAnsi="Consolas" w:cs="Courier New"/>
          <w:color w:val="666600"/>
          <w:sz w:val="18"/>
          <w:szCs w:val="18"/>
        </w:rPr>
        <w:t>++)</w:t>
      </w:r>
    </w:p>
    <w:p w14:paraId="5204A00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18.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z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 </w:t>
      </w:r>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outerDiameter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p>
    <w:p w14:paraId="167C5895"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19.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y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 </w:t>
      </w:r>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verticalChunks</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p>
    <w:p w14:paraId="3B5F016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20.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renderedChunks</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renderedChunks</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46C5ABE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21. </w:t>
      </w:r>
      <w:proofErr w:type="spellStart"/>
      <w:r w:rsidRPr="00FC0A8E">
        <w:rPr>
          <w:rFonts w:ascii="Consolas" w:hAnsi="Consolas" w:cs="Courier New"/>
          <w:color w:val="000088"/>
          <w:sz w:val="18"/>
          <w:szCs w:val="18"/>
        </w:rPr>
        <w:t>else</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playerChunk</w:t>
      </w:r>
      <w:r w:rsidRPr="00FC0A8E">
        <w:rPr>
          <w:rFonts w:ascii="Consolas" w:hAnsi="Consolas" w:cs="Courier New"/>
          <w:color w:val="666600"/>
          <w:sz w:val="18"/>
          <w:szCs w:val="18"/>
        </w:rPr>
        <w:t>.</w:t>
      </w:r>
      <w:r w:rsidRPr="00FC0A8E">
        <w:rPr>
          <w:rFonts w:ascii="Consolas" w:hAnsi="Consolas" w:cs="Courier New"/>
          <w:color w:val="000000"/>
          <w:sz w:val="18"/>
          <w:szCs w:val="18"/>
        </w:rPr>
        <w:t>y</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oldPos</w:t>
      </w:r>
      <w:r w:rsidRPr="00FC0A8E">
        <w:rPr>
          <w:rFonts w:ascii="Consolas" w:hAnsi="Consolas" w:cs="Courier New"/>
          <w:color w:val="666600"/>
          <w:sz w:val="18"/>
          <w:szCs w:val="18"/>
        </w:rPr>
        <w:t>.</w:t>
      </w:r>
      <w:r w:rsidRPr="00FC0A8E">
        <w:rPr>
          <w:rFonts w:ascii="Consolas" w:hAnsi="Consolas" w:cs="Courier New"/>
          <w:color w:val="000000"/>
          <w:sz w:val="18"/>
          <w:szCs w:val="18"/>
        </w:rPr>
        <w:t>y</w:t>
      </w:r>
      <w:proofErr w:type="spellEnd"/>
      <w:r w:rsidRPr="00FC0A8E">
        <w:rPr>
          <w:rFonts w:ascii="Consolas" w:hAnsi="Consolas" w:cs="Courier New"/>
          <w:color w:val="666600"/>
          <w:sz w:val="18"/>
          <w:szCs w:val="18"/>
        </w:rPr>
        <w:t>)</w:t>
      </w:r>
    </w:p>
    <w:p w14:paraId="285F99F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22.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 </w:t>
      </w:r>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outerDiameter</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w:t>
      </w:r>
      <w:r w:rsidRPr="00FC0A8E">
        <w:rPr>
          <w:rFonts w:ascii="Consolas" w:hAnsi="Consolas" w:cs="Courier New"/>
          <w:color w:val="666600"/>
          <w:sz w:val="18"/>
          <w:szCs w:val="18"/>
        </w:rPr>
        <w:t>++)</w:t>
      </w:r>
    </w:p>
    <w:p w14:paraId="76A1D67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23.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z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outerDiameter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2</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p>
    <w:p w14:paraId="39AE8A1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24.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y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 </w:t>
      </w:r>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verticalChunks</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p>
    <w:p w14:paraId="77F4B15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25.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renderedChunks</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renderedChunks</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z</w:t>
      </w:r>
      <w:r w:rsidRPr="00FC0A8E">
        <w:rPr>
          <w:rFonts w:ascii="Consolas" w:hAnsi="Consolas" w:cs="Courier New"/>
          <w:color w:val="666600"/>
          <w:sz w:val="18"/>
          <w:szCs w:val="18"/>
        </w:rPr>
        <w:t>];</w:t>
      </w:r>
    </w:p>
    <w:p w14:paraId="0143D1F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26. </w:t>
      </w:r>
      <w:r w:rsidRPr="00FC0A8E">
        <w:rPr>
          <w:rFonts w:ascii="Consolas" w:hAnsi="Consolas" w:cs="Courier New"/>
          <w:color w:val="000000"/>
          <w:sz w:val="18"/>
          <w:szCs w:val="18"/>
        </w:rPr>
        <w:t xml:space="preserve">                </w:t>
      </w:r>
    </w:p>
    <w:p w14:paraId="5A5EE7FF" w14:textId="6A8AFDF6"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732989"/>
        <w:rPr>
          <w:rFonts w:ascii="Consolas" w:hAnsi="Consolas" w:cs="Courier New"/>
          <w:sz w:val="18"/>
          <w:szCs w:val="18"/>
        </w:rPr>
      </w:pPr>
      <w:r w:rsidRPr="00FC0A8E">
        <w:rPr>
          <w:rFonts w:ascii="Consolas" w:hAnsi="Consolas" w:cs="Courier New"/>
          <w:sz w:val="18"/>
          <w:szCs w:val="18"/>
        </w:rPr>
        <w:t xml:space="preserve">27. </w:t>
      </w:r>
      <w:proofErr w:type="spellStart"/>
      <w:r w:rsidRPr="00FC0A8E">
        <w:rPr>
          <w:rFonts w:ascii="Consolas" w:hAnsi="Consolas" w:cs="Courier New"/>
          <w:color w:val="000000"/>
          <w:sz w:val="18"/>
          <w:szCs w:val="18"/>
        </w:rPr>
        <w:t>oldPos</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playerChunk</w:t>
      </w:r>
      <w:proofErr w:type="spellEnd"/>
      <w:r w:rsidRPr="00FC0A8E">
        <w:rPr>
          <w:rFonts w:ascii="Consolas" w:hAnsi="Consolas" w:cs="Courier New"/>
          <w:color w:val="666600"/>
          <w:sz w:val="18"/>
          <w:szCs w:val="18"/>
        </w:rPr>
        <w:t>;</w:t>
      </w:r>
    </w:p>
    <w:p w14:paraId="3CD3ACC4" w14:textId="299DDEB7" w:rsidR="00F150A5" w:rsidRDefault="00F150A5">
      <w:pPr>
        <w:spacing w:before="0" w:after="0" w:line="240" w:lineRule="auto"/>
        <w:ind w:firstLine="0"/>
        <w:jc w:val="left"/>
      </w:pPr>
      <w:r>
        <w:br w:type="page"/>
      </w:r>
    </w:p>
    <w:p w14:paraId="1F97A17D" w14:textId="77777777" w:rsidR="00B04A9A" w:rsidRPr="00B04A9A" w:rsidRDefault="00B04A9A" w:rsidP="00E34A0D">
      <w:r w:rsidRPr="00B04A9A">
        <w:lastRenderedPageBreak/>
        <w:t>Az alábbi kód a koordináták létrehozásáért felel egy kör mentén, amelyeket a minimális és maximális látótávolság meghatározásához használ.</w:t>
      </w:r>
    </w:p>
    <w:p w14:paraId="3FD8AD0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bookmarkStart w:id="115" w:name="_Toc179380883"/>
      <w:r w:rsidRPr="00FC0A8E">
        <w:rPr>
          <w:rFonts w:ascii="Consolas" w:hAnsi="Consolas" w:cs="Courier New"/>
          <w:sz w:val="18"/>
          <w:szCs w:val="18"/>
        </w:rPr>
        <w:t xml:space="preserve"> 1. </w:t>
      </w:r>
      <w:proofErr w:type="spellStart"/>
      <w:r w:rsidRPr="00FC0A8E">
        <w:rPr>
          <w:rFonts w:ascii="Consolas" w:hAnsi="Consolas" w:cs="Courier New"/>
          <w:color w:val="000088"/>
          <w:sz w:val="18"/>
          <w:szCs w:val="18"/>
        </w:rPr>
        <w:t>private</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List</w:t>
      </w:r>
      <w:r w:rsidRPr="00FC0A8E">
        <w:rPr>
          <w:rFonts w:ascii="Consolas" w:hAnsi="Consolas" w:cs="Courier New"/>
          <w:color w:val="666600"/>
          <w:sz w:val="18"/>
          <w:szCs w:val="18"/>
        </w:rPr>
        <w:t>&lt;</w:t>
      </w:r>
      <w:r w:rsidRPr="00FC0A8E">
        <w:rPr>
          <w:rFonts w:ascii="Consolas" w:hAnsi="Consolas" w:cs="Courier New"/>
          <w:color w:val="660066"/>
          <w:sz w:val="18"/>
          <w:szCs w:val="18"/>
        </w:rPr>
        <w:t>Vector2Int</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CalculateRing</w:t>
      </w:r>
      <w:proofErr w:type="spellEnd"/>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radius</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Vector2Int</w:t>
      </w:r>
      <w:r w:rsidRPr="00FC0A8E">
        <w:rPr>
          <w:rFonts w:ascii="Consolas" w:hAnsi="Consolas" w:cs="Courier New"/>
          <w:color w:val="000000"/>
          <w:sz w:val="18"/>
          <w:szCs w:val="18"/>
        </w:rPr>
        <w:t xml:space="preserve"> center</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gridSize</w:t>
      </w:r>
      <w:proofErr w:type="spellEnd"/>
      <w:r w:rsidRPr="00FC0A8E">
        <w:rPr>
          <w:rFonts w:ascii="Consolas" w:hAnsi="Consolas" w:cs="Courier New"/>
          <w:color w:val="666600"/>
          <w:sz w:val="18"/>
          <w:szCs w:val="18"/>
        </w:rPr>
        <w:t>)</w:t>
      </w:r>
    </w:p>
    <w:p w14:paraId="7672E64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 2. </w:t>
      </w:r>
      <w:r w:rsidRPr="00FC0A8E">
        <w:rPr>
          <w:rFonts w:ascii="Consolas" w:hAnsi="Consolas" w:cs="Courier New"/>
          <w:color w:val="666600"/>
          <w:sz w:val="18"/>
          <w:szCs w:val="18"/>
        </w:rPr>
        <w:t>{</w:t>
      </w:r>
    </w:p>
    <w:p w14:paraId="30F8C12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 3. </w:t>
      </w:r>
      <w:r w:rsidRPr="00FC0A8E">
        <w:rPr>
          <w:rFonts w:ascii="Consolas" w:hAnsi="Consolas" w:cs="Courier New"/>
          <w:color w:val="000000"/>
          <w:sz w:val="18"/>
          <w:szCs w:val="18"/>
        </w:rPr>
        <w:t xml:space="preserve">    </w:t>
      </w:r>
      <w:r w:rsidRPr="00FC0A8E">
        <w:rPr>
          <w:rFonts w:ascii="Consolas" w:hAnsi="Consolas" w:cs="Courier New"/>
          <w:color w:val="660066"/>
          <w:sz w:val="18"/>
          <w:szCs w:val="18"/>
        </w:rPr>
        <w:t>List</w:t>
      </w:r>
      <w:r w:rsidRPr="00FC0A8E">
        <w:rPr>
          <w:rFonts w:ascii="Consolas" w:hAnsi="Consolas" w:cs="Courier New"/>
          <w:color w:val="666600"/>
          <w:sz w:val="18"/>
          <w:szCs w:val="18"/>
        </w:rPr>
        <w:t>&lt;</w:t>
      </w:r>
      <w:r w:rsidRPr="00FC0A8E">
        <w:rPr>
          <w:rFonts w:ascii="Consolas" w:hAnsi="Consolas" w:cs="Courier New"/>
          <w:color w:val="660066"/>
          <w:sz w:val="18"/>
          <w:szCs w:val="18"/>
        </w:rPr>
        <w:t>Vector2Int</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ring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666600"/>
          <w:sz w:val="18"/>
          <w:szCs w:val="18"/>
        </w:rPr>
        <w:t>();</w:t>
      </w:r>
    </w:p>
    <w:p w14:paraId="5216D826"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 4.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x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 </w:t>
      </w:r>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gridSize</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x</w:t>
      </w:r>
      <w:r w:rsidRPr="00FC0A8E">
        <w:rPr>
          <w:rFonts w:ascii="Consolas" w:hAnsi="Consolas" w:cs="Courier New"/>
          <w:color w:val="666600"/>
          <w:sz w:val="18"/>
          <w:szCs w:val="18"/>
        </w:rPr>
        <w:t>++)</w:t>
      </w:r>
    </w:p>
    <w:p w14:paraId="516F019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 5.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for</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y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 </w:t>
      </w:r>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gridSize</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p>
    <w:p w14:paraId="2A9E061B"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 6.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0B5D0F61"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 7. </w:t>
      </w:r>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Vector2Int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pos</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x</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y</w:t>
      </w:r>
      <w:r w:rsidRPr="00FC0A8E">
        <w:rPr>
          <w:rFonts w:ascii="Consolas" w:hAnsi="Consolas" w:cs="Courier New"/>
          <w:color w:val="666600"/>
          <w:sz w:val="18"/>
          <w:szCs w:val="18"/>
        </w:rPr>
        <w:t>);</w:t>
      </w:r>
    </w:p>
    <w:p w14:paraId="0C23C05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 8.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float</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dist</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660066"/>
          <w:sz w:val="18"/>
          <w:szCs w:val="18"/>
        </w:rPr>
        <w:t>Vector2Int</w:t>
      </w:r>
      <w:r w:rsidRPr="00FC0A8E">
        <w:rPr>
          <w:rFonts w:ascii="Consolas" w:hAnsi="Consolas" w:cs="Courier New"/>
          <w:color w:val="666600"/>
          <w:sz w:val="18"/>
          <w:szCs w:val="18"/>
        </w:rPr>
        <w:t>.</w:t>
      </w:r>
      <w:r w:rsidRPr="00FC0A8E">
        <w:rPr>
          <w:rFonts w:ascii="Consolas" w:hAnsi="Consolas" w:cs="Courier New"/>
          <w:color w:val="660066"/>
          <w:sz w:val="18"/>
          <w:szCs w:val="18"/>
        </w:rPr>
        <w:t>Distance</w:t>
      </w:r>
      <w:r w:rsidRPr="00FC0A8E">
        <w:rPr>
          <w:rFonts w:ascii="Consolas" w:hAnsi="Consolas" w:cs="Courier New"/>
          <w:color w:val="666600"/>
          <w:sz w:val="18"/>
          <w:szCs w:val="18"/>
        </w:rPr>
        <w:t>(</w:t>
      </w:r>
      <w:r w:rsidRPr="00FC0A8E">
        <w:rPr>
          <w:rFonts w:ascii="Consolas" w:hAnsi="Consolas" w:cs="Courier New"/>
          <w:color w:val="000000"/>
          <w:sz w:val="18"/>
          <w:szCs w:val="18"/>
        </w:rPr>
        <w:t>center</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pos</w:t>
      </w:r>
      <w:proofErr w:type="spellEnd"/>
      <w:r w:rsidRPr="00FC0A8E">
        <w:rPr>
          <w:rFonts w:ascii="Consolas" w:hAnsi="Consolas" w:cs="Courier New"/>
          <w:color w:val="666600"/>
          <w:sz w:val="18"/>
          <w:szCs w:val="18"/>
        </w:rPr>
        <w:t>);</w:t>
      </w:r>
    </w:p>
    <w:p w14:paraId="5296F471"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 9.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dist</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&lt;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radius</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&amp;&amp;</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dist</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radius</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1</w:t>
      </w:r>
      <w:r w:rsidRPr="00FC0A8E">
        <w:rPr>
          <w:rFonts w:ascii="Consolas" w:hAnsi="Consolas" w:cs="Courier New"/>
          <w:color w:val="666600"/>
          <w:sz w:val="18"/>
          <w:szCs w:val="18"/>
        </w:rPr>
        <w:t>)</w:t>
      </w:r>
    </w:p>
    <w:p w14:paraId="042C724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10.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ring</w:t>
      </w:r>
      <w:r w:rsidRPr="00FC0A8E">
        <w:rPr>
          <w:rFonts w:ascii="Consolas" w:hAnsi="Consolas" w:cs="Courier New"/>
          <w:color w:val="666600"/>
          <w:sz w:val="18"/>
          <w:szCs w:val="18"/>
        </w:rPr>
        <w:t>.</w:t>
      </w:r>
      <w:r w:rsidRPr="00FC0A8E">
        <w:rPr>
          <w:rFonts w:ascii="Consolas" w:hAnsi="Consolas" w:cs="Courier New"/>
          <w:color w:val="660066"/>
          <w:sz w:val="18"/>
          <w:szCs w:val="18"/>
        </w:rPr>
        <w:t>Add</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pos</w:t>
      </w:r>
      <w:proofErr w:type="spellEnd"/>
      <w:r w:rsidRPr="00FC0A8E">
        <w:rPr>
          <w:rFonts w:ascii="Consolas" w:hAnsi="Consolas" w:cs="Courier New"/>
          <w:color w:val="666600"/>
          <w:sz w:val="18"/>
          <w:szCs w:val="18"/>
        </w:rPr>
        <w:t>);</w:t>
      </w:r>
    </w:p>
    <w:p w14:paraId="38292F30"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11.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1F042805"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12. </w:t>
      </w:r>
      <w:r w:rsidRPr="00FC0A8E">
        <w:rPr>
          <w:rFonts w:ascii="Consolas" w:hAnsi="Consolas" w:cs="Courier New"/>
          <w:color w:val="000000"/>
          <w:sz w:val="18"/>
          <w:szCs w:val="18"/>
        </w:rPr>
        <w:t> </w:t>
      </w:r>
    </w:p>
    <w:p w14:paraId="7D800AA6"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13.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return</w:t>
      </w:r>
      <w:proofErr w:type="spellEnd"/>
      <w:r w:rsidRPr="00FC0A8E">
        <w:rPr>
          <w:rFonts w:ascii="Consolas" w:hAnsi="Consolas" w:cs="Courier New"/>
          <w:color w:val="000000"/>
          <w:sz w:val="18"/>
          <w:szCs w:val="18"/>
        </w:rPr>
        <w:t xml:space="preserve"> ring</w:t>
      </w:r>
      <w:r w:rsidRPr="00FC0A8E">
        <w:rPr>
          <w:rFonts w:ascii="Consolas" w:hAnsi="Consolas" w:cs="Courier New"/>
          <w:color w:val="666600"/>
          <w:sz w:val="18"/>
          <w:szCs w:val="18"/>
        </w:rPr>
        <w:t>;</w:t>
      </w:r>
    </w:p>
    <w:p w14:paraId="34258368"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14. </w:t>
      </w:r>
      <w:r w:rsidRPr="00FC0A8E">
        <w:rPr>
          <w:rFonts w:ascii="Consolas" w:hAnsi="Consolas" w:cs="Courier New"/>
          <w:color w:val="666600"/>
          <w:sz w:val="18"/>
          <w:szCs w:val="18"/>
        </w:rPr>
        <w:t>}</w:t>
      </w:r>
    </w:p>
    <w:p w14:paraId="1E2F056C"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sidRPr="00FC0A8E">
        <w:rPr>
          <w:rFonts w:ascii="Consolas" w:hAnsi="Consolas" w:cs="Courier New"/>
          <w:sz w:val="18"/>
          <w:szCs w:val="18"/>
        </w:rPr>
        <w:t xml:space="preserve">15. </w:t>
      </w:r>
      <w:r w:rsidRPr="00FC0A8E">
        <w:rPr>
          <w:rFonts w:ascii="Consolas" w:hAnsi="Consolas" w:cs="Courier New"/>
          <w:color w:val="000000"/>
          <w:sz w:val="18"/>
          <w:szCs w:val="18"/>
        </w:rPr>
        <w:t> </w:t>
      </w:r>
    </w:p>
    <w:p w14:paraId="0CEFD582" w14:textId="724212B7" w:rsidR="00CF4CFB" w:rsidRPr="00FC0A8E" w:rsidRDefault="00CF4CFB" w:rsidP="00C96CD1">
      <w:pPr>
        <w:divId w:val="1899784431"/>
      </w:pPr>
      <w:r w:rsidRPr="00C96CD1">
        <w:t>Ezek</w:t>
      </w:r>
      <w:r w:rsidRPr="00FC0A8E">
        <w:t xml:space="preserve"> ut</w:t>
      </w:r>
      <w:r w:rsidRPr="00C96CD1">
        <w:t>á</w:t>
      </w:r>
      <w:r w:rsidRPr="00FC0A8E">
        <w:t>n a k</w:t>
      </w:r>
      <w:r w:rsidRPr="00C96CD1">
        <w:t>ó</w:t>
      </w:r>
      <w:r w:rsidRPr="00FC0A8E">
        <w:t>d csak le ellen</w:t>
      </w:r>
      <w:r w:rsidRPr="00C96CD1">
        <w:t>ő</w:t>
      </w:r>
      <w:r w:rsidRPr="00FC0A8E">
        <w:t>rzi a megadott koordin</w:t>
      </w:r>
      <w:r w:rsidRPr="00C96CD1">
        <w:t>á</w:t>
      </w:r>
      <w:r w:rsidRPr="00FC0A8E">
        <w:t>t</w:t>
      </w:r>
      <w:r w:rsidRPr="00C96CD1">
        <w:t>á</w:t>
      </w:r>
      <w:r w:rsidRPr="00FC0A8E">
        <w:t>kat</w:t>
      </w:r>
      <w:r w:rsidRPr="00C96CD1">
        <w:t>.</w:t>
      </w:r>
    </w:p>
    <w:p w14:paraId="67DE8476" w14:textId="2E5E6293"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1</w:t>
      </w:r>
      <w:r w:rsidR="00CF4CFB" w:rsidRPr="00FC0A8E">
        <w:rPr>
          <w:rFonts w:ascii="Consolas" w:hAnsi="Consolas" w:cs="Courier New"/>
          <w:sz w:val="18"/>
          <w:szCs w:val="18"/>
        </w:rPr>
        <w:t xml:space="preserve">. </w:t>
      </w:r>
      <w:proofErr w:type="spellStart"/>
      <w:r w:rsidR="00CF4CFB" w:rsidRPr="00FC0A8E">
        <w:rPr>
          <w:rFonts w:ascii="Consolas" w:hAnsi="Consolas" w:cs="Courier New"/>
          <w:color w:val="000088"/>
          <w:sz w:val="18"/>
          <w:szCs w:val="18"/>
        </w:rPr>
        <w:t>foreach</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660066"/>
          <w:sz w:val="18"/>
          <w:szCs w:val="18"/>
        </w:rPr>
        <w:t>Vector2Int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offset</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000088"/>
          <w:sz w:val="18"/>
          <w:szCs w:val="18"/>
        </w:rPr>
        <w:t>in</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innerRing</w:t>
      </w:r>
      <w:proofErr w:type="spellEnd"/>
      <w:r w:rsidR="00CF4CFB" w:rsidRPr="00FC0A8E">
        <w:rPr>
          <w:rFonts w:ascii="Consolas" w:hAnsi="Consolas" w:cs="Courier New"/>
          <w:color w:val="666600"/>
          <w:sz w:val="18"/>
          <w:szCs w:val="18"/>
        </w:rPr>
        <w:t>)</w:t>
      </w:r>
    </w:p>
    <w:p w14:paraId="5E8C9176" w14:textId="09EECDC7"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2</w:t>
      </w:r>
      <w:r w:rsidR="00CF4CFB" w:rsidRPr="00FC0A8E">
        <w:rPr>
          <w:rFonts w:ascii="Consolas" w:hAnsi="Consolas" w:cs="Courier New"/>
          <w:sz w:val="18"/>
          <w:szCs w:val="18"/>
        </w:rPr>
        <w:t xml:space="preserve">. </w:t>
      </w:r>
      <w:r w:rsidR="00CF4CFB" w:rsidRPr="00FC0A8E">
        <w:rPr>
          <w:rFonts w:ascii="Consolas" w:hAnsi="Consolas" w:cs="Courier New"/>
          <w:color w:val="666600"/>
          <w:sz w:val="18"/>
          <w:szCs w:val="18"/>
        </w:rPr>
        <w:t>{</w:t>
      </w:r>
    </w:p>
    <w:p w14:paraId="51B5399A" w14:textId="2958FC26"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3</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88"/>
          <w:sz w:val="18"/>
          <w:szCs w:val="18"/>
        </w:rPr>
        <w:t>if</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roofErr w:type="spellStart"/>
      <w:r w:rsidR="00CF4CFB" w:rsidRPr="00FC0A8E">
        <w:rPr>
          <w:rFonts w:ascii="Consolas" w:hAnsi="Consolas" w:cs="Courier New"/>
          <w:color w:val="000000"/>
          <w:sz w:val="18"/>
          <w:szCs w:val="18"/>
        </w:rPr>
        <w:t>renderedChunks</w:t>
      </w:r>
      <w:proofErr w:type="spellEnd"/>
      <w:r w:rsidR="00CF4CFB" w:rsidRPr="00FC0A8E">
        <w:rPr>
          <w:rFonts w:ascii="Consolas" w:hAnsi="Consolas" w:cs="Courier New"/>
          <w:color w:val="666600"/>
          <w:sz w:val="18"/>
          <w:szCs w:val="18"/>
        </w:rPr>
        <w:t>[</w:t>
      </w:r>
      <w:proofErr w:type="spellStart"/>
      <w:r w:rsidR="00CF4CFB" w:rsidRPr="00FC0A8E">
        <w:rPr>
          <w:rFonts w:ascii="Consolas" w:hAnsi="Consolas" w:cs="Courier New"/>
          <w:color w:val="000000"/>
          <w:sz w:val="18"/>
          <w:szCs w:val="18"/>
        </w:rPr>
        <w:t>offset</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x</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006666"/>
          <w:sz w:val="18"/>
          <w:szCs w:val="18"/>
        </w:rPr>
        <w:t>0</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offset</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y</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000088"/>
          <w:sz w:val="18"/>
          <w:szCs w:val="18"/>
        </w:rPr>
        <w:t>null</w:t>
      </w:r>
      <w:r w:rsidR="00CF4CFB" w:rsidRPr="00FC0A8E">
        <w:rPr>
          <w:rFonts w:ascii="Consolas" w:hAnsi="Consolas" w:cs="Courier New"/>
          <w:color w:val="666600"/>
          <w:sz w:val="18"/>
          <w:szCs w:val="18"/>
        </w:rPr>
        <w:t>)</w:t>
      </w:r>
    </w:p>
    <w:p w14:paraId="306FABB4" w14:textId="55CE01C3"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4</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
    <w:p w14:paraId="471ADB4D" w14:textId="5B268C60"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5</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r w:rsidR="00CF4CFB" w:rsidRPr="00FC0A8E">
        <w:rPr>
          <w:rFonts w:ascii="Consolas" w:hAnsi="Consolas" w:cs="Courier New"/>
          <w:color w:val="660066"/>
          <w:sz w:val="18"/>
          <w:szCs w:val="18"/>
        </w:rPr>
        <w:t>Vector2Int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horizontalPos</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playerChunk</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roofErr w:type="spellStart"/>
      <w:r w:rsidR="00CF4CFB" w:rsidRPr="00FC0A8E">
        <w:rPr>
          <w:rFonts w:ascii="Consolas" w:hAnsi="Consolas" w:cs="Courier New"/>
          <w:color w:val="000000"/>
          <w:sz w:val="18"/>
          <w:szCs w:val="18"/>
        </w:rPr>
        <w:t>offset</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center2</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660066"/>
          <w:sz w:val="18"/>
          <w:szCs w:val="18"/>
        </w:rPr>
        <w:t>CubicChunk</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cubesPerAxis</w:t>
      </w:r>
      <w:proofErr w:type="spellEnd"/>
      <w:r w:rsidR="00CF4CFB" w:rsidRPr="00FC0A8E">
        <w:rPr>
          <w:rFonts w:ascii="Consolas" w:hAnsi="Consolas" w:cs="Courier New"/>
          <w:color w:val="666600"/>
          <w:sz w:val="18"/>
          <w:szCs w:val="18"/>
        </w:rPr>
        <w:t>;</w:t>
      </w:r>
    </w:p>
    <w:p w14:paraId="6C5BFAAD" w14:textId="70E42659"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6</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88"/>
          <w:sz w:val="18"/>
          <w:szCs w:val="18"/>
        </w:rPr>
        <w:t>for</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88"/>
          <w:sz w:val="18"/>
          <w:szCs w:val="18"/>
        </w:rPr>
        <w:t>int</w:t>
      </w:r>
      <w:r w:rsidR="00CF4CFB" w:rsidRPr="00FC0A8E">
        <w:rPr>
          <w:rFonts w:ascii="Consolas" w:hAnsi="Consolas" w:cs="Courier New"/>
          <w:color w:val="000000"/>
          <w:sz w:val="18"/>
          <w:szCs w:val="18"/>
        </w:rPr>
        <w:t xml:space="preserve"> y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006666"/>
          <w:sz w:val="18"/>
          <w:szCs w:val="18"/>
        </w:rPr>
        <w:t>0</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y </w:t>
      </w:r>
      <w:r w:rsidR="00CF4CFB" w:rsidRPr="00FC0A8E">
        <w:rPr>
          <w:rFonts w:ascii="Consolas" w:hAnsi="Consolas" w:cs="Courier New"/>
          <w:color w:val="666600"/>
          <w:sz w:val="18"/>
          <w:szCs w:val="18"/>
        </w:rPr>
        <w:t>&lt;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verticalChunks</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y</w:t>
      </w:r>
      <w:r w:rsidR="00CF4CFB" w:rsidRPr="00FC0A8E">
        <w:rPr>
          <w:rFonts w:ascii="Consolas" w:hAnsi="Consolas" w:cs="Courier New"/>
          <w:color w:val="666600"/>
          <w:sz w:val="18"/>
          <w:szCs w:val="18"/>
        </w:rPr>
        <w:t>++)</w:t>
      </w:r>
    </w:p>
    <w:p w14:paraId="1FACB9A8" w14:textId="7BA01E9D"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7</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
    <w:p w14:paraId="405B30C8" w14:textId="48C357A8"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8</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660066"/>
          <w:sz w:val="18"/>
          <w:szCs w:val="18"/>
        </w:rPr>
        <w:t>CubicChunk</w:t>
      </w:r>
      <w:proofErr w:type="spellEnd"/>
      <w:r w:rsidR="00CF4CFB" w:rsidRPr="00FC0A8E">
        <w:rPr>
          <w:rFonts w:ascii="Consolas" w:hAnsi="Consolas" w:cs="Courier New"/>
          <w:color w:val="000000"/>
          <w:sz w:val="18"/>
          <w:szCs w:val="18"/>
        </w:rPr>
        <w:t xml:space="preserve"> c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660066"/>
          <w:sz w:val="18"/>
          <w:szCs w:val="18"/>
        </w:rPr>
        <w:t>GetFromPool</w:t>
      </w:r>
      <w:proofErr w:type="spellEnd"/>
      <w:r w:rsidR="00CF4CFB" w:rsidRPr="00FC0A8E">
        <w:rPr>
          <w:rFonts w:ascii="Consolas" w:hAnsi="Consolas" w:cs="Courier New"/>
          <w:color w:val="666600"/>
          <w:sz w:val="18"/>
          <w:szCs w:val="18"/>
        </w:rPr>
        <w:t>();</w:t>
      </w:r>
    </w:p>
    <w:p w14:paraId="056B3ED4" w14:textId="0906B428"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9</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renderedChunks</w:t>
      </w:r>
      <w:proofErr w:type="spellEnd"/>
      <w:r w:rsidR="00CF4CFB" w:rsidRPr="00FC0A8E">
        <w:rPr>
          <w:rFonts w:ascii="Consolas" w:hAnsi="Consolas" w:cs="Courier New"/>
          <w:color w:val="666600"/>
          <w:sz w:val="18"/>
          <w:szCs w:val="18"/>
        </w:rPr>
        <w:t>[</w:t>
      </w:r>
      <w:proofErr w:type="spellStart"/>
      <w:r w:rsidR="00CF4CFB" w:rsidRPr="00FC0A8E">
        <w:rPr>
          <w:rFonts w:ascii="Consolas" w:hAnsi="Consolas" w:cs="Courier New"/>
          <w:color w:val="000000"/>
          <w:sz w:val="18"/>
          <w:szCs w:val="18"/>
        </w:rPr>
        <w:t>offset</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x</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y</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offset</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y</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c</w:t>
      </w:r>
      <w:r w:rsidR="00CF4CFB" w:rsidRPr="00FC0A8E">
        <w:rPr>
          <w:rFonts w:ascii="Consolas" w:hAnsi="Consolas" w:cs="Courier New"/>
          <w:color w:val="666600"/>
          <w:sz w:val="18"/>
          <w:szCs w:val="18"/>
        </w:rPr>
        <w:t>;</w:t>
      </w:r>
    </w:p>
    <w:p w14:paraId="7E55FA24" w14:textId="0D09354A"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10</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r w:rsidR="00CF4CFB" w:rsidRPr="00FC0A8E">
        <w:rPr>
          <w:rFonts w:ascii="Consolas" w:hAnsi="Consolas" w:cs="Courier New"/>
          <w:color w:val="660066"/>
          <w:sz w:val="18"/>
          <w:szCs w:val="18"/>
        </w:rPr>
        <w:t>Vector3Int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pos</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88"/>
          <w:sz w:val="18"/>
          <w:szCs w:val="18"/>
        </w:rPr>
        <w:t>new</w:t>
      </w:r>
      <w:proofErr w:type="spellEnd"/>
      <w:r w:rsidR="00CF4CFB" w:rsidRPr="00FC0A8E">
        <w:rPr>
          <w:rFonts w:ascii="Consolas" w:hAnsi="Consolas" w:cs="Courier New"/>
          <w:color w:val="666600"/>
          <w:sz w:val="18"/>
          <w:szCs w:val="18"/>
        </w:rPr>
        <w:t>(</w:t>
      </w:r>
      <w:proofErr w:type="spellStart"/>
      <w:r w:rsidR="00CF4CFB" w:rsidRPr="00FC0A8E">
        <w:rPr>
          <w:rFonts w:ascii="Consolas" w:hAnsi="Consolas" w:cs="Courier New"/>
          <w:color w:val="000000"/>
          <w:sz w:val="18"/>
          <w:szCs w:val="18"/>
        </w:rPr>
        <w:t>horizontalPos</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x</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y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660066"/>
          <w:sz w:val="18"/>
          <w:szCs w:val="18"/>
        </w:rPr>
        <w:t>CubicChunk</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cubesPerAxis</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horizontalPos</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y</w:t>
      </w:r>
      <w:proofErr w:type="spellEnd"/>
      <w:r w:rsidR="00CF4CFB" w:rsidRPr="00FC0A8E">
        <w:rPr>
          <w:rFonts w:ascii="Consolas" w:hAnsi="Consolas" w:cs="Courier New"/>
          <w:color w:val="666600"/>
          <w:sz w:val="18"/>
          <w:szCs w:val="18"/>
        </w:rPr>
        <w:t>);</w:t>
      </w:r>
    </w:p>
    <w:p w14:paraId="436A40F2" w14:textId="0E8C74CB"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11</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c</w:t>
      </w:r>
      <w:r w:rsidR="00CF4CFB" w:rsidRPr="00FC0A8E">
        <w:rPr>
          <w:rFonts w:ascii="Consolas" w:hAnsi="Consolas" w:cs="Courier New"/>
          <w:color w:val="666600"/>
          <w:sz w:val="18"/>
          <w:szCs w:val="18"/>
        </w:rPr>
        <w:t>.</w:t>
      </w:r>
      <w:r w:rsidR="00CF4CFB" w:rsidRPr="00FC0A8E">
        <w:rPr>
          <w:rFonts w:ascii="Consolas" w:hAnsi="Consolas" w:cs="Courier New"/>
          <w:color w:val="660066"/>
          <w:sz w:val="18"/>
          <w:szCs w:val="18"/>
        </w:rPr>
        <w:t>Move</w:t>
      </w:r>
      <w:proofErr w:type="spellEnd"/>
      <w:r w:rsidR="00CF4CFB" w:rsidRPr="00FC0A8E">
        <w:rPr>
          <w:rFonts w:ascii="Consolas" w:hAnsi="Consolas" w:cs="Courier New"/>
          <w:color w:val="666600"/>
          <w:sz w:val="18"/>
          <w:szCs w:val="18"/>
        </w:rPr>
        <w:t>(</w:t>
      </w:r>
      <w:proofErr w:type="spellStart"/>
      <w:r w:rsidR="00CF4CFB" w:rsidRPr="00FC0A8E">
        <w:rPr>
          <w:rFonts w:ascii="Consolas" w:hAnsi="Consolas" w:cs="Courier New"/>
          <w:color w:val="000000"/>
          <w:sz w:val="18"/>
          <w:szCs w:val="18"/>
        </w:rPr>
        <w:t>pos</w:t>
      </w:r>
      <w:proofErr w:type="spellEnd"/>
      <w:r w:rsidR="00CF4CFB" w:rsidRPr="00FC0A8E">
        <w:rPr>
          <w:rFonts w:ascii="Consolas" w:hAnsi="Consolas" w:cs="Courier New"/>
          <w:color w:val="666600"/>
          <w:sz w:val="18"/>
          <w:szCs w:val="18"/>
        </w:rPr>
        <w:t>);</w:t>
      </w:r>
    </w:p>
    <w:p w14:paraId="5E4A6625" w14:textId="48204017"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12</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chunksToBuild</w:t>
      </w:r>
      <w:r w:rsidR="00CF4CFB" w:rsidRPr="00FC0A8E">
        <w:rPr>
          <w:rFonts w:ascii="Consolas" w:hAnsi="Consolas" w:cs="Courier New"/>
          <w:color w:val="666600"/>
          <w:sz w:val="18"/>
          <w:szCs w:val="18"/>
        </w:rPr>
        <w:t>.</w:t>
      </w:r>
      <w:r w:rsidR="00CF4CFB" w:rsidRPr="00FC0A8E">
        <w:rPr>
          <w:rFonts w:ascii="Consolas" w:hAnsi="Consolas" w:cs="Courier New"/>
          <w:color w:val="660066"/>
          <w:sz w:val="18"/>
          <w:szCs w:val="18"/>
        </w:rPr>
        <w:t>Add</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c</w:t>
      </w:r>
      <w:r w:rsidR="00CF4CFB" w:rsidRPr="00FC0A8E">
        <w:rPr>
          <w:rFonts w:ascii="Consolas" w:hAnsi="Consolas" w:cs="Courier New"/>
          <w:color w:val="666600"/>
          <w:sz w:val="18"/>
          <w:szCs w:val="18"/>
        </w:rPr>
        <w:t>);</w:t>
      </w:r>
    </w:p>
    <w:p w14:paraId="673D784C" w14:textId="0B58D1A9"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13</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
    <w:p w14:paraId="3C3CFA2A" w14:textId="05E5EF75"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14</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
    <w:p w14:paraId="0A55EF15" w14:textId="248FB482"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15</w:t>
      </w:r>
      <w:r w:rsidR="00CF4CFB" w:rsidRPr="00FC0A8E">
        <w:rPr>
          <w:rFonts w:ascii="Consolas" w:hAnsi="Consolas" w:cs="Courier New"/>
          <w:sz w:val="18"/>
          <w:szCs w:val="18"/>
        </w:rPr>
        <w:t xml:space="preserve">. </w:t>
      </w:r>
      <w:r w:rsidR="00CF4CFB" w:rsidRPr="00FC0A8E">
        <w:rPr>
          <w:rFonts w:ascii="Consolas" w:hAnsi="Consolas" w:cs="Courier New"/>
          <w:color w:val="666600"/>
          <w:sz w:val="18"/>
          <w:szCs w:val="18"/>
        </w:rPr>
        <w:t>}</w:t>
      </w:r>
    </w:p>
    <w:p w14:paraId="1DC1B998" w14:textId="044E87B3"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16</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
    <w:p w14:paraId="2BF9C234" w14:textId="6C48214C"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17</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w:t>
      </w:r>
    </w:p>
    <w:p w14:paraId="279C1165" w14:textId="74D007DB"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18</w:t>
      </w:r>
      <w:r w:rsidR="00CF4CFB" w:rsidRPr="00FC0A8E">
        <w:rPr>
          <w:rFonts w:ascii="Consolas" w:hAnsi="Consolas" w:cs="Courier New"/>
          <w:sz w:val="18"/>
          <w:szCs w:val="18"/>
        </w:rPr>
        <w:t xml:space="preserve">. </w:t>
      </w:r>
      <w:proofErr w:type="spellStart"/>
      <w:r w:rsidR="00CF4CFB" w:rsidRPr="00FC0A8E">
        <w:rPr>
          <w:rFonts w:ascii="Consolas" w:hAnsi="Consolas" w:cs="Courier New"/>
          <w:color w:val="000088"/>
          <w:sz w:val="18"/>
          <w:szCs w:val="18"/>
        </w:rPr>
        <w:t>foreach</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660066"/>
          <w:sz w:val="18"/>
          <w:szCs w:val="18"/>
        </w:rPr>
        <w:t>Vector2Int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offset</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000088"/>
          <w:sz w:val="18"/>
          <w:szCs w:val="18"/>
        </w:rPr>
        <w:t>in</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outerRing</w:t>
      </w:r>
      <w:proofErr w:type="spellEnd"/>
      <w:r w:rsidR="00CF4CFB" w:rsidRPr="00FC0A8E">
        <w:rPr>
          <w:rFonts w:ascii="Consolas" w:hAnsi="Consolas" w:cs="Courier New"/>
          <w:color w:val="666600"/>
          <w:sz w:val="18"/>
          <w:szCs w:val="18"/>
        </w:rPr>
        <w:t>)</w:t>
      </w:r>
    </w:p>
    <w:p w14:paraId="295414A1" w14:textId="4DA3132B"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19</w:t>
      </w:r>
      <w:r w:rsidR="00CF4CFB" w:rsidRPr="00FC0A8E">
        <w:rPr>
          <w:rFonts w:ascii="Consolas" w:hAnsi="Consolas" w:cs="Courier New"/>
          <w:sz w:val="18"/>
          <w:szCs w:val="18"/>
        </w:rPr>
        <w:t xml:space="preserve">. </w:t>
      </w:r>
      <w:r w:rsidR="00CF4CFB" w:rsidRPr="00FC0A8E">
        <w:rPr>
          <w:rFonts w:ascii="Consolas" w:hAnsi="Consolas" w:cs="Courier New"/>
          <w:color w:val="666600"/>
          <w:sz w:val="18"/>
          <w:szCs w:val="18"/>
        </w:rPr>
        <w:t>{</w:t>
      </w:r>
    </w:p>
    <w:p w14:paraId="19A81C2A" w14:textId="57EE8C89"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20</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88"/>
          <w:sz w:val="18"/>
          <w:szCs w:val="18"/>
        </w:rPr>
        <w:t>if</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roofErr w:type="spellStart"/>
      <w:r w:rsidR="00CF4CFB" w:rsidRPr="00FC0A8E">
        <w:rPr>
          <w:rFonts w:ascii="Consolas" w:hAnsi="Consolas" w:cs="Courier New"/>
          <w:color w:val="000000"/>
          <w:sz w:val="18"/>
          <w:szCs w:val="18"/>
        </w:rPr>
        <w:t>renderedChunks</w:t>
      </w:r>
      <w:proofErr w:type="spellEnd"/>
      <w:r w:rsidR="00CF4CFB" w:rsidRPr="00FC0A8E">
        <w:rPr>
          <w:rFonts w:ascii="Consolas" w:hAnsi="Consolas" w:cs="Courier New"/>
          <w:color w:val="666600"/>
          <w:sz w:val="18"/>
          <w:szCs w:val="18"/>
        </w:rPr>
        <w:t>[</w:t>
      </w:r>
      <w:proofErr w:type="spellStart"/>
      <w:r w:rsidR="00CF4CFB" w:rsidRPr="00FC0A8E">
        <w:rPr>
          <w:rFonts w:ascii="Consolas" w:hAnsi="Consolas" w:cs="Courier New"/>
          <w:color w:val="000000"/>
          <w:sz w:val="18"/>
          <w:szCs w:val="18"/>
        </w:rPr>
        <w:t>offset</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x</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006666"/>
          <w:sz w:val="18"/>
          <w:szCs w:val="18"/>
        </w:rPr>
        <w:t>0</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offset</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y</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000088"/>
          <w:sz w:val="18"/>
          <w:szCs w:val="18"/>
        </w:rPr>
        <w:t>null</w:t>
      </w:r>
      <w:r w:rsidR="00CF4CFB" w:rsidRPr="00FC0A8E">
        <w:rPr>
          <w:rFonts w:ascii="Consolas" w:hAnsi="Consolas" w:cs="Courier New"/>
          <w:color w:val="666600"/>
          <w:sz w:val="18"/>
          <w:szCs w:val="18"/>
        </w:rPr>
        <w:t>)</w:t>
      </w:r>
    </w:p>
    <w:p w14:paraId="614D2929" w14:textId="06B416F3"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21</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
    <w:p w14:paraId="6830E2AF" w14:textId="69E0F68A"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22</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88"/>
          <w:sz w:val="18"/>
          <w:szCs w:val="18"/>
        </w:rPr>
        <w:t>for</w:t>
      </w:r>
      <w:proofErr w:type="spellEnd"/>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88"/>
          <w:sz w:val="18"/>
          <w:szCs w:val="18"/>
        </w:rPr>
        <w:t>int</w:t>
      </w:r>
      <w:r w:rsidR="00CF4CFB" w:rsidRPr="00FC0A8E">
        <w:rPr>
          <w:rFonts w:ascii="Consolas" w:hAnsi="Consolas" w:cs="Courier New"/>
          <w:color w:val="000000"/>
          <w:sz w:val="18"/>
          <w:szCs w:val="18"/>
        </w:rPr>
        <w:t xml:space="preserve"> y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006666"/>
          <w:sz w:val="18"/>
          <w:szCs w:val="18"/>
        </w:rPr>
        <w:t>0</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y </w:t>
      </w:r>
      <w:r w:rsidR="00CF4CFB" w:rsidRPr="00FC0A8E">
        <w:rPr>
          <w:rFonts w:ascii="Consolas" w:hAnsi="Consolas" w:cs="Courier New"/>
          <w:color w:val="666600"/>
          <w:sz w:val="18"/>
          <w:szCs w:val="18"/>
        </w:rPr>
        <w:t>&lt;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verticalChunks</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y</w:t>
      </w:r>
      <w:r w:rsidR="00CF4CFB" w:rsidRPr="00FC0A8E">
        <w:rPr>
          <w:rFonts w:ascii="Consolas" w:hAnsi="Consolas" w:cs="Courier New"/>
          <w:color w:val="666600"/>
          <w:sz w:val="18"/>
          <w:szCs w:val="18"/>
        </w:rPr>
        <w:t>++)</w:t>
      </w:r>
    </w:p>
    <w:p w14:paraId="367536C8" w14:textId="349A713F"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23</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
    <w:p w14:paraId="49C35D03" w14:textId="62075696"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24</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660066"/>
          <w:sz w:val="18"/>
          <w:szCs w:val="18"/>
        </w:rPr>
        <w:t>ReturnToPool</w:t>
      </w:r>
      <w:proofErr w:type="spellEnd"/>
      <w:r w:rsidR="00CF4CFB" w:rsidRPr="00FC0A8E">
        <w:rPr>
          <w:rFonts w:ascii="Consolas" w:hAnsi="Consolas" w:cs="Courier New"/>
          <w:color w:val="666600"/>
          <w:sz w:val="18"/>
          <w:szCs w:val="18"/>
        </w:rPr>
        <w:t>(</w:t>
      </w:r>
      <w:proofErr w:type="spellStart"/>
      <w:r w:rsidR="00CF4CFB" w:rsidRPr="00FC0A8E">
        <w:rPr>
          <w:rFonts w:ascii="Consolas" w:hAnsi="Consolas" w:cs="Courier New"/>
          <w:color w:val="000000"/>
          <w:sz w:val="18"/>
          <w:szCs w:val="18"/>
        </w:rPr>
        <w:t>renderedChunks</w:t>
      </w:r>
      <w:proofErr w:type="spellEnd"/>
      <w:r w:rsidR="00CF4CFB" w:rsidRPr="00FC0A8E">
        <w:rPr>
          <w:rFonts w:ascii="Consolas" w:hAnsi="Consolas" w:cs="Courier New"/>
          <w:color w:val="666600"/>
          <w:sz w:val="18"/>
          <w:szCs w:val="18"/>
        </w:rPr>
        <w:t>[</w:t>
      </w:r>
      <w:proofErr w:type="spellStart"/>
      <w:r w:rsidR="00CF4CFB" w:rsidRPr="00FC0A8E">
        <w:rPr>
          <w:rFonts w:ascii="Consolas" w:hAnsi="Consolas" w:cs="Courier New"/>
          <w:color w:val="000000"/>
          <w:sz w:val="18"/>
          <w:szCs w:val="18"/>
        </w:rPr>
        <w:t>offset</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x</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y</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offset</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y</w:t>
      </w:r>
      <w:proofErr w:type="spellEnd"/>
      <w:r w:rsidR="00CF4CFB" w:rsidRPr="00FC0A8E">
        <w:rPr>
          <w:rFonts w:ascii="Consolas" w:hAnsi="Consolas" w:cs="Courier New"/>
          <w:color w:val="666600"/>
          <w:sz w:val="18"/>
          <w:szCs w:val="18"/>
        </w:rPr>
        <w:t>]);</w:t>
      </w:r>
    </w:p>
    <w:p w14:paraId="66D42B6E" w14:textId="45003203"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25</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renderedChunks</w:t>
      </w:r>
      <w:proofErr w:type="spellEnd"/>
      <w:r w:rsidR="00CF4CFB" w:rsidRPr="00FC0A8E">
        <w:rPr>
          <w:rFonts w:ascii="Consolas" w:hAnsi="Consolas" w:cs="Courier New"/>
          <w:color w:val="666600"/>
          <w:sz w:val="18"/>
          <w:szCs w:val="18"/>
        </w:rPr>
        <w:t>[</w:t>
      </w:r>
      <w:proofErr w:type="spellStart"/>
      <w:r w:rsidR="00CF4CFB" w:rsidRPr="00FC0A8E">
        <w:rPr>
          <w:rFonts w:ascii="Consolas" w:hAnsi="Consolas" w:cs="Courier New"/>
          <w:color w:val="000000"/>
          <w:sz w:val="18"/>
          <w:szCs w:val="18"/>
        </w:rPr>
        <w:t>offset</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x</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y</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proofErr w:type="spellStart"/>
      <w:r w:rsidR="00CF4CFB" w:rsidRPr="00FC0A8E">
        <w:rPr>
          <w:rFonts w:ascii="Consolas" w:hAnsi="Consolas" w:cs="Courier New"/>
          <w:color w:val="000000"/>
          <w:sz w:val="18"/>
          <w:szCs w:val="18"/>
        </w:rPr>
        <w:t>offset</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y</w:t>
      </w:r>
      <w:proofErr w:type="spellEnd"/>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r w:rsidR="00CF4CFB" w:rsidRPr="00FC0A8E">
        <w:rPr>
          <w:rFonts w:ascii="Consolas" w:hAnsi="Consolas" w:cs="Courier New"/>
          <w:color w:val="000000"/>
          <w:sz w:val="18"/>
          <w:szCs w:val="18"/>
        </w:rPr>
        <w:t xml:space="preserve"> </w:t>
      </w:r>
      <w:r w:rsidR="00CF4CFB" w:rsidRPr="00FC0A8E">
        <w:rPr>
          <w:rFonts w:ascii="Consolas" w:hAnsi="Consolas" w:cs="Courier New"/>
          <w:color w:val="000088"/>
          <w:sz w:val="18"/>
          <w:szCs w:val="18"/>
        </w:rPr>
        <w:t>null</w:t>
      </w:r>
      <w:r w:rsidR="00CF4CFB" w:rsidRPr="00FC0A8E">
        <w:rPr>
          <w:rFonts w:ascii="Consolas" w:hAnsi="Consolas" w:cs="Courier New"/>
          <w:color w:val="666600"/>
          <w:sz w:val="18"/>
          <w:szCs w:val="18"/>
        </w:rPr>
        <w:t>;</w:t>
      </w:r>
    </w:p>
    <w:p w14:paraId="74931803" w14:textId="083BDBB0"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26</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
    <w:p w14:paraId="4A0D315C" w14:textId="5366BBD1"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27</w:t>
      </w:r>
      <w:r w:rsidR="00CF4CFB" w:rsidRPr="00FC0A8E">
        <w:rPr>
          <w:rFonts w:ascii="Consolas" w:hAnsi="Consolas" w:cs="Courier New"/>
          <w:sz w:val="18"/>
          <w:szCs w:val="18"/>
        </w:rPr>
        <w:t xml:space="preserve">. </w:t>
      </w:r>
      <w:r w:rsidR="00CF4CFB" w:rsidRPr="00FC0A8E">
        <w:rPr>
          <w:rFonts w:ascii="Consolas" w:hAnsi="Consolas" w:cs="Courier New"/>
          <w:color w:val="000000"/>
          <w:sz w:val="18"/>
          <w:szCs w:val="18"/>
        </w:rPr>
        <w:t xml:space="preserve">    </w:t>
      </w:r>
      <w:r w:rsidR="00CF4CFB" w:rsidRPr="00FC0A8E">
        <w:rPr>
          <w:rFonts w:ascii="Consolas" w:hAnsi="Consolas" w:cs="Courier New"/>
          <w:color w:val="666600"/>
          <w:sz w:val="18"/>
          <w:szCs w:val="18"/>
        </w:rPr>
        <w:t>}</w:t>
      </w:r>
    </w:p>
    <w:p w14:paraId="5B5E6AE7" w14:textId="5FC8B476" w:rsidR="00CF4CFB" w:rsidRPr="00FC0A8E" w:rsidRDefault="00C96CD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9784431"/>
        <w:rPr>
          <w:rFonts w:ascii="Consolas" w:hAnsi="Consolas" w:cs="Courier New"/>
          <w:sz w:val="18"/>
          <w:szCs w:val="18"/>
        </w:rPr>
      </w:pPr>
      <w:r>
        <w:rPr>
          <w:rFonts w:ascii="Consolas" w:hAnsi="Consolas" w:cs="Courier New"/>
          <w:sz w:val="18"/>
          <w:szCs w:val="18"/>
        </w:rPr>
        <w:t>28</w:t>
      </w:r>
      <w:r w:rsidR="00CF4CFB" w:rsidRPr="00FC0A8E">
        <w:rPr>
          <w:rFonts w:ascii="Consolas" w:hAnsi="Consolas" w:cs="Courier New"/>
          <w:sz w:val="18"/>
          <w:szCs w:val="18"/>
        </w:rPr>
        <w:t xml:space="preserve">. </w:t>
      </w:r>
      <w:r w:rsidR="00CF4CFB" w:rsidRPr="00FC0A8E">
        <w:rPr>
          <w:rFonts w:ascii="Consolas" w:hAnsi="Consolas" w:cs="Courier New"/>
          <w:color w:val="666600"/>
          <w:sz w:val="18"/>
          <w:szCs w:val="18"/>
        </w:rPr>
        <w:t>}</w:t>
      </w:r>
    </w:p>
    <w:p w14:paraId="7346CF61" w14:textId="77777777" w:rsidR="00B04A9A" w:rsidRPr="00B04A9A" w:rsidRDefault="00B04A9A" w:rsidP="00E34A0D">
      <w:pPr>
        <w:pStyle w:val="Heading2"/>
      </w:pPr>
      <w:bookmarkStart w:id="116" w:name="_Toc183046173"/>
      <w:proofErr w:type="spellStart"/>
      <w:r w:rsidRPr="00B04A9A">
        <w:t>Chunk</w:t>
      </w:r>
      <w:proofErr w:type="spellEnd"/>
      <w:r w:rsidRPr="00B04A9A">
        <w:t xml:space="preserve"> </w:t>
      </w:r>
      <w:proofErr w:type="spellStart"/>
      <w:r w:rsidRPr="00B04A9A">
        <w:t>Pooling</w:t>
      </w:r>
      <w:proofErr w:type="spellEnd"/>
      <w:r w:rsidRPr="00B04A9A">
        <w:t xml:space="preserve"> System</w:t>
      </w:r>
      <w:bookmarkEnd w:id="115"/>
      <w:bookmarkEnd w:id="116"/>
    </w:p>
    <w:p w14:paraId="7E8EB877" w14:textId="77777777" w:rsidR="00B04A9A" w:rsidRPr="00B04A9A" w:rsidRDefault="00B04A9A" w:rsidP="00E34A0D">
      <w:proofErr w:type="spellStart"/>
      <w:r w:rsidRPr="00B04A9A">
        <w:t>Pooling</w:t>
      </w:r>
      <w:proofErr w:type="spellEnd"/>
      <w:r w:rsidRPr="00B04A9A">
        <w:t xml:space="preserve"> </w:t>
      </w:r>
      <w:proofErr w:type="spellStart"/>
      <w:r w:rsidRPr="00B04A9A">
        <w:t>system</w:t>
      </w:r>
      <w:proofErr w:type="spellEnd"/>
      <w:r w:rsidRPr="00B04A9A">
        <w:t xml:space="preserve"> sok játékban jelen van, ahol azonos vagy hasonló dinamikus objektumokból sokat kell létrehozni a program futása során előre nem meghatározott időpontokban. Egy objektum létrehozása idő és erőforrás igényes folyamat. Le kell foglalni </w:t>
      </w:r>
      <w:r w:rsidRPr="00B04A9A">
        <w:lastRenderedPageBreak/>
        <w:t xml:space="preserve">a memóriaterületet és azt fel kell tölteni adatokkal. Ez sokszor a frissítési ráta lecsökkenéséhez vezethet egy intenzív szituációban. </w:t>
      </w:r>
    </w:p>
    <w:p w14:paraId="4447B3BA" w14:textId="77777777" w:rsidR="00B04A9A" w:rsidRPr="00B04A9A" w:rsidRDefault="00B04A9A" w:rsidP="00E34A0D">
      <w:r w:rsidRPr="00B04A9A">
        <w:t xml:space="preserve">A </w:t>
      </w:r>
      <w:proofErr w:type="spellStart"/>
      <w:r w:rsidRPr="00B04A9A">
        <w:t>pooling</w:t>
      </w:r>
      <w:proofErr w:type="spellEnd"/>
      <w:r w:rsidRPr="00B04A9A">
        <w:t xml:space="preserve"> </w:t>
      </w:r>
      <w:proofErr w:type="spellStart"/>
      <w:r w:rsidRPr="00B04A9A">
        <w:t>system</w:t>
      </w:r>
      <w:proofErr w:type="spellEnd"/>
      <w:r w:rsidRPr="00B04A9A">
        <w:t xml:space="preserve"> alapja, hogy a létrehozott objektumokat </w:t>
      </w:r>
      <w:proofErr w:type="spellStart"/>
      <w:r w:rsidRPr="00B04A9A">
        <w:t>újrahasznosítja</w:t>
      </w:r>
      <w:proofErr w:type="spellEnd"/>
      <w:r w:rsidRPr="00B04A9A">
        <w:t xml:space="preserve">. Ezt úgy éri el, hogy egy </w:t>
      </w:r>
      <w:proofErr w:type="spellStart"/>
      <w:r w:rsidRPr="00B04A9A">
        <w:t>pool</w:t>
      </w:r>
      <w:proofErr w:type="spellEnd"/>
      <w:r w:rsidRPr="00B04A9A">
        <w:t xml:space="preserve">-ban tárolja a már létrehozott objektumokat és ebből a </w:t>
      </w:r>
      <w:proofErr w:type="spellStart"/>
      <w:r w:rsidRPr="00B04A9A">
        <w:t>pool-ból</w:t>
      </w:r>
      <w:proofErr w:type="spellEnd"/>
      <w:r w:rsidRPr="00B04A9A">
        <w:t xml:space="preserve"> kér le példányokat a játék amikor szükség van rájuk. Amikor egy objektum már nem szükséges, akkor megsemmisítés helyet visszaküldi a </w:t>
      </w:r>
      <w:proofErr w:type="spellStart"/>
      <w:r w:rsidRPr="00B04A9A">
        <w:t>pool-ba</w:t>
      </w:r>
      <w:proofErr w:type="spellEnd"/>
      <w:r w:rsidRPr="00B04A9A">
        <w:t xml:space="preserve">, hogy később ismét fel lehessen használni. </w:t>
      </w:r>
    </w:p>
    <w:p w14:paraId="0DC6C236" w14:textId="77777777" w:rsidR="00B04A9A" w:rsidRPr="00B04A9A" w:rsidRDefault="00B04A9A" w:rsidP="00E34A0D">
      <w:r w:rsidRPr="00B04A9A">
        <w:t xml:space="preserve">Egy </w:t>
      </w:r>
      <w:proofErr w:type="spellStart"/>
      <w:r w:rsidRPr="00B04A9A">
        <w:t>Object</w:t>
      </w:r>
      <w:proofErr w:type="spellEnd"/>
      <w:r w:rsidRPr="00B04A9A">
        <w:t xml:space="preserve"> </w:t>
      </w:r>
      <w:proofErr w:type="spellStart"/>
      <w:r w:rsidRPr="00B04A9A">
        <w:t>Pool-nak</w:t>
      </w:r>
      <w:proofErr w:type="spellEnd"/>
      <w:r w:rsidRPr="00B04A9A">
        <w:t xml:space="preserve"> három alapfunkciója van.</w:t>
      </w:r>
    </w:p>
    <w:p w14:paraId="1D154AB7" w14:textId="00977EC3" w:rsidR="00B04A9A" w:rsidRPr="00B04A9A" w:rsidRDefault="00B04A9A" w:rsidP="00E34A0D">
      <w:pPr>
        <w:pStyle w:val="Heading3"/>
      </w:pPr>
      <w:bookmarkStart w:id="117" w:name="_Toc179380884"/>
      <w:bookmarkStart w:id="118" w:name="_Toc183046174"/>
      <w:r w:rsidRPr="00B04A9A">
        <w:t>Tárolás</w:t>
      </w:r>
      <w:bookmarkEnd w:id="117"/>
      <w:bookmarkEnd w:id="118"/>
    </w:p>
    <w:p w14:paraId="54E011B1" w14:textId="77777777" w:rsidR="00B04A9A" w:rsidRPr="00B04A9A" w:rsidRDefault="00B04A9A" w:rsidP="00E34A0D">
      <w:r w:rsidRPr="00B04A9A">
        <w:t xml:space="preserve">A </w:t>
      </w:r>
      <w:proofErr w:type="spellStart"/>
      <w:r w:rsidRPr="00B04A9A">
        <w:t>pool</w:t>
      </w:r>
      <w:proofErr w:type="spellEnd"/>
      <w:r w:rsidRPr="00B04A9A">
        <w:t xml:space="preserve"> általában egy dinamikus méretű adatszerkezet. C#-ban egy Lista alkalmas erre. Egy listában könnyen el lehet érni az elemeket és könnyen ki is lehet törölni azokat. Hozzáadni a listához is könnyű.</w:t>
      </w:r>
    </w:p>
    <w:p w14:paraId="4656CE2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223920"/>
        <w:rPr>
          <w:rFonts w:ascii="Consolas" w:hAnsi="Consolas" w:cs="Courier New"/>
          <w:sz w:val="18"/>
          <w:szCs w:val="18"/>
        </w:rPr>
      </w:pPr>
      <w:r w:rsidRPr="00FC0A8E">
        <w:rPr>
          <w:rFonts w:ascii="Consolas" w:hAnsi="Consolas" w:cs="Courier New"/>
          <w:sz w:val="18"/>
          <w:szCs w:val="18"/>
        </w:rPr>
        <w:t xml:space="preserve">1. </w:t>
      </w:r>
      <w:proofErr w:type="spellStart"/>
      <w:r w:rsidRPr="00FC0A8E">
        <w:rPr>
          <w:rFonts w:ascii="Consolas" w:hAnsi="Consolas" w:cs="Courier New"/>
          <w:color w:val="000088"/>
          <w:sz w:val="18"/>
          <w:szCs w:val="18"/>
        </w:rPr>
        <w:t>private</w:t>
      </w:r>
      <w:proofErr w:type="spellEnd"/>
      <w:r w:rsidRPr="00FC0A8E">
        <w:rPr>
          <w:rFonts w:ascii="Consolas" w:hAnsi="Consolas" w:cs="Courier New"/>
          <w:color w:val="000000"/>
          <w:sz w:val="18"/>
          <w:szCs w:val="18"/>
        </w:rPr>
        <w:t xml:space="preserve"> </w:t>
      </w:r>
      <w:r w:rsidRPr="00FC0A8E">
        <w:rPr>
          <w:rFonts w:ascii="Consolas" w:hAnsi="Consolas" w:cs="Courier New"/>
          <w:color w:val="660066"/>
          <w:sz w:val="18"/>
          <w:szCs w:val="18"/>
        </w:rPr>
        <w:t>List</w:t>
      </w:r>
      <w:r w:rsidRPr="00FC0A8E">
        <w:rPr>
          <w:rFonts w:ascii="Consolas" w:hAnsi="Consolas" w:cs="Courier New"/>
          <w:color w:val="666600"/>
          <w:sz w:val="18"/>
          <w:szCs w:val="18"/>
        </w:rPr>
        <w:t>&lt;</w:t>
      </w:r>
      <w:proofErr w:type="spellStart"/>
      <w:r w:rsidRPr="00FC0A8E">
        <w:rPr>
          <w:rFonts w:ascii="Consolas" w:hAnsi="Consolas" w:cs="Courier New"/>
          <w:color w:val="660066"/>
          <w:sz w:val="18"/>
          <w:szCs w:val="18"/>
        </w:rPr>
        <w:t>CubicChunk</w:t>
      </w:r>
      <w:proofErr w:type="spellEnd"/>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pool</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666600"/>
          <w:sz w:val="18"/>
          <w:szCs w:val="18"/>
        </w:rPr>
        <w:t>();</w:t>
      </w:r>
    </w:p>
    <w:p w14:paraId="0B2FF98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223920"/>
        <w:rPr>
          <w:rFonts w:ascii="Consolas" w:hAnsi="Consolas" w:cs="Courier New"/>
          <w:sz w:val="18"/>
          <w:szCs w:val="18"/>
        </w:rPr>
      </w:pPr>
      <w:r w:rsidRPr="00FC0A8E">
        <w:rPr>
          <w:rFonts w:ascii="Consolas" w:hAnsi="Consolas" w:cs="Courier New"/>
          <w:sz w:val="18"/>
          <w:szCs w:val="18"/>
        </w:rPr>
        <w:t xml:space="preserve">2. </w:t>
      </w:r>
      <w:proofErr w:type="spellStart"/>
      <w:r w:rsidRPr="00FC0A8E">
        <w:rPr>
          <w:rFonts w:ascii="Consolas" w:hAnsi="Consolas" w:cs="Courier New"/>
          <w:color w:val="000088"/>
          <w:sz w:val="18"/>
          <w:szCs w:val="18"/>
        </w:rPr>
        <w:t>private</w:t>
      </w:r>
      <w:proofErr w:type="spellEnd"/>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inPool</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p>
    <w:p w14:paraId="5734F118" w14:textId="759F3FD0"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223920"/>
        <w:rPr>
          <w:rFonts w:ascii="Consolas" w:hAnsi="Consolas" w:cs="Courier New"/>
          <w:sz w:val="18"/>
          <w:szCs w:val="18"/>
        </w:rPr>
      </w:pPr>
      <w:r w:rsidRPr="00FC0A8E">
        <w:rPr>
          <w:rFonts w:ascii="Consolas" w:hAnsi="Consolas" w:cs="Courier New"/>
          <w:sz w:val="18"/>
          <w:szCs w:val="18"/>
        </w:rPr>
        <w:t xml:space="preserve">3. </w:t>
      </w:r>
      <w:proofErr w:type="spellStart"/>
      <w:r w:rsidRPr="00FC0A8E">
        <w:rPr>
          <w:rFonts w:ascii="Consolas" w:hAnsi="Consolas" w:cs="Courier New"/>
          <w:color w:val="000088"/>
          <w:sz w:val="18"/>
          <w:szCs w:val="18"/>
        </w:rPr>
        <w:t>private</w:t>
      </w:r>
      <w:proofErr w:type="spellEnd"/>
      <w:r w:rsidRPr="00FC0A8E">
        <w:rPr>
          <w:rFonts w:ascii="Consolas" w:hAnsi="Consolas" w:cs="Courier New"/>
          <w:color w:val="000000"/>
          <w:sz w:val="18"/>
          <w:szCs w:val="18"/>
        </w:rPr>
        <w:t xml:space="preserve"> </w:t>
      </w:r>
      <w:r w:rsidRPr="00FC0A8E">
        <w:rPr>
          <w:rFonts w:ascii="Consolas" w:hAnsi="Consolas" w:cs="Courier New"/>
          <w:color w:val="000088"/>
          <w:sz w:val="18"/>
          <w:szCs w:val="18"/>
        </w:rPr>
        <w:t>int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inWorld</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p>
    <w:p w14:paraId="5F96932C" w14:textId="77777777" w:rsidR="00B04A9A" w:rsidRPr="00B04A9A" w:rsidRDefault="00B04A9A" w:rsidP="00E34A0D">
      <w:r w:rsidRPr="00B04A9A">
        <w:t xml:space="preserve">Bár a lista osztálynak van elérhető </w:t>
      </w:r>
      <w:proofErr w:type="spellStart"/>
      <w:r w:rsidRPr="00B04A9A">
        <w:t>length</w:t>
      </w:r>
      <w:proofErr w:type="spellEnd"/>
      <w:r w:rsidRPr="00B04A9A">
        <w:t xml:space="preserve"> tulajdonsága, amely visszaadja a listában szereplő elemek számát, ennek a használata nem a leg effektívebb módszer. Ha lokális változókkal is könnyen számon lehet tartani az elemek számát, akkor az a módszer minimálisan, de hatékonyabb.</w:t>
      </w:r>
    </w:p>
    <w:p w14:paraId="2E98E99C" w14:textId="4EE6A43A" w:rsidR="00B04A9A" w:rsidRPr="00B04A9A" w:rsidRDefault="00B04A9A" w:rsidP="00E34A0D">
      <w:pPr>
        <w:pStyle w:val="Heading3"/>
      </w:pPr>
      <w:bookmarkStart w:id="119" w:name="_Toc179380885"/>
      <w:bookmarkStart w:id="120" w:name="_Toc183046175"/>
      <w:r w:rsidRPr="00B04A9A">
        <w:t>Lekérés</w:t>
      </w:r>
      <w:bookmarkEnd w:id="119"/>
      <w:bookmarkEnd w:id="120"/>
    </w:p>
    <w:p w14:paraId="3B46CB5B" w14:textId="77777777" w:rsidR="00B04A9A" w:rsidRDefault="00B04A9A" w:rsidP="00E34A0D">
      <w:r w:rsidRPr="00B04A9A">
        <w:t xml:space="preserve">Amikor a játéknak szüksége van egy objektumra a megadott típusból, akkor meghív egy metódust, amely visszaad egy megfelelő példányt. A metódus le ellenőrzi, hogy a </w:t>
      </w:r>
      <w:proofErr w:type="spellStart"/>
      <w:r w:rsidRPr="00B04A9A">
        <w:t>pool</w:t>
      </w:r>
      <w:proofErr w:type="spellEnd"/>
      <w:r w:rsidRPr="00B04A9A">
        <w:t xml:space="preserve">-ban van-e elég példány és ha igen kiválasztja az elsőt. Ha nincs akkor kénytelen létrehozni egyet. A legtöbb </w:t>
      </w:r>
      <w:proofErr w:type="spellStart"/>
      <w:r w:rsidRPr="00B04A9A">
        <w:t>pool</w:t>
      </w:r>
      <w:proofErr w:type="spellEnd"/>
      <w:r w:rsidRPr="00B04A9A">
        <w:t xml:space="preserve"> lekezeli az esetet amikor üres állapotban kérnek le belőle példányt. Létezik olyan </w:t>
      </w:r>
      <w:proofErr w:type="spellStart"/>
      <w:r w:rsidRPr="00B04A9A">
        <w:t>pool</w:t>
      </w:r>
      <w:proofErr w:type="spellEnd"/>
      <w:r w:rsidRPr="00B04A9A">
        <w:t xml:space="preserve"> is, amely ezt nem kezeli le, de abban az esetben az egy időpillanatban aktív példányok számát meg kell kötni. </w:t>
      </w:r>
    </w:p>
    <w:p w14:paraId="11C98F78" w14:textId="7C91A07E" w:rsidR="00F150A5" w:rsidRDefault="00F150A5">
      <w:pPr>
        <w:spacing w:before="0" w:after="0" w:line="240" w:lineRule="auto"/>
        <w:ind w:firstLine="0"/>
        <w:jc w:val="left"/>
      </w:pPr>
      <w:r>
        <w:br w:type="page"/>
      </w:r>
    </w:p>
    <w:p w14:paraId="383F6ABD"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bookmarkStart w:id="121" w:name="_Toc179380886"/>
      <w:r w:rsidRPr="00FC0A8E">
        <w:rPr>
          <w:rFonts w:ascii="Consolas" w:hAnsi="Consolas" w:cs="Courier New"/>
          <w:sz w:val="18"/>
          <w:szCs w:val="18"/>
        </w:rPr>
        <w:lastRenderedPageBreak/>
        <w:t xml:space="preserve"> 1. </w:t>
      </w:r>
      <w:proofErr w:type="spellStart"/>
      <w:r w:rsidRPr="00FC0A8E">
        <w:rPr>
          <w:rFonts w:ascii="Consolas" w:hAnsi="Consolas" w:cs="Courier New"/>
          <w:color w:val="000088"/>
          <w:sz w:val="18"/>
          <w:szCs w:val="18"/>
        </w:rPr>
        <w:t>private</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CubicChunk</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GetFromPool</w:t>
      </w:r>
      <w:proofErr w:type="spellEnd"/>
      <w:r w:rsidRPr="00FC0A8E">
        <w:rPr>
          <w:rFonts w:ascii="Consolas" w:hAnsi="Consolas" w:cs="Courier New"/>
          <w:color w:val="666600"/>
          <w:sz w:val="18"/>
          <w:szCs w:val="18"/>
        </w:rPr>
        <w:t>()</w:t>
      </w:r>
    </w:p>
    <w:p w14:paraId="73EEB58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 2. </w:t>
      </w:r>
      <w:r w:rsidRPr="00FC0A8E">
        <w:rPr>
          <w:rFonts w:ascii="Consolas" w:hAnsi="Consolas" w:cs="Courier New"/>
          <w:color w:val="666600"/>
          <w:sz w:val="18"/>
          <w:szCs w:val="18"/>
        </w:rPr>
        <w:t>{</w:t>
      </w:r>
    </w:p>
    <w:p w14:paraId="27B76A0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 3. </w:t>
      </w:r>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CubicChunk</w:t>
      </w:r>
      <w:proofErr w:type="spellEnd"/>
      <w:r w:rsidRPr="00FC0A8E">
        <w:rPr>
          <w:rFonts w:ascii="Consolas" w:hAnsi="Consolas" w:cs="Courier New"/>
          <w:color w:val="000000"/>
          <w:sz w:val="18"/>
          <w:szCs w:val="18"/>
        </w:rPr>
        <w:t xml:space="preserve"> c</w:t>
      </w:r>
      <w:r w:rsidRPr="00FC0A8E">
        <w:rPr>
          <w:rFonts w:ascii="Consolas" w:hAnsi="Consolas" w:cs="Courier New"/>
          <w:color w:val="666600"/>
          <w:sz w:val="18"/>
          <w:szCs w:val="18"/>
        </w:rPr>
        <w:t>;</w:t>
      </w:r>
    </w:p>
    <w:p w14:paraId="426AF11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 4. </w:t>
      </w:r>
      <w:r w:rsidRPr="00FC0A8E">
        <w:rPr>
          <w:rFonts w:ascii="Consolas" w:hAnsi="Consolas" w:cs="Courier New"/>
          <w:color w:val="000000"/>
          <w:sz w:val="18"/>
          <w:szCs w:val="18"/>
        </w:rPr>
        <w:t> </w:t>
      </w:r>
    </w:p>
    <w:p w14:paraId="1BB0172A"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 5.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inPool</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p>
    <w:p w14:paraId="4D7559E2"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 6.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2A0612B6"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 7.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inPool</w:t>
      </w:r>
      <w:proofErr w:type="spellEnd"/>
      <w:r w:rsidRPr="00FC0A8E">
        <w:rPr>
          <w:rFonts w:ascii="Consolas" w:hAnsi="Consolas" w:cs="Courier New"/>
          <w:color w:val="666600"/>
          <w:sz w:val="18"/>
          <w:szCs w:val="18"/>
        </w:rPr>
        <w:t>--;</w:t>
      </w:r>
    </w:p>
    <w:p w14:paraId="4608A14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 8. </w:t>
      </w:r>
      <w:r w:rsidRPr="00FC0A8E">
        <w:rPr>
          <w:rFonts w:ascii="Consolas" w:hAnsi="Consolas" w:cs="Courier New"/>
          <w:color w:val="000000"/>
          <w:sz w:val="18"/>
          <w:szCs w:val="18"/>
        </w:rPr>
        <w:t xml:space="preserve">        c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pool</w:t>
      </w:r>
      <w:proofErr w:type="spellEnd"/>
      <w:r w:rsidRPr="00FC0A8E">
        <w:rPr>
          <w:rFonts w:ascii="Consolas" w:hAnsi="Consolas" w:cs="Courier New"/>
          <w:color w:val="666600"/>
          <w:sz w:val="18"/>
          <w:szCs w:val="18"/>
        </w:rPr>
        <w:t>[</w:t>
      </w:r>
      <w:r w:rsidRPr="00FC0A8E">
        <w:rPr>
          <w:rFonts w:ascii="Consolas" w:hAnsi="Consolas" w:cs="Courier New"/>
          <w:color w:val="006666"/>
          <w:sz w:val="18"/>
          <w:szCs w:val="18"/>
        </w:rPr>
        <w:t>0</w:t>
      </w:r>
      <w:r w:rsidRPr="00FC0A8E">
        <w:rPr>
          <w:rFonts w:ascii="Consolas" w:hAnsi="Consolas" w:cs="Courier New"/>
          <w:color w:val="666600"/>
          <w:sz w:val="18"/>
          <w:szCs w:val="18"/>
        </w:rPr>
        <w:t>];</w:t>
      </w:r>
    </w:p>
    <w:p w14:paraId="541F7CAD"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 9.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pool</w:t>
      </w:r>
      <w:r w:rsidRPr="00FC0A8E">
        <w:rPr>
          <w:rFonts w:ascii="Consolas" w:hAnsi="Consolas" w:cs="Courier New"/>
          <w:color w:val="666600"/>
          <w:sz w:val="18"/>
          <w:szCs w:val="18"/>
        </w:rPr>
        <w:t>.</w:t>
      </w:r>
      <w:r w:rsidRPr="00FC0A8E">
        <w:rPr>
          <w:rFonts w:ascii="Consolas" w:hAnsi="Consolas" w:cs="Courier New"/>
          <w:color w:val="660066"/>
          <w:sz w:val="18"/>
          <w:szCs w:val="18"/>
        </w:rPr>
        <w:t>RemoveAt</w:t>
      </w:r>
      <w:proofErr w:type="spellEnd"/>
      <w:r w:rsidRPr="00FC0A8E">
        <w:rPr>
          <w:rFonts w:ascii="Consolas" w:hAnsi="Consolas" w:cs="Courier New"/>
          <w:color w:val="666600"/>
          <w:sz w:val="18"/>
          <w:szCs w:val="18"/>
        </w:rPr>
        <w:t>(</w:t>
      </w:r>
      <w:r w:rsidRPr="00FC0A8E">
        <w:rPr>
          <w:rFonts w:ascii="Consolas" w:hAnsi="Consolas" w:cs="Courier New"/>
          <w:color w:val="006666"/>
          <w:sz w:val="18"/>
          <w:szCs w:val="18"/>
        </w:rPr>
        <w:t>0</w:t>
      </w:r>
      <w:r w:rsidRPr="00FC0A8E">
        <w:rPr>
          <w:rFonts w:ascii="Consolas" w:hAnsi="Consolas" w:cs="Courier New"/>
          <w:color w:val="666600"/>
          <w:sz w:val="18"/>
          <w:szCs w:val="18"/>
        </w:rPr>
        <w:t>);</w:t>
      </w:r>
    </w:p>
    <w:p w14:paraId="56FEE3EB"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10.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w:t>
      </w:r>
      <w:r w:rsidRPr="00FC0A8E">
        <w:rPr>
          <w:rFonts w:ascii="Consolas" w:hAnsi="Consolas" w:cs="Courier New"/>
          <w:color w:val="666600"/>
          <w:sz w:val="18"/>
          <w:szCs w:val="18"/>
        </w:rPr>
        <w:t>.</w:t>
      </w:r>
      <w:r w:rsidRPr="00FC0A8E">
        <w:rPr>
          <w:rFonts w:ascii="Consolas" w:hAnsi="Consolas" w:cs="Courier New"/>
          <w:color w:val="660066"/>
          <w:sz w:val="18"/>
          <w:szCs w:val="18"/>
        </w:rPr>
        <w:t>SetActive</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88"/>
          <w:sz w:val="18"/>
          <w:szCs w:val="18"/>
        </w:rPr>
        <w:t>true</w:t>
      </w:r>
      <w:proofErr w:type="spellEnd"/>
      <w:r w:rsidRPr="00FC0A8E">
        <w:rPr>
          <w:rFonts w:ascii="Consolas" w:hAnsi="Consolas" w:cs="Courier New"/>
          <w:color w:val="666600"/>
          <w:sz w:val="18"/>
          <w:szCs w:val="18"/>
        </w:rPr>
        <w:t>);</w:t>
      </w:r>
    </w:p>
    <w:p w14:paraId="0B7A9DD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11. </w:t>
      </w:r>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
    <w:p w14:paraId="7A070BE9"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12.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else</w:t>
      </w:r>
      <w:proofErr w:type="spellEnd"/>
    </w:p>
    <w:p w14:paraId="7B60E7AC"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13. </w:t>
      </w:r>
      <w:r w:rsidRPr="00FC0A8E">
        <w:rPr>
          <w:rFonts w:ascii="Consolas" w:hAnsi="Consolas" w:cs="Courier New"/>
          <w:color w:val="000000"/>
          <w:sz w:val="18"/>
          <w:szCs w:val="18"/>
        </w:rPr>
        <w:t xml:space="preserve">        c </w:t>
      </w:r>
      <w:r w:rsidRPr="00FC0A8E">
        <w:rPr>
          <w:rFonts w:ascii="Consolas" w:hAnsi="Consolas" w:cs="Courier New"/>
          <w:color w:val="666600"/>
          <w:sz w:val="18"/>
          <w:szCs w:val="18"/>
        </w:rPr>
        <w:t>=</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new</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worldTransform</w:t>
      </w:r>
      <w:proofErr w:type="spellEnd"/>
      <w:r w:rsidRPr="00FC0A8E">
        <w:rPr>
          <w:rFonts w:ascii="Consolas" w:hAnsi="Consolas" w:cs="Courier New"/>
          <w:color w:val="666600"/>
          <w:sz w:val="18"/>
          <w:szCs w:val="18"/>
        </w:rPr>
        <w:t>);</w:t>
      </w:r>
    </w:p>
    <w:p w14:paraId="4FA49F6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14. </w:t>
      </w:r>
      <w:r w:rsidRPr="00FC0A8E">
        <w:rPr>
          <w:rFonts w:ascii="Consolas" w:hAnsi="Consolas" w:cs="Courier New"/>
          <w:color w:val="000000"/>
          <w:sz w:val="18"/>
          <w:szCs w:val="18"/>
        </w:rPr>
        <w:t> </w:t>
      </w:r>
    </w:p>
    <w:p w14:paraId="79841E3D"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15.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inWorld</w:t>
      </w:r>
      <w:proofErr w:type="spellEnd"/>
      <w:r w:rsidRPr="00FC0A8E">
        <w:rPr>
          <w:rFonts w:ascii="Consolas" w:hAnsi="Consolas" w:cs="Courier New"/>
          <w:color w:val="666600"/>
          <w:sz w:val="18"/>
          <w:szCs w:val="18"/>
        </w:rPr>
        <w:t>++;</w:t>
      </w:r>
    </w:p>
    <w:p w14:paraId="5C88F29C"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16.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return</w:t>
      </w:r>
      <w:proofErr w:type="spellEnd"/>
      <w:r w:rsidRPr="00FC0A8E">
        <w:rPr>
          <w:rFonts w:ascii="Consolas" w:hAnsi="Consolas" w:cs="Courier New"/>
          <w:color w:val="000000"/>
          <w:sz w:val="18"/>
          <w:szCs w:val="18"/>
        </w:rPr>
        <w:t xml:space="preserve"> c</w:t>
      </w:r>
      <w:r w:rsidRPr="00FC0A8E">
        <w:rPr>
          <w:rFonts w:ascii="Consolas" w:hAnsi="Consolas" w:cs="Courier New"/>
          <w:color w:val="666600"/>
          <w:sz w:val="18"/>
          <w:szCs w:val="18"/>
        </w:rPr>
        <w:t>;</w:t>
      </w:r>
    </w:p>
    <w:p w14:paraId="294BF94C" w14:textId="2BBC3039"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6299230"/>
        <w:rPr>
          <w:rFonts w:ascii="Consolas" w:hAnsi="Consolas" w:cs="Courier New"/>
          <w:sz w:val="18"/>
          <w:szCs w:val="18"/>
        </w:rPr>
      </w:pPr>
      <w:r w:rsidRPr="00FC0A8E">
        <w:rPr>
          <w:rFonts w:ascii="Consolas" w:hAnsi="Consolas" w:cs="Courier New"/>
          <w:sz w:val="18"/>
          <w:szCs w:val="18"/>
        </w:rPr>
        <w:t xml:space="preserve">17. </w:t>
      </w:r>
      <w:r w:rsidRPr="00FC0A8E">
        <w:rPr>
          <w:rFonts w:ascii="Consolas" w:hAnsi="Consolas" w:cs="Courier New"/>
          <w:color w:val="666600"/>
          <w:sz w:val="18"/>
          <w:szCs w:val="18"/>
        </w:rPr>
        <w:t>}</w:t>
      </w:r>
    </w:p>
    <w:p w14:paraId="28BD0A5A" w14:textId="0137376B" w:rsidR="00B04A9A" w:rsidRPr="00B04A9A" w:rsidRDefault="00B04A9A" w:rsidP="00E34A0D">
      <w:pPr>
        <w:pStyle w:val="Heading3"/>
      </w:pPr>
      <w:bookmarkStart w:id="122" w:name="_Toc183046176"/>
      <w:r w:rsidRPr="00B04A9A">
        <w:t>Visszahelyezés</w:t>
      </w:r>
      <w:bookmarkEnd w:id="121"/>
      <w:bookmarkEnd w:id="122"/>
    </w:p>
    <w:p w14:paraId="7742D517" w14:textId="77777777" w:rsidR="00B04A9A" w:rsidRPr="00B04A9A" w:rsidRDefault="00B04A9A" w:rsidP="00E34A0D">
      <w:r w:rsidRPr="00B04A9A">
        <w:t xml:space="preserve">Amikor egy példányra már nincs szükség, akkor az vissza lesz helyezve a </w:t>
      </w:r>
      <w:proofErr w:type="spellStart"/>
      <w:r w:rsidRPr="00B04A9A">
        <w:t>pool-ba</w:t>
      </w:r>
      <w:proofErr w:type="spellEnd"/>
      <w:r w:rsidRPr="00B04A9A">
        <w:t>. Ez teszi lehetővé, hogy a későbbiekben ismét le lehessen kérni.</w:t>
      </w:r>
    </w:p>
    <w:p w14:paraId="79880A51"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8231955"/>
        <w:rPr>
          <w:rFonts w:ascii="Consolas" w:hAnsi="Consolas" w:cs="Courier New"/>
          <w:sz w:val="18"/>
          <w:szCs w:val="18"/>
        </w:rPr>
      </w:pPr>
      <w:r w:rsidRPr="00FC0A8E">
        <w:rPr>
          <w:rFonts w:ascii="Consolas" w:hAnsi="Consolas" w:cs="Courier New"/>
          <w:sz w:val="18"/>
          <w:szCs w:val="18"/>
        </w:rPr>
        <w:t xml:space="preserve"> 1. </w:t>
      </w:r>
      <w:proofErr w:type="spellStart"/>
      <w:r w:rsidRPr="00FC0A8E">
        <w:rPr>
          <w:rFonts w:ascii="Consolas" w:hAnsi="Consolas" w:cs="Courier New"/>
          <w:color w:val="000088"/>
          <w:sz w:val="18"/>
          <w:szCs w:val="18"/>
        </w:rPr>
        <w:t>private</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void</w:t>
      </w:r>
      <w:proofErr w:type="spellEnd"/>
      <w:r w:rsidRPr="00FC0A8E">
        <w:rPr>
          <w:rFonts w:ascii="Consolas" w:hAnsi="Consolas" w:cs="Courier New"/>
          <w:color w:val="000000"/>
          <w:sz w:val="18"/>
          <w:szCs w:val="18"/>
        </w:rPr>
        <w:t xml:space="preserve"> </w:t>
      </w:r>
      <w:proofErr w:type="spellStart"/>
      <w:r w:rsidRPr="00FC0A8E">
        <w:rPr>
          <w:rFonts w:ascii="Consolas" w:hAnsi="Consolas" w:cs="Courier New"/>
          <w:color w:val="660066"/>
          <w:sz w:val="18"/>
          <w:szCs w:val="18"/>
        </w:rPr>
        <w:t>ReturnToPool</w:t>
      </w:r>
      <w:proofErr w:type="spellEnd"/>
      <w:r w:rsidRPr="00FC0A8E">
        <w:rPr>
          <w:rFonts w:ascii="Consolas" w:hAnsi="Consolas" w:cs="Courier New"/>
          <w:color w:val="666600"/>
          <w:sz w:val="18"/>
          <w:szCs w:val="18"/>
        </w:rPr>
        <w:t>(</w:t>
      </w:r>
      <w:proofErr w:type="spellStart"/>
      <w:r w:rsidRPr="00FC0A8E">
        <w:rPr>
          <w:rFonts w:ascii="Consolas" w:hAnsi="Consolas" w:cs="Courier New"/>
          <w:color w:val="660066"/>
          <w:sz w:val="18"/>
          <w:szCs w:val="18"/>
        </w:rPr>
        <w:t>CubicChunk</w:t>
      </w:r>
      <w:proofErr w:type="spellEnd"/>
      <w:r w:rsidRPr="00FC0A8E">
        <w:rPr>
          <w:rFonts w:ascii="Consolas" w:hAnsi="Consolas" w:cs="Courier New"/>
          <w:color w:val="000000"/>
          <w:sz w:val="18"/>
          <w:szCs w:val="18"/>
        </w:rPr>
        <w:t xml:space="preserve"> c</w:t>
      </w:r>
      <w:r w:rsidRPr="00FC0A8E">
        <w:rPr>
          <w:rFonts w:ascii="Consolas" w:hAnsi="Consolas" w:cs="Courier New"/>
          <w:color w:val="666600"/>
          <w:sz w:val="18"/>
          <w:szCs w:val="18"/>
        </w:rPr>
        <w:t>)</w:t>
      </w:r>
    </w:p>
    <w:p w14:paraId="7300B1C5"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8231955"/>
        <w:rPr>
          <w:rFonts w:ascii="Consolas" w:hAnsi="Consolas" w:cs="Courier New"/>
          <w:sz w:val="18"/>
          <w:szCs w:val="18"/>
        </w:rPr>
      </w:pPr>
      <w:r w:rsidRPr="00FC0A8E">
        <w:rPr>
          <w:rFonts w:ascii="Consolas" w:hAnsi="Consolas" w:cs="Courier New"/>
          <w:sz w:val="18"/>
          <w:szCs w:val="18"/>
        </w:rPr>
        <w:t xml:space="preserve"> 2. </w:t>
      </w:r>
      <w:r w:rsidRPr="00FC0A8E">
        <w:rPr>
          <w:rFonts w:ascii="Consolas" w:hAnsi="Consolas" w:cs="Courier New"/>
          <w:color w:val="666600"/>
          <w:sz w:val="18"/>
          <w:szCs w:val="18"/>
        </w:rPr>
        <w:t>{</w:t>
      </w:r>
    </w:p>
    <w:p w14:paraId="7CB0C59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8231955"/>
        <w:rPr>
          <w:rFonts w:ascii="Consolas" w:hAnsi="Consolas" w:cs="Courier New"/>
          <w:sz w:val="18"/>
          <w:szCs w:val="18"/>
        </w:rPr>
      </w:pPr>
      <w:r w:rsidRPr="00FC0A8E">
        <w:rPr>
          <w:rFonts w:ascii="Consolas" w:hAnsi="Consolas" w:cs="Courier New"/>
          <w:sz w:val="18"/>
          <w:szCs w:val="18"/>
        </w:rPr>
        <w:t xml:space="preserve"> 3.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inPool</w:t>
      </w:r>
      <w:proofErr w:type="spellEnd"/>
      <w:r w:rsidRPr="00FC0A8E">
        <w:rPr>
          <w:rFonts w:ascii="Consolas" w:hAnsi="Consolas" w:cs="Courier New"/>
          <w:color w:val="666600"/>
          <w:sz w:val="18"/>
          <w:szCs w:val="18"/>
        </w:rPr>
        <w:t>++;</w:t>
      </w:r>
    </w:p>
    <w:p w14:paraId="2498B814"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8231955"/>
        <w:rPr>
          <w:rFonts w:ascii="Consolas" w:hAnsi="Consolas" w:cs="Courier New"/>
          <w:sz w:val="18"/>
          <w:szCs w:val="18"/>
        </w:rPr>
      </w:pPr>
      <w:r w:rsidRPr="00FC0A8E">
        <w:rPr>
          <w:rFonts w:ascii="Consolas" w:hAnsi="Consolas" w:cs="Courier New"/>
          <w:sz w:val="18"/>
          <w:szCs w:val="18"/>
        </w:rPr>
        <w:t xml:space="preserve"> 4. </w:t>
      </w:r>
      <w:r w:rsidRPr="00FC0A8E">
        <w:rPr>
          <w:rFonts w:ascii="Consolas" w:hAnsi="Consolas" w:cs="Courier New"/>
          <w:color w:val="000000"/>
          <w:sz w:val="18"/>
          <w:szCs w:val="18"/>
        </w:rPr>
        <w:t> </w:t>
      </w:r>
    </w:p>
    <w:p w14:paraId="11DA8DBE"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8231955"/>
        <w:rPr>
          <w:rFonts w:ascii="Consolas" w:hAnsi="Consolas" w:cs="Courier New"/>
          <w:sz w:val="18"/>
          <w:szCs w:val="18"/>
        </w:rPr>
      </w:pPr>
      <w:r w:rsidRPr="00FC0A8E">
        <w:rPr>
          <w:rFonts w:ascii="Consolas" w:hAnsi="Consolas" w:cs="Courier New"/>
          <w:sz w:val="18"/>
          <w:szCs w:val="18"/>
        </w:rPr>
        <w:t xml:space="preserve"> 5. </w:t>
      </w:r>
      <w:r w:rsidRPr="00FC0A8E">
        <w:rPr>
          <w:rFonts w:ascii="Consolas" w:hAnsi="Consolas" w:cs="Courier New"/>
          <w:color w:val="000000"/>
          <w:sz w:val="18"/>
          <w:szCs w:val="18"/>
        </w:rPr>
        <w:t xml:space="preserve">    </w:t>
      </w:r>
      <w:proofErr w:type="spellStart"/>
      <w:r w:rsidRPr="00FC0A8E">
        <w:rPr>
          <w:rFonts w:ascii="Consolas" w:hAnsi="Consolas" w:cs="Courier New"/>
          <w:color w:val="000088"/>
          <w:sz w:val="18"/>
          <w:szCs w:val="18"/>
        </w:rPr>
        <w:t>if</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w:t>
      </w:r>
      <w:proofErr w:type="spellStart"/>
      <w:r w:rsidRPr="00FC0A8E">
        <w:rPr>
          <w:rFonts w:ascii="Consolas" w:hAnsi="Consolas" w:cs="Courier New"/>
          <w:color w:val="000000"/>
          <w:sz w:val="18"/>
          <w:szCs w:val="18"/>
        </w:rPr>
        <w:t>inWorld</w:t>
      </w:r>
      <w:proofErr w:type="spellEnd"/>
      <w:r w:rsidRPr="00FC0A8E">
        <w:rPr>
          <w:rFonts w:ascii="Consolas" w:hAnsi="Consolas" w:cs="Courier New"/>
          <w:color w:val="000000"/>
          <w:sz w:val="18"/>
          <w:szCs w:val="18"/>
        </w:rPr>
        <w:t xml:space="preserve"> </w:t>
      </w:r>
      <w:r w:rsidRPr="00FC0A8E">
        <w:rPr>
          <w:rFonts w:ascii="Consolas" w:hAnsi="Consolas" w:cs="Courier New"/>
          <w:color w:val="666600"/>
          <w:sz w:val="18"/>
          <w:szCs w:val="18"/>
        </w:rPr>
        <w:t>&gt;</w:t>
      </w:r>
      <w:r w:rsidRPr="00FC0A8E">
        <w:rPr>
          <w:rFonts w:ascii="Consolas" w:hAnsi="Consolas" w:cs="Courier New"/>
          <w:color w:val="000000"/>
          <w:sz w:val="18"/>
          <w:szCs w:val="18"/>
        </w:rPr>
        <w:t xml:space="preserve"> </w:t>
      </w:r>
      <w:r w:rsidRPr="00FC0A8E">
        <w:rPr>
          <w:rFonts w:ascii="Consolas" w:hAnsi="Consolas" w:cs="Courier New"/>
          <w:color w:val="006666"/>
          <w:sz w:val="18"/>
          <w:szCs w:val="18"/>
        </w:rPr>
        <w:t>0</w:t>
      </w:r>
      <w:r w:rsidRPr="00FC0A8E">
        <w:rPr>
          <w:rFonts w:ascii="Consolas" w:hAnsi="Consolas" w:cs="Courier New"/>
          <w:color w:val="666600"/>
          <w:sz w:val="18"/>
          <w:szCs w:val="18"/>
        </w:rPr>
        <w:t>)</w:t>
      </w:r>
    </w:p>
    <w:p w14:paraId="087C6787"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8231955"/>
        <w:rPr>
          <w:rFonts w:ascii="Consolas" w:hAnsi="Consolas" w:cs="Courier New"/>
          <w:sz w:val="18"/>
          <w:szCs w:val="18"/>
        </w:rPr>
      </w:pPr>
      <w:r w:rsidRPr="00FC0A8E">
        <w:rPr>
          <w:rFonts w:ascii="Consolas" w:hAnsi="Consolas" w:cs="Courier New"/>
          <w:sz w:val="18"/>
          <w:szCs w:val="18"/>
        </w:rPr>
        <w:t xml:space="preserve"> 6.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inWorld</w:t>
      </w:r>
      <w:proofErr w:type="spellEnd"/>
      <w:r w:rsidRPr="00FC0A8E">
        <w:rPr>
          <w:rFonts w:ascii="Consolas" w:hAnsi="Consolas" w:cs="Courier New"/>
          <w:color w:val="666600"/>
          <w:sz w:val="18"/>
          <w:szCs w:val="18"/>
        </w:rPr>
        <w:t>--;</w:t>
      </w:r>
    </w:p>
    <w:p w14:paraId="279C4DAF"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8231955"/>
        <w:rPr>
          <w:rFonts w:ascii="Consolas" w:hAnsi="Consolas" w:cs="Courier New"/>
          <w:sz w:val="18"/>
          <w:szCs w:val="18"/>
        </w:rPr>
      </w:pPr>
      <w:r w:rsidRPr="00FC0A8E">
        <w:rPr>
          <w:rFonts w:ascii="Consolas" w:hAnsi="Consolas" w:cs="Courier New"/>
          <w:sz w:val="18"/>
          <w:szCs w:val="18"/>
        </w:rPr>
        <w:t xml:space="preserve"> 7. </w:t>
      </w:r>
      <w:r w:rsidRPr="00FC0A8E">
        <w:rPr>
          <w:rFonts w:ascii="Consolas" w:hAnsi="Consolas" w:cs="Courier New"/>
          <w:color w:val="000000"/>
          <w:sz w:val="18"/>
          <w:szCs w:val="18"/>
        </w:rPr>
        <w:t> </w:t>
      </w:r>
    </w:p>
    <w:p w14:paraId="325CE96C"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8231955"/>
        <w:rPr>
          <w:rFonts w:ascii="Consolas" w:hAnsi="Consolas" w:cs="Courier New"/>
          <w:sz w:val="18"/>
          <w:szCs w:val="18"/>
        </w:rPr>
      </w:pPr>
      <w:r w:rsidRPr="00FC0A8E">
        <w:rPr>
          <w:rFonts w:ascii="Consolas" w:hAnsi="Consolas" w:cs="Courier New"/>
          <w:sz w:val="18"/>
          <w:szCs w:val="18"/>
        </w:rPr>
        <w:t xml:space="preserve"> 8.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c</w:t>
      </w:r>
      <w:r w:rsidRPr="00FC0A8E">
        <w:rPr>
          <w:rFonts w:ascii="Consolas" w:hAnsi="Consolas" w:cs="Courier New"/>
          <w:color w:val="666600"/>
          <w:sz w:val="18"/>
          <w:szCs w:val="18"/>
        </w:rPr>
        <w:t>.</w:t>
      </w:r>
      <w:r w:rsidRPr="00FC0A8E">
        <w:rPr>
          <w:rFonts w:ascii="Consolas" w:hAnsi="Consolas" w:cs="Courier New"/>
          <w:color w:val="660066"/>
          <w:sz w:val="18"/>
          <w:szCs w:val="18"/>
        </w:rPr>
        <w:t>SetActive</w:t>
      </w:r>
      <w:proofErr w:type="spellEnd"/>
      <w:r w:rsidRPr="00FC0A8E">
        <w:rPr>
          <w:rFonts w:ascii="Consolas" w:hAnsi="Consolas" w:cs="Courier New"/>
          <w:color w:val="666600"/>
          <w:sz w:val="18"/>
          <w:szCs w:val="18"/>
        </w:rPr>
        <w:t>(</w:t>
      </w:r>
      <w:proofErr w:type="spellStart"/>
      <w:r w:rsidRPr="00FC0A8E">
        <w:rPr>
          <w:rFonts w:ascii="Consolas" w:hAnsi="Consolas" w:cs="Courier New"/>
          <w:color w:val="000088"/>
          <w:sz w:val="18"/>
          <w:szCs w:val="18"/>
        </w:rPr>
        <w:t>false</w:t>
      </w:r>
      <w:proofErr w:type="spellEnd"/>
      <w:r w:rsidRPr="00FC0A8E">
        <w:rPr>
          <w:rFonts w:ascii="Consolas" w:hAnsi="Consolas" w:cs="Courier New"/>
          <w:color w:val="666600"/>
          <w:sz w:val="18"/>
          <w:szCs w:val="18"/>
        </w:rPr>
        <w:t>);</w:t>
      </w:r>
    </w:p>
    <w:p w14:paraId="3173AC93" w14:textId="77777777"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8231955"/>
        <w:rPr>
          <w:rFonts w:ascii="Consolas" w:hAnsi="Consolas" w:cs="Courier New"/>
          <w:sz w:val="18"/>
          <w:szCs w:val="18"/>
        </w:rPr>
      </w:pPr>
      <w:r w:rsidRPr="00FC0A8E">
        <w:rPr>
          <w:rFonts w:ascii="Consolas" w:hAnsi="Consolas" w:cs="Courier New"/>
          <w:sz w:val="18"/>
          <w:szCs w:val="18"/>
        </w:rPr>
        <w:t xml:space="preserve"> 9. </w:t>
      </w:r>
      <w:r w:rsidRPr="00FC0A8E">
        <w:rPr>
          <w:rFonts w:ascii="Consolas" w:hAnsi="Consolas" w:cs="Courier New"/>
          <w:color w:val="000000"/>
          <w:sz w:val="18"/>
          <w:szCs w:val="18"/>
        </w:rPr>
        <w:t xml:space="preserve">    </w:t>
      </w:r>
      <w:proofErr w:type="spellStart"/>
      <w:r w:rsidRPr="00FC0A8E">
        <w:rPr>
          <w:rFonts w:ascii="Consolas" w:hAnsi="Consolas" w:cs="Courier New"/>
          <w:color w:val="000000"/>
          <w:sz w:val="18"/>
          <w:szCs w:val="18"/>
        </w:rPr>
        <w:t>pool</w:t>
      </w:r>
      <w:r w:rsidRPr="00FC0A8E">
        <w:rPr>
          <w:rFonts w:ascii="Consolas" w:hAnsi="Consolas" w:cs="Courier New"/>
          <w:color w:val="666600"/>
          <w:sz w:val="18"/>
          <w:szCs w:val="18"/>
        </w:rPr>
        <w:t>.</w:t>
      </w:r>
      <w:r w:rsidRPr="00FC0A8E">
        <w:rPr>
          <w:rFonts w:ascii="Consolas" w:hAnsi="Consolas" w:cs="Courier New"/>
          <w:color w:val="660066"/>
          <w:sz w:val="18"/>
          <w:szCs w:val="18"/>
        </w:rPr>
        <w:t>Add</w:t>
      </w:r>
      <w:proofErr w:type="spellEnd"/>
      <w:r w:rsidRPr="00FC0A8E">
        <w:rPr>
          <w:rFonts w:ascii="Consolas" w:hAnsi="Consolas" w:cs="Courier New"/>
          <w:color w:val="666600"/>
          <w:sz w:val="18"/>
          <w:szCs w:val="18"/>
        </w:rPr>
        <w:t>(</w:t>
      </w:r>
      <w:r w:rsidRPr="00FC0A8E">
        <w:rPr>
          <w:rFonts w:ascii="Consolas" w:hAnsi="Consolas" w:cs="Courier New"/>
          <w:color w:val="000000"/>
          <w:sz w:val="18"/>
          <w:szCs w:val="18"/>
        </w:rPr>
        <w:t>c</w:t>
      </w:r>
      <w:r w:rsidRPr="00FC0A8E">
        <w:rPr>
          <w:rFonts w:ascii="Consolas" w:hAnsi="Consolas" w:cs="Courier New"/>
          <w:color w:val="666600"/>
          <w:sz w:val="18"/>
          <w:szCs w:val="18"/>
        </w:rPr>
        <w:t>);</w:t>
      </w:r>
    </w:p>
    <w:p w14:paraId="32D8FAFB" w14:textId="5A69C930" w:rsidR="00CF4CFB" w:rsidRPr="00FC0A8E" w:rsidRDefault="00CF4C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8231955"/>
        <w:rPr>
          <w:rFonts w:ascii="Consolas" w:hAnsi="Consolas" w:cs="Courier New"/>
          <w:sz w:val="18"/>
          <w:szCs w:val="18"/>
        </w:rPr>
      </w:pPr>
      <w:r w:rsidRPr="00FC0A8E">
        <w:rPr>
          <w:rFonts w:ascii="Consolas" w:hAnsi="Consolas" w:cs="Courier New"/>
          <w:sz w:val="18"/>
          <w:szCs w:val="18"/>
        </w:rPr>
        <w:t xml:space="preserve">10. </w:t>
      </w:r>
      <w:r w:rsidRPr="00FC0A8E">
        <w:rPr>
          <w:rFonts w:ascii="Consolas" w:hAnsi="Consolas" w:cs="Courier New"/>
          <w:color w:val="666600"/>
          <w:sz w:val="18"/>
          <w:szCs w:val="18"/>
        </w:rPr>
        <w:t>}</w:t>
      </w:r>
    </w:p>
    <w:p w14:paraId="78CEA78E" w14:textId="77777777" w:rsidR="00B04A9A" w:rsidRDefault="00B04A9A" w:rsidP="00E34A0D">
      <w:r w:rsidRPr="00B04A9A">
        <w:t xml:space="preserve">A </w:t>
      </w:r>
      <w:proofErr w:type="spellStart"/>
      <w:r w:rsidRPr="00B04A9A">
        <w:t>pool</w:t>
      </w:r>
      <w:proofErr w:type="spellEnd"/>
      <w:r w:rsidRPr="00B04A9A">
        <w:t xml:space="preserve"> lehet előre feltöltött is, ami azt jelenti, hogy egy meghatározott számú objektum alapból jelen van a </w:t>
      </w:r>
      <w:proofErr w:type="spellStart"/>
      <w:r w:rsidRPr="00B04A9A">
        <w:t>pool</w:t>
      </w:r>
      <w:proofErr w:type="spellEnd"/>
      <w:r w:rsidRPr="00B04A9A">
        <w:t xml:space="preserve">-ban későbbi felhasználásra, vagy indulhat a </w:t>
      </w:r>
      <w:proofErr w:type="spellStart"/>
      <w:r w:rsidRPr="00B04A9A">
        <w:t>pool</w:t>
      </w:r>
      <w:proofErr w:type="spellEnd"/>
      <w:r w:rsidRPr="00B04A9A">
        <w:t xml:space="preserve"> 0 elemmel is. Ha kezdetben nulla eleme van a </w:t>
      </w:r>
      <w:proofErr w:type="spellStart"/>
      <w:r w:rsidRPr="00B04A9A">
        <w:t>pool-nak</w:t>
      </w:r>
      <w:proofErr w:type="spellEnd"/>
      <w:r w:rsidRPr="00B04A9A">
        <w:t xml:space="preserve">, akkor amíg objektum nem kerül visszaküldésre a </w:t>
      </w:r>
      <w:proofErr w:type="spellStart"/>
      <w:r w:rsidRPr="00B04A9A">
        <w:t>pool-ba</w:t>
      </w:r>
      <w:proofErr w:type="spellEnd"/>
      <w:r w:rsidRPr="00B04A9A">
        <w:t xml:space="preserve"> addig minden alkalommal adott időpillanatban kell létrehozni az objektumot, de a későbbiekben újra lehet fel lehet használni azokat. A </w:t>
      </w:r>
      <w:proofErr w:type="spellStart"/>
      <w:r w:rsidRPr="00B04A9A">
        <w:t>pool</w:t>
      </w:r>
      <w:proofErr w:type="spellEnd"/>
      <w:r w:rsidRPr="00B04A9A">
        <w:t xml:space="preserve"> indulhat nem nulla elemszámmal is. Ekkor az első lekérésre is már létező objektumot fog visszaadni a </w:t>
      </w:r>
      <w:proofErr w:type="spellStart"/>
      <w:r w:rsidRPr="00B04A9A">
        <w:t>pool</w:t>
      </w:r>
      <w:proofErr w:type="spellEnd"/>
      <w:r w:rsidRPr="00B04A9A">
        <w:t xml:space="preserve"> addig amíg ki nem fogy. </w:t>
      </w:r>
    </w:p>
    <w:p w14:paraId="63B7505F" w14:textId="0BD6F654" w:rsidR="003D7E18" w:rsidRDefault="003D7E18">
      <w:pPr>
        <w:spacing w:before="0" w:after="0" w:line="240" w:lineRule="auto"/>
        <w:ind w:firstLine="0"/>
        <w:jc w:val="left"/>
      </w:pPr>
      <w:r>
        <w:br w:type="page"/>
      </w:r>
    </w:p>
    <w:p w14:paraId="2AFEF616" w14:textId="77777777" w:rsidR="00B04A9A" w:rsidRPr="00B04A9A" w:rsidRDefault="00B04A9A" w:rsidP="00791E2B">
      <w:pPr>
        <w:pStyle w:val="Heading1"/>
      </w:pPr>
      <w:bookmarkStart w:id="123" w:name="_Toc179380887"/>
      <w:bookmarkStart w:id="124" w:name="_Toc183046177"/>
      <w:r w:rsidRPr="00B04A9A">
        <w:lastRenderedPageBreak/>
        <w:t>Tervezés</w:t>
      </w:r>
      <w:bookmarkEnd w:id="123"/>
      <w:bookmarkEnd w:id="124"/>
    </w:p>
    <w:p w14:paraId="12337B71" w14:textId="77777777" w:rsidR="00B04A9A" w:rsidRPr="00B04A9A" w:rsidRDefault="00B04A9A" w:rsidP="00E34A0D">
      <w:r w:rsidRPr="00B04A9A">
        <w:t xml:space="preserve">Hardverigényes alkalmazások készítésénél fontos figyelembe venni azt, hogy milyen hardverekkel rendelkezik a célcsoport, akiknek az alkalmazást szánjuk. A videójátékok készítésénél ez különösen fontos, hiszen egy számítógép teljesítményét nagyban befolyásolja, hogy milyen erősségű processzorral, videókártyával és mennyi memóriával rendelkezik és hogy ezek az alkatrészek és az összes alkatrész ezek mellett mekkora hatásfokkal tud együtt üzemelni.  </w:t>
      </w:r>
    </w:p>
    <w:p w14:paraId="5C136289" w14:textId="77777777" w:rsidR="00B04A9A" w:rsidRPr="00B04A9A" w:rsidRDefault="00B04A9A" w:rsidP="00E34A0D">
      <w:r w:rsidRPr="00B04A9A">
        <w:t xml:space="preserve">Bár egyes alkalmazási területeken, mint például tudományos számítások vagy szimulációs szoftverek esetén a belépő szintű hardver is drága és kijelenthető, hogy aki nem rendelkezik ilyen hardverrel az ne próbálkozzon meg az alkalmazás futtatásával, addig a videójátékok területén nem érdemes ezt a filozófiát követni. </w:t>
      </w:r>
    </w:p>
    <w:p w14:paraId="6EB7FC5B" w14:textId="77777777" w:rsidR="00B04A9A" w:rsidRPr="00B04A9A" w:rsidRDefault="00B04A9A" w:rsidP="00E34A0D">
      <w:r w:rsidRPr="00B04A9A">
        <w:t xml:space="preserve">A </w:t>
      </w:r>
      <w:proofErr w:type="spellStart"/>
      <w:r w:rsidRPr="00B04A9A">
        <w:t>gaming</w:t>
      </w:r>
      <w:proofErr w:type="spellEnd"/>
      <w:r w:rsidRPr="00B04A9A">
        <w:t xml:space="preserve"> területén belül a belépő szintű hardverrel rendelkező felhasználóknak is lehetőséget kell adni a játék futtatására. Természetesen ehhez ideális szituációban egy belépő szintű rendszerre lenne szükség, amelyen a programot teszteljük, viszont figyelembe véve, hogy a játék jelen állapotában még béta fázisúnak tekinthető, megfelelő a középkategóriás számítógépen való tesztelés is. </w:t>
      </w:r>
    </w:p>
    <w:p w14:paraId="2359200D" w14:textId="77777777" w:rsidR="00B04A9A" w:rsidRPr="00B04A9A" w:rsidRDefault="00B04A9A" w:rsidP="00E34A0D">
      <w:r w:rsidRPr="00B04A9A">
        <w:t>A tesztelésre használt konfiguráció:</w:t>
      </w:r>
    </w:p>
    <w:p w14:paraId="2D2F6944" w14:textId="77777777" w:rsidR="00B04A9A" w:rsidRPr="00B04A9A" w:rsidRDefault="00B04A9A" w:rsidP="00E34A0D">
      <w:pPr>
        <w:pStyle w:val="ListParagraph"/>
        <w:numPr>
          <w:ilvl w:val="0"/>
          <w:numId w:val="17"/>
        </w:numPr>
      </w:pPr>
      <w:r w:rsidRPr="00B04A9A">
        <w:t xml:space="preserve">Alaplap: </w:t>
      </w:r>
      <w:proofErr w:type="spellStart"/>
      <w:r w:rsidRPr="00B04A9A">
        <w:t>Asus</w:t>
      </w:r>
      <w:proofErr w:type="spellEnd"/>
      <w:r w:rsidRPr="00B04A9A">
        <w:t xml:space="preserve"> ROG </w:t>
      </w:r>
      <w:proofErr w:type="spellStart"/>
      <w:r w:rsidRPr="00B04A9A">
        <w:t>Strix</w:t>
      </w:r>
      <w:proofErr w:type="spellEnd"/>
      <w:r w:rsidRPr="00B04A9A">
        <w:t xml:space="preserve"> X99 </w:t>
      </w:r>
      <w:proofErr w:type="spellStart"/>
      <w:r w:rsidRPr="00B04A9A">
        <w:t>Gaming</w:t>
      </w:r>
      <w:proofErr w:type="spellEnd"/>
    </w:p>
    <w:p w14:paraId="0EE627AE" w14:textId="77777777" w:rsidR="00B04A9A" w:rsidRPr="00B04A9A" w:rsidRDefault="00B04A9A" w:rsidP="00E34A0D">
      <w:pPr>
        <w:pStyle w:val="ListParagraph"/>
        <w:numPr>
          <w:ilvl w:val="0"/>
          <w:numId w:val="17"/>
        </w:numPr>
      </w:pPr>
      <w:r w:rsidRPr="00B04A9A">
        <w:t>Processzor: Intel i7 6800K</w:t>
      </w:r>
    </w:p>
    <w:p w14:paraId="2E8CE6C0" w14:textId="77777777" w:rsidR="00B04A9A" w:rsidRPr="00B04A9A" w:rsidRDefault="00B04A9A" w:rsidP="00E34A0D">
      <w:pPr>
        <w:pStyle w:val="ListParagraph"/>
        <w:numPr>
          <w:ilvl w:val="0"/>
          <w:numId w:val="17"/>
        </w:numPr>
      </w:pPr>
      <w:r w:rsidRPr="00B04A9A">
        <w:t>Memória: 32 GB (4x8) DDR4 3200 MHz</w:t>
      </w:r>
    </w:p>
    <w:p w14:paraId="6E7D117D" w14:textId="77777777" w:rsidR="00B04A9A" w:rsidRPr="00B04A9A" w:rsidRDefault="00B04A9A" w:rsidP="00E34A0D">
      <w:pPr>
        <w:pStyle w:val="ListParagraph"/>
        <w:numPr>
          <w:ilvl w:val="0"/>
          <w:numId w:val="17"/>
        </w:numPr>
      </w:pPr>
      <w:r w:rsidRPr="00B04A9A">
        <w:t>GPU: RTX 2080 SUPER</w:t>
      </w:r>
    </w:p>
    <w:p w14:paraId="4F14DC06" w14:textId="77777777" w:rsidR="00B04A9A" w:rsidRPr="00B04A9A" w:rsidRDefault="00B04A9A" w:rsidP="00E34A0D">
      <w:r w:rsidRPr="00B04A9A">
        <w:t>A különböző műveletek időigényessége fontos szempont, hiszen nemcsak az élvezhető frissítési rátát kell elérni, hanem a mai standard-</w:t>
      </w:r>
      <w:proofErr w:type="spellStart"/>
      <w:r w:rsidRPr="00B04A9A">
        <w:t>ekkel</w:t>
      </w:r>
      <w:proofErr w:type="spellEnd"/>
      <w:r w:rsidRPr="00B04A9A">
        <w:t xml:space="preserve"> is tarnai kell a lépést. Már régóta alap követelmény, hogy minden játék tartsa a 60 FPS-t egy közepes erősségű rendszeren. A közepes erősségű rendszer természetesen szubjektív meghatározás, hiszen egy számítógép teljesítménye nagyon sok faktortól függ. Ráadásul, nem is lehet csak egyfajta teljesítményről beszélni, hiszen egyes alkalmazások nagyon memóriaigényesek, míg mások a videókártyát vagy a processzort terhelik le.</w:t>
      </w:r>
    </w:p>
    <w:p w14:paraId="6E49B682" w14:textId="77777777" w:rsidR="00B04A9A" w:rsidRPr="00B04A9A" w:rsidRDefault="00B04A9A" w:rsidP="00E34A0D">
      <w:r w:rsidRPr="00B04A9A">
        <w:t>A végrehajtási idő tesztelése a 60 FPS (</w:t>
      </w:r>
      <w:proofErr w:type="spellStart"/>
      <w:r w:rsidRPr="00B04A9A">
        <w:t>frames</w:t>
      </w:r>
      <w:proofErr w:type="spellEnd"/>
      <w:r w:rsidRPr="00B04A9A">
        <w:t xml:space="preserve"> per </w:t>
      </w:r>
      <w:proofErr w:type="spellStart"/>
      <w:r w:rsidRPr="00B04A9A">
        <w:t>second</w:t>
      </w:r>
      <w:proofErr w:type="spellEnd"/>
      <w:r w:rsidRPr="00B04A9A">
        <w:t xml:space="preserve"> = képkocka per másodperc) tartására irányul, amely azt jelenti, hogy:</w:t>
      </w:r>
    </w:p>
    <w:p w14:paraId="1CEB7B63" w14:textId="77777777" w:rsidR="00B04A9A" w:rsidRPr="00B04A9A" w:rsidRDefault="00B04A9A" w:rsidP="00E34A0D">
      <w:pPr>
        <w:rPr>
          <w:rFonts w:eastAsiaTheme="minorEastAsia"/>
        </w:rPr>
      </w:pPr>
      <m:oMathPara>
        <m:oMath>
          <m:r>
            <m:rPr>
              <m:sty m:val="p"/>
            </m:rPr>
            <w:rPr>
              <w:rFonts w:ascii="Cambria Math" w:hAnsi="Cambria Math"/>
            </w:rPr>
            <w:lastRenderedPageBreak/>
            <m:t xml:space="preserve">1 </m:t>
          </m:r>
          <m:r>
            <w:rPr>
              <w:rFonts w:ascii="Cambria Math" w:hAnsi="Cambria Math"/>
            </w:rPr>
            <m:t>sec</m:t>
          </m:r>
          <m:r>
            <m:rPr>
              <m:sty m:val="p"/>
            </m:rPr>
            <w:rPr>
              <w:rFonts w:ascii="Cambria Math" w:hAnsi="Cambria Math"/>
            </w:rPr>
            <m:t xml:space="preserve">=1000 </m:t>
          </m:r>
          <m:r>
            <w:rPr>
              <w:rFonts w:ascii="Cambria Math" w:hAnsi="Cambria Math"/>
            </w:rPr>
            <m:t>ms</m:t>
          </m:r>
        </m:oMath>
      </m:oMathPara>
    </w:p>
    <w:p w14:paraId="10E936A5" w14:textId="356654D5" w:rsidR="00B04A9A" w:rsidRPr="00D97B2E" w:rsidRDefault="00000000" w:rsidP="00E34A0D">
      <m:oMathPara>
        <m:oMath>
          <m:f>
            <m:fPr>
              <m:ctrlPr>
                <w:rPr>
                  <w:rFonts w:ascii="Cambria Math" w:hAnsi="Cambria Math"/>
                </w:rPr>
              </m:ctrlPr>
            </m:fPr>
            <m:num>
              <m:r>
                <m:rPr>
                  <m:sty m:val="p"/>
                </m:rPr>
                <w:rPr>
                  <w:rFonts w:ascii="Cambria Math" w:hAnsi="Cambria Math"/>
                </w:rPr>
                <m:t xml:space="preserve">1000 </m:t>
              </m:r>
              <m:r>
                <w:rPr>
                  <w:rFonts w:ascii="Cambria Math" w:hAnsi="Cambria Math"/>
                </w:rPr>
                <m:t>ms</m:t>
              </m:r>
            </m:num>
            <m:den>
              <m:r>
                <m:rPr>
                  <m:sty m:val="p"/>
                </m:rPr>
                <w:rPr>
                  <w:rFonts w:ascii="Cambria Math" w:hAnsi="Cambria Math"/>
                </w:rPr>
                <m:t>60</m:t>
              </m:r>
            </m:den>
          </m:f>
          <m:r>
            <m:rPr>
              <m:sty m:val="p"/>
            </m:rPr>
            <w:rPr>
              <w:rFonts w:ascii="Cambria Math" w:hAnsi="Cambria Math"/>
            </w:rPr>
            <m:t xml:space="preserve">=16.6 </m:t>
          </m:r>
          <m:r>
            <w:rPr>
              <w:rFonts w:ascii="Cambria Math" w:hAnsi="Cambria Math"/>
            </w:rPr>
            <m:t>ms</m:t>
          </m:r>
          <m:r>
            <m:rPr>
              <m:sty m:val="p"/>
            </m:rPr>
            <w:rPr>
              <w:rFonts w:ascii="Cambria Math" w:hAnsi="Cambria Math"/>
            </w:rPr>
            <m:t xml:space="preserve"> </m:t>
          </m:r>
        </m:oMath>
      </m:oMathPara>
    </w:p>
    <w:p w14:paraId="0DC60ED3" w14:textId="7AD6B3F4" w:rsidR="00D97B2E" w:rsidRPr="009017CB" w:rsidRDefault="00D97B2E" w:rsidP="00D97B2E">
      <w:pPr>
        <w:pStyle w:val="ListParagraph"/>
        <w:numPr>
          <w:ilvl w:val="0"/>
          <w:numId w:val="39"/>
        </w:numPr>
        <w:jc w:val="center"/>
        <w:rPr>
          <w:rFonts w:cs="Times New Roman"/>
          <w:i/>
          <w:iCs/>
          <w:noProof/>
          <w:szCs w:val="24"/>
        </w:rPr>
      </w:pPr>
      <w:r w:rsidRPr="009017CB">
        <w:rPr>
          <w:rFonts w:cs="Times New Roman"/>
          <w:i/>
          <w:iCs/>
          <w:noProof/>
          <w:szCs w:val="24"/>
        </w:rPr>
        <w:t>képlet Rendelkezésre álló idő</w:t>
      </w:r>
    </w:p>
    <w:p w14:paraId="5DE21BD3" w14:textId="3B4CCAAA" w:rsidR="00B04A9A" w:rsidRDefault="00B04A9A" w:rsidP="00E34A0D">
      <w:r w:rsidRPr="00B04A9A">
        <w:t>16</w:t>
      </w:r>
      <w:r w:rsidR="00D97B2E">
        <w:t>.6</w:t>
      </w:r>
      <w:r w:rsidRPr="00B04A9A">
        <w:t xml:space="preserve"> </w:t>
      </w:r>
      <w:proofErr w:type="spellStart"/>
      <w:r w:rsidR="00D97B2E">
        <w:t>ms</w:t>
      </w:r>
      <w:proofErr w:type="spellEnd"/>
      <w:r w:rsidRPr="00B04A9A">
        <w:t xml:space="preserve"> áll rendelkezésre minden képkocká</w:t>
      </w:r>
      <w:r w:rsidR="00D97B2E">
        <w:t>ra</w:t>
      </w:r>
      <w:r w:rsidRPr="00B04A9A">
        <w:t>, ha tartani akarjuk a 60 FPS-t.</w:t>
      </w:r>
    </w:p>
    <w:p w14:paraId="781B6A95" w14:textId="77777777" w:rsidR="00B31691" w:rsidRPr="00B04A9A" w:rsidRDefault="00B31691" w:rsidP="00B31691">
      <w:pPr>
        <w:pStyle w:val="Heading2"/>
      </w:pPr>
      <w:bookmarkStart w:id="125" w:name="_Toc179380836"/>
      <w:bookmarkStart w:id="126" w:name="_Toc183046178"/>
      <w:r w:rsidRPr="00B04A9A">
        <w:t xml:space="preserve">Miért a </w:t>
      </w:r>
      <w:proofErr w:type="spellStart"/>
      <w:r w:rsidRPr="00B04A9A">
        <w:t>Marching</w:t>
      </w:r>
      <w:proofErr w:type="spellEnd"/>
      <w:r w:rsidRPr="00B04A9A">
        <w:t xml:space="preserve"> </w:t>
      </w:r>
      <w:proofErr w:type="spellStart"/>
      <w:r w:rsidRPr="00B04A9A">
        <w:t>Cubes-ra</w:t>
      </w:r>
      <w:proofErr w:type="spellEnd"/>
      <w:r w:rsidRPr="00B04A9A">
        <w:t xml:space="preserve"> esett a választás</w:t>
      </w:r>
      <w:bookmarkEnd w:id="125"/>
      <w:bookmarkEnd w:id="126"/>
    </w:p>
    <w:p w14:paraId="4ED4C22D" w14:textId="77777777" w:rsidR="00B31691" w:rsidRPr="00B04A9A" w:rsidRDefault="00B31691" w:rsidP="00B31691">
      <w:r w:rsidRPr="00B04A9A">
        <w:t xml:space="preserve">A </w:t>
      </w:r>
      <w:proofErr w:type="spellStart"/>
      <w:r w:rsidRPr="00B04A9A">
        <w:t>Marching</w:t>
      </w:r>
      <w:proofErr w:type="spellEnd"/>
      <w:r w:rsidRPr="00B04A9A">
        <w:t xml:space="preserve"> </w:t>
      </w:r>
      <w:proofErr w:type="spellStart"/>
      <w:r w:rsidRPr="00B04A9A">
        <w:t>Cubes</w:t>
      </w:r>
      <w:proofErr w:type="spellEnd"/>
      <w:r w:rsidRPr="00B04A9A">
        <w:t xml:space="preserve"> algoritmus a </w:t>
      </w:r>
      <w:proofErr w:type="spellStart"/>
      <w:r w:rsidRPr="00B04A9A">
        <w:t>Minecraft-al</w:t>
      </w:r>
      <w:proofErr w:type="spellEnd"/>
      <w:r w:rsidRPr="00B04A9A">
        <w:t xml:space="preserve"> ellentétben a kockák szintje alá megy precizitás szempontjából. Míg a </w:t>
      </w:r>
      <w:proofErr w:type="spellStart"/>
      <w:r w:rsidRPr="00B04A9A">
        <w:t>Minecraft</w:t>
      </w:r>
      <w:proofErr w:type="spellEnd"/>
      <w:r w:rsidRPr="00B04A9A">
        <w:t xml:space="preserve">-ban egy blokk vagy jelen van egy koordinátán, vagy nem, addig a </w:t>
      </w:r>
      <w:proofErr w:type="spellStart"/>
      <w:r w:rsidRPr="00B04A9A">
        <w:t>Marching</w:t>
      </w:r>
      <w:proofErr w:type="spellEnd"/>
      <w:r w:rsidRPr="00B04A9A">
        <w:t xml:space="preserve"> </w:t>
      </w:r>
      <w:proofErr w:type="spellStart"/>
      <w:r w:rsidRPr="00B04A9A">
        <w:t>Cubes</w:t>
      </w:r>
      <w:proofErr w:type="spellEnd"/>
      <w:r w:rsidRPr="00B04A9A">
        <w:t xml:space="preserve"> egy kockához 256 konfiguráció közül társít egyet. Ez lehetővé tesz a talaj lényegesen nagyobb felbontásban való megjelenítését. Ez a precizitás két lépcsőben is jelen van.</w:t>
      </w:r>
    </w:p>
    <w:p w14:paraId="532A0F7D" w14:textId="77777777" w:rsidR="00B31691" w:rsidRDefault="00B31691" w:rsidP="00B31691">
      <w:pPr>
        <w:keepNext/>
        <w:jc w:val="center"/>
      </w:pPr>
      <w:r w:rsidRPr="00B04A9A">
        <w:rPr>
          <w:noProof/>
        </w:rPr>
        <w:drawing>
          <wp:inline distT="0" distB="0" distL="0" distR="0" wp14:anchorId="31336080" wp14:editId="1B09CF3E">
            <wp:extent cx="5731510" cy="1901825"/>
            <wp:effectExtent l="0" t="0" r="2540" b="3175"/>
            <wp:docPr id="1647165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65396" name="Picture 164716539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901825"/>
                    </a:xfrm>
                    <a:prstGeom prst="rect">
                      <a:avLst/>
                    </a:prstGeom>
                  </pic:spPr>
                </pic:pic>
              </a:graphicData>
            </a:graphic>
          </wp:inline>
        </w:drawing>
      </w:r>
    </w:p>
    <w:p w14:paraId="696D9E20" w14:textId="1D0CD7F8" w:rsidR="00B31691" w:rsidRPr="009017CB" w:rsidRDefault="00B31691" w:rsidP="0038543A">
      <w:pPr>
        <w:pStyle w:val="Caption"/>
        <w:jc w:val="center"/>
        <w:rPr>
          <w:rFonts w:ascii="Times New Roman" w:hAnsi="Times New Roman" w:cs="Times New Roman"/>
          <w:szCs w:val="22"/>
        </w:rPr>
      </w:pPr>
      <w:r w:rsidRPr="009017CB">
        <w:rPr>
          <w:rFonts w:ascii="Times New Roman" w:hAnsi="Times New Roman" w:cs="Times New Roman"/>
          <w:szCs w:val="22"/>
        </w:rPr>
        <w:fldChar w:fldCharType="begin"/>
      </w:r>
      <w:r w:rsidRPr="009017CB">
        <w:rPr>
          <w:rFonts w:ascii="Times New Roman" w:hAnsi="Times New Roman" w:cs="Times New Roman"/>
          <w:szCs w:val="22"/>
        </w:rPr>
        <w:instrText xml:space="preserve"> SEQ ábra \* ARABIC </w:instrText>
      </w:r>
      <w:r w:rsidRPr="009017CB">
        <w:rPr>
          <w:rFonts w:ascii="Times New Roman" w:hAnsi="Times New Roman" w:cs="Times New Roman"/>
          <w:szCs w:val="22"/>
        </w:rPr>
        <w:fldChar w:fldCharType="separate"/>
      </w:r>
      <w:r w:rsidR="00BD7B34">
        <w:rPr>
          <w:rFonts w:ascii="Times New Roman" w:hAnsi="Times New Roman" w:cs="Times New Roman"/>
          <w:noProof/>
          <w:szCs w:val="22"/>
        </w:rPr>
        <w:t>18</w:t>
      </w:r>
      <w:r w:rsidRPr="009017CB">
        <w:rPr>
          <w:rFonts w:ascii="Times New Roman" w:hAnsi="Times New Roman" w:cs="Times New Roman"/>
          <w:szCs w:val="22"/>
        </w:rPr>
        <w:fldChar w:fldCharType="end"/>
      </w:r>
      <w:r w:rsidRPr="009017CB">
        <w:rPr>
          <w:rFonts w:ascii="Times New Roman" w:hAnsi="Times New Roman" w:cs="Times New Roman"/>
        </w:rPr>
        <w:t>. ábra Kockás (bal) Durva (közép) és Simított felszín (jobb)</w:t>
      </w:r>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p w14:paraId="46525D38" w14:textId="77777777" w:rsidR="00B04A9A" w:rsidRPr="00B04A9A" w:rsidRDefault="00B04A9A" w:rsidP="00E34A0D">
      <w:pPr>
        <w:pStyle w:val="Heading2"/>
      </w:pPr>
      <w:bookmarkStart w:id="127" w:name="_Toc179380888"/>
      <w:bookmarkStart w:id="128" w:name="_Toc183046179"/>
      <w:r w:rsidRPr="00B04A9A">
        <w:t>Az optimalizáció eredménye</w:t>
      </w:r>
      <w:bookmarkEnd w:id="127"/>
      <w:bookmarkEnd w:id="128"/>
    </w:p>
    <w:p w14:paraId="60CF18F0" w14:textId="77777777" w:rsidR="00B04A9A" w:rsidRPr="00B04A9A" w:rsidRDefault="00B04A9A" w:rsidP="00E34A0D">
      <w:r w:rsidRPr="00B04A9A">
        <w:t xml:space="preserve">Az alábbi értékek mind átlagos esetekből származnak, amikor az alakzat felszíne se nem a 0, se nem az elméleti maximum felé nem konvergál erőteljesen. </w:t>
      </w:r>
    </w:p>
    <w:p w14:paraId="6388B37D" w14:textId="77777777" w:rsidR="00E50E07" w:rsidRDefault="00B04A9A" w:rsidP="00E50E07">
      <w:pPr>
        <w:keepNext/>
      </w:pPr>
      <w:r w:rsidRPr="00B04A9A">
        <w:rPr>
          <w:noProof/>
        </w:rPr>
        <w:lastRenderedPageBreak/>
        <w:drawing>
          <wp:inline distT="0" distB="0" distL="0" distR="0" wp14:anchorId="3A61669A" wp14:editId="45A9F2F1">
            <wp:extent cx="5719445" cy="3867150"/>
            <wp:effectExtent l="0" t="0" r="14605" b="0"/>
            <wp:docPr id="196954850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3FCA91A" w14:textId="17184EF9" w:rsidR="00B04A9A" w:rsidRPr="009017CB" w:rsidRDefault="00E50E07" w:rsidP="00E50E07">
      <w:pPr>
        <w:pStyle w:val="Caption"/>
        <w:jc w:val="center"/>
        <w:rPr>
          <w:rFonts w:ascii="Times New Roman" w:hAnsi="Times New Roman" w:cs="Times New Roman"/>
        </w:rPr>
      </w:pPr>
      <w:r w:rsidRPr="009017CB">
        <w:rPr>
          <w:rFonts w:ascii="Times New Roman" w:hAnsi="Times New Roman" w:cs="Times New Roman"/>
        </w:rPr>
        <w:fldChar w:fldCharType="begin"/>
      </w:r>
      <w:r w:rsidRPr="009017CB">
        <w:rPr>
          <w:rFonts w:ascii="Times New Roman" w:hAnsi="Times New Roman" w:cs="Times New Roman"/>
        </w:rPr>
        <w:instrText xml:space="preserve"> SEQ ábra \* ARABIC </w:instrText>
      </w:r>
      <w:r w:rsidRPr="009017CB">
        <w:rPr>
          <w:rFonts w:ascii="Times New Roman" w:hAnsi="Times New Roman" w:cs="Times New Roman"/>
        </w:rPr>
        <w:fldChar w:fldCharType="separate"/>
      </w:r>
      <w:r w:rsidR="00BD7B34">
        <w:rPr>
          <w:rFonts w:ascii="Times New Roman" w:hAnsi="Times New Roman" w:cs="Times New Roman"/>
          <w:noProof/>
        </w:rPr>
        <w:t>19</w:t>
      </w:r>
      <w:r w:rsidRPr="009017CB">
        <w:rPr>
          <w:rFonts w:ascii="Times New Roman" w:hAnsi="Times New Roman" w:cs="Times New Roman"/>
        </w:rPr>
        <w:fldChar w:fldCharType="end"/>
      </w:r>
      <w:r w:rsidRPr="009017CB">
        <w:rPr>
          <w:rFonts w:ascii="Times New Roman" w:hAnsi="Times New Roman" w:cs="Times New Roman"/>
        </w:rPr>
        <w:t xml:space="preserve">. ábra </w:t>
      </w:r>
      <w:proofErr w:type="spellStart"/>
      <w:r w:rsidRPr="009017CB">
        <w:rPr>
          <w:rFonts w:ascii="Times New Roman" w:hAnsi="Times New Roman" w:cs="Times New Roman"/>
        </w:rPr>
        <w:t>Vertex</w:t>
      </w:r>
      <w:proofErr w:type="spellEnd"/>
      <w:r w:rsidRPr="009017CB">
        <w:rPr>
          <w:rFonts w:ascii="Times New Roman" w:hAnsi="Times New Roman" w:cs="Times New Roman"/>
        </w:rPr>
        <w:t>-ek száma</w:t>
      </w:r>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p w14:paraId="0EEFEBDE" w14:textId="77777777" w:rsidR="00B04A9A" w:rsidRPr="00B04A9A" w:rsidRDefault="00B04A9A" w:rsidP="00E34A0D">
      <w:r w:rsidRPr="00B04A9A">
        <w:t xml:space="preserve">A fenti grafikonon látható, hogy a tér méretének növekedésével drasztikusan nő a </w:t>
      </w:r>
      <w:proofErr w:type="spellStart"/>
      <w:r w:rsidRPr="00B04A9A">
        <w:t>vertex</w:t>
      </w:r>
      <w:proofErr w:type="spellEnd"/>
      <w:r w:rsidRPr="00B04A9A">
        <w:t xml:space="preserve">-ek száma optimalizálás nélkül. Olyan mértékben, hogy 64x64x64-es nagyságú térnél már több mint 45 ezer </w:t>
      </w:r>
      <w:proofErr w:type="spellStart"/>
      <w:r w:rsidRPr="00B04A9A">
        <w:t>vertex</w:t>
      </w:r>
      <w:proofErr w:type="spellEnd"/>
      <w:r w:rsidRPr="00B04A9A">
        <w:t xml:space="preserve"> van jelen. Ehhez képest, megosztott </w:t>
      </w:r>
      <w:proofErr w:type="spellStart"/>
      <w:r w:rsidRPr="00B04A9A">
        <w:t>vertex-eknél</w:t>
      </w:r>
      <w:proofErr w:type="spellEnd"/>
      <w:r w:rsidRPr="00B04A9A">
        <w:t xml:space="preserve"> mindössze csak 7-8 ezerrel kell számolni. Ez azért is fontos, mert nagyon könnyű átlépni az alapértelmezett 16 bites </w:t>
      </w:r>
      <w:proofErr w:type="spellStart"/>
      <w:r w:rsidRPr="00B04A9A">
        <w:t>buffer</w:t>
      </w:r>
      <w:proofErr w:type="spellEnd"/>
      <w:r w:rsidRPr="00B04A9A">
        <w:t xml:space="preserve"> maximumát, ami 65535. </w:t>
      </w:r>
    </w:p>
    <w:p w14:paraId="25385793" w14:textId="77777777" w:rsidR="00B04A9A" w:rsidRPr="00B04A9A" w:rsidRDefault="00B04A9A" w:rsidP="00E34A0D">
      <w:pPr>
        <w:rPr>
          <w:szCs w:val="22"/>
        </w:rPr>
      </w:pPr>
      <w:r w:rsidRPr="00B04A9A">
        <w:t xml:space="preserve">Olyan eset elméleti szintem sem szabad, hogy fennálljon, amikor a meghatározott területet reprezentáló </w:t>
      </w:r>
      <w:proofErr w:type="spellStart"/>
      <w:r w:rsidRPr="00B04A9A">
        <w:t>mesh</w:t>
      </w:r>
      <w:proofErr w:type="spellEnd"/>
      <w:r w:rsidRPr="00B04A9A">
        <w:t xml:space="preserve"> túllépi a maximum </w:t>
      </w:r>
      <w:proofErr w:type="spellStart"/>
      <w:r w:rsidRPr="00B04A9A">
        <w:t>vertex</w:t>
      </w:r>
      <w:proofErr w:type="spellEnd"/>
      <w:r w:rsidRPr="00B04A9A">
        <w:t xml:space="preserve"> számot. Igaz, a maximum </w:t>
      </w:r>
      <w:proofErr w:type="spellStart"/>
      <w:r w:rsidRPr="00B04A9A">
        <w:t>vertex</w:t>
      </w:r>
      <w:proofErr w:type="spellEnd"/>
      <w:r w:rsidRPr="00B04A9A">
        <w:t xml:space="preserve"> szám mesterségesen is ritka, hogy előforduljon. </w:t>
      </w:r>
    </w:p>
    <w:p w14:paraId="48192228" w14:textId="77777777" w:rsidR="00E50E07" w:rsidRDefault="00B04A9A" w:rsidP="00E50E07">
      <w:pPr>
        <w:keepNext/>
      </w:pPr>
      <w:r w:rsidRPr="00B04A9A">
        <w:rPr>
          <w:noProof/>
        </w:rPr>
        <w:lastRenderedPageBreak/>
        <w:drawing>
          <wp:inline distT="0" distB="0" distL="0" distR="0" wp14:anchorId="23D9EEF4" wp14:editId="7AB0D397">
            <wp:extent cx="5724525" cy="4057650"/>
            <wp:effectExtent l="0" t="0" r="9525" b="0"/>
            <wp:docPr id="71107983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D847784" w14:textId="4D74FE27" w:rsidR="00B04A9A" w:rsidRPr="009017CB" w:rsidRDefault="00E50E07" w:rsidP="00E50E07">
      <w:pPr>
        <w:pStyle w:val="Caption"/>
        <w:jc w:val="center"/>
        <w:rPr>
          <w:rFonts w:ascii="Times New Roman" w:hAnsi="Times New Roman" w:cs="Times New Roman"/>
        </w:rPr>
      </w:pPr>
      <w:r w:rsidRPr="009017CB">
        <w:rPr>
          <w:rFonts w:ascii="Times New Roman" w:hAnsi="Times New Roman" w:cs="Times New Roman"/>
        </w:rPr>
        <w:fldChar w:fldCharType="begin"/>
      </w:r>
      <w:r w:rsidRPr="009017CB">
        <w:rPr>
          <w:rFonts w:ascii="Times New Roman" w:hAnsi="Times New Roman" w:cs="Times New Roman"/>
        </w:rPr>
        <w:instrText xml:space="preserve"> SEQ ábra \* ARABIC </w:instrText>
      </w:r>
      <w:r w:rsidRPr="009017CB">
        <w:rPr>
          <w:rFonts w:ascii="Times New Roman" w:hAnsi="Times New Roman" w:cs="Times New Roman"/>
        </w:rPr>
        <w:fldChar w:fldCharType="separate"/>
      </w:r>
      <w:r w:rsidR="00BD7B34">
        <w:rPr>
          <w:rFonts w:ascii="Times New Roman" w:hAnsi="Times New Roman" w:cs="Times New Roman"/>
          <w:noProof/>
        </w:rPr>
        <w:t>20</w:t>
      </w:r>
      <w:r w:rsidRPr="009017CB">
        <w:rPr>
          <w:rFonts w:ascii="Times New Roman" w:hAnsi="Times New Roman" w:cs="Times New Roman"/>
        </w:rPr>
        <w:fldChar w:fldCharType="end"/>
      </w:r>
      <w:r w:rsidRPr="009017CB">
        <w:rPr>
          <w:rFonts w:ascii="Times New Roman" w:hAnsi="Times New Roman" w:cs="Times New Roman"/>
        </w:rPr>
        <w:t>. ábra Memóriaigény</w:t>
      </w:r>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p w14:paraId="5DEA1057" w14:textId="77777777" w:rsidR="00B04A9A" w:rsidRPr="00B04A9A" w:rsidRDefault="00B04A9A" w:rsidP="00E34A0D">
      <w:r w:rsidRPr="00B04A9A">
        <w:t xml:space="preserve">A </w:t>
      </w:r>
      <w:proofErr w:type="spellStart"/>
      <w:r w:rsidRPr="00B04A9A">
        <w:t>vertex</w:t>
      </w:r>
      <w:proofErr w:type="spellEnd"/>
      <w:r w:rsidRPr="00B04A9A">
        <w:t xml:space="preserve"> szám egyenesen összefügg a </w:t>
      </w:r>
      <w:proofErr w:type="spellStart"/>
      <w:r w:rsidRPr="00B04A9A">
        <w:t>mesh</w:t>
      </w:r>
      <w:proofErr w:type="spellEnd"/>
      <w:r w:rsidRPr="00B04A9A">
        <w:t xml:space="preserve"> memóriafelhasználásával. A 200, de még az 1200 </w:t>
      </w:r>
      <w:proofErr w:type="spellStart"/>
      <w:r w:rsidRPr="00B04A9A">
        <w:t>KiB</w:t>
      </w:r>
      <w:proofErr w:type="spellEnd"/>
      <w:r w:rsidRPr="00B04A9A">
        <w:t xml:space="preserve"> sem sok, de a tér nem csak egy egységből áll, így a gyorsan összeadódnak a </w:t>
      </w:r>
      <w:proofErr w:type="spellStart"/>
      <w:r w:rsidRPr="00B04A9A">
        <w:t>MiB</w:t>
      </w:r>
      <w:proofErr w:type="spellEnd"/>
      <w:r w:rsidRPr="00B04A9A">
        <w:t xml:space="preserve">-ok és lehet, hogy gyorsan elérjük a 100 </w:t>
      </w:r>
      <w:proofErr w:type="spellStart"/>
      <w:r w:rsidRPr="00B04A9A">
        <w:t>MiB</w:t>
      </w:r>
      <w:proofErr w:type="spellEnd"/>
      <w:r w:rsidRPr="00B04A9A">
        <w:t>-ot is.</w:t>
      </w:r>
    </w:p>
    <w:p w14:paraId="7781D083" w14:textId="77777777" w:rsidR="00B04A9A" w:rsidRPr="00B04A9A" w:rsidRDefault="00B04A9A" w:rsidP="00E34A0D">
      <w:pPr>
        <w:pStyle w:val="Heading2"/>
      </w:pPr>
      <w:bookmarkStart w:id="129" w:name="_Toc179380889"/>
      <w:bookmarkStart w:id="130" w:name="_Toc183046180"/>
      <w:proofErr w:type="spellStart"/>
      <w:r w:rsidRPr="00B04A9A">
        <w:t>Chunk</w:t>
      </w:r>
      <w:proofErr w:type="spellEnd"/>
      <w:r w:rsidRPr="00B04A9A">
        <w:t xml:space="preserve"> </w:t>
      </w:r>
      <w:proofErr w:type="spellStart"/>
      <w:r w:rsidRPr="00B04A9A">
        <w:t>Loading</w:t>
      </w:r>
      <w:proofErr w:type="spellEnd"/>
      <w:r w:rsidRPr="00B04A9A">
        <w:t xml:space="preserve"> System kiválasztása</w:t>
      </w:r>
      <w:bookmarkEnd w:id="129"/>
      <w:bookmarkEnd w:id="130"/>
    </w:p>
    <w:p w14:paraId="4A293BE8" w14:textId="77777777" w:rsidR="00B04A9A" w:rsidRPr="00B04A9A" w:rsidRDefault="00B04A9A" w:rsidP="00E34A0D">
      <w:pPr>
        <w:pStyle w:val="Heading3"/>
      </w:pPr>
      <w:bookmarkStart w:id="131" w:name="_Toc179380890"/>
      <w:bookmarkStart w:id="132" w:name="_Toc183046181"/>
      <w:r w:rsidRPr="00B04A9A">
        <w:t>Végrehajtási idők tesztelése</w:t>
      </w:r>
      <w:bookmarkEnd w:id="131"/>
      <w:bookmarkEnd w:id="132"/>
    </w:p>
    <w:p w14:paraId="2AEC191C" w14:textId="77777777" w:rsidR="00B04A9A" w:rsidRPr="00B04A9A" w:rsidRDefault="00B04A9A" w:rsidP="00E34A0D">
      <w:r w:rsidRPr="00B04A9A">
        <w:t>Minden módszer végrehajtási idejének tesztelése azonos feltételek mellett történt:</w:t>
      </w:r>
    </w:p>
    <w:p w14:paraId="3E8C1B3E" w14:textId="77777777" w:rsidR="00B04A9A" w:rsidRPr="00B04A9A" w:rsidRDefault="00B04A9A" w:rsidP="00E34A0D">
      <w:pPr>
        <w:pStyle w:val="ListParagraph"/>
        <w:numPr>
          <w:ilvl w:val="0"/>
          <w:numId w:val="14"/>
        </w:numPr>
      </w:pPr>
      <w:r w:rsidRPr="00B04A9A">
        <w:t xml:space="preserve">Az első ciklus, amikor még egy </w:t>
      </w:r>
      <w:proofErr w:type="spellStart"/>
      <w:r w:rsidRPr="00B04A9A">
        <w:t>chunk</w:t>
      </w:r>
      <w:proofErr w:type="spellEnd"/>
      <w:r w:rsidRPr="00B04A9A">
        <w:t xml:space="preserve"> sincs jelen nem számít bele az átlagba.</w:t>
      </w:r>
    </w:p>
    <w:p w14:paraId="1FFDEBB9" w14:textId="580E934A" w:rsidR="00C17669" w:rsidRDefault="00B04A9A" w:rsidP="00E34A0D">
      <w:pPr>
        <w:pStyle w:val="ListParagraph"/>
        <w:numPr>
          <w:ilvl w:val="0"/>
          <w:numId w:val="14"/>
        </w:numPr>
      </w:pPr>
      <w:r w:rsidRPr="00B04A9A">
        <w:t xml:space="preserve">Az átlag számításához használt adatok mindig olyan értékek, amelyek tartalmazzák törlendő </w:t>
      </w:r>
      <w:proofErr w:type="spellStart"/>
      <w:r w:rsidRPr="00B04A9A">
        <w:t>chunk</w:t>
      </w:r>
      <w:proofErr w:type="spellEnd"/>
      <w:r w:rsidRPr="00B04A9A">
        <w:t>-ok kijelölését is. Ez azt jelenti, hogy a játékos elég messze ment ahhoz, hogy a látótávolság függvényében a betöltés pillanatában felvett pozíciója már nem látható.</w:t>
      </w:r>
    </w:p>
    <w:p w14:paraId="6439190B" w14:textId="4D72D247" w:rsidR="00B04A9A" w:rsidRPr="00B04A9A" w:rsidRDefault="00B04A9A" w:rsidP="00C17669">
      <w:r w:rsidRPr="00B04A9A">
        <w:lastRenderedPageBreak/>
        <w:t>Átlag végrehajtási időbe beleszámolt műveletek</w:t>
      </w:r>
      <w:r w:rsidR="00C17669">
        <w:t>:</w:t>
      </w:r>
    </w:p>
    <w:tbl>
      <w:tblPr>
        <w:tblStyle w:val="TableGrid"/>
        <w:tblW w:w="0" w:type="auto"/>
        <w:tblLook w:val="04A0" w:firstRow="1" w:lastRow="0" w:firstColumn="1" w:lastColumn="0" w:noHBand="0" w:noVBand="1"/>
      </w:tblPr>
      <w:tblGrid>
        <w:gridCol w:w="8364"/>
        <w:gridCol w:w="413"/>
      </w:tblGrid>
      <w:tr w:rsidR="00B04A9A" w:rsidRPr="00B04A9A" w14:paraId="199F78DC" w14:textId="77777777" w:rsidTr="00C17669">
        <w:tc>
          <w:tcPr>
            <w:tcW w:w="8777" w:type="dxa"/>
            <w:gridSpan w:val="2"/>
          </w:tcPr>
          <w:p w14:paraId="7D82AFCE" w14:textId="77777777" w:rsidR="00B04A9A" w:rsidRPr="00B04A9A" w:rsidRDefault="00B04A9A" w:rsidP="006A4021">
            <w:pPr>
              <w:pStyle w:val="Nothing"/>
              <w:jc w:val="center"/>
            </w:pPr>
            <w:r w:rsidRPr="00B04A9A">
              <w:t>Memória struktúra alapú rendszer</w:t>
            </w:r>
          </w:p>
        </w:tc>
      </w:tr>
      <w:tr w:rsidR="00B04A9A" w:rsidRPr="00B04A9A" w14:paraId="664D9C07" w14:textId="77777777" w:rsidTr="00C17669">
        <w:tc>
          <w:tcPr>
            <w:tcW w:w="8364" w:type="dxa"/>
          </w:tcPr>
          <w:p w14:paraId="15EC4FB0" w14:textId="77777777" w:rsidR="00B04A9A" w:rsidRPr="00B04A9A" w:rsidRDefault="00B04A9A" w:rsidP="006A4021">
            <w:pPr>
              <w:pStyle w:val="Nothing"/>
            </w:pPr>
            <w:proofErr w:type="spellStart"/>
            <w:r w:rsidRPr="00B04A9A">
              <w:t>Chunk</w:t>
            </w:r>
            <w:proofErr w:type="spellEnd"/>
            <w:r w:rsidRPr="00B04A9A">
              <w:t xml:space="preserve"> mutatók memóriában való áthelyezése</w:t>
            </w:r>
          </w:p>
        </w:tc>
        <w:tc>
          <w:tcPr>
            <w:tcW w:w="413" w:type="dxa"/>
          </w:tcPr>
          <w:p w14:paraId="25B9DC85" w14:textId="77777777" w:rsidR="00B04A9A" w:rsidRPr="00B04A9A" w:rsidRDefault="00B04A9A" w:rsidP="006A4021">
            <w:pPr>
              <w:pStyle w:val="Nothing"/>
            </w:pPr>
            <w:r w:rsidRPr="00B04A9A">
              <w:rPr>
                <w:rFonts w:ascii="Segoe UI Symbol" w:hAnsi="Segoe UI Symbol" w:cs="Segoe UI Symbol"/>
              </w:rPr>
              <w:t>✔</w:t>
            </w:r>
          </w:p>
        </w:tc>
      </w:tr>
      <w:tr w:rsidR="00B04A9A" w:rsidRPr="00B04A9A" w14:paraId="416C1F17" w14:textId="77777777" w:rsidTr="00C17669">
        <w:tc>
          <w:tcPr>
            <w:tcW w:w="8364" w:type="dxa"/>
          </w:tcPr>
          <w:p w14:paraId="4A679DD9" w14:textId="77777777" w:rsidR="00B04A9A" w:rsidRPr="00B04A9A" w:rsidRDefault="00B04A9A" w:rsidP="006A4021">
            <w:pPr>
              <w:pStyle w:val="Nothing"/>
            </w:pPr>
            <w:r w:rsidRPr="00B04A9A">
              <w:t xml:space="preserve">Törlendő </w:t>
            </w:r>
            <w:proofErr w:type="spellStart"/>
            <w:r w:rsidRPr="00B04A9A">
              <w:t>chunk</w:t>
            </w:r>
            <w:proofErr w:type="spellEnd"/>
            <w:r w:rsidRPr="00B04A9A">
              <w:t>-ok kijelölése</w:t>
            </w:r>
          </w:p>
        </w:tc>
        <w:tc>
          <w:tcPr>
            <w:tcW w:w="413" w:type="dxa"/>
          </w:tcPr>
          <w:p w14:paraId="041F577E" w14:textId="77777777" w:rsidR="00B04A9A" w:rsidRPr="00B04A9A" w:rsidRDefault="00B04A9A" w:rsidP="006A4021">
            <w:pPr>
              <w:pStyle w:val="Nothing"/>
            </w:pPr>
            <w:r w:rsidRPr="00B04A9A">
              <w:rPr>
                <w:rFonts w:ascii="Segoe UI Symbol" w:hAnsi="Segoe UI Symbol" w:cs="Segoe UI Symbol"/>
              </w:rPr>
              <w:t>✔</w:t>
            </w:r>
          </w:p>
        </w:tc>
      </w:tr>
      <w:tr w:rsidR="00B04A9A" w:rsidRPr="00B04A9A" w14:paraId="74786E6A" w14:textId="77777777" w:rsidTr="00C17669">
        <w:tc>
          <w:tcPr>
            <w:tcW w:w="8364" w:type="dxa"/>
          </w:tcPr>
          <w:p w14:paraId="6BF19689" w14:textId="77777777" w:rsidR="00B04A9A" w:rsidRPr="00B04A9A" w:rsidRDefault="00B04A9A" w:rsidP="006A4021">
            <w:pPr>
              <w:pStyle w:val="Nothing"/>
            </w:pPr>
            <w:r w:rsidRPr="00B04A9A">
              <w:t xml:space="preserve">Törlendő </w:t>
            </w:r>
            <w:proofErr w:type="spellStart"/>
            <w:r w:rsidRPr="00B04A9A">
              <w:t>chunk</w:t>
            </w:r>
            <w:proofErr w:type="spellEnd"/>
            <w:r w:rsidRPr="00B04A9A">
              <w:t>-ok visszahelyezése</w:t>
            </w:r>
          </w:p>
        </w:tc>
        <w:tc>
          <w:tcPr>
            <w:tcW w:w="413" w:type="dxa"/>
          </w:tcPr>
          <w:p w14:paraId="2E28F62A" w14:textId="77777777" w:rsidR="00B04A9A" w:rsidRPr="00B04A9A" w:rsidRDefault="00B04A9A" w:rsidP="006A4021">
            <w:pPr>
              <w:pStyle w:val="Nothing"/>
            </w:pPr>
            <w:r w:rsidRPr="00B04A9A">
              <w:rPr>
                <w:rFonts w:ascii="Segoe UI Symbol" w:hAnsi="Segoe UI Symbol" w:cs="Segoe UI Symbol"/>
              </w:rPr>
              <w:t>✔</w:t>
            </w:r>
          </w:p>
        </w:tc>
      </w:tr>
      <w:tr w:rsidR="00B04A9A" w:rsidRPr="00B04A9A" w14:paraId="6E4D9ADD" w14:textId="77777777" w:rsidTr="00C17669">
        <w:tc>
          <w:tcPr>
            <w:tcW w:w="8364" w:type="dxa"/>
          </w:tcPr>
          <w:p w14:paraId="4B30CB73" w14:textId="77777777" w:rsidR="00B04A9A" w:rsidRPr="00B04A9A" w:rsidRDefault="00B04A9A" w:rsidP="006A4021">
            <w:pPr>
              <w:pStyle w:val="Nothing"/>
            </w:pPr>
            <w:r w:rsidRPr="00B04A9A">
              <w:t xml:space="preserve">Létrehozandó </w:t>
            </w:r>
            <w:proofErr w:type="spellStart"/>
            <w:r w:rsidRPr="00B04A9A">
              <w:t>chunk</w:t>
            </w:r>
            <w:proofErr w:type="spellEnd"/>
            <w:r w:rsidRPr="00B04A9A">
              <w:t>-ok kijelölése</w:t>
            </w:r>
          </w:p>
        </w:tc>
        <w:tc>
          <w:tcPr>
            <w:tcW w:w="413" w:type="dxa"/>
          </w:tcPr>
          <w:p w14:paraId="29F9C6D5" w14:textId="77777777" w:rsidR="00B04A9A" w:rsidRPr="00B04A9A" w:rsidRDefault="00B04A9A" w:rsidP="006A4021">
            <w:pPr>
              <w:pStyle w:val="Nothing"/>
            </w:pPr>
            <w:r w:rsidRPr="00B04A9A">
              <w:rPr>
                <w:rFonts w:ascii="Segoe UI Symbol" w:hAnsi="Segoe UI Symbol" w:cs="Segoe UI Symbol"/>
              </w:rPr>
              <w:t>✔</w:t>
            </w:r>
          </w:p>
        </w:tc>
      </w:tr>
      <w:tr w:rsidR="00B04A9A" w:rsidRPr="00B04A9A" w14:paraId="58FE89AA" w14:textId="77777777" w:rsidTr="00C17669">
        <w:tc>
          <w:tcPr>
            <w:tcW w:w="8364" w:type="dxa"/>
          </w:tcPr>
          <w:p w14:paraId="323B070C" w14:textId="77777777" w:rsidR="00B04A9A" w:rsidRPr="00B04A9A" w:rsidRDefault="00B04A9A" w:rsidP="006A4021">
            <w:pPr>
              <w:pStyle w:val="Nothing"/>
            </w:pPr>
            <w:r w:rsidRPr="00B04A9A">
              <w:t xml:space="preserve">Létrehozandó </w:t>
            </w:r>
            <w:proofErr w:type="spellStart"/>
            <w:r w:rsidRPr="00B04A9A">
              <w:t>chunk</w:t>
            </w:r>
            <w:proofErr w:type="spellEnd"/>
            <w:r w:rsidRPr="00B04A9A">
              <w:t>-ok létrehozása</w:t>
            </w:r>
          </w:p>
        </w:tc>
        <w:tc>
          <w:tcPr>
            <w:tcW w:w="413" w:type="dxa"/>
          </w:tcPr>
          <w:p w14:paraId="1D8A2D74" w14:textId="77777777" w:rsidR="00B04A9A" w:rsidRPr="00B04A9A" w:rsidRDefault="00B04A9A" w:rsidP="006A4021">
            <w:pPr>
              <w:pStyle w:val="Nothing"/>
            </w:pPr>
            <w:r w:rsidRPr="00B04A9A">
              <w:rPr>
                <w:rFonts w:ascii="Segoe UI Symbol" w:hAnsi="Segoe UI Symbol" w:cs="Segoe UI Symbol"/>
              </w:rPr>
              <w:t>✖</w:t>
            </w:r>
          </w:p>
        </w:tc>
      </w:tr>
    </w:tbl>
    <w:p w14:paraId="37F42662" w14:textId="32277875" w:rsidR="00B04A9A" w:rsidRPr="009017CB" w:rsidRDefault="00C17669" w:rsidP="00C17669">
      <w:pPr>
        <w:pStyle w:val="ListParagraph"/>
        <w:numPr>
          <w:ilvl w:val="0"/>
          <w:numId w:val="6"/>
        </w:numPr>
        <w:jc w:val="center"/>
        <w:rPr>
          <w:rFonts w:cs="Times New Roman"/>
          <w:i/>
          <w:iCs/>
        </w:rPr>
      </w:pPr>
      <w:r w:rsidRPr="009017CB">
        <w:rPr>
          <w:rFonts w:cs="Times New Roman"/>
          <w:i/>
          <w:iCs/>
        </w:rPr>
        <w:t xml:space="preserve">táblázat Memória struktúra alapú rendszer </w:t>
      </w:r>
    </w:p>
    <w:tbl>
      <w:tblPr>
        <w:tblStyle w:val="TableGrid"/>
        <w:tblW w:w="0" w:type="auto"/>
        <w:tblLook w:val="04A0" w:firstRow="1" w:lastRow="0" w:firstColumn="1" w:lastColumn="0" w:noHBand="0" w:noVBand="1"/>
      </w:tblPr>
      <w:tblGrid>
        <w:gridCol w:w="8364"/>
        <w:gridCol w:w="413"/>
      </w:tblGrid>
      <w:tr w:rsidR="00B04A9A" w:rsidRPr="00B04A9A" w14:paraId="1467EDE3" w14:textId="77777777" w:rsidTr="00C17669">
        <w:tc>
          <w:tcPr>
            <w:tcW w:w="8777" w:type="dxa"/>
            <w:gridSpan w:val="2"/>
            <w:tcBorders>
              <w:top w:val="single" w:sz="4" w:space="0" w:color="auto"/>
              <w:left w:val="single" w:sz="4" w:space="0" w:color="auto"/>
              <w:bottom w:val="single" w:sz="4" w:space="0" w:color="auto"/>
              <w:right w:val="single" w:sz="4" w:space="0" w:color="auto"/>
            </w:tcBorders>
            <w:hideMark/>
          </w:tcPr>
          <w:p w14:paraId="2C715F76" w14:textId="77777777" w:rsidR="00B04A9A" w:rsidRPr="00B04A9A" w:rsidRDefault="00B04A9A" w:rsidP="006A4021">
            <w:pPr>
              <w:pStyle w:val="Nothing"/>
              <w:jc w:val="center"/>
            </w:pPr>
            <w:r w:rsidRPr="00B04A9A">
              <w:t>Pozíció alapú ellenőrzés és létrehozás</w:t>
            </w:r>
          </w:p>
        </w:tc>
      </w:tr>
      <w:tr w:rsidR="00B04A9A" w:rsidRPr="00B04A9A" w14:paraId="06E52D83" w14:textId="77777777" w:rsidTr="00C17669">
        <w:tc>
          <w:tcPr>
            <w:tcW w:w="8364" w:type="dxa"/>
            <w:tcBorders>
              <w:top w:val="single" w:sz="4" w:space="0" w:color="auto"/>
              <w:left w:val="single" w:sz="4" w:space="0" w:color="auto"/>
              <w:bottom w:val="single" w:sz="4" w:space="0" w:color="auto"/>
              <w:right w:val="single" w:sz="4" w:space="0" w:color="auto"/>
            </w:tcBorders>
            <w:hideMark/>
          </w:tcPr>
          <w:p w14:paraId="721DE3E5" w14:textId="77777777" w:rsidR="00B04A9A" w:rsidRPr="00B04A9A" w:rsidRDefault="00B04A9A" w:rsidP="006A4021">
            <w:pPr>
              <w:pStyle w:val="Nothing"/>
            </w:pPr>
            <w:r w:rsidRPr="00B04A9A">
              <w:t xml:space="preserve">Létező </w:t>
            </w:r>
            <w:proofErr w:type="spellStart"/>
            <w:r w:rsidRPr="00B04A9A">
              <w:t>chunk</w:t>
            </w:r>
            <w:proofErr w:type="spellEnd"/>
            <w:r w:rsidRPr="00B04A9A">
              <w:t xml:space="preserve">-ok átvizsgálása törlendő </w:t>
            </w:r>
            <w:proofErr w:type="spellStart"/>
            <w:r w:rsidRPr="00B04A9A">
              <w:t>chunk</w:t>
            </w:r>
            <w:proofErr w:type="spellEnd"/>
            <w:r w:rsidRPr="00B04A9A">
              <w:t>-okért</w:t>
            </w:r>
          </w:p>
        </w:tc>
        <w:tc>
          <w:tcPr>
            <w:tcW w:w="413" w:type="dxa"/>
            <w:tcBorders>
              <w:top w:val="single" w:sz="4" w:space="0" w:color="auto"/>
              <w:left w:val="single" w:sz="4" w:space="0" w:color="auto"/>
              <w:bottom w:val="single" w:sz="4" w:space="0" w:color="auto"/>
              <w:right w:val="single" w:sz="4" w:space="0" w:color="auto"/>
            </w:tcBorders>
            <w:hideMark/>
          </w:tcPr>
          <w:p w14:paraId="7FBCBE80" w14:textId="77777777" w:rsidR="00B04A9A" w:rsidRPr="00B04A9A" w:rsidRDefault="00B04A9A" w:rsidP="006A4021">
            <w:pPr>
              <w:pStyle w:val="Nothing"/>
            </w:pPr>
            <w:r w:rsidRPr="00B04A9A">
              <w:rPr>
                <w:rFonts w:ascii="Segoe UI Symbol" w:hAnsi="Segoe UI Symbol" w:cs="Segoe UI Symbol"/>
              </w:rPr>
              <w:t>✔</w:t>
            </w:r>
          </w:p>
        </w:tc>
      </w:tr>
      <w:tr w:rsidR="00B04A9A" w:rsidRPr="00B04A9A" w14:paraId="1BD8398B" w14:textId="77777777" w:rsidTr="00C17669">
        <w:tc>
          <w:tcPr>
            <w:tcW w:w="8364" w:type="dxa"/>
            <w:tcBorders>
              <w:top w:val="single" w:sz="4" w:space="0" w:color="auto"/>
              <w:left w:val="single" w:sz="4" w:space="0" w:color="auto"/>
              <w:bottom w:val="single" w:sz="4" w:space="0" w:color="auto"/>
              <w:right w:val="single" w:sz="4" w:space="0" w:color="auto"/>
            </w:tcBorders>
            <w:hideMark/>
          </w:tcPr>
          <w:p w14:paraId="210FBB8E" w14:textId="77777777" w:rsidR="00B04A9A" w:rsidRPr="00B04A9A" w:rsidRDefault="00B04A9A" w:rsidP="006A4021">
            <w:pPr>
              <w:pStyle w:val="Nothing"/>
            </w:pPr>
            <w:r w:rsidRPr="00B04A9A">
              <w:t xml:space="preserve">Törlendő </w:t>
            </w:r>
            <w:proofErr w:type="spellStart"/>
            <w:r w:rsidRPr="00B04A9A">
              <w:t>chunk</w:t>
            </w:r>
            <w:proofErr w:type="spellEnd"/>
            <w:r w:rsidRPr="00B04A9A">
              <w:t>-ok visszahelyezése</w:t>
            </w:r>
          </w:p>
        </w:tc>
        <w:tc>
          <w:tcPr>
            <w:tcW w:w="413" w:type="dxa"/>
            <w:tcBorders>
              <w:top w:val="single" w:sz="4" w:space="0" w:color="auto"/>
              <w:left w:val="single" w:sz="4" w:space="0" w:color="auto"/>
              <w:bottom w:val="single" w:sz="4" w:space="0" w:color="auto"/>
              <w:right w:val="single" w:sz="4" w:space="0" w:color="auto"/>
            </w:tcBorders>
            <w:hideMark/>
          </w:tcPr>
          <w:p w14:paraId="739AFC91" w14:textId="77777777" w:rsidR="00B04A9A" w:rsidRPr="00B04A9A" w:rsidRDefault="00B04A9A" w:rsidP="006A4021">
            <w:pPr>
              <w:pStyle w:val="Nothing"/>
            </w:pPr>
            <w:r w:rsidRPr="00B04A9A">
              <w:rPr>
                <w:rFonts w:ascii="Segoe UI Symbol" w:hAnsi="Segoe UI Symbol" w:cs="Segoe UI Symbol"/>
              </w:rPr>
              <w:t>✔</w:t>
            </w:r>
          </w:p>
        </w:tc>
      </w:tr>
      <w:tr w:rsidR="00B04A9A" w:rsidRPr="00B04A9A" w14:paraId="73700BCA" w14:textId="77777777" w:rsidTr="00C17669">
        <w:tc>
          <w:tcPr>
            <w:tcW w:w="8364" w:type="dxa"/>
            <w:tcBorders>
              <w:top w:val="single" w:sz="4" w:space="0" w:color="auto"/>
              <w:left w:val="single" w:sz="4" w:space="0" w:color="auto"/>
              <w:bottom w:val="single" w:sz="4" w:space="0" w:color="auto"/>
              <w:right w:val="single" w:sz="4" w:space="0" w:color="auto"/>
            </w:tcBorders>
            <w:hideMark/>
          </w:tcPr>
          <w:p w14:paraId="51244E81" w14:textId="77777777" w:rsidR="00B04A9A" w:rsidRPr="00B04A9A" w:rsidRDefault="00B04A9A" w:rsidP="006A4021">
            <w:pPr>
              <w:pStyle w:val="Nothing"/>
            </w:pPr>
            <w:r w:rsidRPr="00B04A9A">
              <w:t xml:space="preserve">Létező </w:t>
            </w:r>
            <w:proofErr w:type="spellStart"/>
            <w:r w:rsidRPr="00B04A9A">
              <w:t>chunk</w:t>
            </w:r>
            <w:proofErr w:type="spellEnd"/>
            <w:r w:rsidRPr="00B04A9A">
              <w:t xml:space="preserve">-ok átvizsgálása létrehozandó </w:t>
            </w:r>
            <w:proofErr w:type="spellStart"/>
            <w:r w:rsidRPr="00B04A9A">
              <w:t>chunk</w:t>
            </w:r>
            <w:proofErr w:type="spellEnd"/>
            <w:r w:rsidRPr="00B04A9A">
              <w:t>-okért</w:t>
            </w:r>
          </w:p>
        </w:tc>
        <w:tc>
          <w:tcPr>
            <w:tcW w:w="413" w:type="dxa"/>
            <w:tcBorders>
              <w:top w:val="single" w:sz="4" w:space="0" w:color="auto"/>
              <w:left w:val="single" w:sz="4" w:space="0" w:color="auto"/>
              <w:bottom w:val="single" w:sz="4" w:space="0" w:color="auto"/>
              <w:right w:val="single" w:sz="4" w:space="0" w:color="auto"/>
            </w:tcBorders>
            <w:hideMark/>
          </w:tcPr>
          <w:p w14:paraId="78E48FDD" w14:textId="77777777" w:rsidR="00B04A9A" w:rsidRPr="00B04A9A" w:rsidRDefault="00B04A9A" w:rsidP="006A4021">
            <w:pPr>
              <w:pStyle w:val="Nothing"/>
            </w:pPr>
            <w:r w:rsidRPr="00B04A9A">
              <w:rPr>
                <w:rFonts w:ascii="Segoe UI Symbol" w:hAnsi="Segoe UI Symbol" w:cs="Segoe UI Symbol"/>
              </w:rPr>
              <w:t>✔</w:t>
            </w:r>
          </w:p>
        </w:tc>
      </w:tr>
      <w:tr w:rsidR="00B04A9A" w:rsidRPr="00B04A9A" w14:paraId="5EAFB564" w14:textId="77777777" w:rsidTr="00C17669">
        <w:tc>
          <w:tcPr>
            <w:tcW w:w="8364" w:type="dxa"/>
            <w:tcBorders>
              <w:top w:val="single" w:sz="4" w:space="0" w:color="auto"/>
              <w:left w:val="single" w:sz="4" w:space="0" w:color="auto"/>
              <w:bottom w:val="single" w:sz="4" w:space="0" w:color="auto"/>
              <w:right w:val="single" w:sz="4" w:space="0" w:color="auto"/>
            </w:tcBorders>
            <w:hideMark/>
          </w:tcPr>
          <w:p w14:paraId="2C8143FD" w14:textId="77777777" w:rsidR="00B04A9A" w:rsidRPr="00B04A9A" w:rsidRDefault="00B04A9A" w:rsidP="006A4021">
            <w:pPr>
              <w:pStyle w:val="Nothing"/>
            </w:pPr>
            <w:r w:rsidRPr="00B04A9A">
              <w:t xml:space="preserve">Létrehozandó </w:t>
            </w:r>
            <w:proofErr w:type="spellStart"/>
            <w:r w:rsidRPr="00B04A9A">
              <w:t>chunk</w:t>
            </w:r>
            <w:proofErr w:type="spellEnd"/>
            <w:r w:rsidRPr="00B04A9A">
              <w:t>-ok létrehozása</w:t>
            </w:r>
          </w:p>
        </w:tc>
        <w:tc>
          <w:tcPr>
            <w:tcW w:w="413" w:type="dxa"/>
            <w:tcBorders>
              <w:top w:val="single" w:sz="4" w:space="0" w:color="auto"/>
              <w:left w:val="single" w:sz="4" w:space="0" w:color="auto"/>
              <w:bottom w:val="single" w:sz="4" w:space="0" w:color="auto"/>
              <w:right w:val="single" w:sz="4" w:space="0" w:color="auto"/>
            </w:tcBorders>
            <w:hideMark/>
          </w:tcPr>
          <w:p w14:paraId="761A0145" w14:textId="77777777" w:rsidR="00B04A9A" w:rsidRPr="00B04A9A" w:rsidRDefault="00B04A9A" w:rsidP="006A4021">
            <w:pPr>
              <w:pStyle w:val="Nothing"/>
            </w:pPr>
            <w:r w:rsidRPr="00B04A9A">
              <w:rPr>
                <w:rFonts w:ascii="Segoe UI Symbol" w:hAnsi="Segoe UI Symbol" w:cs="Segoe UI Symbol"/>
              </w:rPr>
              <w:t>✖</w:t>
            </w:r>
          </w:p>
        </w:tc>
      </w:tr>
    </w:tbl>
    <w:p w14:paraId="15CEAAF3" w14:textId="0E1FA9EE" w:rsidR="00B04A9A" w:rsidRPr="009017CB" w:rsidRDefault="00C17669" w:rsidP="00C17669">
      <w:pPr>
        <w:pStyle w:val="ListParagraph"/>
        <w:numPr>
          <w:ilvl w:val="0"/>
          <w:numId w:val="6"/>
        </w:numPr>
        <w:jc w:val="center"/>
        <w:rPr>
          <w:rFonts w:cs="Times New Roman"/>
          <w:i/>
          <w:iCs/>
        </w:rPr>
      </w:pPr>
      <w:r w:rsidRPr="009017CB">
        <w:rPr>
          <w:rFonts w:cs="Times New Roman"/>
          <w:i/>
          <w:iCs/>
          <w:szCs w:val="24"/>
        </w:rPr>
        <w:t xml:space="preserve">táblázat </w:t>
      </w:r>
      <w:r w:rsidRPr="009017CB">
        <w:rPr>
          <w:rFonts w:cs="Times New Roman"/>
          <w:i/>
          <w:iCs/>
        </w:rPr>
        <w:t>Pozíció alapú ellenőrzés és létrehozás</w:t>
      </w:r>
    </w:p>
    <w:tbl>
      <w:tblPr>
        <w:tblStyle w:val="TableGrid"/>
        <w:tblW w:w="0" w:type="auto"/>
        <w:tblLook w:val="04A0" w:firstRow="1" w:lastRow="0" w:firstColumn="1" w:lastColumn="0" w:noHBand="0" w:noVBand="1"/>
      </w:tblPr>
      <w:tblGrid>
        <w:gridCol w:w="8364"/>
        <w:gridCol w:w="413"/>
      </w:tblGrid>
      <w:tr w:rsidR="00B04A9A" w:rsidRPr="00B04A9A" w14:paraId="53562FC5" w14:textId="77777777" w:rsidTr="00C17669">
        <w:tc>
          <w:tcPr>
            <w:tcW w:w="8777" w:type="dxa"/>
            <w:gridSpan w:val="2"/>
            <w:tcBorders>
              <w:top w:val="single" w:sz="4" w:space="0" w:color="auto"/>
              <w:left w:val="single" w:sz="4" w:space="0" w:color="auto"/>
              <w:bottom w:val="single" w:sz="4" w:space="0" w:color="auto"/>
              <w:right w:val="single" w:sz="4" w:space="0" w:color="auto"/>
            </w:tcBorders>
            <w:hideMark/>
          </w:tcPr>
          <w:p w14:paraId="3480FC27" w14:textId="77777777" w:rsidR="00B04A9A" w:rsidRPr="00B04A9A" w:rsidRDefault="00B04A9A" w:rsidP="006A4021">
            <w:pPr>
              <w:pStyle w:val="Nothing"/>
              <w:jc w:val="center"/>
            </w:pPr>
            <w:r w:rsidRPr="00B04A9A">
              <w:t>Távolság alapú ellenőrzés és pozíció alapú létrehozás</w:t>
            </w:r>
          </w:p>
        </w:tc>
      </w:tr>
      <w:tr w:rsidR="00B04A9A" w:rsidRPr="00B04A9A" w14:paraId="18507B1E" w14:textId="77777777" w:rsidTr="00C17669">
        <w:tc>
          <w:tcPr>
            <w:tcW w:w="8364" w:type="dxa"/>
            <w:tcBorders>
              <w:top w:val="single" w:sz="4" w:space="0" w:color="auto"/>
              <w:left w:val="single" w:sz="4" w:space="0" w:color="auto"/>
              <w:bottom w:val="single" w:sz="4" w:space="0" w:color="auto"/>
              <w:right w:val="single" w:sz="4" w:space="0" w:color="auto"/>
            </w:tcBorders>
            <w:hideMark/>
          </w:tcPr>
          <w:p w14:paraId="2C737CF9" w14:textId="77777777" w:rsidR="00B04A9A" w:rsidRPr="00B04A9A" w:rsidRDefault="00B04A9A" w:rsidP="006A4021">
            <w:pPr>
              <w:pStyle w:val="Nothing"/>
            </w:pPr>
            <w:r w:rsidRPr="00B04A9A">
              <w:t xml:space="preserve">Létező </w:t>
            </w:r>
            <w:proofErr w:type="spellStart"/>
            <w:r w:rsidRPr="00B04A9A">
              <w:t>chunk</w:t>
            </w:r>
            <w:proofErr w:type="spellEnd"/>
            <w:r w:rsidRPr="00B04A9A">
              <w:t>-ok játékostól való távolságának ellenőrzése</w:t>
            </w:r>
          </w:p>
        </w:tc>
        <w:tc>
          <w:tcPr>
            <w:tcW w:w="413" w:type="dxa"/>
            <w:tcBorders>
              <w:top w:val="single" w:sz="4" w:space="0" w:color="auto"/>
              <w:left w:val="single" w:sz="4" w:space="0" w:color="auto"/>
              <w:bottom w:val="single" w:sz="4" w:space="0" w:color="auto"/>
              <w:right w:val="single" w:sz="4" w:space="0" w:color="auto"/>
            </w:tcBorders>
            <w:hideMark/>
          </w:tcPr>
          <w:p w14:paraId="658E1F37" w14:textId="77777777" w:rsidR="00B04A9A" w:rsidRPr="00B04A9A" w:rsidRDefault="00B04A9A" w:rsidP="006A4021">
            <w:pPr>
              <w:pStyle w:val="Nothing"/>
            </w:pPr>
            <w:r w:rsidRPr="00B04A9A">
              <w:rPr>
                <w:rFonts w:ascii="Segoe UI Symbol" w:hAnsi="Segoe UI Symbol" w:cs="Segoe UI Symbol"/>
              </w:rPr>
              <w:t>✔</w:t>
            </w:r>
          </w:p>
        </w:tc>
      </w:tr>
      <w:tr w:rsidR="00B04A9A" w:rsidRPr="00B04A9A" w14:paraId="57441918" w14:textId="77777777" w:rsidTr="00C17669">
        <w:tc>
          <w:tcPr>
            <w:tcW w:w="8364" w:type="dxa"/>
            <w:tcBorders>
              <w:top w:val="single" w:sz="4" w:space="0" w:color="auto"/>
              <w:left w:val="single" w:sz="4" w:space="0" w:color="auto"/>
              <w:bottom w:val="single" w:sz="4" w:space="0" w:color="auto"/>
              <w:right w:val="single" w:sz="4" w:space="0" w:color="auto"/>
            </w:tcBorders>
            <w:hideMark/>
          </w:tcPr>
          <w:p w14:paraId="628FE438" w14:textId="77777777" w:rsidR="00B04A9A" w:rsidRPr="00B04A9A" w:rsidRDefault="00B04A9A" w:rsidP="006A4021">
            <w:pPr>
              <w:pStyle w:val="Nothing"/>
            </w:pPr>
            <w:r w:rsidRPr="00B04A9A">
              <w:t xml:space="preserve">Törlendő </w:t>
            </w:r>
            <w:proofErr w:type="spellStart"/>
            <w:r w:rsidRPr="00B04A9A">
              <w:t>chunk</w:t>
            </w:r>
            <w:proofErr w:type="spellEnd"/>
            <w:r w:rsidRPr="00B04A9A">
              <w:t>-ok visszahelyezése</w:t>
            </w:r>
          </w:p>
        </w:tc>
        <w:tc>
          <w:tcPr>
            <w:tcW w:w="413" w:type="dxa"/>
            <w:tcBorders>
              <w:top w:val="single" w:sz="4" w:space="0" w:color="auto"/>
              <w:left w:val="single" w:sz="4" w:space="0" w:color="auto"/>
              <w:bottom w:val="single" w:sz="4" w:space="0" w:color="auto"/>
              <w:right w:val="single" w:sz="4" w:space="0" w:color="auto"/>
            </w:tcBorders>
            <w:hideMark/>
          </w:tcPr>
          <w:p w14:paraId="45332CA2" w14:textId="77777777" w:rsidR="00B04A9A" w:rsidRPr="00B04A9A" w:rsidRDefault="00B04A9A" w:rsidP="006A4021">
            <w:pPr>
              <w:pStyle w:val="Nothing"/>
            </w:pPr>
            <w:r w:rsidRPr="00B04A9A">
              <w:rPr>
                <w:rFonts w:ascii="Segoe UI Symbol" w:hAnsi="Segoe UI Symbol" w:cs="Segoe UI Symbol"/>
              </w:rPr>
              <w:t>✔</w:t>
            </w:r>
          </w:p>
        </w:tc>
      </w:tr>
      <w:tr w:rsidR="00B04A9A" w:rsidRPr="00B04A9A" w14:paraId="14800954" w14:textId="77777777" w:rsidTr="00C17669">
        <w:tc>
          <w:tcPr>
            <w:tcW w:w="8364" w:type="dxa"/>
            <w:tcBorders>
              <w:top w:val="single" w:sz="4" w:space="0" w:color="auto"/>
              <w:left w:val="single" w:sz="4" w:space="0" w:color="auto"/>
              <w:bottom w:val="single" w:sz="4" w:space="0" w:color="auto"/>
              <w:right w:val="single" w:sz="4" w:space="0" w:color="auto"/>
            </w:tcBorders>
            <w:hideMark/>
          </w:tcPr>
          <w:p w14:paraId="6A838A2E" w14:textId="77777777" w:rsidR="00B04A9A" w:rsidRPr="00B04A9A" w:rsidRDefault="00B04A9A" w:rsidP="006A4021">
            <w:pPr>
              <w:pStyle w:val="Nothing"/>
            </w:pPr>
            <w:r w:rsidRPr="00B04A9A">
              <w:t xml:space="preserve">Létező </w:t>
            </w:r>
            <w:proofErr w:type="spellStart"/>
            <w:r w:rsidRPr="00B04A9A">
              <w:t>chunk</w:t>
            </w:r>
            <w:proofErr w:type="spellEnd"/>
            <w:r w:rsidRPr="00B04A9A">
              <w:t xml:space="preserve">-ok átvizsgálása létrehozandó </w:t>
            </w:r>
            <w:proofErr w:type="spellStart"/>
            <w:r w:rsidRPr="00B04A9A">
              <w:t>chunk</w:t>
            </w:r>
            <w:proofErr w:type="spellEnd"/>
            <w:r w:rsidRPr="00B04A9A">
              <w:t>-okért</w:t>
            </w:r>
          </w:p>
        </w:tc>
        <w:tc>
          <w:tcPr>
            <w:tcW w:w="413" w:type="dxa"/>
            <w:tcBorders>
              <w:top w:val="single" w:sz="4" w:space="0" w:color="auto"/>
              <w:left w:val="single" w:sz="4" w:space="0" w:color="auto"/>
              <w:bottom w:val="single" w:sz="4" w:space="0" w:color="auto"/>
              <w:right w:val="single" w:sz="4" w:space="0" w:color="auto"/>
            </w:tcBorders>
            <w:hideMark/>
          </w:tcPr>
          <w:p w14:paraId="5358E618" w14:textId="77777777" w:rsidR="00B04A9A" w:rsidRPr="00B04A9A" w:rsidRDefault="00B04A9A" w:rsidP="006A4021">
            <w:pPr>
              <w:pStyle w:val="Nothing"/>
            </w:pPr>
            <w:r w:rsidRPr="00B04A9A">
              <w:rPr>
                <w:rFonts w:ascii="Segoe UI Symbol" w:hAnsi="Segoe UI Symbol" w:cs="Segoe UI Symbol"/>
              </w:rPr>
              <w:t>✔</w:t>
            </w:r>
          </w:p>
        </w:tc>
      </w:tr>
      <w:tr w:rsidR="00B04A9A" w:rsidRPr="00B04A9A" w14:paraId="68DA9E1D" w14:textId="77777777" w:rsidTr="00C17669">
        <w:tc>
          <w:tcPr>
            <w:tcW w:w="8364" w:type="dxa"/>
            <w:tcBorders>
              <w:top w:val="single" w:sz="4" w:space="0" w:color="auto"/>
              <w:left w:val="single" w:sz="4" w:space="0" w:color="auto"/>
              <w:bottom w:val="single" w:sz="4" w:space="0" w:color="auto"/>
              <w:right w:val="single" w:sz="4" w:space="0" w:color="auto"/>
            </w:tcBorders>
            <w:hideMark/>
          </w:tcPr>
          <w:p w14:paraId="0EF2907E" w14:textId="77777777" w:rsidR="00B04A9A" w:rsidRPr="00B04A9A" w:rsidRDefault="00B04A9A" w:rsidP="006A4021">
            <w:pPr>
              <w:pStyle w:val="Nothing"/>
            </w:pPr>
            <w:r w:rsidRPr="00B04A9A">
              <w:t xml:space="preserve">Létrehozandó </w:t>
            </w:r>
            <w:proofErr w:type="spellStart"/>
            <w:r w:rsidRPr="00B04A9A">
              <w:t>chunk</w:t>
            </w:r>
            <w:proofErr w:type="spellEnd"/>
            <w:r w:rsidRPr="00B04A9A">
              <w:t>-ok létrehozása</w:t>
            </w:r>
          </w:p>
        </w:tc>
        <w:tc>
          <w:tcPr>
            <w:tcW w:w="413" w:type="dxa"/>
            <w:tcBorders>
              <w:top w:val="single" w:sz="4" w:space="0" w:color="auto"/>
              <w:left w:val="single" w:sz="4" w:space="0" w:color="auto"/>
              <w:bottom w:val="single" w:sz="4" w:space="0" w:color="auto"/>
              <w:right w:val="single" w:sz="4" w:space="0" w:color="auto"/>
            </w:tcBorders>
            <w:hideMark/>
          </w:tcPr>
          <w:p w14:paraId="0A9DF55D" w14:textId="77777777" w:rsidR="00B04A9A" w:rsidRPr="00B04A9A" w:rsidRDefault="00B04A9A" w:rsidP="006A4021">
            <w:pPr>
              <w:pStyle w:val="Nothing"/>
            </w:pPr>
            <w:r w:rsidRPr="00B04A9A">
              <w:rPr>
                <w:rFonts w:ascii="Segoe UI Symbol" w:hAnsi="Segoe UI Symbol" w:cs="Segoe UI Symbol"/>
              </w:rPr>
              <w:t>✖</w:t>
            </w:r>
          </w:p>
        </w:tc>
      </w:tr>
    </w:tbl>
    <w:p w14:paraId="25F0BA9E" w14:textId="2CBBFF6C" w:rsidR="00B04A9A" w:rsidRPr="009017CB" w:rsidRDefault="00C17669" w:rsidP="00C17669">
      <w:pPr>
        <w:pStyle w:val="ListParagraph"/>
        <w:numPr>
          <w:ilvl w:val="0"/>
          <w:numId w:val="6"/>
        </w:numPr>
        <w:jc w:val="center"/>
        <w:rPr>
          <w:rFonts w:cs="Times New Roman"/>
          <w:i/>
          <w:iCs/>
        </w:rPr>
      </w:pPr>
      <w:r w:rsidRPr="009017CB">
        <w:rPr>
          <w:rFonts w:cs="Times New Roman"/>
          <w:i/>
          <w:iCs/>
        </w:rPr>
        <w:t>táblázat Távolság alapú ellenőrzés és pozíció alapú létrehozás</w:t>
      </w:r>
    </w:p>
    <w:p w14:paraId="1F341172" w14:textId="77777777" w:rsidR="00B04A9A" w:rsidRPr="00B04A9A" w:rsidRDefault="00B04A9A" w:rsidP="00E34A0D">
      <w:r w:rsidRPr="00B04A9A">
        <w:t xml:space="preserve">A létrehozandó </w:t>
      </w:r>
      <w:proofErr w:type="spellStart"/>
      <w:r w:rsidRPr="00B04A9A">
        <w:t>chunk</w:t>
      </w:r>
      <w:proofErr w:type="spellEnd"/>
      <w:r w:rsidRPr="00B04A9A">
        <w:t xml:space="preserve">-ok létrehozása egyik módszernél sincs beleszámolva, mivel azon műveletek által generált terhelés el van osztva több képkocka idejére. </w:t>
      </w:r>
    </w:p>
    <w:p w14:paraId="05466225" w14:textId="4DFF5800" w:rsidR="00B04A9A" w:rsidRPr="00B04A9A" w:rsidRDefault="00E50E07" w:rsidP="00E50E07">
      <w:r>
        <w:rPr>
          <w:noProof/>
        </w:rPr>
        <w:lastRenderedPageBreak/>
        <mc:AlternateContent>
          <mc:Choice Requires="wps">
            <w:drawing>
              <wp:anchor distT="0" distB="0" distL="114300" distR="114300" simplePos="0" relativeHeight="251678720" behindDoc="0" locked="0" layoutInCell="1" allowOverlap="1" wp14:anchorId="35C96743" wp14:editId="6A25F9E4">
                <wp:simplePos x="0" y="0"/>
                <wp:positionH relativeFrom="column">
                  <wp:posOffset>46355</wp:posOffset>
                </wp:positionH>
                <wp:positionV relativeFrom="paragraph">
                  <wp:posOffset>3514090</wp:posOffset>
                </wp:positionV>
                <wp:extent cx="5486400" cy="635"/>
                <wp:effectExtent l="0" t="0" r="0" b="0"/>
                <wp:wrapTopAndBottom/>
                <wp:docPr id="1116366887"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29C75F4" w14:textId="7A4CBDC2" w:rsidR="00E50E07" w:rsidRPr="009017CB" w:rsidRDefault="00E50E07" w:rsidP="00E50E07">
                            <w:pPr>
                              <w:pStyle w:val="Caption"/>
                              <w:jc w:val="center"/>
                              <w:rPr>
                                <w:rFonts w:ascii="Times New Roman" w:hAnsi="Times New Roman" w:cs="Times New Roman"/>
                                <w:noProof/>
                              </w:rPr>
                            </w:pPr>
                            <w:r w:rsidRPr="009017CB">
                              <w:rPr>
                                <w:rFonts w:ascii="Times New Roman" w:hAnsi="Times New Roman" w:cs="Times New Roman"/>
                                <w:noProof/>
                              </w:rPr>
                              <w:fldChar w:fldCharType="begin"/>
                            </w:r>
                            <w:r w:rsidRPr="009017CB">
                              <w:rPr>
                                <w:rFonts w:ascii="Times New Roman" w:hAnsi="Times New Roman" w:cs="Times New Roman"/>
                                <w:noProof/>
                              </w:rPr>
                              <w:instrText xml:space="preserve"> SEQ ábra \* ARABIC </w:instrText>
                            </w:r>
                            <w:r w:rsidRPr="009017CB">
                              <w:rPr>
                                <w:rFonts w:ascii="Times New Roman" w:hAnsi="Times New Roman" w:cs="Times New Roman"/>
                                <w:noProof/>
                              </w:rPr>
                              <w:fldChar w:fldCharType="separate"/>
                            </w:r>
                            <w:r w:rsidR="00BD7B34">
                              <w:rPr>
                                <w:rFonts w:ascii="Times New Roman" w:hAnsi="Times New Roman" w:cs="Times New Roman"/>
                                <w:noProof/>
                              </w:rPr>
                              <w:t>21</w:t>
                            </w:r>
                            <w:r w:rsidRPr="009017CB">
                              <w:rPr>
                                <w:rFonts w:ascii="Times New Roman" w:hAnsi="Times New Roman" w:cs="Times New Roman"/>
                                <w:noProof/>
                              </w:rPr>
                              <w:fldChar w:fldCharType="end"/>
                            </w:r>
                            <w:r w:rsidRPr="009017CB">
                              <w:rPr>
                                <w:rFonts w:ascii="Times New Roman" w:hAnsi="Times New Roman" w:cs="Times New Roman"/>
                                <w:noProof/>
                              </w:rPr>
                              <w:t>. ábra Pálya betöltési sebesség</w:t>
                            </w:r>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C96743" id="_x0000_t202" coordsize="21600,21600" o:spt="202" path="m,l,21600r21600,l21600,xe">
                <v:stroke joinstyle="miter"/>
                <v:path gradientshapeok="t" o:connecttype="rect"/>
              </v:shapetype>
              <v:shape id="Text Box 1" o:spid="_x0000_s1026" type="#_x0000_t202" style="position:absolute;left:0;text-align:left;margin-left:3.65pt;margin-top:276.7pt;width:6in;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yaDFQIAADgEAAAOAAAAZHJzL2Uyb0RvYy54bWysU8Fu2zAMvQ/YPwi6L066ti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" stroked="f">
                <v:textbox style="mso-fit-shape-to-text:t" inset="0,0,0,0">
                  <w:txbxContent>
                    <w:p w14:paraId="129C75F4" w14:textId="7A4CBDC2" w:rsidR="00E50E07" w:rsidRPr="009017CB" w:rsidRDefault="00E50E07" w:rsidP="00E50E07">
                      <w:pPr>
                        <w:pStyle w:val="Caption"/>
                        <w:jc w:val="center"/>
                        <w:rPr>
                          <w:rFonts w:ascii="Times New Roman" w:hAnsi="Times New Roman" w:cs="Times New Roman"/>
                          <w:noProof/>
                        </w:rPr>
                      </w:pPr>
                      <w:r w:rsidRPr="009017CB">
                        <w:rPr>
                          <w:rFonts w:ascii="Times New Roman" w:hAnsi="Times New Roman" w:cs="Times New Roman"/>
                          <w:noProof/>
                        </w:rPr>
                        <w:fldChar w:fldCharType="begin"/>
                      </w:r>
                      <w:r w:rsidRPr="009017CB">
                        <w:rPr>
                          <w:rFonts w:ascii="Times New Roman" w:hAnsi="Times New Roman" w:cs="Times New Roman"/>
                          <w:noProof/>
                        </w:rPr>
                        <w:instrText xml:space="preserve"> SEQ ábra \* ARABIC </w:instrText>
                      </w:r>
                      <w:r w:rsidRPr="009017CB">
                        <w:rPr>
                          <w:rFonts w:ascii="Times New Roman" w:hAnsi="Times New Roman" w:cs="Times New Roman"/>
                          <w:noProof/>
                        </w:rPr>
                        <w:fldChar w:fldCharType="separate"/>
                      </w:r>
                      <w:r w:rsidR="00BD7B34">
                        <w:rPr>
                          <w:rFonts w:ascii="Times New Roman" w:hAnsi="Times New Roman" w:cs="Times New Roman"/>
                          <w:noProof/>
                        </w:rPr>
                        <w:t>21</w:t>
                      </w:r>
                      <w:r w:rsidRPr="009017CB">
                        <w:rPr>
                          <w:rFonts w:ascii="Times New Roman" w:hAnsi="Times New Roman" w:cs="Times New Roman"/>
                          <w:noProof/>
                        </w:rPr>
                        <w:fldChar w:fldCharType="end"/>
                      </w:r>
                      <w:r w:rsidRPr="009017CB">
                        <w:rPr>
                          <w:rFonts w:ascii="Times New Roman" w:hAnsi="Times New Roman" w:cs="Times New Roman"/>
                          <w:noProof/>
                        </w:rPr>
                        <w:t>. ábra Pálya betöltési sebesség</w:t>
                      </w:r>
                      <w:r w:rsidR="00FC27C4" w:rsidRPr="009017CB">
                        <w:rPr>
                          <w:rFonts w:ascii="Times New Roman" w:hAnsi="Times New Roman" w:cs="Times New Roman"/>
                        </w:rPr>
                        <w:t xml:space="preserve"> </w:t>
                      </w:r>
                      <w:r w:rsidR="00FC27C4" w:rsidRPr="009017CB">
                        <w:rPr>
                          <w:rFonts w:ascii="Times New Roman" w:hAnsi="Times New Roman" w:cs="Times New Roman"/>
                        </w:rPr>
                        <w:br/>
                        <w:t>Forrás: Saját ábra</w:t>
                      </w:r>
                    </w:p>
                  </w:txbxContent>
                </v:textbox>
                <w10:wrap type="topAndBottom"/>
              </v:shape>
            </w:pict>
          </mc:Fallback>
        </mc:AlternateContent>
      </w:r>
      <w:r w:rsidR="00B04A9A" w:rsidRPr="00B04A9A">
        <w:rPr>
          <w:noProof/>
        </w:rPr>
        <w:drawing>
          <wp:anchor distT="0" distB="0" distL="114300" distR="114300" simplePos="0" relativeHeight="251663360" behindDoc="0" locked="0" layoutInCell="1" allowOverlap="1" wp14:anchorId="6CB23699" wp14:editId="3174D503">
            <wp:simplePos x="0" y="0"/>
            <wp:positionH relativeFrom="margin">
              <wp:align>center</wp:align>
            </wp:positionH>
            <wp:positionV relativeFrom="paragraph">
              <wp:posOffset>256540</wp:posOffset>
            </wp:positionV>
            <wp:extent cx="5486400" cy="3200400"/>
            <wp:effectExtent l="0" t="0" r="0" b="0"/>
            <wp:wrapTopAndBottom/>
            <wp:docPr id="9390841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p>
    <w:p w14:paraId="782FCCB3" w14:textId="77777777" w:rsidR="00B04A9A" w:rsidRPr="00B04A9A" w:rsidRDefault="00B04A9A" w:rsidP="00E34A0D">
      <w:r w:rsidRPr="00B04A9A">
        <w:t xml:space="preserve">A grafikonon látható, hogy az optimális távolságnak számító 15-16 </w:t>
      </w:r>
      <w:proofErr w:type="spellStart"/>
      <w:r w:rsidRPr="00B04A9A">
        <w:t>chunk</w:t>
      </w:r>
      <w:proofErr w:type="spellEnd"/>
      <w:r w:rsidRPr="00B04A9A">
        <w:t>-os távolságon az alábbi sorrend áll fent:</w:t>
      </w:r>
    </w:p>
    <w:p w14:paraId="5CCCF61F" w14:textId="77777777" w:rsidR="00B04A9A" w:rsidRPr="00B04A9A" w:rsidRDefault="00B04A9A" w:rsidP="00E34A0D">
      <w:pPr>
        <w:pStyle w:val="ListParagraph"/>
        <w:numPr>
          <w:ilvl w:val="0"/>
          <w:numId w:val="16"/>
        </w:numPr>
      </w:pPr>
      <w:r w:rsidRPr="00B04A9A">
        <w:t>Memória struktúra alapú rendszer</w:t>
      </w:r>
    </w:p>
    <w:p w14:paraId="3E0AF048" w14:textId="77777777" w:rsidR="00B04A9A" w:rsidRPr="00B04A9A" w:rsidRDefault="00B04A9A" w:rsidP="00E34A0D">
      <w:pPr>
        <w:pStyle w:val="ListParagraph"/>
        <w:numPr>
          <w:ilvl w:val="0"/>
          <w:numId w:val="16"/>
        </w:numPr>
      </w:pPr>
      <w:r w:rsidRPr="00B04A9A">
        <w:t xml:space="preserve">Távolság alapú ellenőrzés és pozíció alapú létrehozás </w:t>
      </w:r>
    </w:p>
    <w:p w14:paraId="44B0DF03" w14:textId="77777777" w:rsidR="00B04A9A" w:rsidRPr="00B04A9A" w:rsidRDefault="00B04A9A" w:rsidP="00E34A0D">
      <w:pPr>
        <w:pStyle w:val="ListParagraph"/>
        <w:numPr>
          <w:ilvl w:val="0"/>
          <w:numId w:val="16"/>
        </w:numPr>
      </w:pPr>
      <w:r w:rsidRPr="00B04A9A">
        <w:t>Pozíció alapú ellenőrzés és létrehozás</w:t>
      </w:r>
    </w:p>
    <w:p w14:paraId="50683C4C" w14:textId="77777777" w:rsidR="00B04A9A" w:rsidRPr="00B04A9A" w:rsidRDefault="00B04A9A" w:rsidP="00E34A0D">
      <w:r w:rsidRPr="00B04A9A">
        <w:t>Ez annak köszönhető, hogy a memóriában adatokat másolni egy kifejezetten gyors művelet. Mindössze 2 instrukcióra van szüksége a számítógépnek a művelet elvégzésére. Assembly-ben ez például egy LOAD instrukció, amely betölti az adott címet egy regiszterbe és egy STORE instrukció, amely a regiszter értékét eltárolja az adott címen.</w:t>
      </w:r>
    </w:p>
    <w:p w14:paraId="49DE1104" w14:textId="77777777" w:rsidR="00B04A9A" w:rsidRPr="00B04A9A" w:rsidRDefault="00B04A9A" w:rsidP="00E34A0D">
      <w:r w:rsidRPr="00B04A9A">
        <w:t xml:space="preserve">Ezen műveletek egész tömbön való elvégzése után nem szükséges keresést végrehajtani, hiszen a memóriában az adott pozícióban mindig megfelelő érték van jelen. </w:t>
      </w:r>
    </w:p>
    <w:p w14:paraId="673FA563" w14:textId="77777777" w:rsidR="00B04A9A" w:rsidRPr="00B04A9A" w:rsidRDefault="00B04A9A" w:rsidP="00E34A0D">
      <w:r w:rsidRPr="00B04A9A">
        <w:t>A távolság alapú ellenőrzés és pozíció alapú létrehozás módszere második helyen áll, mivel a mai CPU-k már képesek egy instrukcióval gyököt vonni, amely a vektor alapú távolságszámításnak egy fontos eleme. Ezek után viszont egy n*m súlyú keresést végre kell hajtani, ami eléggé lelassítja a folyamatot.</w:t>
      </w:r>
    </w:p>
    <w:p w14:paraId="0FB8A621" w14:textId="77777777" w:rsidR="00B04A9A" w:rsidRPr="00B04A9A" w:rsidRDefault="00B04A9A" w:rsidP="00E34A0D">
      <w:r w:rsidRPr="00B04A9A">
        <w:lastRenderedPageBreak/>
        <w:t xml:space="preserve">A Pozíció alapú ellenőrzés és létrehozás módszere kettő n*m súlyú keresést kell, hogy végrehajtson, ezért ez a leglassabb a három közül. </w:t>
      </w:r>
    </w:p>
    <w:p w14:paraId="39C9E754" w14:textId="338E16A8" w:rsidR="00B04A9A" w:rsidRPr="00B04A9A" w:rsidRDefault="00B04A9A" w:rsidP="00E34A0D">
      <w:r w:rsidRPr="00B04A9A">
        <w:t xml:space="preserve">Bár a leggyorsabb módszerrel is csak átlagban </w:t>
      </w:r>
      <w:r w:rsidR="00072952">
        <w:t xml:space="preserve">kicsit több mint </w:t>
      </w:r>
      <w:r w:rsidRPr="00B04A9A">
        <w:t>1 milliszekundumot nyerünk</w:t>
      </w:r>
      <w:r w:rsidR="00420C94">
        <w:t xml:space="preserve"> optimális látótávolság</w:t>
      </w:r>
      <w:r w:rsidR="00F84C25">
        <w:t xml:space="preserve"> mellett</w:t>
      </w:r>
      <w:r w:rsidRPr="00B04A9A">
        <w:t>, ez még mindig nagyon jó arány, hiszen mindössze csak 16 milliszekundum áll rendelkezésre 1 képkocka alatt.</w:t>
      </w:r>
    </w:p>
    <w:p w14:paraId="297B2DBF" w14:textId="41BA81B9" w:rsidR="00FA36E3" w:rsidRDefault="00B04A9A" w:rsidP="00FA36E3">
      <w:pPr>
        <w:pStyle w:val="Heading2"/>
      </w:pPr>
      <w:bookmarkStart w:id="133" w:name="_Toc179380891"/>
      <w:bookmarkStart w:id="134" w:name="_Toc183046182"/>
      <w:r w:rsidRPr="00B04A9A">
        <w:t>Teszt</w:t>
      </w:r>
      <w:bookmarkEnd w:id="133"/>
      <w:r w:rsidR="00FA36E3">
        <w:t>ek</w:t>
      </w:r>
      <w:bookmarkEnd w:id="134"/>
    </w:p>
    <w:p w14:paraId="08D1BEFA" w14:textId="3B55AB68" w:rsidR="00FA36E3" w:rsidRDefault="00FA36E3" w:rsidP="00FA36E3">
      <w:r>
        <w:t xml:space="preserve">A tesztek a </w:t>
      </w:r>
      <w:proofErr w:type="spellStart"/>
      <w:r>
        <w:t>Marching</w:t>
      </w:r>
      <w:proofErr w:type="spellEnd"/>
      <w:r>
        <w:t xml:space="preserve"> </w:t>
      </w:r>
      <w:proofErr w:type="spellStart"/>
      <w:r>
        <w:t>Cubes</w:t>
      </w:r>
      <w:proofErr w:type="spellEnd"/>
      <w:r>
        <w:t xml:space="preserve"> algoritmus és a </w:t>
      </w:r>
      <w:proofErr w:type="spellStart"/>
      <w:r>
        <w:t>Perlin</w:t>
      </w:r>
      <w:proofErr w:type="spellEnd"/>
      <w:r>
        <w:t xml:space="preserve"> </w:t>
      </w:r>
      <w:proofErr w:type="spellStart"/>
      <w:r>
        <w:t>Noise</w:t>
      </w:r>
      <w:proofErr w:type="spellEnd"/>
      <w:r>
        <w:t xml:space="preserve"> alap</w:t>
      </w:r>
      <w:r w:rsidR="00C51D27">
        <w:t>ú</w:t>
      </w:r>
      <w:r>
        <w:t xml:space="preserve"> zajgenerátor együttműködésére és az előállított alakzatok tulajdonságaira </w:t>
      </w:r>
      <w:proofErr w:type="spellStart"/>
      <w:r>
        <w:t>fúkuszálnak</w:t>
      </w:r>
      <w:proofErr w:type="spellEnd"/>
      <w:r>
        <w:t xml:space="preserve">. Ezek a tulajdonságok viszont matematikailag nagyon összetettek, ebből következően az előállított adathalmazt nem lehetséges automatikus módszerekkel ellenőrizni anélkül, hogy az implementált algoritmusoknál bonyolultabb módszereket ne alkalmazzunk. </w:t>
      </w:r>
    </w:p>
    <w:p w14:paraId="4E402630" w14:textId="4160D63D" w:rsidR="00FA36E3" w:rsidRDefault="00FA36E3" w:rsidP="00FA36E3">
      <w:r>
        <w:t xml:space="preserve">Ennek megoldására vizuális tesztek állnak rendelkezésre, amelyek különböző szempontok alapján tudják értékelni a kimenetet és indikációt adnak arra, hogy </w:t>
      </w:r>
      <w:r w:rsidR="00C51D27">
        <w:t xml:space="preserve">milyen </w:t>
      </w:r>
      <w:r>
        <w:t>hibajelenség</w:t>
      </w:r>
      <w:r w:rsidR="00C51D27">
        <w:t xml:space="preserve"> áll fenn</w:t>
      </w:r>
      <w:r>
        <w:t>.</w:t>
      </w:r>
    </w:p>
    <w:p w14:paraId="50AB0BEE" w14:textId="0E083547" w:rsidR="00FA36E3" w:rsidRDefault="00FA36E3" w:rsidP="00FA36E3">
      <w:pPr>
        <w:pStyle w:val="Heading3"/>
      </w:pPr>
      <w:bookmarkStart w:id="135" w:name="_Toc183046183"/>
      <w:proofErr w:type="spellStart"/>
      <w:r>
        <w:t>Chunk</w:t>
      </w:r>
      <w:proofErr w:type="spellEnd"/>
      <w:r>
        <w:t xml:space="preserve"> csatlakozási hiba</w:t>
      </w:r>
      <w:bookmarkEnd w:id="135"/>
    </w:p>
    <w:p w14:paraId="6A3EF508" w14:textId="7F36C6D8" w:rsidR="00FA36E3" w:rsidRDefault="00FA36E3" w:rsidP="00FA36E3">
      <w:pPr>
        <w:pStyle w:val="BodyText"/>
      </w:pPr>
      <w:r>
        <w:t xml:space="preserve">Minden </w:t>
      </w:r>
      <w:proofErr w:type="spellStart"/>
      <w:r>
        <w:t>chunk</w:t>
      </w:r>
      <w:proofErr w:type="spellEnd"/>
      <w:r>
        <w:t xml:space="preserve"> külön tárolja a saját adathalmazát, de ahhoz, hogy kettő </w:t>
      </w:r>
      <w:proofErr w:type="spellStart"/>
      <w:r>
        <w:t>chunk</w:t>
      </w:r>
      <w:proofErr w:type="spellEnd"/>
      <w:r>
        <w:t xml:space="preserve"> között ne legyen rés, a szomszédos </w:t>
      </w:r>
      <w:proofErr w:type="spellStart"/>
      <w:r>
        <w:t>chunk</w:t>
      </w:r>
      <w:proofErr w:type="spellEnd"/>
      <w:r>
        <w:t xml:space="preserve">-ok adathalmazával átfedésben kell, hogy legyen. Ez az átfedés is a procedurálisan generált zaj része. Matematikai hiba miatt lehet túl </w:t>
      </w:r>
      <w:r w:rsidR="005D3840">
        <w:t>n</w:t>
      </w:r>
      <w:r>
        <w:t xml:space="preserve">agy, vagy túl kicsi. </w:t>
      </w:r>
      <w:r w:rsidR="005D3840">
        <w:t>A megfelelő átfedés pontosan 1.</w:t>
      </w:r>
    </w:p>
    <w:p w14:paraId="5FE6E9B0" w14:textId="6175D405" w:rsidR="00601E5C" w:rsidRDefault="00601E5C" w:rsidP="00FA36E3">
      <w:pPr>
        <w:pStyle w:val="BodyText"/>
      </w:pPr>
    </w:p>
    <w:p w14:paraId="07C25602" w14:textId="08B53293" w:rsidR="005D3840" w:rsidRDefault="00601E5C" w:rsidP="00FA36E3">
      <w:pPr>
        <w:pStyle w:val="BodyText"/>
      </w:pPr>
      <w:r>
        <w:rPr>
          <w:noProof/>
        </w:rPr>
        <w:lastRenderedPageBreak/>
        <mc:AlternateContent>
          <mc:Choice Requires="wps">
            <w:drawing>
              <wp:anchor distT="0" distB="0" distL="114300" distR="114300" simplePos="0" relativeHeight="251681792" behindDoc="0" locked="0" layoutInCell="1" allowOverlap="1" wp14:anchorId="4D05EDCF" wp14:editId="7E669D1E">
                <wp:simplePos x="0" y="0"/>
                <wp:positionH relativeFrom="column">
                  <wp:posOffset>687070</wp:posOffset>
                </wp:positionH>
                <wp:positionV relativeFrom="paragraph">
                  <wp:posOffset>2835275</wp:posOffset>
                </wp:positionV>
                <wp:extent cx="4105275" cy="635"/>
                <wp:effectExtent l="0" t="0" r="0" b="0"/>
                <wp:wrapTopAndBottom/>
                <wp:docPr id="1850198750" name="Text Box 1"/>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6B4EF8EE" w14:textId="5432D3A1" w:rsidR="00601E5C" w:rsidRPr="00CD392D" w:rsidRDefault="00601E5C" w:rsidP="00601E5C">
                            <w:pPr>
                              <w:pStyle w:val="Caption"/>
                              <w:jc w:val="center"/>
                              <w:rPr>
                                <w:rFonts w:ascii="Times New Roman" w:hAnsi="Times New Roman"/>
                                <w:noProof/>
                                <w14:ligatures w14:val="none"/>
                              </w:rPr>
                            </w:pPr>
                            <w:r>
                              <w:rPr>
                                <w:noProof/>
                                <w14:ligatures w14:val="none"/>
                              </w:rPr>
                              <w:fldChar w:fldCharType="begin"/>
                            </w:r>
                            <w:r>
                              <w:rPr>
                                <w:noProof/>
                                <w14:ligatures w14:val="none"/>
                              </w:rPr>
                              <w:instrText xml:space="preserve"> SEQ ábra \* ARABIC </w:instrText>
                            </w:r>
                            <w:r>
                              <w:rPr>
                                <w:noProof/>
                                <w14:ligatures w14:val="none"/>
                              </w:rPr>
                              <w:fldChar w:fldCharType="separate"/>
                            </w:r>
                            <w:r w:rsidR="00BD7B34">
                              <w:rPr>
                                <w:rFonts w:hint="eastAsia"/>
                                <w:noProof/>
                                <w14:ligatures w14:val="none"/>
                              </w:rPr>
                              <w:t>22</w:t>
                            </w:r>
                            <w:r>
                              <w:rPr>
                                <w:noProof/>
                                <w14:ligatures w14:val="none"/>
                              </w:rPr>
                              <w:fldChar w:fldCharType="end"/>
                            </w:r>
                            <w:r>
                              <w:t xml:space="preserve">. ábra </w:t>
                            </w:r>
                            <w:proofErr w:type="spellStart"/>
                            <w:r>
                              <w:t>Chunk</w:t>
                            </w:r>
                            <w:proofErr w:type="spellEnd"/>
                            <w:r>
                              <w:t xml:space="preserve"> csatlakozási hibák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5EDCF" id="_x0000_s1027" type="#_x0000_t202" style="position:absolute;left:0;text-align:left;margin-left:54.1pt;margin-top:223.25pt;width:32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tsGQIAAD8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5Pk/Fs+nnGmaTYzcdZ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" stroked="f">
                <v:textbox style="mso-fit-shape-to-text:t" inset="0,0,0,0">
                  <w:txbxContent>
                    <w:p w14:paraId="6B4EF8EE" w14:textId="5432D3A1" w:rsidR="00601E5C" w:rsidRPr="00CD392D" w:rsidRDefault="00601E5C" w:rsidP="00601E5C">
                      <w:pPr>
                        <w:pStyle w:val="Caption"/>
                        <w:jc w:val="center"/>
                        <w:rPr>
                          <w:rFonts w:ascii="Times New Roman" w:hAnsi="Times New Roman"/>
                          <w:noProof/>
                          <w14:ligatures w14:val="none"/>
                        </w:rPr>
                      </w:pPr>
                      <w:r>
                        <w:rPr>
                          <w:noProof/>
                          <w14:ligatures w14:val="none"/>
                        </w:rPr>
                        <w:fldChar w:fldCharType="begin"/>
                      </w:r>
                      <w:r>
                        <w:rPr>
                          <w:noProof/>
                          <w14:ligatures w14:val="none"/>
                        </w:rPr>
                        <w:instrText xml:space="preserve"> SEQ ábra \* ARABIC </w:instrText>
                      </w:r>
                      <w:r>
                        <w:rPr>
                          <w:noProof/>
                          <w14:ligatures w14:val="none"/>
                        </w:rPr>
                        <w:fldChar w:fldCharType="separate"/>
                      </w:r>
                      <w:r w:rsidR="00BD7B34">
                        <w:rPr>
                          <w:rFonts w:hint="eastAsia"/>
                          <w:noProof/>
                          <w14:ligatures w14:val="none"/>
                        </w:rPr>
                        <w:t>22</w:t>
                      </w:r>
                      <w:r>
                        <w:rPr>
                          <w:noProof/>
                          <w14:ligatures w14:val="none"/>
                        </w:rPr>
                        <w:fldChar w:fldCharType="end"/>
                      </w:r>
                      <w:r>
                        <w:t xml:space="preserve">. ábra </w:t>
                      </w:r>
                      <w:proofErr w:type="spellStart"/>
                      <w:r>
                        <w:t>Chunk</w:t>
                      </w:r>
                      <w:proofErr w:type="spellEnd"/>
                      <w:r>
                        <w:t xml:space="preserve"> csatlakozási hibák</w:t>
                      </w:r>
                    </w:p>
                  </w:txbxContent>
                </v:textbox>
                <w10:wrap type="topAndBottom"/>
              </v:shape>
            </w:pict>
          </mc:Fallback>
        </mc:AlternateContent>
      </w:r>
      <w:r>
        <w:rPr>
          <w:noProof/>
          <w14:ligatures w14:val="none"/>
        </w:rPr>
        <w:drawing>
          <wp:anchor distT="0" distB="0" distL="114300" distR="114300" simplePos="0" relativeHeight="251679744" behindDoc="0" locked="0" layoutInCell="1" allowOverlap="1" wp14:anchorId="3AED67EC" wp14:editId="70E4905E">
            <wp:simplePos x="0" y="0"/>
            <wp:positionH relativeFrom="margin">
              <wp:posOffset>687070</wp:posOffset>
            </wp:positionH>
            <wp:positionV relativeFrom="paragraph">
              <wp:posOffset>36195</wp:posOffset>
            </wp:positionV>
            <wp:extent cx="4105275" cy="2741930"/>
            <wp:effectExtent l="0" t="0" r="9525" b="1270"/>
            <wp:wrapTopAndBottom/>
            <wp:docPr id="1765256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56248" name="Picture 1765256248"/>
                    <pic:cNvPicPr/>
                  </pic:nvPicPr>
                  <pic:blipFill>
                    <a:blip r:embed="rId31">
                      <a:extLst>
                        <a:ext uri="{28A0092B-C50C-407E-A947-70E740481C1C}">
                          <a14:useLocalDpi xmlns:a14="http://schemas.microsoft.com/office/drawing/2010/main" val="0"/>
                        </a:ext>
                      </a:extLst>
                    </a:blip>
                    <a:stretch>
                      <a:fillRect/>
                    </a:stretch>
                  </pic:blipFill>
                  <pic:spPr>
                    <a:xfrm>
                      <a:off x="0" y="0"/>
                      <a:ext cx="4105275" cy="2741930"/>
                    </a:xfrm>
                    <a:prstGeom prst="rect">
                      <a:avLst/>
                    </a:prstGeom>
                  </pic:spPr>
                </pic:pic>
              </a:graphicData>
            </a:graphic>
            <wp14:sizeRelH relativeFrom="margin">
              <wp14:pctWidth>0</wp14:pctWidth>
            </wp14:sizeRelH>
            <wp14:sizeRelV relativeFrom="margin">
              <wp14:pctHeight>0</wp14:pctHeight>
            </wp14:sizeRelV>
          </wp:anchor>
        </w:drawing>
      </w:r>
      <w:r w:rsidR="005D3840">
        <w:t xml:space="preserve">Abban az esetben, hogyha két </w:t>
      </w:r>
      <w:proofErr w:type="spellStart"/>
      <w:r w:rsidR="005D3840">
        <w:t>chunk</w:t>
      </w:r>
      <w:proofErr w:type="spellEnd"/>
      <w:r w:rsidR="005D3840">
        <w:t xml:space="preserve"> találkozásánál a talaj magasságát követő, folytonos, de a két </w:t>
      </w:r>
      <w:proofErr w:type="spellStart"/>
      <w:r w:rsidR="005D3840">
        <w:t>chunk</w:t>
      </w:r>
      <w:proofErr w:type="spellEnd"/>
      <w:r w:rsidR="005D3840">
        <w:t xml:space="preserve"> pozíciója által megadott tengelyen mindig vízszintes az összeköttetés, akkor az átfedés 2.</w:t>
      </w:r>
      <w:r>
        <w:t xml:space="preserve"> Ezt reprezentálja 2 dimenziósan az A eset.</w:t>
      </w:r>
    </w:p>
    <w:p w14:paraId="51E671D9" w14:textId="23FBBFD1" w:rsidR="005D3840" w:rsidRDefault="005D3840" w:rsidP="00FA36E3">
      <w:pPr>
        <w:pStyle w:val="BodyText"/>
      </w:pPr>
      <w:r>
        <w:t xml:space="preserve">Abban az esetben, ha a két </w:t>
      </w:r>
      <w:proofErr w:type="spellStart"/>
      <w:r>
        <w:t>chunk</w:t>
      </w:r>
      <w:proofErr w:type="spellEnd"/>
      <w:r>
        <w:t xml:space="preserve"> között vizuális rés van, akkor átfedés vagy 0, vagy 2-nél nagyobb</w:t>
      </w:r>
      <w:r w:rsidR="00601E5C">
        <w:t xml:space="preserve">, mert ebben az esetben az értékek nem találkoznak egymással. Ezt reprezentálja a B eset. </w:t>
      </w:r>
    </w:p>
    <w:p w14:paraId="0B2D5616" w14:textId="3265F828" w:rsidR="005D3840" w:rsidRPr="00FA36E3" w:rsidRDefault="005D3840" w:rsidP="00FA36E3">
      <w:pPr>
        <w:pStyle w:val="BodyText"/>
      </w:pPr>
      <w:r>
        <w:t xml:space="preserve">Csak akkor megfelelő az átfedés, ha a kettő </w:t>
      </w:r>
      <w:proofErr w:type="spellStart"/>
      <w:r>
        <w:t>chunk</w:t>
      </w:r>
      <w:proofErr w:type="spellEnd"/>
      <w:r>
        <w:t xml:space="preserve"> folytonosan, ismétlődés nélkül találkozik.</w:t>
      </w:r>
      <w:r w:rsidR="00601E5C">
        <w:t xml:space="preserve"> Ezt reprezentálja a C eset, ahol a kettő </w:t>
      </w:r>
      <w:proofErr w:type="spellStart"/>
      <w:r w:rsidR="00601E5C">
        <w:t>chunk</w:t>
      </w:r>
      <w:proofErr w:type="spellEnd"/>
      <w:r w:rsidR="00601E5C">
        <w:t xml:space="preserve"> találkozásánál pontosan 1 érték van jelen mindkét adathalmazban.</w:t>
      </w:r>
    </w:p>
    <w:p w14:paraId="0875DC16" w14:textId="3FFCB3F0" w:rsidR="00FA36E3" w:rsidRDefault="00FA36E3" w:rsidP="00FA36E3">
      <w:pPr>
        <w:pStyle w:val="Heading3"/>
      </w:pPr>
      <w:bookmarkStart w:id="136" w:name="_Toc183046184"/>
      <w:proofErr w:type="spellStart"/>
      <w:r>
        <w:t>Chunkon</w:t>
      </w:r>
      <w:proofErr w:type="spellEnd"/>
      <w:r>
        <w:t xml:space="preserve"> belüli hiba</w:t>
      </w:r>
      <w:bookmarkEnd w:id="136"/>
    </w:p>
    <w:p w14:paraId="4520F759" w14:textId="66670855" w:rsidR="00601E5C" w:rsidRDefault="00601E5C" w:rsidP="00601E5C">
      <w:pPr>
        <w:pStyle w:val="BodyText"/>
      </w:pPr>
      <w:r>
        <w:t xml:space="preserve">Abban az esetben, hogyha egy </w:t>
      </w:r>
      <w:proofErr w:type="spellStart"/>
      <w:r>
        <w:t>chunk-on</w:t>
      </w:r>
      <w:proofErr w:type="spellEnd"/>
      <w:r>
        <w:t xml:space="preserve"> belül folytonossági hiba található, amely nagyvalószínűséggel lyuk, akkor a </w:t>
      </w:r>
      <w:proofErr w:type="spellStart"/>
      <w:r>
        <w:t>Marching</w:t>
      </w:r>
      <w:proofErr w:type="spellEnd"/>
      <w:r>
        <w:t xml:space="preserve"> </w:t>
      </w:r>
      <w:proofErr w:type="spellStart"/>
      <w:r>
        <w:t>Cubes</w:t>
      </w:r>
      <w:proofErr w:type="spellEnd"/>
      <w:r>
        <w:t xml:space="preserve"> algoritmus implementációjában keresendő a hiba. Sajnos ez a hibajelenség nem segít behatárolni a pontos problémát.</w:t>
      </w:r>
    </w:p>
    <w:p w14:paraId="72336E61" w14:textId="77777777" w:rsidR="00601E5C" w:rsidRDefault="00601E5C" w:rsidP="00601E5C">
      <w:pPr>
        <w:pStyle w:val="BodyText"/>
        <w:keepNext/>
        <w:jc w:val="center"/>
      </w:pPr>
      <w:r>
        <w:rPr>
          <w:noProof/>
          <w14:ligatures w14:val="none"/>
        </w:rPr>
        <w:lastRenderedPageBreak/>
        <w:drawing>
          <wp:inline distT="0" distB="0" distL="0" distR="0" wp14:anchorId="65E6B90A" wp14:editId="346ED3AC">
            <wp:extent cx="3752850" cy="2936240"/>
            <wp:effectExtent l="0" t="0" r="0" b="0"/>
            <wp:docPr id="8703386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38635" name="Picture 8703386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52850" cy="2936240"/>
                    </a:xfrm>
                    <a:prstGeom prst="rect">
                      <a:avLst/>
                    </a:prstGeom>
                  </pic:spPr>
                </pic:pic>
              </a:graphicData>
            </a:graphic>
          </wp:inline>
        </w:drawing>
      </w:r>
    </w:p>
    <w:p w14:paraId="646CA49F" w14:textId="7BDF4DC6" w:rsidR="00601E5C" w:rsidRPr="00601E5C" w:rsidRDefault="00BD7B34" w:rsidP="00601E5C">
      <w:pPr>
        <w:pStyle w:val="Caption"/>
        <w:jc w:val="center"/>
        <w:rPr>
          <w:rFonts w:hint="eastAsia"/>
        </w:rPr>
      </w:pPr>
      <w:fldSimple w:instr=" SEQ ábra \* ARABIC ">
        <w:r>
          <w:rPr>
            <w:rFonts w:hint="eastAsia"/>
            <w:noProof/>
          </w:rPr>
          <w:t>23</w:t>
        </w:r>
      </w:fldSimple>
      <w:r w:rsidR="00601E5C">
        <w:t xml:space="preserve">. ábra </w:t>
      </w:r>
      <w:proofErr w:type="spellStart"/>
      <w:r w:rsidR="00601E5C">
        <w:t>Chunk-on</w:t>
      </w:r>
      <w:proofErr w:type="spellEnd"/>
      <w:r w:rsidR="00601E5C">
        <w:t xml:space="preserve"> belüli hiba</w:t>
      </w:r>
    </w:p>
    <w:p w14:paraId="47144CF1" w14:textId="5B3F124B" w:rsidR="00FA36E3" w:rsidRDefault="00564321" w:rsidP="00FA36E3">
      <w:pPr>
        <w:pStyle w:val="Heading3"/>
      </w:pPr>
      <w:bookmarkStart w:id="137" w:name="_Toc183046185"/>
      <w:r>
        <w:t>Zaj</w:t>
      </w:r>
      <w:r w:rsidR="00FA36E3">
        <w:t xml:space="preserve"> magasság hiba</w:t>
      </w:r>
      <w:bookmarkEnd w:id="137"/>
    </w:p>
    <w:p w14:paraId="2CCF6F36" w14:textId="45D89E42" w:rsidR="00564321" w:rsidRDefault="00564321" w:rsidP="00564321">
      <w:pPr>
        <w:pStyle w:val="BodyText"/>
      </w:pPr>
      <w:r>
        <w:t xml:space="preserve">Abban az esetben, hogyha hiba nélkül lefut az algoritmus, viszont nem produkál vizuális kimenetet, akkor nagyvalószínűséggel a zaj összes értéke a maximális magasság fölött helyezkedik el. Ebben az esetben a zaj összes vizsgált értéke a felszín szintje alatt van, vagyis azért nem látható a talaj, mert valójában olyan mélyen van a világ, hogy a felszín nem került megjelenítésre.  </w:t>
      </w:r>
    </w:p>
    <w:p w14:paraId="223C35CD" w14:textId="77777777" w:rsidR="00564321" w:rsidRDefault="00564321">
      <w:pPr>
        <w:spacing w:before="0" w:after="0" w:line="240" w:lineRule="auto"/>
        <w:ind w:firstLine="0"/>
        <w:jc w:val="left"/>
      </w:pPr>
      <w:r>
        <w:br w:type="page"/>
      </w:r>
    </w:p>
    <w:p w14:paraId="20CBCF33" w14:textId="77777777" w:rsidR="00564321" w:rsidRPr="00564321" w:rsidRDefault="00564321" w:rsidP="00564321">
      <w:pPr>
        <w:pStyle w:val="BodyText"/>
      </w:pPr>
    </w:p>
    <w:p w14:paraId="6E9D155A" w14:textId="589022B1" w:rsidR="00FA36E3" w:rsidRDefault="00FA36E3" w:rsidP="00FA36E3">
      <w:pPr>
        <w:pStyle w:val="Heading3"/>
      </w:pPr>
      <w:bookmarkStart w:id="138" w:name="_Toc183046186"/>
      <w:r>
        <w:t>Zaj intenzitás hiba</w:t>
      </w:r>
      <w:bookmarkEnd w:id="138"/>
    </w:p>
    <w:p w14:paraId="284FE977" w14:textId="2C2B2B72" w:rsidR="00564321" w:rsidRDefault="00564321" w:rsidP="00564321">
      <w:pPr>
        <w:pStyle w:val="BodyText"/>
      </w:pPr>
      <w:r>
        <w:t>A zaj intenzitása határozza meg, hogy milyen gyorsan változik a magasság adott távolság alatt. Abban az esetben, hogyha a kimenet sok nagyon magas és nagyon alacsony értéket tartalmaz kis területen, akkor az intenzitás túl magas. Az ilyen probléma tüskés megjelenés formájában jelentkezik.</w:t>
      </w:r>
    </w:p>
    <w:p w14:paraId="0D1FA482" w14:textId="77777777" w:rsidR="00564321" w:rsidRDefault="00564321" w:rsidP="00564321">
      <w:pPr>
        <w:pStyle w:val="BodyText"/>
        <w:keepNext/>
        <w:jc w:val="center"/>
      </w:pPr>
      <w:r>
        <w:rPr>
          <w:noProof/>
          <w14:ligatures w14:val="none"/>
        </w:rPr>
        <w:drawing>
          <wp:inline distT="0" distB="0" distL="0" distR="0" wp14:anchorId="2A83BA44" wp14:editId="7F601909">
            <wp:extent cx="3966845" cy="2728595"/>
            <wp:effectExtent l="0" t="0" r="0" b="0"/>
            <wp:docPr id="6759796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9667" name="Picture 67597966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68428" cy="2729684"/>
                    </a:xfrm>
                    <a:prstGeom prst="rect">
                      <a:avLst/>
                    </a:prstGeom>
                  </pic:spPr>
                </pic:pic>
              </a:graphicData>
            </a:graphic>
          </wp:inline>
        </w:drawing>
      </w:r>
    </w:p>
    <w:p w14:paraId="07452E9A" w14:textId="7CA1539D" w:rsidR="00564321" w:rsidRPr="00564321" w:rsidRDefault="00BD7B34" w:rsidP="00564321">
      <w:pPr>
        <w:pStyle w:val="Caption"/>
        <w:jc w:val="center"/>
        <w:rPr>
          <w:rFonts w:hint="eastAsia"/>
        </w:rPr>
      </w:pPr>
      <w:fldSimple w:instr=" SEQ ábra \* ARABIC ">
        <w:r>
          <w:rPr>
            <w:rFonts w:hint="eastAsia"/>
            <w:noProof/>
          </w:rPr>
          <w:t>24</w:t>
        </w:r>
      </w:fldSimple>
      <w:r w:rsidR="00564321">
        <w:t>. ábra Tüskés felszín</w:t>
      </w:r>
    </w:p>
    <w:p w14:paraId="75A04337" w14:textId="69A34D4B" w:rsidR="00564321" w:rsidRDefault="00564321" w:rsidP="003D7E18">
      <w:pPr>
        <w:spacing w:before="0" w:after="0" w:line="240" w:lineRule="auto"/>
        <w:ind w:firstLine="0"/>
        <w:jc w:val="left"/>
      </w:pPr>
      <w:r>
        <w:t>Ellenkező esetben a túl alacsony intenzitás viszon</w:t>
      </w:r>
      <w:r w:rsidR="00167E70">
        <w:t>t lapos megjelenést kölcsönöz a felszínnek.</w:t>
      </w:r>
    </w:p>
    <w:p w14:paraId="61A24E74" w14:textId="77777777" w:rsidR="00167E70" w:rsidRDefault="00167E70" w:rsidP="003D7E18">
      <w:pPr>
        <w:spacing w:before="0" w:after="0" w:line="240" w:lineRule="auto"/>
        <w:ind w:firstLine="0"/>
        <w:jc w:val="left"/>
      </w:pPr>
    </w:p>
    <w:p w14:paraId="237183A7" w14:textId="77777777" w:rsidR="00167E70" w:rsidRDefault="00167E70" w:rsidP="00167E70">
      <w:pPr>
        <w:keepNext/>
        <w:spacing w:before="0" w:after="0" w:line="240" w:lineRule="auto"/>
        <w:ind w:firstLine="0"/>
        <w:jc w:val="center"/>
      </w:pPr>
      <w:r>
        <w:rPr>
          <w:noProof/>
          <w14:ligatures w14:val="none"/>
        </w:rPr>
        <w:drawing>
          <wp:inline distT="0" distB="0" distL="0" distR="0" wp14:anchorId="4DC6E0E0" wp14:editId="75F627C1">
            <wp:extent cx="3904933" cy="2219960"/>
            <wp:effectExtent l="0" t="0" r="635" b="8890"/>
            <wp:docPr id="18682650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65069" name="Picture 186826506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6889" cy="2221072"/>
                    </a:xfrm>
                    <a:prstGeom prst="rect">
                      <a:avLst/>
                    </a:prstGeom>
                  </pic:spPr>
                </pic:pic>
              </a:graphicData>
            </a:graphic>
          </wp:inline>
        </w:drawing>
      </w:r>
    </w:p>
    <w:p w14:paraId="7078AFF7" w14:textId="22F0A771" w:rsidR="00167E70" w:rsidRDefault="00BD7B34" w:rsidP="00167E70">
      <w:pPr>
        <w:pStyle w:val="Caption"/>
        <w:jc w:val="center"/>
        <w:rPr>
          <w:rFonts w:hint="eastAsia"/>
        </w:rPr>
      </w:pPr>
      <w:fldSimple w:instr=" SEQ ábra \* ARABIC ">
        <w:r>
          <w:rPr>
            <w:rFonts w:hint="eastAsia"/>
            <w:noProof/>
          </w:rPr>
          <w:t>25</w:t>
        </w:r>
      </w:fldSimple>
      <w:r w:rsidR="00167E70">
        <w:t>. ábra Lapos felszín</w:t>
      </w:r>
    </w:p>
    <w:p w14:paraId="30DF616D" w14:textId="77777777" w:rsidR="00167E70" w:rsidRDefault="00167E70" w:rsidP="003D7E18">
      <w:pPr>
        <w:spacing w:before="0" w:after="0" w:line="240" w:lineRule="auto"/>
        <w:ind w:firstLine="0"/>
        <w:jc w:val="left"/>
      </w:pPr>
    </w:p>
    <w:p w14:paraId="13B2FCC3" w14:textId="08170179" w:rsidR="00CC5CFD" w:rsidRDefault="003D7E18" w:rsidP="003D7E18">
      <w:pPr>
        <w:spacing w:before="0" w:after="0" w:line="240" w:lineRule="auto"/>
        <w:ind w:firstLine="0"/>
        <w:jc w:val="left"/>
      </w:pPr>
      <w:r>
        <w:br w:type="page"/>
      </w:r>
    </w:p>
    <w:p w14:paraId="5DD6878F" w14:textId="72C03571" w:rsidR="00CC5CFD" w:rsidRDefault="00CC5CFD" w:rsidP="00791E2B">
      <w:pPr>
        <w:pStyle w:val="Heading1"/>
      </w:pPr>
      <w:bookmarkStart w:id="139" w:name="_Toc183046187"/>
      <w:r>
        <w:lastRenderedPageBreak/>
        <w:t>Konklúzió</w:t>
      </w:r>
      <w:bookmarkEnd w:id="139"/>
    </w:p>
    <w:p w14:paraId="1A13827E" w14:textId="3F528A90" w:rsidR="003D7E18" w:rsidRDefault="00CC5CFD" w:rsidP="001D1E28">
      <w:r>
        <w:t xml:space="preserve">Egy hasonló videójáték 3 fő </w:t>
      </w:r>
      <w:proofErr w:type="spellStart"/>
      <w:r>
        <w:t>rétege</w:t>
      </w:r>
      <w:proofErr w:type="spellEnd"/>
      <w:r>
        <w:t xml:space="preserve"> közül ez a dolgozat a játék technikai megvalósításával foglalkozott. A legalsó réteg, a játékmotor már adott volt a </w:t>
      </w:r>
      <w:proofErr w:type="spellStart"/>
      <w:r>
        <w:t>Unity</w:t>
      </w:r>
      <w:proofErr w:type="spellEnd"/>
      <w:r>
        <w:t xml:space="preserve"> által, amely saját fejlesztőkörnyezettel érkezik, nagyban megkönnyítve a munkát. A fölső réteg, a játékélmény megvalósításához már adottak a feltételek a játék </w:t>
      </w:r>
      <w:r w:rsidR="007821D8">
        <w:t>vázának</w:t>
      </w:r>
      <w:r>
        <w:t xml:space="preserve"> kifejlesztése által. Már rendelkezésre áll egy világ, amit meg lehet tölteni tartalommal, de látszik, hogy a tartalom előállítása is legalább annyi időt venne igénybe, mint a játék </w:t>
      </w:r>
      <w:r w:rsidR="007821D8">
        <w:t>vázának</w:t>
      </w:r>
      <w:r>
        <w:t xml:space="preserve"> felépítése. </w:t>
      </w:r>
      <w:r w:rsidR="00B76340">
        <w:t xml:space="preserve">Következő lépésben elő kéne állítani a játék számára egy témát. A téma meghatározása után lehetne foglalkozni a játékelemekkel, majd a grafikai stílussal. A videójáték iparban ezek mind egyedi munkakörök, amelyet grafikusok, történetírók és tervezők töltenek be. Egy jó videójáték akkor születik meg ha a </w:t>
      </w:r>
      <w:r w:rsidR="007821D8">
        <w:t>fejlesztésnek a különböző aspektusai jól össze vannak hangolva és a programozás szinkronban tud haladni a játékélmény megalkotásával. Természetesen nem követelmény, hogy egy játékon egy egész fejlesztőcsapat dolgozzon, hiszen korunk egyik legsikeresebb játékát (</w:t>
      </w:r>
      <w:proofErr w:type="spellStart"/>
      <w:r w:rsidR="007821D8">
        <w:t>Undertale</w:t>
      </w:r>
      <w:proofErr w:type="spellEnd"/>
      <w:r w:rsidR="007821D8">
        <w:t xml:space="preserve">) egy fejlesztő készítette, aki egy személyben volt felelős a programozástól kezdve a történetíráson át a grafikáig. Mindenesetre </w:t>
      </w:r>
      <w:r w:rsidR="00420C94">
        <w:t xml:space="preserve">a fejlesztést folytatni szeretném a jövőben, annak ellenére, hogy mekkora mennyiségű munkára volt szükség ahhoz, hogy egy algoritmusból megjeleníthető pálya </w:t>
      </w:r>
      <w:proofErr w:type="spellStart"/>
      <w:r w:rsidR="00420C94">
        <w:t>szülessen</w:t>
      </w:r>
      <w:proofErr w:type="spellEnd"/>
      <w:r w:rsidR="00420C94">
        <w:t xml:space="preserve"> és hogy még mennyi munkára lenne szükség ahhoz, hogy az a pálya tartalmas is legyen. </w:t>
      </w:r>
    </w:p>
    <w:p w14:paraId="5C9A99D1" w14:textId="77777777" w:rsidR="003D7E18" w:rsidRDefault="003D7E18">
      <w:pPr>
        <w:spacing w:before="0" w:after="0" w:line="240" w:lineRule="auto"/>
        <w:ind w:firstLine="0"/>
        <w:jc w:val="left"/>
      </w:pPr>
      <w:r>
        <w:br w:type="page"/>
      </w:r>
    </w:p>
    <w:p w14:paraId="7113B2D0" w14:textId="5EC78E54" w:rsidR="000A37A1" w:rsidRDefault="000A37A1" w:rsidP="000A37A1">
      <w:pPr>
        <w:pStyle w:val="Heading1"/>
      </w:pPr>
      <w:bookmarkStart w:id="140" w:name="_Toc183046188"/>
      <w:r>
        <w:lastRenderedPageBreak/>
        <w:t>Mellékletek</w:t>
      </w:r>
      <w:bookmarkEnd w:id="140"/>
    </w:p>
    <w:p w14:paraId="5B168F1E" w14:textId="14CBDD4F" w:rsidR="002A62FC" w:rsidRDefault="00644283" w:rsidP="002A62FC">
      <w:r>
        <w:t xml:space="preserve">Az elektronikus melléklet tartalmazza a </w:t>
      </w:r>
      <w:proofErr w:type="spellStart"/>
      <w:r>
        <w:t>Unity</w:t>
      </w:r>
      <w:proofErr w:type="spellEnd"/>
      <w:r>
        <w:t xml:space="preserve"> projektet, amely </w:t>
      </w:r>
      <w:proofErr w:type="spellStart"/>
      <w:r w:rsidRPr="0020787C">
        <w:rPr>
          <w:rFonts w:cs="Times New Roman"/>
          <w:b/>
          <w:bCs/>
        </w:rPr>
        <w:t>Unity</w:t>
      </w:r>
      <w:proofErr w:type="spellEnd"/>
      <w:r w:rsidRPr="0020787C">
        <w:rPr>
          <w:rFonts w:cs="Times New Roman"/>
          <w:b/>
          <w:bCs/>
        </w:rPr>
        <w:t xml:space="preserve"> Editor 2021.3.35f1</w:t>
      </w:r>
      <w:r w:rsidR="002A62FC" w:rsidRPr="00027A94">
        <w:rPr>
          <w:rFonts w:cs="Times New Roman"/>
          <w:i/>
          <w:iCs/>
        </w:rPr>
        <w:t xml:space="preserve"> </w:t>
      </w:r>
      <w:r w:rsidR="002A62FC">
        <w:t>használatával</w:t>
      </w:r>
      <w:r>
        <w:t xml:space="preserve"> megnyitható szerkesztésre. </w:t>
      </w:r>
      <w:r w:rsidR="002A62FC">
        <w:t xml:space="preserve">A projekt a </w:t>
      </w:r>
      <w:proofErr w:type="spellStart"/>
      <w:r w:rsidR="002A62FC" w:rsidRPr="0020787C">
        <w:rPr>
          <w:b/>
          <w:bCs/>
        </w:rPr>
        <w:t>MarchinCubesProjectFinal</w:t>
      </w:r>
      <w:proofErr w:type="spellEnd"/>
      <w:r w:rsidR="002A62FC">
        <w:t xml:space="preserve"> nevű gyökérmappa a tömörített állományban.</w:t>
      </w:r>
    </w:p>
    <w:p w14:paraId="3D298752" w14:textId="375DA5FC" w:rsidR="00027A94" w:rsidRDefault="00644283" w:rsidP="002A62FC">
      <w:r>
        <w:t>A projekt tartalmaz futtatható állományt is</w:t>
      </w:r>
      <w:r w:rsidR="00E96CC1">
        <w:t xml:space="preserve"> az </w:t>
      </w:r>
      <w:proofErr w:type="spellStart"/>
      <w:r w:rsidR="00E96CC1" w:rsidRPr="0020787C">
        <w:rPr>
          <w:b/>
          <w:bCs/>
        </w:rPr>
        <w:t>Assets</w:t>
      </w:r>
      <w:proofErr w:type="spellEnd"/>
      <w:r w:rsidR="00E96CC1" w:rsidRPr="0020787C">
        <w:rPr>
          <w:b/>
          <w:bCs/>
        </w:rPr>
        <w:t>\</w:t>
      </w:r>
      <w:proofErr w:type="spellStart"/>
      <w:r w:rsidR="00E96CC1" w:rsidRPr="0020787C">
        <w:rPr>
          <w:b/>
          <w:bCs/>
        </w:rPr>
        <w:t>Builds</w:t>
      </w:r>
      <w:proofErr w:type="spellEnd"/>
      <w:r w:rsidR="00E96CC1" w:rsidRPr="0020787C">
        <w:rPr>
          <w:b/>
          <w:bCs/>
        </w:rPr>
        <w:t>\</w:t>
      </w:r>
      <w:proofErr w:type="spellStart"/>
      <w:r w:rsidR="00E96CC1" w:rsidRPr="0020787C">
        <w:rPr>
          <w:b/>
          <w:bCs/>
        </w:rPr>
        <w:t>Release</w:t>
      </w:r>
      <w:proofErr w:type="spellEnd"/>
      <w:r w:rsidR="00E96CC1" w:rsidRPr="0020787C">
        <w:rPr>
          <w:b/>
          <w:bCs/>
        </w:rPr>
        <w:t>_</w:t>
      </w:r>
      <w:r w:rsidR="00E96CC1">
        <w:t xml:space="preserve"> mappában </w:t>
      </w:r>
      <w:r w:rsidR="00E96CC1" w:rsidRPr="0020787C">
        <w:rPr>
          <w:b/>
          <w:bCs/>
        </w:rPr>
        <w:t>MarchingCubesProject.exe</w:t>
      </w:r>
      <w:r w:rsidR="00E96CC1">
        <w:t xml:space="preserve"> néven.</w:t>
      </w:r>
    </w:p>
    <w:p w14:paraId="4463C167" w14:textId="0C0A212E" w:rsidR="00CE7692" w:rsidRDefault="0020787C" w:rsidP="00CE7692">
      <w:r>
        <w:t xml:space="preserve">Rendelkezésre áll </w:t>
      </w:r>
      <w:r w:rsidRPr="0020787C">
        <w:rPr>
          <w:b/>
          <w:bCs/>
        </w:rPr>
        <w:t xml:space="preserve">Visual </w:t>
      </w:r>
      <w:proofErr w:type="spellStart"/>
      <w:r w:rsidRPr="0020787C">
        <w:rPr>
          <w:b/>
          <w:bCs/>
        </w:rPr>
        <w:t>Studio</w:t>
      </w:r>
      <w:proofErr w:type="spellEnd"/>
      <w:r w:rsidRPr="0020787C">
        <w:rPr>
          <w:b/>
          <w:bCs/>
        </w:rPr>
        <w:t xml:space="preserve"> </w:t>
      </w:r>
      <w:proofErr w:type="spellStart"/>
      <w:r w:rsidRPr="0020787C">
        <w:rPr>
          <w:b/>
          <w:bCs/>
        </w:rPr>
        <w:t>Solution</w:t>
      </w:r>
      <w:proofErr w:type="spellEnd"/>
      <w:r>
        <w:t xml:space="preserve"> a projekt gyökerében. </w:t>
      </w:r>
      <w:r w:rsidRPr="0020787C">
        <w:t xml:space="preserve">A dolgozatban említett forráskódok az </w:t>
      </w:r>
      <w:proofErr w:type="spellStart"/>
      <w:r w:rsidRPr="0020787C">
        <w:rPr>
          <w:b/>
          <w:bCs/>
        </w:rPr>
        <w:t>Assets</w:t>
      </w:r>
      <w:proofErr w:type="spellEnd"/>
      <w:r w:rsidRPr="0020787C">
        <w:rPr>
          <w:b/>
          <w:bCs/>
        </w:rPr>
        <w:t>\</w:t>
      </w:r>
      <w:proofErr w:type="spellStart"/>
      <w:r w:rsidRPr="0020787C">
        <w:rPr>
          <w:b/>
          <w:bCs/>
        </w:rPr>
        <w:t>Scripts</w:t>
      </w:r>
      <w:proofErr w:type="spellEnd"/>
      <w:r w:rsidRPr="0020787C">
        <w:rPr>
          <w:b/>
          <w:bCs/>
        </w:rPr>
        <w:t>\</w:t>
      </w:r>
      <w:r w:rsidRPr="0020787C">
        <w:t xml:space="preserve"> mappában találhatók, többnyire C# nyelven. A GPU-n való futtatáshoz szükséges </w:t>
      </w:r>
      <w:proofErr w:type="spellStart"/>
      <w:r w:rsidRPr="0020787C">
        <w:t>compute</w:t>
      </w:r>
      <w:proofErr w:type="spellEnd"/>
      <w:r w:rsidRPr="0020787C">
        <w:t xml:space="preserve"> </w:t>
      </w:r>
      <w:proofErr w:type="spellStart"/>
      <w:r w:rsidRPr="0020787C">
        <w:t>shader</w:t>
      </w:r>
      <w:proofErr w:type="spellEnd"/>
      <w:r w:rsidRPr="0020787C">
        <w:t>-ek HLSL-t (</w:t>
      </w:r>
      <w:proofErr w:type="spellStart"/>
      <w:r w:rsidRPr="0020787C">
        <w:t>High</w:t>
      </w:r>
      <w:proofErr w:type="spellEnd"/>
      <w:r w:rsidRPr="0020787C">
        <w:t xml:space="preserve"> </w:t>
      </w:r>
      <w:proofErr w:type="spellStart"/>
      <w:r w:rsidRPr="0020787C">
        <w:t>Level</w:t>
      </w:r>
      <w:proofErr w:type="spellEnd"/>
      <w:r w:rsidRPr="0020787C">
        <w:t xml:space="preserve"> </w:t>
      </w:r>
      <w:proofErr w:type="spellStart"/>
      <w:r w:rsidRPr="0020787C">
        <w:t>Shader</w:t>
      </w:r>
      <w:proofErr w:type="spellEnd"/>
      <w:r w:rsidRPr="0020787C">
        <w:t xml:space="preserve"> </w:t>
      </w:r>
      <w:proofErr w:type="spellStart"/>
      <w:r w:rsidRPr="0020787C">
        <w:t>Language</w:t>
      </w:r>
      <w:proofErr w:type="spellEnd"/>
      <w:r w:rsidRPr="0020787C">
        <w:t>) használnak.</w:t>
      </w:r>
      <w:r w:rsidR="00CE7692" w:rsidRPr="00CE7692">
        <w:t xml:space="preserve"> </w:t>
      </w:r>
    </w:p>
    <w:p w14:paraId="5843D2C7" w14:textId="43B7882C" w:rsidR="000A37A1" w:rsidRDefault="0020787C" w:rsidP="002A62FC">
      <w:r>
        <w:t>Mappaszerkezet alább látható.</w:t>
      </w:r>
    </w:p>
    <w:p w14:paraId="3E1DFA83" w14:textId="2BDDD2B0"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w:t>
      </w:r>
      <w:proofErr w:type="spellStart"/>
      <w:r w:rsidRPr="00BD7B34">
        <w:rPr>
          <w:rFonts w:ascii="Consolas" w:hAnsi="Consolas" w:cs="Courier New"/>
          <w:color w:val="000000" w:themeColor="text1"/>
          <w:sz w:val="18"/>
          <w:szCs w:val="18"/>
        </w:rPr>
        <w:t>MarchingCubesProjectFinal</w:t>
      </w:r>
      <w:proofErr w:type="spellEnd"/>
      <w:r w:rsidRPr="00BD7B34">
        <w:rPr>
          <w:rFonts w:ascii="Consolas" w:hAnsi="Consolas" w:cs="Courier New"/>
          <w:color w:val="000000" w:themeColor="text1"/>
          <w:sz w:val="18"/>
          <w:szCs w:val="18"/>
        </w:rPr>
        <w:t xml:space="preserve">      </w:t>
      </w:r>
      <w:proofErr w:type="spellStart"/>
      <w:r w:rsidRPr="00BD7B34">
        <w:rPr>
          <w:rFonts w:ascii="Consolas" w:hAnsi="Consolas" w:cs="Courier New"/>
          <w:color w:val="000000" w:themeColor="text1"/>
          <w:sz w:val="18"/>
          <w:szCs w:val="18"/>
        </w:rPr>
        <w:t>Unity</w:t>
      </w:r>
      <w:proofErr w:type="spellEnd"/>
      <w:r w:rsidRPr="00BD7B34">
        <w:rPr>
          <w:rFonts w:ascii="Consolas" w:hAnsi="Consolas" w:cs="Courier New"/>
          <w:color w:val="000000" w:themeColor="text1"/>
          <w:sz w:val="18"/>
          <w:szCs w:val="18"/>
        </w:rPr>
        <w:t xml:space="preserve"> Projekt - </w:t>
      </w:r>
      <w:proofErr w:type="spellStart"/>
      <w:r w:rsidRPr="00BD7B34">
        <w:rPr>
          <w:rFonts w:ascii="Consolas" w:hAnsi="Consolas" w:cs="Courier New"/>
          <w:color w:val="000000" w:themeColor="text1"/>
          <w:sz w:val="18"/>
          <w:szCs w:val="18"/>
        </w:rPr>
        <w:t>Unity</w:t>
      </w:r>
      <w:proofErr w:type="spellEnd"/>
      <w:r w:rsidRPr="00BD7B34">
        <w:rPr>
          <w:rFonts w:ascii="Consolas" w:hAnsi="Consolas" w:cs="Courier New"/>
          <w:color w:val="000000" w:themeColor="text1"/>
          <w:sz w:val="18"/>
          <w:szCs w:val="18"/>
        </w:rPr>
        <w:t xml:space="preserve"> Editor 2021.3.35f1</w:t>
      </w:r>
    </w:p>
    <w:p w14:paraId="1F2053BA" w14:textId="2C764D97"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w:t>
      </w:r>
      <w:proofErr w:type="spellStart"/>
      <w:r w:rsidRPr="00BD7B34">
        <w:rPr>
          <w:rFonts w:ascii="Consolas" w:hAnsi="Consolas" w:cs="Courier New"/>
          <w:color w:val="000000" w:themeColor="text1"/>
          <w:sz w:val="18"/>
          <w:szCs w:val="18"/>
        </w:rPr>
        <w:t>Assets</w:t>
      </w:r>
      <w:proofErr w:type="spellEnd"/>
    </w:p>
    <w:p w14:paraId="3638BBC5" w14:textId="72521517"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w:t>
      </w:r>
      <w:proofErr w:type="spellStart"/>
      <w:r w:rsidRPr="00BD7B34">
        <w:rPr>
          <w:rFonts w:ascii="Consolas" w:hAnsi="Consolas" w:cs="Courier New"/>
          <w:color w:val="000000" w:themeColor="text1"/>
          <w:sz w:val="18"/>
          <w:szCs w:val="18"/>
        </w:rPr>
        <w:t>ADG_Textures</w:t>
      </w:r>
      <w:proofErr w:type="spellEnd"/>
    </w:p>
    <w:p w14:paraId="39884D0F" w14:textId="6803C661"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+---Editor</w:t>
      </w:r>
    </w:p>
    <w:p w14:paraId="3D00FFC8" w14:textId="38C419C9"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w:t>
      </w:r>
      <w:proofErr w:type="spellStart"/>
      <w:r w:rsidRPr="00BD7B34">
        <w:rPr>
          <w:rFonts w:ascii="Consolas" w:hAnsi="Consolas" w:cs="Courier New"/>
          <w:color w:val="000000" w:themeColor="text1"/>
          <w:sz w:val="18"/>
          <w:szCs w:val="18"/>
        </w:rPr>
        <w:t>Materials</w:t>
      </w:r>
      <w:proofErr w:type="spellEnd"/>
    </w:p>
    <w:p w14:paraId="6A61727F" w14:textId="56746BB8"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w:t>
      </w:r>
      <w:proofErr w:type="spellStart"/>
      <w:r w:rsidRPr="00BD7B34">
        <w:rPr>
          <w:rFonts w:ascii="Consolas" w:hAnsi="Consolas" w:cs="Courier New"/>
          <w:color w:val="000000" w:themeColor="text1"/>
          <w:sz w:val="18"/>
          <w:szCs w:val="18"/>
        </w:rPr>
        <w:t>PhysicsMaterials</w:t>
      </w:r>
      <w:proofErr w:type="spellEnd"/>
      <w:r w:rsidRPr="00BD7B34">
        <w:rPr>
          <w:rFonts w:ascii="Consolas" w:hAnsi="Consolas" w:cs="Courier New"/>
          <w:color w:val="000000" w:themeColor="text1"/>
          <w:sz w:val="18"/>
          <w:szCs w:val="18"/>
        </w:rPr>
        <w:t xml:space="preserve">                </w:t>
      </w:r>
    </w:p>
    <w:p w14:paraId="37725FFC" w14:textId="231FC06B"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w:t>
      </w:r>
      <w:proofErr w:type="spellStart"/>
      <w:r w:rsidRPr="00BD7B34">
        <w:rPr>
          <w:rFonts w:ascii="Consolas" w:hAnsi="Consolas" w:cs="Courier New"/>
          <w:color w:val="000000" w:themeColor="text1"/>
          <w:sz w:val="18"/>
          <w:szCs w:val="18"/>
        </w:rPr>
        <w:t>Prefabs</w:t>
      </w:r>
      <w:proofErr w:type="spellEnd"/>
    </w:p>
    <w:p w14:paraId="39D904F6" w14:textId="1D3566E9"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w:t>
      </w:r>
      <w:proofErr w:type="spellStart"/>
      <w:r w:rsidRPr="00BD7B34">
        <w:rPr>
          <w:rFonts w:ascii="Consolas" w:hAnsi="Consolas" w:cs="Courier New"/>
          <w:color w:val="000000" w:themeColor="text1"/>
          <w:sz w:val="18"/>
          <w:szCs w:val="18"/>
        </w:rPr>
        <w:t>Resources</w:t>
      </w:r>
      <w:proofErr w:type="spellEnd"/>
    </w:p>
    <w:p w14:paraId="55A036F8" w14:textId="04E43238"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w:t>
      </w:r>
      <w:proofErr w:type="spellStart"/>
      <w:r w:rsidRPr="00BD7B34">
        <w:rPr>
          <w:rFonts w:ascii="Consolas" w:hAnsi="Consolas" w:cs="Courier New"/>
          <w:color w:val="000000" w:themeColor="text1"/>
          <w:sz w:val="18"/>
          <w:szCs w:val="18"/>
        </w:rPr>
        <w:t>Scenes</w:t>
      </w:r>
      <w:proofErr w:type="spellEnd"/>
    </w:p>
    <w:p w14:paraId="7E69AD9E" w14:textId="69DEB4C5"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w:t>
      </w:r>
      <w:proofErr w:type="spellStart"/>
      <w:r w:rsidRPr="00BD7B34">
        <w:rPr>
          <w:rFonts w:ascii="Consolas" w:hAnsi="Consolas" w:cs="Courier New"/>
          <w:color w:val="000000" w:themeColor="text1"/>
          <w:sz w:val="18"/>
          <w:szCs w:val="18"/>
        </w:rPr>
        <w:t>Scripts</w:t>
      </w:r>
      <w:proofErr w:type="spellEnd"/>
      <w:r w:rsidRPr="00BD7B34">
        <w:rPr>
          <w:rFonts w:ascii="Consolas" w:hAnsi="Consolas" w:cs="Courier New"/>
          <w:color w:val="000000" w:themeColor="text1"/>
          <w:sz w:val="18"/>
          <w:szCs w:val="18"/>
        </w:rPr>
        <w:t xml:space="preserve">                      Forráskódok (</w:t>
      </w:r>
      <w:proofErr w:type="spellStart"/>
      <w:r w:rsidRPr="00BD7B34">
        <w:rPr>
          <w:rFonts w:ascii="Consolas" w:hAnsi="Consolas" w:cs="Courier New"/>
          <w:color w:val="000000" w:themeColor="text1"/>
          <w:sz w:val="18"/>
          <w:szCs w:val="18"/>
        </w:rPr>
        <w:t>CubicChunk.cs</w:t>
      </w:r>
      <w:proofErr w:type="spellEnd"/>
      <w:r w:rsidRPr="00BD7B34">
        <w:rPr>
          <w:rFonts w:ascii="Consolas" w:hAnsi="Consolas" w:cs="Courier New"/>
          <w:color w:val="000000" w:themeColor="text1"/>
          <w:sz w:val="18"/>
          <w:szCs w:val="18"/>
        </w:rPr>
        <w:t xml:space="preserve">, </w:t>
      </w:r>
      <w:proofErr w:type="spellStart"/>
      <w:r w:rsidRPr="00BD7B34">
        <w:rPr>
          <w:rFonts w:ascii="Consolas" w:hAnsi="Consolas" w:cs="Courier New"/>
          <w:color w:val="000000" w:themeColor="text1"/>
          <w:sz w:val="18"/>
          <w:szCs w:val="18"/>
        </w:rPr>
        <w:t>World.cs</w:t>
      </w:r>
      <w:proofErr w:type="spellEnd"/>
      <w:r w:rsidRPr="00BD7B34">
        <w:rPr>
          <w:rFonts w:ascii="Consolas" w:hAnsi="Consolas" w:cs="Courier New"/>
          <w:color w:val="000000" w:themeColor="text1"/>
          <w:sz w:val="18"/>
          <w:szCs w:val="18"/>
        </w:rPr>
        <w:t>, ...)</w:t>
      </w:r>
    </w:p>
    <w:p w14:paraId="37368B52" w14:textId="20C93109"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   +---</w:t>
      </w:r>
      <w:proofErr w:type="spellStart"/>
      <w:r w:rsidRPr="00BD7B34">
        <w:rPr>
          <w:rFonts w:ascii="Consolas" w:hAnsi="Consolas" w:cs="Courier New"/>
          <w:color w:val="000000" w:themeColor="text1"/>
          <w:sz w:val="18"/>
          <w:szCs w:val="18"/>
        </w:rPr>
        <w:t>Compute</w:t>
      </w:r>
      <w:proofErr w:type="spellEnd"/>
      <w:r w:rsidRPr="00BD7B34">
        <w:rPr>
          <w:rFonts w:ascii="Consolas" w:hAnsi="Consolas" w:cs="Courier New"/>
          <w:color w:val="000000" w:themeColor="text1"/>
          <w:sz w:val="18"/>
          <w:szCs w:val="18"/>
        </w:rPr>
        <w:t xml:space="preserve">                  GPU-n futó </w:t>
      </w:r>
      <w:proofErr w:type="spellStart"/>
      <w:r w:rsidRPr="00BD7B34">
        <w:rPr>
          <w:rFonts w:ascii="Consolas" w:hAnsi="Consolas" w:cs="Courier New"/>
          <w:color w:val="000000" w:themeColor="text1"/>
          <w:sz w:val="18"/>
          <w:szCs w:val="18"/>
        </w:rPr>
        <w:t>Marching</w:t>
      </w:r>
      <w:proofErr w:type="spellEnd"/>
      <w:r w:rsidRPr="00BD7B34">
        <w:rPr>
          <w:rFonts w:ascii="Consolas" w:hAnsi="Consolas" w:cs="Courier New"/>
          <w:color w:val="000000" w:themeColor="text1"/>
          <w:sz w:val="18"/>
          <w:szCs w:val="18"/>
        </w:rPr>
        <w:t xml:space="preserve"> </w:t>
      </w:r>
      <w:proofErr w:type="spellStart"/>
      <w:r w:rsidRPr="00BD7B34">
        <w:rPr>
          <w:rFonts w:ascii="Consolas" w:hAnsi="Consolas" w:cs="Courier New"/>
          <w:color w:val="000000" w:themeColor="text1"/>
          <w:sz w:val="18"/>
          <w:szCs w:val="18"/>
        </w:rPr>
        <w:t>Cubes</w:t>
      </w:r>
      <w:proofErr w:type="spellEnd"/>
    </w:p>
    <w:p w14:paraId="428BAB9F" w14:textId="5E46C27E"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   +---</w:t>
      </w:r>
      <w:proofErr w:type="spellStart"/>
      <w:r w:rsidRPr="00BD7B34">
        <w:rPr>
          <w:rFonts w:ascii="Consolas" w:hAnsi="Consolas" w:cs="Courier New"/>
          <w:color w:val="000000" w:themeColor="text1"/>
          <w:sz w:val="18"/>
          <w:szCs w:val="18"/>
        </w:rPr>
        <w:t>FirstPersonController</w:t>
      </w:r>
      <w:proofErr w:type="spellEnd"/>
      <w:r w:rsidRPr="00BD7B34">
        <w:rPr>
          <w:rFonts w:ascii="Consolas" w:hAnsi="Consolas" w:cs="Courier New"/>
          <w:color w:val="000000" w:themeColor="text1"/>
          <w:sz w:val="18"/>
          <w:szCs w:val="18"/>
        </w:rPr>
        <w:t xml:space="preserve">    Karakter mozgatás</w:t>
      </w:r>
    </w:p>
    <w:p w14:paraId="0343BCA5" w14:textId="2EC7DC18"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   +---</w:t>
      </w:r>
      <w:proofErr w:type="spellStart"/>
      <w:r w:rsidRPr="00BD7B34">
        <w:rPr>
          <w:rFonts w:ascii="Consolas" w:hAnsi="Consolas" w:cs="Courier New"/>
          <w:color w:val="000000" w:themeColor="text1"/>
          <w:sz w:val="18"/>
          <w:szCs w:val="18"/>
        </w:rPr>
        <w:t>NoiseShader</w:t>
      </w:r>
      <w:proofErr w:type="spellEnd"/>
      <w:r w:rsidRPr="00BD7B34">
        <w:rPr>
          <w:rFonts w:ascii="Consolas" w:hAnsi="Consolas" w:cs="Courier New"/>
          <w:color w:val="000000" w:themeColor="text1"/>
          <w:sz w:val="18"/>
          <w:szCs w:val="18"/>
        </w:rPr>
        <w:t xml:space="preserve">              GPU-n futó </w:t>
      </w:r>
      <w:proofErr w:type="spellStart"/>
      <w:r w:rsidRPr="00BD7B34">
        <w:rPr>
          <w:rFonts w:ascii="Consolas" w:hAnsi="Consolas" w:cs="Courier New"/>
          <w:color w:val="000000" w:themeColor="text1"/>
          <w:sz w:val="18"/>
          <w:szCs w:val="18"/>
        </w:rPr>
        <w:t>Perlin</w:t>
      </w:r>
      <w:proofErr w:type="spellEnd"/>
      <w:r w:rsidRPr="00BD7B34">
        <w:rPr>
          <w:rFonts w:ascii="Consolas" w:hAnsi="Consolas" w:cs="Courier New"/>
          <w:color w:val="000000" w:themeColor="text1"/>
          <w:sz w:val="18"/>
          <w:szCs w:val="18"/>
        </w:rPr>
        <w:t xml:space="preserve"> </w:t>
      </w:r>
      <w:proofErr w:type="spellStart"/>
      <w:r w:rsidRPr="00BD7B34">
        <w:rPr>
          <w:rFonts w:ascii="Consolas" w:hAnsi="Consolas" w:cs="Courier New"/>
          <w:color w:val="000000" w:themeColor="text1"/>
          <w:sz w:val="18"/>
          <w:szCs w:val="18"/>
        </w:rPr>
        <w:t>Noise</w:t>
      </w:r>
      <w:proofErr w:type="spellEnd"/>
      <w:r w:rsidRPr="00BD7B34">
        <w:rPr>
          <w:rFonts w:ascii="Consolas" w:hAnsi="Consolas" w:cs="Courier New"/>
          <w:color w:val="000000" w:themeColor="text1"/>
          <w:sz w:val="18"/>
          <w:szCs w:val="18"/>
        </w:rPr>
        <w:t xml:space="preserve"> generátor</w:t>
      </w:r>
    </w:p>
    <w:p w14:paraId="58A8BD2A" w14:textId="49DBAE1A"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   \---Player                   Játékos környezet manipulációs script-je</w:t>
      </w:r>
    </w:p>
    <w:p w14:paraId="5C6DC914" w14:textId="693CBCED"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w:t>
      </w:r>
      <w:proofErr w:type="spellStart"/>
      <w:r w:rsidRPr="00BD7B34">
        <w:rPr>
          <w:rFonts w:ascii="Consolas" w:hAnsi="Consolas" w:cs="Courier New"/>
          <w:color w:val="000000" w:themeColor="text1"/>
          <w:sz w:val="18"/>
          <w:szCs w:val="18"/>
        </w:rPr>
        <w:t>Shaders</w:t>
      </w:r>
      <w:proofErr w:type="spellEnd"/>
      <w:r w:rsidRPr="00BD7B34">
        <w:rPr>
          <w:rFonts w:ascii="Consolas" w:hAnsi="Consolas" w:cs="Courier New"/>
          <w:color w:val="000000" w:themeColor="text1"/>
          <w:sz w:val="18"/>
          <w:szCs w:val="18"/>
        </w:rPr>
        <w:t xml:space="preserve">                         </w:t>
      </w:r>
    </w:p>
    <w:p w14:paraId="7AC7E66B" w14:textId="6725B5AC"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w:t>
      </w:r>
      <w:proofErr w:type="spellStart"/>
      <w:r w:rsidRPr="00BD7B34">
        <w:rPr>
          <w:rFonts w:ascii="Consolas" w:hAnsi="Consolas" w:cs="Courier New"/>
          <w:color w:val="000000" w:themeColor="text1"/>
          <w:sz w:val="18"/>
          <w:szCs w:val="18"/>
        </w:rPr>
        <w:t>TextMesh</w:t>
      </w:r>
      <w:proofErr w:type="spellEnd"/>
      <w:r w:rsidRPr="00BD7B34">
        <w:rPr>
          <w:rFonts w:ascii="Consolas" w:hAnsi="Consolas" w:cs="Courier New"/>
          <w:color w:val="000000" w:themeColor="text1"/>
          <w:sz w:val="18"/>
          <w:szCs w:val="18"/>
        </w:rPr>
        <w:t xml:space="preserve"> Pro</w:t>
      </w:r>
    </w:p>
    <w:p w14:paraId="61DF9520" w14:textId="174AA335"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w:t>
      </w:r>
      <w:proofErr w:type="spellStart"/>
      <w:r w:rsidRPr="00BD7B34">
        <w:rPr>
          <w:rFonts w:ascii="Consolas" w:hAnsi="Consolas" w:cs="Courier New"/>
          <w:color w:val="000000" w:themeColor="text1"/>
          <w:sz w:val="18"/>
          <w:szCs w:val="18"/>
        </w:rPr>
        <w:t>Wireframe</w:t>
      </w:r>
      <w:proofErr w:type="spellEnd"/>
    </w:p>
    <w:p w14:paraId="5968C903" w14:textId="05A067B3"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w:t>
      </w:r>
      <w:proofErr w:type="spellStart"/>
      <w:r w:rsidRPr="00BD7B34">
        <w:rPr>
          <w:rFonts w:ascii="Consolas" w:hAnsi="Consolas" w:cs="Courier New"/>
          <w:color w:val="000000" w:themeColor="text1"/>
          <w:sz w:val="18"/>
          <w:szCs w:val="18"/>
        </w:rPr>
        <w:t>Builds</w:t>
      </w:r>
      <w:proofErr w:type="spellEnd"/>
    </w:p>
    <w:p w14:paraId="23F45082" w14:textId="1D6AFB26"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w:t>
      </w:r>
      <w:proofErr w:type="spellStart"/>
      <w:r w:rsidRPr="00BD7B34">
        <w:rPr>
          <w:rFonts w:ascii="Consolas" w:hAnsi="Consolas" w:cs="Courier New"/>
          <w:color w:val="000000" w:themeColor="text1"/>
          <w:sz w:val="18"/>
          <w:szCs w:val="18"/>
        </w:rPr>
        <w:t>Release</w:t>
      </w:r>
      <w:proofErr w:type="spellEnd"/>
      <w:r w:rsidRPr="00BD7B34">
        <w:rPr>
          <w:rFonts w:ascii="Consolas" w:hAnsi="Consolas" w:cs="Courier New"/>
          <w:color w:val="000000" w:themeColor="text1"/>
          <w:sz w:val="18"/>
          <w:szCs w:val="18"/>
        </w:rPr>
        <w:t>_                     Végleges verzió futtatható állománya</w:t>
      </w:r>
    </w:p>
    <w:p w14:paraId="6EC14B96" w14:textId="08E0D3FE"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w:t>
      </w:r>
      <w:proofErr w:type="spellStart"/>
      <w:r w:rsidRPr="00BD7B34">
        <w:rPr>
          <w:rFonts w:ascii="Consolas" w:hAnsi="Consolas" w:cs="Courier New"/>
          <w:color w:val="000000" w:themeColor="text1"/>
          <w:sz w:val="18"/>
          <w:szCs w:val="18"/>
        </w:rPr>
        <w:t>TestVersion</w:t>
      </w:r>
      <w:proofErr w:type="spellEnd"/>
      <w:r w:rsidRPr="00BD7B34">
        <w:rPr>
          <w:rFonts w:ascii="Consolas" w:hAnsi="Consolas" w:cs="Courier New"/>
          <w:color w:val="000000" w:themeColor="text1"/>
          <w:sz w:val="18"/>
          <w:szCs w:val="18"/>
        </w:rPr>
        <w:t xml:space="preserve">                  Korai </w:t>
      </w:r>
      <w:proofErr w:type="spellStart"/>
      <w:r w:rsidRPr="00BD7B34">
        <w:rPr>
          <w:rFonts w:ascii="Consolas" w:hAnsi="Consolas" w:cs="Courier New"/>
          <w:color w:val="000000" w:themeColor="text1"/>
          <w:sz w:val="18"/>
          <w:szCs w:val="18"/>
        </w:rPr>
        <w:t>Perlin</w:t>
      </w:r>
      <w:proofErr w:type="spellEnd"/>
      <w:r w:rsidRPr="00BD7B34">
        <w:rPr>
          <w:rFonts w:ascii="Consolas" w:hAnsi="Consolas" w:cs="Courier New"/>
          <w:color w:val="000000" w:themeColor="text1"/>
          <w:sz w:val="18"/>
          <w:szCs w:val="18"/>
        </w:rPr>
        <w:t xml:space="preserve"> </w:t>
      </w:r>
      <w:proofErr w:type="spellStart"/>
      <w:r w:rsidRPr="00BD7B34">
        <w:rPr>
          <w:rFonts w:ascii="Consolas" w:hAnsi="Consolas" w:cs="Courier New"/>
          <w:color w:val="000000" w:themeColor="text1"/>
          <w:sz w:val="18"/>
          <w:szCs w:val="18"/>
        </w:rPr>
        <w:t>Noise</w:t>
      </w:r>
      <w:proofErr w:type="spellEnd"/>
      <w:r w:rsidRPr="00BD7B34">
        <w:rPr>
          <w:rFonts w:ascii="Consolas" w:hAnsi="Consolas" w:cs="Courier New"/>
          <w:color w:val="000000" w:themeColor="text1"/>
          <w:sz w:val="18"/>
          <w:szCs w:val="18"/>
        </w:rPr>
        <w:t xml:space="preserve"> teszt</w:t>
      </w:r>
    </w:p>
    <w:p w14:paraId="087DBAD2" w14:textId="2081B4F2"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w:t>
      </w:r>
      <w:proofErr w:type="spellStart"/>
      <w:r w:rsidRPr="00BD7B34">
        <w:rPr>
          <w:rFonts w:ascii="Consolas" w:hAnsi="Consolas" w:cs="Courier New"/>
          <w:color w:val="000000" w:themeColor="text1"/>
          <w:sz w:val="18"/>
          <w:szCs w:val="18"/>
        </w:rPr>
        <w:t>WorldTest</w:t>
      </w:r>
      <w:proofErr w:type="spellEnd"/>
      <w:r w:rsidRPr="00BD7B34">
        <w:rPr>
          <w:rFonts w:ascii="Consolas" w:hAnsi="Consolas" w:cs="Courier New"/>
          <w:color w:val="000000" w:themeColor="text1"/>
          <w:sz w:val="18"/>
          <w:szCs w:val="18"/>
        </w:rPr>
        <w:t xml:space="preserve">                    Világgenerálás teszt</w:t>
      </w:r>
    </w:p>
    <w:p w14:paraId="5A74D18B" w14:textId="646395BE"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w:t>
      </w:r>
      <w:proofErr w:type="spellStart"/>
      <w:r w:rsidRPr="00BD7B34">
        <w:rPr>
          <w:rFonts w:ascii="Consolas" w:hAnsi="Consolas" w:cs="Courier New"/>
          <w:color w:val="000000" w:themeColor="text1"/>
          <w:sz w:val="18"/>
          <w:szCs w:val="18"/>
        </w:rPr>
        <w:t>Documents</w:t>
      </w:r>
      <w:proofErr w:type="spellEnd"/>
      <w:r w:rsidRPr="00BD7B34">
        <w:rPr>
          <w:rFonts w:ascii="Consolas" w:hAnsi="Consolas" w:cs="Courier New"/>
          <w:color w:val="000000" w:themeColor="text1"/>
          <w:sz w:val="18"/>
          <w:szCs w:val="18"/>
        </w:rPr>
        <w:t xml:space="preserve">                        Szakdolgozat másolata + Dokumentáció</w:t>
      </w:r>
    </w:p>
    <w:p w14:paraId="4E97B7BB" w14:textId="58858C3E"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+---Data                         Grafikonokhoz használt adatok</w:t>
      </w:r>
    </w:p>
    <w:p w14:paraId="2D7072E7" w14:textId="4B8640FF"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w:t>
      </w:r>
      <w:proofErr w:type="spellStart"/>
      <w:r w:rsidRPr="00BD7B34">
        <w:rPr>
          <w:rFonts w:ascii="Consolas" w:hAnsi="Consolas" w:cs="Courier New"/>
          <w:color w:val="000000" w:themeColor="text1"/>
          <w:sz w:val="18"/>
          <w:szCs w:val="18"/>
        </w:rPr>
        <w:t>Diagrams</w:t>
      </w:r>
      <w:proofErr w:type="spellEnd"/>
      <w:r w:rsidRPr="00BD7B34">
        <w:rPr>
          <w:rFonts w:ascii="Consolas" w:hAnsi="Consolas" w:cs="Courier New"/>
          <w:color w:val="000000" w:themeColor="text1"/>
          <w:sz w:val="18"/>
          <w:szCs w:val="18"/>
        </w:rPr>
        <w:t xml:space="preserve">                     Felhasznált diagramok</w:t>
      </w:r>
    </w:p>
    <w:p w14:paraId="4DF4C5F5" w14:textId="3AD98850"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w:t>
      </w:r>
      <w:proofErr w:type="spellStart"/>
      <w:r w:rsidRPr="00BD7B34">
        <w:rPr>
          <w:rFonts w:ascii="Consolas" w:hAnsi="Consolas" w:cs="Courier New"/>
          <w:color w:val="000000" w:themeColor="text1"/>
          <w:sz w:val="18"/>
          <w:szCs w:val="18"/>
        </w:rPr>
        <w:t>html</w:t>
      </w:r>
      <w:proofErr w:type="spellEnd"/>
      <w:r w:rsidRPr="00BD7B34">
        <w:rPr>
          <w:rFonts w:ascii="Consolas" w:hAnsi="Consolas" w:cs="Courier New"/>
          <w:color w:val="000000" w:themeColor="text1"/>
          <w:sz w:val="18"/>
          <w:szCs w:val="18"/>
        </w:rPr>
        <w:t xml:space="preserve">                         </w:t>
      </w:r>
      <w:proofErr w:type="spellStart"/>
      <w:r w:rsidRPr="00BD7B34">
        <w:rPr>
          <w:rFonts w:ascii="Consolas" w:hAnsi="Consolas" w:cs="Courier New"/>
          <w:color w:val="000000" w:themeColor="text1"/>
          <w:sz w:val="18"/>
          <w:szCs w:val="18"/>
        </w:rPr>
        <w:t>Doxygen</w:t>
      </w:r>
      <w:proofErr w:type="spellEnd"/>
      <w:r w:rsidRPr="00BD7B34">
        <w:rPr>
          <w:rFonts w:ascii="Consolas" w:hAnsi="Consolas" w:cs="Courier New"/>
          <w:color w:val="000000" w:themeColor="text1"/>
          <w:sz w:val="18"/>
          <w:szCs w:val="18"/>
        </w:rPr>
        <w:t xml:space="preserve"> dokumentáció</w:t>
      </w:r>
    </w:p>
    <w:p w14:paraId="425B3121" w14:textId="66D7107D"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w:t>
      </w:r>
      <w:proofErr w:type="spellStart"/>
      <w:r w:rsidRPr="00BD7B34">
        <w:rPr>
          <w:rFonts w:ascii="Consolas" w:hAnsi="Consolas" w:cs="Courier New"/>
          <w:color w:val="000000" w:themeColor="text1"/>
          <w:sz w:val="18"/>
          <w:szCs w:val="18"/>
        </w:rPr>
        <w:t>Images</w:t>
      </w:r>
      <w:proofErr w:type="spellEnd"/>
      <w:r w:rsidRPr="00BD7B34">
        <w:rPr>
          <w:rFonts w:ascii="Consolas" w:hAnsi="Consolas" w:cs="Courier New"/>
          <w:color w:val="000000" w:themeColor="text1"/>
          <w:sz w:val="18"/>
          <w:szCs w:val="18"/>
        </w:rPr>
        <w:t xml:space="preserve">                       Felhasznált képek</w:t>
      </w:r>
    </w:p>
    <w:p w14:paraId="3F7892C2" w14:textId="1D41C3F0"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   \---</w:t>
      </w:r>
      <w:proofErr w:type="spellStart"/>
      <w:r w:rsidRPr="00BD7B34">
        <w:rPr>
          <w:rFonts w:ascii="Consolas" w:hAnsi="Consolas" w:cs="Courier New"/>
          <w:color w:val="000000" w:themeColor="text1"/>
          <w:sz w:val="18"/>
          <w:szCs w:val="18"/>
        </w:rPr>
        <w:t>Misc</w:t>
      </w:r>
      <w:proofErr w:type="spellEnd"/>
      <w:r w:rsidRPr="00BD7B34">
        <w:rPr>
          <w:rFonts w:ascii="Consolas" w:hAnsi="Consolas" w:cs="Courier New"/>
          <w:color w:val="000000" w:themeColor="text1"/>
          <w:sz w:val="18"/>
          <w:szCs w:val="18"/>
        </w:rPr>
        <w:t xml:space="preserve">                         Egyéb dokumentumok</w:t>
      </w:r>
    </w:p>
    <w:p w14:paraId="0FA2F92B" w14:textId="34E586D2"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+---Logs</w:t>
      </w:r>
    </w:p>
    <w:p w14:paraId="7A3D8E2E" w14:textId="0059F342"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w:t>
      </w:r>
      <w:proofErr w:type="spellStart"/>
      <w:r w:rsidRPr="00BD7B34">
        <w:rPr>
          <w:rFonts w:ascii="Consolas" w:hAnsi="Consolas" w:cs="Courier New"/>
          <w:color w:val="000000" w:themeColor="text1"/>
          <w:sz w:val="18"/>
          <w:szCs w:val="18"/>
        </w:rPr>
        <w:t>obj</w:t>
      </w:r>
      <w:proofErr w:type="spellEnd"/>
    </w:p>
    <w:p w14:paraId="26847752" w14:textId="4600B9A1"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w:t>
      </w:r>
      <w:proofErr w:type="spellStart"/>
      <w:r w:rsidRPr="00BD7B34">
        <w:rPr>
          <w:rFonts w:ascii="Consolas" w:hAnsi="Consolas" w:cs="Courier New"/>
          <w:color w:val="000000" w:themeColor="text1"/>
          <w:sz w:val="18"/>
          <w:szCs w:val="18"/>
        </w:rPr>
        <w:t>Packages</w:t>
      </w:r>
      <w:proofErr w:type="spellEnd"/>
    </w:p>
    <w:p w14:paraId="42E23AF6" w14:textId="79935134"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w:t>
      </w:r>
      <w:proofErr w:type="spellStart"/>
      <w:r w:rsidRPr="00BD7B34">
        <w:rPr>
          <w:rFonts w:ascii="Consolas" w:hAnsi="Consolas" w:cs="Courier New"/>
          <w:color w:val="000000" w:themeColor="text1"/>
          <w:sz w:val="18"/>
          <w:szCs w:val="18"/>
        </w:rPr>
        <w:t>ProjectSettings</w:t>
      </w:r>
      <w:proofErr w:type="spellEnd"/>
    </w:p>
    <w:p w14:paraId="2D9FD254" w14:textId="2C4678EA" w:rsidR="00167B8C" w:rsidRPr="00BD7B34" w:rsidRDefault="00167B8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441061"/>
        <w:rPr>
          <w:rFonts w:ascii="Consolas" w:hAnsi="Consolas" w:cs="Courier New"/>
          <w:color w:val="000000" w:themeColor="text1"/>
          <w:sz w:val="18"/>
          <w:szCs w:val="18"/>
        </w:rPr>
      </w:pPr>
      <w:r w:rsidRPr="00BD7B34">
        <w:rPr>
          <w:rFonts w:ascii="Consolas" w:hAnsi="Consolas" w:cs="Courier New"/>
          <w:color w:val="000000" w:themeColor="text1"/>
          <w:sz w:val="18"/>
          <w:szCs w:val="18"/>
        </w:rPr>
        <w:t>|   \---</w:t>
      </w:r>
      <w:proofErr w:type="spellStart"/>
      <w:r w:rsidRPr="00BD7B34">
        <w:rPr>
          <w:rFonts w:ascii="Consolas" w:hAnsi="Consolas" w:cs="Courier New"/>
          <w:color w:val="000000" w:themeColor="text1"/>
          <w:sz w:val="18"/>
          <w:szCs w:val="18"/>
        </w:rPr>
        <w:t>UserSettings</w:t>
      </w:r>
      <w:proofErr w:type="spellEnd"/>
    </w:p>
    <w:p w14:paraId="78B7ABF9" w14:textId="4A48BBE8" w:rsidR="0020787C" w:rsidRDefault="0020787C">
      <w:pPr>
        <w:spacing w:before="0" w:after="0" w:line="240" w:lineRule="auto"/>
        <w:ind w:firstLine="0"/>
        <w:jc w:val="left"/>
      </w:pPr>
      <w:r>
        <w:t xml:space="preserve">*A nem jelölt mappák a </w:t>
      </w:r>
      <w:proofErr w:type="spellStart"/>
      <w:r>
        <w:t>Unity</w:t>
      </w:r>
      <w:proofErr w:type="spellEnd"/>
      <w:r>
        <w:t xml:space="preserve"> funkcionalitásához szükségesek.</w:t>
      </w:r>
    </w:p>
    <w:p w14:paraId="5CCBC35E" w14:textId="72EFE882" w:rsidR="000A37A1" w:rsidRDefault="000A37A1">
      <w:pPr>
        <w:spacing w:before="0" w:after="0" w:line="240" w:lineRule="auto"/>
        <w:ind w:firstLine="0"/>
        <w:jc w:val="left"/>
      </w:pPr>
      <w:r>
        <w:br w:type="page"/>
      </w:r>
    </w:p>
    <w:bookmarkStart w:id="141" w:name="_Toc183046189" w:displacedByCustomXml="next"/>
    <w:sdt>
      <w:sdtPr>
        <w:rPr>
          <w:rFonts w:eastAsia="MS Mincho" w:cstheme="minorBidi"/>
          <w:b w:val="0"/>
          <w:smallCaps w:val="0"/>
          <w:color w:val="auto"/>
          <w:sz w:val="24"/>
          <w:szCs w:val="24"/>
        </w:rPr>
        <w:id w:val="1607548354"/>
        <w:docPartObj>
          <w:docPartGallery w:val="Bibliographies"/>
          <w:docPartUnique/>
        </w:docPartObj>
      </w:sdtPr>
      <w:sdtContent>
        <w:p w14:paraId="0C412BDA" w14:textId="01CCFBEB" w:rsidR="00233C75" w:rsidRDefault="00233C75" w:rsidP="00791E2B">
          <w:pPr>
            <w:pStyle w:val="Heading1"/>
          </w:pPr>
          <w:r>
            <w:t>Irodalomjegyzék</w:t>
          </w:r>
          <w:bookmarkEnd w:id="141"/>
        </w:p>
        <w:sdt>
          <w:sdtPr>
            <w:id w:val="111145805"/>
            <w:bibliography/>
          </w:sdtPr>
          <w:sdtContent>
            <w:p w14:paraId="45E2B29B" w14:textId="77777777" w:rsidR="00894C3F" w:rsidRDefault="00233C75">
              <w:pPr>
                <w:rPr>
                  <w:rFonts w:eastAsia="Times New Roman" w:cs="Times New Roman"/>
                  <w:noProof/>
                  <w:kern w:val="0"/>
                  <w:sz w:val="20"/>
                  <w:szCs w:val="20"/>
                  <w:lang w:eastAsia="hu-HU"/>
                  <w14:ligatures w14:val="none"/>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59"/>
                <w:gridCol w:w="8028"/>
              </w:tblGrid>
              <w:tr w:rsidR="00894C3F" w14:paraId="44289A42" w14:textId="77777777">
                <w:trPr>
                  <w:divId w:val="1122647711"/>
                  <w:tblCellSpacing w:w="15" w:type="dxa"/>
                </w:trPr>
                <w:tc>
                  <w:tcPr>
                    <w:tcW w:w="50" w:type="pct"/>
                    <w:hideMark/>
                  </w:tcPr>
                  <w:p w14:paraId="78D9DF66" w14:textId="50BEE1A1" w:rsidR="00894C3F" w:rsidRDefault="00894C3F">
                    <w:pPr>
                      <w:pStyle w:val="Bibliography"/>
                      <w:rPr>
                        <w:noProof/>
                        <w:kern w:val="0"/>
                        <w:szCs w:val="24"/>
                        <w14:ligatures w14:val="none"/>
                      </w:rPr>
                    </w:pPr>
                    <w:r>
                      <w:rPr>
                        <w:noProof/>
                      </w:rPr>
                      <w:t xml:space="preserve">[1] </w:t>
                    </w:r>
                  </w:p>
                </w:tc>
                <w:tc>
                  <w:tcPr>
                    <w:tcW w:w="0" w:type="auto"/>
                    <w:hideMark/>
                  </w:tcPr>
                  <w:p w14:paraId="595C474F" w14:textId="77777777" w:rsidR="00894C3F" w:rsidRDefault="00894C3F">
                    <w:pPr>
                      <w:pStyle w:val="Bibliography"/>
                      <w:rPr>
                        <w:noProof/>
                      </w:rPr>
                    </w:pPr>
                    <w:r>
                      <w:rPr>
                        <w:noProof/>
                      </w:rPr>
                      <w:t xml:space="preserve">A. Kaufman, D. Cohen és R. Yagel, „Volume Graphics,” </w:t>
                    </w:r>
                    <w:r>
                      <w:rPr>
                        <w:i/>
                        <w:iCs/>
                        <w:noProof/>
                      </w:rPr>
                      <w:t xml:space="preserve">IEEE Computer, </w:t>
                    </w:r>
                    <w:r>
                      <w:rPr>
                        <w:noProof/>
                      </w:rPr>
                      <w:t xml:space="preserve">%1. kötet 26, %1. szám 7, pp. 51-64, 1993. </w:t>
                    </w:r>
                  </w:p>
                </w:tc>
              </w:tr>
              <w:tr w:rsidR="00894C3F" w14:paraId="5E71E86E" w14:textId="77777777">
                <w:trPr>
                  <w:divId w:val="1122647711"/>
                  <w:tblCellSpacing w:w="15" w:type="dxa"/>
                </w:trPr>
                <w:tc>
                  <w:tcPr>
                    <w:tcW w:w="50" w:type="pct"/>
                    <w:hideMark/>
                  </w:tcPr>
                  <w:p w14:paraId="64B2B9C7" w14:textId="77777777" w:rsidR="00894C3F" w:rsidRDefault="00894C3F">
                    <w:pPr>
                      <w:pStyle w:val="Bibliography"/>
                      <w:rPr>
                        <w:noProof/>
                      </w:rPr>
                    </w:pPr>
                    <w:r>
                      <w:rPr>
                        <w:noProof/>
                      </w:rPr>
                      <w:t xml:space="preserve">[2] </w:t>
                    </w:r>
                  </w:p>
                </w:tc>
                <w:tc>
                  <w:tcPr>
                    <w:tcW w:w="0" w:type="auto"/>
                    <w:hideMark/>
                  </w:tcPr>
                  <w:p w14:paraId="378E0566" w14:textId="77777777" w:rsidR="00894C3F" w:rsidRDefault="00894C3F">
                    <w:pPr>
                      <w:pStyle w:val="Bibliography"/>
                      <w:rPr>
                        <w:noProof/>
                      </w:rPr>
                    </w:pPr>
                    <w:r>
                      <w:rPr>
                        <w:noProof/>
                      </w:rPr>
                      <w:t>T. Mc Shea, „Gamespot,” 31 May 2011. [Online]. Available: https://www.gamespot.com/reviews/terraria-review/1900-6316247/. [Hozzáférés dátuma: 25 09 2024].</w:t>
                    </w:r>
                  </w:p>
                </w:tc>
              </w:tr>
              <w:tr w:rsidR="00894C3F" w14:paraId="7E14F80C" w14:textId="77777777">
                <w:trPr>
                  <w:divId w:val="1122647711"/>
                  <w:tblCellSpacing w:w="15" w:type="dxa"/>
                </w:trPr>
                <w:tc>
                  <w:tcPr>
                    <w:tcW w:w="50" w:type="pct"/>
                    <w:hideMark/>
                  </w:tcPr>
                  <w:p w14:paraId="52EE9DA6" w14:textId="77777777" w:rsidR="00894C3F" w:rsidRDefault="00894C3F">
                    <w:pPr>
                      <w:pStyle w:val="Bibliography"/>
                      <w:rPr>
                        <w:noProof/>
                      </w:rPr>
                    </w:pPr>
                    <w:r>
                      <w:rPr>
                        <w:noProof/>
                      </w:rPr>
                      <w:t xml:space="preserve">[3] </w:t>
                    </w:r>
                  </w:p>
                </w:tc>
                <w:tc>
                  <w:tcPr>
                    <w:tcW w:w="0" w:type="auto"/>
                    <w:hideMark/>
                  </w:tcPr>
                  <w:p w14:paraId="2722D368" w14:textId="77777777" w:rsidR="00894C3F" w:rsidRDefault="00894C3F">
                    <w:pPr>
                      <w:pStyle w:val="Bibliography"/>
                      <w:rPr>
                        <w:noProof/>
                      </w:rPr>
                    </w:pPr>
                    <w:r>
                      <w:rPr>
                        <w:noProof/>
                      </w:rPr>
                      <w:t>M. McWhertor, „Kotaku,” Gawker Media, 13 May 2011. [Online]. Available: https://kotaku.com/5801827/somewhere-between-super-metroid-and-minecraft-lies-the-intriguing-terraria. [Hozzáférés dátuma: 25 09 2024].</w:t>
                    </w:r>
                  </w:p>
                </w:tc>
              </w:tr>
              <w:tr w:rsidR="00894C3F" w14:paraId="1DB5D1B8" w14:textId="77777777">
                <w:trPr>
                  <w:divId w:val="1122647711"/>
                  <w:tblCellSpacing w:w="15" w:type="dxa"/>
                </w:trPr>
                <w:tc>
                  <w:tcPr>
                    <w:tcW w:w="50" w:type="pct"/>
                    <w:hideMark/>
                  </w:tcPr>
                  <w:p w14:paraId="057CD834" w14:textId="77777777" w:rsidR="00894C3F" w:rsidRDefault="00894C3F">
                    <w:pPr>
                      <w:pStyle w:val="Bibliography"/>
                      <w:rPr>
                        <w:noProof/>
                      </w:rPr>
                    </w:pPr>
                    <w:r>
                      <w:rPr>
                        <w:noProof/>
                      </w:rPr>
                      <w:t xml:space="preserve">[4] </w:t>
                    </w:r>
                  </w:p>
                </w:tc>
                <w:tc>
                  <w:tcPr>
                    <w:tcW w:w="0" w:type="auto"/>
                    <w:hideMark/>
                  </w:tcPr>
                  <w:p w14:paraId="217EEF7A" w14:textId="77777777" w:rsidR="00894C3F" w:rsidRDefault="00894C3F">
                    <w:pPr>
                      <w:pStyle w:val="Bibliography"/>
                      <w:rPr>
                        <w:noProof/>
                      </w:rPr>
                    </w:pPr>
                    <w:r>
                      <w:rPr>
                        <w:noProof/>
                      </w:rPr>
                      <w:t>A. Jeremy, „This is Minecraft,” IGN, 11 November 2010. [Online]. Available: https://www.ign.com/articles/2010/11/11/this-is-minecraft. [Hozzáférés dátuma: 02 10 2024].</w:t>
                    </w:r>
                  </w:p>
                </w:tc>
              </w:tr>
              <w:tr w:rsidR="00894C3F" w14:paraId="770DDD7D" w14:textId="77777777">
                <w:trPr>
                  <w:divId w:val="1122647711"/>
                  <w:tblCellSpacing w:w="15" w:type="dxa"/>
                </w:trPr>
                <w:tc>
                  <w:tcPr>
                    <w:tcW w:w="50" w:type="pct"/>
                    <w:hideMark/>
                  </w:tcPr>
                  <w:p w14:paraId="633B54BC" w14:textId="77777777" w:rsidR="00894C3F" w:rsidRDefault="00894C3F">
                    <w:pPr>
                      <w:pStyle w:val="Bibliography"/>
                      <w:rPr>
                        <w:noProof/>
                      </w:rPr>
                    </w:pPr>
                    <w:r>
                      <w:rPr>
                        <w:noProof/>
                      </w:rPr>
                      <w:t xml:space="preserve">[5] </w:t>
                    </w:r>
                  </w:p>
                </w:tc>
                <w:tc>
                  <w:tcPr>
                    <w:tcW w:w="0" w:type="auto"/>
                    <w:hideMark/>
                  </w:tcPr>
                  <w:p w14:paraId="762EA8C7" w14:textId="77777777" w:rsidR="00894C3F" w:rsidRDefault="00894C3F">
                    <w:pPr>
                      <w:pStyle w:val="Bibliography"/>
                      <w:rPr>
                        <w:noProof/>
                      </w:rPr>
                    </w:pPr>
                    <w:r>
                      <w:rPr>
                        <w:noProof/>
                      </w:rPr>
                      <w:t>G. Anthony, „Minecraft Review,” IGN, 24 November 2011. [Online]. Available: https://www.ign.com/articles/2011/11/24/minecraft-review. [Hozzáférés dátuma: 02 October 2024].</w:t>
                    </w:r>
                  </w:p>
                </w:tc>
              </w:tr>
              <w:tr w:rsidR="00894C3F" w14:paraId="790889F3" w14:textId="77777777">
                <w:trPr>
                  <w:divId w:val="1122647711"/>
                  <w:tblCellSpacing w:w="15" w:type="dxa"/>
                </w:trPr>
                <w:tc>
                  <w:tcPr>
                    <w:tcW w:w="50" w:type="pct"/>
                    <w:hideMark/>
                  </w:tcPr>
                  <w:p w14:paraId="69F706B5" w14:textId="77777777" w:rsidR="00894C3F" w:rsidRDefault="00894C3F">
                    <w:pPr>
                      <w:pStyle w:val="Bibliography"/>
                      <w:rPr>
                        <w:noProof/>
                      </w:rPr>
                    </w:pPr>
                    <w:r>
                      <w:rPr>
                        <w:noProof/>
                      </w:rPr>
                      <w:t xml:space="preserve">[6] </w:t>
                    </w:r>
                  </w:p>
                </w:tc>
                <w:tc>
                  <w:tcPr>
                    <w:tcW w:w="0" w:type="auto"/>
                    <w:hideMark/>
                  </w:tcPr>
                  <w:p w14:paraId="44C94929" w14:textId="77777777" w:rsidR="00894C3F" w:rsidRDefault="00894C3F">
                    <w:pPr>
                      <w:pStyle w:val="Bibliography"/>
                      <w:rPr>
                        <w:noProof/>
                      </w:rPr>
                    </w:pPr>
                    <w:r>
                      <w:rPr>
                        <w:noProof/>
                      </w:rPr>
                      <w:t>BCA Labs, „Polygon Meshes in Computer Graphics,” BCA Labs, [Online]. Available: https://bcalabs.org/subject/polygon-meshes-in-computer-graphics. [Hozzáférés dátuma: 13 November 2024].</w:t>
                    </w:r>
                  </w:p>
                </w:tc>
              </w:tr>
              <w:tr w:rsidR="00894C3F" w14:paraId="4FF78EF9" w14:textId="77777777">
                <w:trPr>
                  <w:divId w:val="1122647711"/>
                  <w:tblCellSpacing w:w="15" w:type="dxa"/>
                </w:trPr>
                <w:tc>
                  <w:tcPr>
                    <w:tcW w:w="50" w:type="pct"/>
                    <w:hideMark/>
                  </w:tcPr>
                  <w:p w14:paraId="57A12A3C" w14:textId="77777777" w:rsidR="00894C3F" w:rsidRDefault="00894C3F">
                    <w:pPr>
                      <w:pStyle w:val="Bibliography"/>
                      <w:rPr>
                        <w:noProof/>
                      </w:rPr>
                    </w:pPr>
                    <w:r>
                      <w:rPr>
                        <w:noProof/>
                      </w:rPr>
                      <w:t xml:space="preserve">[7] </w:t>
                    </w:r>
                  </w:p>
                </w:tc>
                <w:tc>
                  <w:tcPr>
                    <w:tcW w:w="0" w:type="auto"/>
                    <w:hideMark/>
                  </w:tcPr>
                  <w:p w14:paraId="5CDE1C7B" w14:textId="77777777" w:rsidR="00894C3F" w:rsidRDefault="00894C3F">
                    <w:pPr>
                      <w:pStyle w:val="Bibliography"/>
                      <w:rPr>
                        <w:noProof/>
                      </w:rPr>
                    </w:pPr>
                    <w:r>
                      <w:rPr>
                        <w:noProof/>
                      </w:rPr>
                      <w:t>E. W. Weisstein, „Vertex,” MathWorld, 7 November 2024. [Online]. Available: https://mathworld.wolfram.com/Vertex.html. [Hozzáférés dátuma: 13 November 2024].</w:t>
                    </w:r>
                  </w:p>
                </w:tc>
              </w:tr>
              <w:tr w:rsidR="00894C3F" w14:paraId="17B7C9CC" w14:textId="77777777">
                <w:trPr>
                  <w:divId w:val="1122647711"/>
                  <w:tblCellSpacing w:w="15" w:type="dxa"/>
                </w:trPr>
                <w:tc>
                  <w:tcPr>
                    <w:tcW w:w="50" w:type="pct"/>
                    <w:hideMark/>
                  </w:tcPr>
                  <w:p w14:paraId="6734BCB3" w14:textId="77777777" w:rsidR="00894C3F" w:rsidRDefault="00894C3F">
                    <w:pPr>
                      <w:pStyle w:val="Bibliography"/>
                      <w:rPr>
                        <w:noProof/>
                      </w:rPr>
                    </w:pPr>
                    <w:r>
                      <w:rPr>
                        <w:noProof/>
                      </w:rPr>
                      <w:t xml:space="preserve">[8] </w:t>
                    </w:r>
                  </w:p>
                </w:tc>
                <w:tc>
                  <w:tcPr>
                    <w:tcW w:w="0" w:type="auto"/>
                    <w:hideMark/>
                  </w:tcPr>
                  <w:p w14:paraId="6D37FB7D" w14:textId="77777777" w:rsidR="00894C3F" w:rsidRDefault="00894C3F">
                    <w:pPr>
                      <w:pStyle w:val="Bibliography"/>
                      <w:rPr>
                        <w:noProof/>
                      </w:rPr>
                    </w:pPr>
                    <w:r>
                      <w:rPr>
                        <w:noProof/>
                      </w:rPr>
                      <w:t>Unity Technologies, „Mesh,” Unity Technologies, 13 November 2024. [Online]. Available: https://docs.unity3d.com/ScriptReference/Mesh.html. [Hozzáférés dátuma: 13 November 2024].</w:t>
                    </w:r>
                  </w:p>
                </w:tc>
              </w:tr>
              <w:tr w:rsidR="00894C3F" w14:paraId="012BA9C0" w14:textId="77777777">
                <w:trPr>
                  <w:divId w:val="1122647711"/>
                  <w:tblCellSpacing w:w="15" w:type="dxa"/>
                </w:trPr>
                <w:tc>
                  <w:tcPr>
                    <w:tcW w:w="50" w:type="pct"/>
                    <w:hideMark/>
                  </w:tcPr>
                  <w:p w14:paraId="00C5536E" w14:textId="77777777" w:rsidR="00894C3F" w:rsidRDefault="00894C3F">
                    <w:pPr>
                      <w:pStyle w:val="Bibliography"/>
                      <w:rPr>
                        <w:noProof/>
                      </w:rPr>
                    </w:pPr>
                    <w:r>
                      <w:rPr>
                        <w:noProof/>
                      </w:rPr>
                      <w:lastRenderedPageBreak/>
                      <w:t xml:space="preserve">[9] </w:t>
                    </w:r>
                  </w:p>
                </w:tc>
                <w:tc>
                  <w:tcPr>
                    <w:tcW w:w="0" w:type="auto"/>
                    <w:hideMark/>
                  </w:tcPr>
                  <w:p w14:paraId="2D1E5EE8" w14:textId="77777777" w:rsidR="00894C3F" w:rsidRDefault="00894C3F">
                    <w:pPr>
                      <w:pStyle w:val="Bibliography"/>
                      <w:rPr>
                        <w:noProof/>
                      </w:rPr>
                    </w:pPr>
                    <w:r>
                      <w:rPr>
                        <w:noProof/>
                      </w:rPr>
                      <w:t xml:space="preserve">B. T. Phong, „Illumination for computer generated pictures,” </w:t>
                    </w:r>
                    <w:r>
                      <w:rPr>
                        <w:i/>
                        <w:iCs/>
                        <w:noProof/>
                      </w:rPr>
                      <w:t xml:space="preserve">Communications of the ACM, </w:t>
                    </w:r>
                    <w:r>
                      <w:rPr>
                        <w:noProof/>
                      </w:rPr>
                      <w:t xml:space="preserve">%1. kötet 3, %1. szám 6, pp. 311-317, 1975. </w:t>
                    </w:r>
                  </w:p>
                </w:tc>
              </w:tr>
              <w:tr w:rsidR="00894C3F" w14:paraId="3D178A8C" w14:textId="77777777">
                <w:trPr>
                  <w:divId w:val="1122647711"/>
                  <w:tblCellSpacing w:w="15" w:type="dxa"/>
                </w:trPr>
                <w:tc>
                  <w:tcPr>
                    <w:tcW w:w="50" w:type="pct"/>
                    <w:hideMark/>
                  </w:tcPr>
                  <w:p w14:paraId="031BE3F6" w14:textId="77777777" w:rsidR="00894C3F" w:rsidRDefault="00894C3F">
                    <w:pPr>
                      <w:pStyle w:val="Bibliography"/>
                      <w:rPr>
                        <w:noProof/>
                      </w:rPr>
                    </w:pPr>
                    <w:r>
                      <w:rPr>
                        <w:noProof/>
                      </w:rPr>
                      <w:t xml:space="preserve">[10] </w:t>
                    </w:r>
                  </w:p>
                </w:tc>
                <w:tc>
                  <w:tcPr>
                    <w:tcW w:w="0" w:type="auto"/>
                    <w:hideMark/>
                  </w:tcPr>
                  <w:p w14:paraId="60050ED9" w14:textId="77777777" w:rsidR="00894C3F" w:rsidRDefault="00894C3F">
                    <w:pPr>
                      <w:pStyle w:val="Bibliography"/>
                      <w:rPr>
                        <w:noProof/>
                      </w:rPr>
                    </w:pPr>
                    <w:r>
                      <w:rPr>
                        <w:noProof/>
                      </w:rPr>
                      <w:t xml:space="preserve">H. Gouraud, „Continuous Shading of Curved Surfaces,” </w:t>
                    </w:r>
                    <w:r>
                      <w:rPr>
                        <w:i/>
                        <w:iCs/>
                        <w:noProof/>
                      </w:rPr>
                      <w:t xml:space="preserve">IEEE Transactions on Computers, </w:t>
                    </w:r>
                    <w:r>
                      <w:rPr>
                        <w:noProof/>
                      </w:rPr>
                      <w:t xml:space="preserve">%1. kötet 20, %1. szám 6, pp. 623-629, 1971. </w:t>
                    </w:r>
                  </w:p>
                </w:tc>
              </w:tr>
              <w:tr w:rsidR="00894C3F" w14:paraId="192761BD" w14:textId="77777777">
                <w:trPr>
                  <w:divId w:val="1122647711"/>
                  <w:tblCellSpacing w:w="15" w:type="dxa"/>
                </w:trPr>
                <w:tc>
                  <w:tcPr>
                    <w:tcW w:w="50" w:type="pct"/>
                    <w:hideMark/>
                  </w:tcPr>
                  <w:p w14:paraId="4B2AFF64" w14:textId="77777777" w:rsidR="00894C3F" w:rsidRDefault="00894C3F">
                    <w:pPr>
                      <w:pStyle w:val="Bibliography"/>
                      <w:rPr>
                        <w:noProof/>
                      </w:rPr>
                    </w:pPr>
                    <w:r>
                      <w:rPr>
                        <w:noProof/>
                      </w:rPr>
                      <w:t xml:space="preserve">[11] </w:t>
                    </w:r>
                  </w:p>
                </w:tc>
                <w:tc>
                  <w:tcPr>
                    <w:tcW w:w="0" w:type="auto"/>
                    <w:hideMark/>
                  </w:tcPr>
                  <w:p w14:paraId="4B9473B2" w14:textId="77777777" w:rsidR="00894C3F" w:rsidRDefault="00894C3F">
                    <w:pPr>
                      <w:pStyle w:val="Bibliography"/>
                      <w:rPr>
                        <w:noProof/>
                      </w:rPr>
                    </w:pPr>
                    <w:r>
                      <w:rPr>
                        <w:noProof/>
                      </w:rPr>
                      <w:t xml:space="preserve">W. E. Lorensen és H. E. Cline, „Marching Cubes: A High Resolution 3D Surface Construction Algorithm,” in </w:t>
                    </w:r>
                    <w:r>
                      <w:rPr>
                        <w:i/>
                        <w:iCs/>
                        <w:noProof/>
                      </w:rPr>
                      <w:t>SIGGRAPH</w:t>
                    </w:r>
                    <w:r>
                      <w:rPr>
                        <w:noProof/>
                      </w:rPr>
                      <w:t xml:space="preserve">, Anaheim, 1987. </w:t>
                    </w:r>
                  </w:p>
                </w:tc>
              </w:tr>
              <w:tr w:rsidR="00894C3F" w14:paraId="704E1DDD" w14:textId="77777777">
                <w:trPr>
                  <w:divId w:val="1122647711"/>
                  <w:tblCellSpacing w:w="15" w:type="dxa"/>
                </w:trPr>
                <w:tc>
                  <w:tcPr>
                    <w:tcW w:w="50" w:type="pct"/>
                    <w:hideMark/>
                  </w:tcPr>
                  <w:p w14:paraId="16DD3C9F" w14:textId="77777777" w:rsidR="00894C3F" w:rsidRDefault="00894C3F">
                    <w:pPr>
                      <w:pStyle w:val="Bibliography"/>
                      <w:rPr>
                        <w:noProof/>
                      </w:rPr>
                    </w:pPr>
                    <w:r>
                      <w:rPr>
                        <w:noProof/>
                      </w:rPr>
                      <w:t xml:space="preserve">[12] </w:t>
                    </w:r>
                  </w:p>
                </w:tc>
                <w:tc>
                  <w:tcPr>
                    <w:tcW w:w="0" w:type="auto"/>
                    <w:hideMark/>
                  </w:tcPr>
                  <w:p w14:paraId="406B52A3" w14:textId="77777777" w:rsidR="00894C3F" w:rsidRDefault="00894C3F">
                    <w:pPr>
                      <w:pStyle w:val="Bibliography"/>
                      <w:rPr>
                        <w:noProof/>
                      </w:rPr>
                    </w:pPr>
                    <w:r>
                      <w:rPr>
                        <w:noProof/>
                      </w:rPr>
                      <w:t>H. E. Cline és W. E. Lorensen, „System and method for the display of surface structures contained within the interior region of a solid body”. United States of America Szabadalom száma: US4710876A, 1 December 1987.</w:t>
                    </w:r>
                  </w:p>
                </w:tc>
              </w:tr>
              <w:tr w:rsidR="00894C3F" w14:paraId="6F8CF37D" w14:textId="77777777">
                <w:trPr>
                  <w:divId w:val="1122647711"/>
                  <w:tblCellSpacing w:w="15" w:type="dxa"/>
                </w:trPr>
                <w:tc>
                  <w:tcPr>
                    <w:tcW w:w="50" w:type="pct"/>
                    <w:hideMark/>
                  </w:tcPr>
                  <w:p w14:paraId="7FDCA1A4" w14:textId="77777777" w:rsidR="00894C3F" w:rsidRDefault="00894C3F">
                    <w:pPr>
                      <w:pStyle w:val="Bibliography"/>
                      <w:rPr>
                        <w:noProof/>
                      </w:rPr>
                    </w:pPr>
                    <w:r>
                      <w:rPr>
                        <w:noProof/>
                      </w:rPr>
                      <w:t xml:space="preserve">[13] </w:t>
                    </w:r>
                  </w:p>
                </w:tc>
                <w:tc>
                  <w:tcPr>
                    <w:tcW w:w="0" w:type="auto"/>
                    <w:hideMark/>
                  </w:tcPr>
                  <w:p w14:paraId="4E32023E" w14:textId="77777777" w:rsidR="00894C3F" w:rsidRDefault="00894C3F">
                    <w:pPr>
                      <w:pStyle w:val="Bibliography"/>
                      <w:rPr>
                        <w:noProof/>
                      </w:rPr>
                    </w:pPr>
                    <w:r>
                      <w:rPr>
                        <w:noProof/>
                      </w:rPr>
                      <w:t>National Institute of Biomedical Imaging and Bioengineering, „Computed Tomography (CT),” National Institute of Biomedical Imaging and Bioengineering, Június 2022. [Online]. Available: https://www.nibib.nih.gov/science-education/science-topics/computed-tomography-ct. [Hozzáférés dátuma: 1 10 2024].</w:t>
                    </w:r>
                  </w:p>
                </w:tc>
              </w:tr>
              <w:tr w:rsidR="00894C3F" w14:paraId="565D9498" w14:textId="77777777">
                <w:trPr>
                  <w:divId w:val="1122647711"/>
                  <w:tblCellSpacing w:w="15" w:type="dxa"/>
                </w:trPr>
                <w:tc>
                  <w:tcPr>
                    <w:tcW w:w="50" w:type="pct"/>
                    <w:hideMark/>
                  </w:tcPr>
                  <w:p w14:paraId="0D6602FE" w14:textId="77777777" w:rsidR="00894C3F" w:rsidRDefault="00894C3F">
                    <w:pPr>
                      <w:pStyle w:val="Bibliography"/>
                      <w:rPr>
                        <w:noProof/>
                      </w:rPr>
                    </w:pPr>
                    <w:r>
                      <w:rPr>
                        <w:noProof/>
                      </w:rPr>
                      <w:t xml:space="preserve">[14] </w:t>
                    </w:r>
                  </w:p>
                </w:tc>
                <w:tc>
                  <w:tcPr>
                    <w:tcW w:w="0" w:type="auto"/>
                    <w:hideMark/>
                  </w:tcPr>
                  <w:p w14:paraId="1D8D7210" w14:textId="77777777" w:rsidR="00894C3F" w:rsidRDefault="00894C3F">
                    <w:pPr>
                      <w:pStyle w:val="Bibliography"/>
                      <w:rPr>
                        <w:noProof/>
                      </w:rPr>
                    </w:pPr>
                    <w:r>
                      <w:rPr>
                        <w:noProof/>
                      </w:rPr>
                      <w:t xml:space="preserve">P. Visutsak, „Marching Cubes and Histogram Pyramids for 3D Medical Visualization,” </w:t>
                    </w:r>
                    <w:r>
                      <w:rPr>
                        <w:i/>
                        <w:iCs/>
                        <w:noProof/>
                      </w:rPr>
                      <w:t xml:space="preserve">Journal of Imaging, </w:t>
                    </w:r>
                    <w:r>
                      <w:rPr>
                        <w:noProof/>
                      </w:rPr>
                      <w:t xml:space="preserve">%1. kötet 9, %1. szám 88, pp. 1-12, 2020. </w:t>
                    </w:r>
                  </w:p>
                </w:tc>
              </w:tr>
              <w:tr w:rsidR="00894C3F" w14:paraId="3C6CFAE3" w14:textId="77777777">
                <w:trPr>
                  <w:divId w:val="1122647711"/>
                  <w:tblCellSpacing w:w="15" w:type="dxa"/>
                </w:trPr>
                <w:tc>
                  <w:tcPr>
                    <w:tcW w:w="50" w:type="pct"/>
                    <w:hideMark/>
                  </w:tcPr>
                  <w:p w14:paraId="5F1A81AE" w14:textId="77777777" w:rsidR="00894C3F" w:rsidRDefault="00894C3F">
                    <w:pPr>
                      <w:pStyle w:val="Bibliography"/>
                      <w:rPr>
                        <w:noProof/>
                      </w:rPr>
                    </w:pPr>
                    <w:r>
                      <w:rPr>
                        <w:noProof/>
                      </w:rPr>
                      <w:t xml:space="preserve">[15] </w:t>
                    </w:r>
                  </w:p>
                </w:tc>
                <w:tc>
                  <w:tcPr>
                    <w:tcW w:w="0" w:type="auto"/>
                    <w:hideMark/>
                  </w:tcPr>
                  <w:p w14:paraId="16EDD0B9" w14:textId="77777777" w:rsidR="00894C3F" w:rsidRDefault="00894C3F">
                    <w:pPr>
                      <w:pStyle w:val="Bibliography"/>
                      <w:rPr>
                        <w:noProof/>
                      </w:rPr>
                    </w:pPr>
                    <w:r>
                      <w:rPr>
                        <w:noProof/>
                      </w:rPr>
                      <w:t>Unity Technologies, „Compute shaders,” Unity Technologies, [Online]. Available: https://docs.unity3d.com/Manual/class-ComputeShader.html. [Hozzáférés dátuma: 14 November 2024].</w:t>
                    </w:r>
                  </w:p>
                </w:tc>
              </w:tr>
              <w:tr w:rsidR="00894C3F" w14:paraId="52CC5E27" w14:textId="77777777">
                <w:trPr>
                  <w:divId w:val="1122647711"/>
                  <w:tblCellSpacing w:w="15" w:type="dxa"/>
                </w:trPr>
                <w:tc>
                  <w:tcPr>
                    <w:tcW w:w="50" w:type="pct"/>
                    <w:hideMark/>
                  </w:tcPr>
                  <w:p w14:paraId="3BE19A5A" w14:textId="77777777" w:rsidR="00894C3F" w:rsidRDefault="00894C3F">
                    <w:pPr>
                      <w:pStyle w:val="Bibliography"/>
                      <w:rPr>
                        <w:noProof/>
                      </w:rPr>
                    </w:pPr>
                    <w:r>
                      <w:rPr>
                        <w:noProof/>
                      </w:rPr>
                      <w:t xml:space="preserve">[16] </w:t>
                    </w:r>
                  </w:p>
                </w:tc>
                <w:tc>
                  <w:tcPr>
                    <w:tcW w:w="0" w:type="auto"/>
                    <w:hideMark/>
                  </w:tcPr>
                  <w:p w14:paraId="58EB37E6" w14:textId="77777777" w:rsidR="00894C3F" w:rsidRDefault="00894C3F">
                    <w:pPr>
                      <w:pStyle w:val="Bibliography"/>
                      <w:rPr>
                        <w:noProof/>
                      </w:rPr>
                    </w:pPr>
                    <w:r>
                      <w:rPr>
                        <w:noProof/>
                      </w:rPr>
                      <w:t>Unity Technologies, „Introduction to compute shaders,” Unity Technologies, [Online]. Available: https://docs.unity3d.com/Manual/class-ComputeShader-introduction.html. [Hozzáférés dátuma: 14 November 2024].</w:t>
                    </w:r>
                  </w:p>
                </w:tc>
              </w:tr>
            </w:tbl>
            <w:p w14:paraId="0544D1B8" w14:textId="77777777" w:rsidR="00894C3F" w:rsidRDefault="00894C3F">
              <w:pPr>
                <w:divId w:val="1122647711"/>
                <w:rPr>
                  <w:rFonts w:eastAsia="Times New Roman"/>
                  <w:noProof/>
                </w:rPr>
              </w:pPr>
            </w:p>
            <w:p w14:paraId="3B3C0C5C" w14:textId="1399793E" w:rsidR="00233C75" w:rsidRDefault="00233C75">
              <w:r>
                <w:rPr>
                  <w:b/>
                  <w:bCs/>
                </w:rPr>
                <w:fldChar w:fldCharType="end"/>
              </w:r>
            </w:p>
          </w:sdtContent>
        </w:sdt>
      </w:sdtContent>
    </w:sdt>
    <w:p w14:paraId="0756D091" w14:textId="38D0297A" w:rsidR="007C5DF4" w:rsidRDefault="007C5DF4" w:rsidP="001829DD">
      <w:pPr>
        <w:pStyle w:val="BodyText"/>
        <w:ind w:firstLine="0"/>
      </w:pPr>
    </w:p>
    <w:sectPr w:rsidR="007C5DF4" w:rsidSect="00C50744">
      <w:footerReference w:type="default" r:id="rId35"/>
      <w:type w:val="continuous"/>
      <w:pgSz w:w="11906" w:h="16838"/>
      <w:pgMar w:top="1418" w:right="1418" w:bottom="1418" w:left="1701" w:header="0" w:footer="0" w:gutter="0"/>
      <w:pgNumType w:start="1"/>
      <w:cols w:space="708"/>
      <w:docGrid w:linePitch="326" w:charSpace="-65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D11923" w14:textId="77777777" w:rsidR="00386F99" w:rsidRDefault="00386F99" w:rsidP="00E34A0D">
      <w:r>
        <w:separator/>
      </w:r>
    </w:p>
  </w:endnote>
  <w:endnote w:type="continuationSeparator" w:id="0">
    <w:p w14:paraId="2C3C575C" w14:textId="77777777" w:rsidR="00386F99" w:rsidRDefault="00386F99" w:rsidP="00E34A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OpenSymbol">
    <w:altName w:val="Calibri"/>
    <w:charset w:val="01"/>
    <w:family w:val="auto"/>
    <w:pitch w:val="variable"/>
  </w:font>
  <w:font w:name="Arial">
    <w:panose1 w:val="020B0604020202020204"/>
    <w:charset w:val="00"/>
    <w:family w:val="swiss"/>
    <w:pitch w:val="variable"/>
    <w:sig w:usb0="E0002EFF" w:usb1="C000785B" w:usb2="00000009" w:usb3="00000000" w:csb0="000001FF" w:csb1="00000000"/>
  </w:font>
  <w:font w:name="Linux Libertine G">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WenQuanYi Zen Hei">
    <w:altName w:val="MS Mincho"/>
    <w:charset w:val="01"/>
    <w:family w:val="auto"/>
    <w:pitch w:val="variable"/>
  </w:font>
  <w:font w:name="Lohit Hindi">
    <w:altName w:val="MS Mincho"/>
    <w:charset w:val="01"/>
    <w:family w:val="auto"/>
    <w:pitch w:val="variable"/>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1716062"/>
      <w:docPartObj>
        <w:docPartGallery w:val="Page Numbers (Bottom of Page)"/>
        <w:docPartUnique/>
      </w:docPartObj>
    </w:sdtPr>
    <w:sdtContent>
      <w:p w14:paraId="35FCEA07" w14:textId="77777777" w:rsidR="00C50744" w:rsidRDefault="00C50744" w:rsidP="0019117E">
        <w:pPr>
          <w:pStyle w:val="Footer"/>
          <w:jc w:val="center"/>
        </w:pPr>
        <w:r>
          <w:fldChar w:fldCharType="begin"/>
        </w:r>
        <w:r>
          <w:instrText>PAGE   \* MERGEFORMAT</w:instrText>
        </w:r>
        <w:r>
          <w:fldChar w:fldCharType="separate"/>
        </w:r>
        <w:r>
          <w:t>2</w:t>
        </w:r>
        <w:r>
          <w:fldChar w:fldCharType="end"/>
        </w:r>
      </w:p>
    </w:sdtContent>
  </w:sdt>
  <w:p w14:paraId="42AAD341" w14:textId="77777777" w:rsidR="00C50744" w:rsidRDefault="00C507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873B43" w14:textId="77777777" w:rsidR="00386F99" w:rsidRDefault="00386F99" w:rsidP="00E34A0D">
      <w:r>
        <w:separator/>
      </w:r>
    </w:p>
  </w:footnote>
  <w:footnote w:type="continuationSeparator" w:id="0">
    <w:p w14:paraId="3AA3A653" w14:textId="77777777" w:rsidR="00386F99" w:rsidRDefault="00386F99" w:rsidP="00E34A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000002"/>
    <w:multiLevelType w:val="multilevel"/>
    <w:tmpl w:val="00000002"/>
    <w:name w:val="WW8Num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15:restartNumberingAfterBreak="0">
    <w:nsid w:val="00000003"/>
    <w:multiLevelType w:val="multilevel"/>
    <w:tmpl w:val="00000003"/>
    <w:name w:val="WW8Num2"/>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3" w15:restartNumberingAfterBreak="0">
    <w:nsid w:val="06396934"/>
    <w:multiLevelType w:val="hybridMultilevel"/>
    <w:tmpl w:val="66A6643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67724E9"/>
    <w:multiLevelType w:val="hybridMultilevel"/>
    <w:tmpl w:val="870EA45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9E70805"/>
    <w:multiLevelType w:val="hybridMultilevel"/>
    <w:tmpl w:val="C1F445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2B43712"/>
    <w:multiLevelType w:val="hybridMultilevel"/>
    <w:tmpl w:val="49EAFC32"/>
    <w:lvl w:ilvl="0" w:tplc="4AA614AC">
      <w:start w:val="6"/>
      <w:numFmt w:val="decimal"/>
      <w:lvlText w:val="%1."/>
      <w:lvlJc w:val="left"/>
      <w:pPr>
        <w:ind w:left="1428" w:hanging="360"/>
      </w:pPr>
      <w:rPr>
        <w:rFonts w:hint="default"/>
      </w:rPr>
    </w:lvl>
    <w:lvl w:ilvl="1" w:tplc="040E0019" w:tentative="1">
      <w:start w:val="1"/>
      <w:numFmt w:val="lowerLetter"/>
      <w:lvlText w:val="%2."/>
      <w:lvlJc w:val="left"/>
      <w:pPr>
        <w:ind w:left="2148" w:hanging="360"/>
      </w:pPr>
    </w:lvl>
    <w:lvl w:ilvl="2" w:tplc="040E001B" w:tentative="1">
      <w:start w:val="1"/>
      <w:numFmt w:val="lowerRoman"/>
      <w:lvlText w:val="%3."/>
      <w:lvlJc w:val="right"/>
      <w:pPr>
        <w:ind w:left="2868" w:hanging="180"/>
      </w:pPr>
    </w:lvl>
    <w:lvl w:ilvl="3" w:tplc="040E000F" w:tentative="1">
      <w:start w:val="1"/>
      <w:numFmt w:val="decimal"/>
      <w:lvlText w:val="%4."/>
      <w:lvlJc w:val="left"/>
      <w:pPr>
        <w:ind w:left="3588" w:hanging="360"/>
      </w:pPr>
    </w:lvl>
    <w:lvl w:ilvl="4" w:tplc="040E0019" w:tentative="1">
      <w:start w:val="1"/>
      <w:numFmt w:val="lowerLetter"/>
      <w:lvlText w:val="%5."/>
      <w:lvlJc w:val="left"/>
      <w:pPr>
        <w:ind w:left="4308" w:hanging="360"/>
      </w:pPr>
    </w:lvl>
    <w:lvl w:ilvl="5" w:tplc="040E001B" w:tentative="1">
      <w:start w:val="1"/>
      <w:numFmt w:val="lowerRoman"/>
      <w:lvlText w:val="%6."/>
      <w:lvlJc w:val="right"/>
      <w:pPr>
        <w:ind w:left="5028" w:hanging="180"/>
      </w:pPr>
    </w:lvl>
    <w:lvl w:ilvl="6" w:tplc="040E000F" w:tentative="1">
      <w:start w:val="1"/>
      <w:numFmt w:val="decimal"/>
      <w:lvlText w:val="%7."/>
      <w:lvlJc w:val="left"/>
      <w:pPr>
        <w:ind w:left="5748" w:hanging="360"/>
      </w:pPr>
    </w:lvl>
    <w:lvl w:ilvl="7" w:tplc="040E0019" w:tentative="1">
      <w:start w:val="1"/>
      <w:numFmt w:val="lowerLetter"/>
      <w:lvlText w:val="%8."/>
      <w:lvlJc w:val="left"/>
      <w:pPr>
        <w:ind w:left="6468" w:hanging="360"/>
      </w:pPr>
    </w:lvl>
    <w:lvl w:ilvl="8" w:tplc="040E001B" w:tentative="1">
      <w:start w:val="1"/>
      <w:numFmt w:val="lowerRoman"/>
      <w:lvlText w:val="%9."/>
      <w:lvlJc w:val="right"/>
      <w:pPr>
        <w:ind w:left="7188" w:hanging="180"/>
      </w:pPr>
    </w:lvl>
  </w:abstractNum>
  <w:abstractNum w:abstractNumId="7" w15:restartNumberingAfterBreak="0">
    <w:nsid w:val="1A1725CA"/>
    <w:multiLevelType w:val="hybridMultilevel"/>
    <w:tmpl w:val="B860BF2E"/>
    <w:lvl w:ilvl="0" w:tplc="943071C2">
      <w:start w:val="1"/>
      <w:numFmt w:val="decimal"/>
      <w:lvlText w:val="%1."/>
      <w:lvlJc w:val="left"/>
      <w:pPr>
        <w:ind w:left="644" w:hanging="360"/>
      </w:pPr>
      <w:rPr>
        <w:rFonts w:hint="default"/>
      </w:rPr>
    </w:lvl>
    <w:lvl w:ilvl="1" w:tplc="040E0019" w:tentative="1">
      <w:start w:val="1"/>
      <w:numFmt w:val="lowerLetter"/>
      <w:lvlText w:val="%2."/>
      <w:lvlJc w:val="left"/>
      <w:pPr>
        <w:ind w:left="1364" w:hanging="360"/>
      </w:pPr>
    </w:lvl>
    <w:lvl w:ilvl="2" w:tplc="040E001B" w:tentative="1">
      <w:start w:val="1"/>
      <w:numFmt w:val="lowerRoman"/>
      <w:lvlText w:val="%3."/>
      <w:lvlJc w:val="right"/>
      <w:pPr>
        <w:ind w:left="2084" w:hanging="180"/>
      </w:pPr>
    </w:lvl>
    <w:lvl w:ilvl="3" w:tplc="040E000F" w:tentative="1">
      <w:start w:val="1"/>
      <w:numFmt w:val="decimal"/>
      <w:lvlText w:val="%4."/>
      <w:lvlJc w:val="left"/>
      <w:pPr>
        <w:ind w:left="2804" w:hanging="360"/>
      </w:pPr>
    </w:lvl>
    <w:lvl w:ilvl="4" w:tplc="040E0019" w:tentative="1">
      <w:start w:val="1"/>
      <w:numFmt w:val="lowerLetter"/>
      <w:lvlText w:val="%5."/>
      <w:lvlJc w:val="left"/>
      <w:pPr>
        <w:ind w:left="3524" w:hanging="360"/>
      </w:pPr>
    </w:lvl>
    <w:lvl w:ilvl="5" w:tplc="040E001B" w:tentative="1">
      <w:start w:val="1"/>
      <w:numFmt w:val="lowerRoman"/>
      <w:lvlText w:val="%6."/>
      <w:lvlJc w:val="right"/>
      <w:pPr>
        <w:ind w:left="4244" w:hanging="180"/>
      </w:pPr>
    </w:lvl>
    <w:lvl w:ilvl="6" w:tplc="040E000F" w:tentative="1">
      <w:start w:val="1"/>
      <w:numFmt w:val="decimal"/>
      <w:lvlText w:val="%7."/>
      <w:lvlJc w:val="left"/>
      <w:pPr>
        <w:ind w:left="4964" w:hanging="360"/>
      </w:pPr>
    </w:lvl>
    <w:lvl w:ilvl="7" w:tplc="040E0019" w:tentative="1">
      <w:start w:val="1"/>
      <w:numFmt w:val="lowerLetter"/>
      <w:lvlText w:val="%8."/>
      <w:lvlJc w:val="left"/>
      <w:pPr>
        <w:ind w:left="5684" w:hanging="360"/>
      </w:pPr>
    </w:lvl>
    <w:lvl w:ilvl="8" w:tplc="040E001B" w:tentative="1">
      <w:start w:val="1"/>
      <w:numFmt w:val="lowerRoman"/>
      <w:lvlText w:val="%9."/>
      <w:lvlJc w:val="right"/>
      <w:pPr>
        <w:ind w:left="6404" w:hanging="180"/>
      </w:pPr>
    </w:lvl>
  </w:abstractNum>
  <w:abstractNum w:abstractNumId="8" w15:restartNumberingAfterBreak="0">
    <w:nsid w:val="1EAC72A2"/>
    <w:multiLevelType w:val="hybridMultilevel"/>
    <w:tmpl w:val="044042A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1F5E0935"/>
    <w:multiLevelType w:val="hybridMultilevel"/>
    <w:tmpl w:val="307C571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222B1416"/>
    <w:multiLevelType w:val="hybridMultilevel"/>
    <w:tmpl w:val="AEC2ED8C"/>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11" w15:restartNumberingAfterBreak="0">
    <w:nsid w:val="23AD53B5"/>
    <w:multiLevelType w:val="hybridMultilevel"/>
    <w:tmpl w:val="344A5FA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24F3401F"/>
    <w:multiLevelType w:val="hybridMultilevel"/>
    <w:tmpl w:val="FDCC04D4"/>
    <w:lvl w:ilvl="0" w:tplc="040E000F">
      <w:start w:val="1"/>
      <w:numFmt w:val="decimal"/>
      <w:lvlText w:val="%1."/>
      <w:lvlJc w:val="left"/>
      <w:pPr>
        <w:ind w:left="1068" w:hanging="360"/>
      </w:pPr>
      <w:rPr>
        <w:rFonts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252C461E"/>
    <w:multiLevelType w:val="hybridMultilevel"/>
    <w:tmpl w:val="B860BF2E"/>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4" w15:restartNumberingAfterBreak="0">
    <w:nsid w:val="25FA24AB"/>
    <w:multiLevelType w:val="multilevel"/>
    <w:tmpl w:val="694E425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92A6AE3"/>
    <w:multiLevelType w:val="hybridMultilevel"/>
    <w:tmpl w:val="A7980A7A"/>
    <w:lvl w:ilvl="0" w:tplc="D4183E9A">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29DA4332"/>
    <w:multiLevelType w:val="hybridMultilevel"/>
    <w:tmpl w:val="2AEAAE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2E884B86"/>
    <w:multiLevelType w:val="hybridMultilevel"/>
    <w:tmpl w:val="CAD8644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FB43F7C"/>
    <w:multiLevelType w:val="hybridMultilevel"/>
    <w:tmpl w:val="D5B8932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34D76CF3"/>
    <w:multiLevelType w:val="hybridMultilevel"/>
    <w:tmpl w:val="DED0938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371F4F88"/>
    <w:multiLevelType w:val="hybridMultilevel"/>
    <w:tmpl w:val="D7B25A56"/>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387D6236"/>
    <w:multiLevelType w:val="hybridMultilevel"/>
    <w:tmpl w:val="090443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8E028A4"/>
    <w:multiLevelType w:val="hybridMultilevel"/>
    <w:tmpl w:val="CAD86444"/>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3C4023E3"/>
    <w:multiLevelType w:val="hybridMultilevel"/>
    <w:tmpl w:val="F4087F3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411A3E48"/>
    <w:multiLevelType w:val="hybridMultilevel"/>
    <w:tmpl w:val="01CC40B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44982AEB"/>
    <w:multiLevelType w:val="hybridMultilevel"/>
    <w:tmpl w:val="45DC636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4A987E1D"/>
    <w:multiLevelType w:val="hybridMultilevel"/>
    <w:tmpl w:val="CA8A881E"/>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27" w15:restartNumberingAfterBreak="0">
    <w:nsid w:val="51002E08"/>
    <w:multiLevelType w:val="hybridMultilevel"/>
    <w:tmpl w:val="B860BF2E"/>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8" w15:restartNumberingAfterBreak="0">
    <w:nsid w:val="510A4053"/>
    <w:multiLevelType w:val="hybridMultilevel"/>
    <w:tmpl w:val="F00E086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52CB026A"/>
    <w:multiLevelType w:val="hybridMultilevel"/>
    <w:tmpl w:val="B860BF2E"/>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30" w15:restartNumberingAfterBreak="0">
    <w:nsid w:val="58336412"/>
    <w:multiLevelType w:val="hybridMultilevel"/>
    <w:tmpl w:val="B860BF2E"/>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31" w15:restartNumberingAfterBreak="0">
    <w:nsid w:val="5A2B6815"/>
    <w:multiLevelType w:val="hybridMultilevel"/>
    <w:tmpl w:val="7654E92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2" w15:restartNumberingAfterBreak="0">
    <w:nsid w:val="5B1E4BE2"/>
    <w:multiLevelType w:val="hybridMultilevel"/>
    <w:tmpl w:val="D43827B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5C090E0C"/>
    <w:multiLevelType w:val="hybridMultilevel"/>
    <w:tmpl w:val="177EA9D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4" w15:restartNumberingAfterBreak="0">
    <w:nsid w:val="63446BCE"/>
    <w:multiLevelType w:val="hybridMultilevel"/>
    <w:tmpl w:val="D4D0A8FA"/>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35" w15:restartNumberingAfterBreak="0">
    <w:nsid w:val="674C2981"/>
    <w:multiLevelType w:val="hybridMultilevel"/>
    <w:tmpl w:val="002CDB74"/>
    <w:lvl w:ilvl="0" w:tplc="943071C2">
      <w:start w:val="1"/>
      <w:numFmt w:val="decimal"/>
      <w:lvlText w:val="%1."/>
      <w:lvlJc w:val="left"/>
      <w:pPr>
        <w:ind w:left="644" w:hanging="360"/>
      </w:pPr>
      <w:rPr>
        <w:rFonts w:hint="default"/>
      </w:rPr>
    </w:lvl>
    <w:lvl w:ilvl="1" w:tplc="040E0019" w:tentative="1">
      <w:start w:val="1"/>
      <w:numFmt w:val="lowerLetter"/>
      <w:lvlText w:val="%2."/>
      <w:lvlJc w:val="left"/>
      <w:pPr>
        <w:ind w:left="1364" w:hanging="360"/>
      </w:pPr>
    </w:lvl>
    <w:lvl w:ilvl="2" w:tplc="040E001B" w:tentative="1">
      <w:start w:val="1"/>
      <w:numFmt w:val="lowerRoman"/>
      <w:lvlText w:val="%3."/>
      <w:lvlJc w:val="right"/>
      <w:pPr>
        <w:ind w:left="2084" w:hanging="180"/>
      </w:pPr>
    </w:lvl>
    <w:lvl w:ilvl="3" w:tplc="040E000F" w:tentative="1">
      <w:start w:val="1"/>
      <w:numFmt w:val="decimal"/>
      <w:lvlText w:val="%4."/>
      <w:lvlJc w:val="left"/>
      <w:pPr>
        <w:ind w:left="2804" w:hanging="360"/>
      </w:pPr>
    </w:lvl>
    <w:lvl w:ilvl="4" w:tplc="040E0019" w:tentative="1">
      <w:start w:val="1"/>
      <w:numFmt w:val="lowerLetter"/>
      <w:lvlText w:val="%5."/>
      <w:lvlJc w:val="left"/>
      <w:pPr>
        <w:ind w:left="3524" w:hanging="360"/>
      </w:pPr>
    </w:lvl>
    <w:lvl w:ilvl="5" w:tplc="040E001B" w:tentative="1">
      <w:start w:val="1"/>
      <w:numFmt w:val="lowerRoman"/>
      <w:lvlText w:val="%6."/>
      <w:lvlJc w:val="right"/>
      <w:pPr>
        <w:ind w:left="4244" w:hanging="180"/>
      </w:pPr>
    </w:lvl>
    <w:lvl w:ilvl="6" w:tplc="040E000F" w:tentative="1">
      <w:start w:val="1"/>
      <w:numFmt w:val="decimal"/>
      <w:lvlText w:val="%7."/>
      <w:lvlJc w:val="left"/>
      <w:pPr>
        <w:ind w:left="4964" w:hanging="360"/>
      </w:pPr>
    </w:lvl>
    <w:lvl w:ilvl="7" w:tplc="040E0019" w:tentative="1">
      <w:start w:val="1"/>
      <w:numFmt w:val="lowerLetter"/>
      <w:lvlText w:val="%8."/>
      <w:lvlJc w:val="left"/>
      <w:pPr>
        <w:ind w:left="5684" w:hanging="360"/>
      </w:pPr>
    </w:lvl>
    <w:lvl w:ilvl="8" w:tplc="040E001B" w:tentative="1">
      <w:start w:val="1"/>
      <w:numFmt w:val="lowerRoman"/>
      <w:lvlText w:val="%9."/>
      <w:lvlJc w:val="right"/>
      <w:pPr>
        <w:ind w:left="6404" w:hanging="180"/>
      </w:pPr>
    </w:lvl>
  </w:abstractNum>
  <w:abstractNum w:abstractNumId="36" w15:restartNumberingAfterBreak="0">
    <w:nsid w:val="681418B7"/>
    <w:multiLevelType w:val="hybridMultilevel"/>
    <w:tmpl w:val="B860BF2E"/>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37" w15:restartNumberingAfterBreak="0">
    <w:nsid w:val="68CE7459"/>
    <w:multiLevelType w:val="hybridMultilevel"/>
    <w:tmpl w:val="BBCAE2C4"/>
    <w:lvl w:ilvl="0" w:tplc="B9B28078">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8" w15:restartNumberingAfterBreak="0">
    <w:nsid w:val="6AD40DD0"/>
    <w:multiLevelType w:val="hybridMultilevel"/>
    <w:tmpl w:val="2DF6B4D8"/>
    <w:lvl w:ilvl="0" w:tplc="040E0001">
      <w:start w:val="1"/>
      <w:numFmt w:val="bullet"/>
      <w:lvlText w:val=""/>
      <w:lvlJc w:val="left"/>
      <w:pPr>
        <w:ind w:left="360" w:hanging="360"/>
      </w:pPr>
      <w:rPr>
        <w:rFonts w:ascii="Symbol" w:hAnsi="Symbol" w:hint="default"/>
      </w:rPr>
    </w:lvl>
    <w:lvl w:ilvl="1" w:tplc="040E0003">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39" w15:restartNumberingAfterBreak="0">
    <w:nsid w:val="7CF464C5"/>
    <w:multiLevelType w:val="hybridMultilevel"/>
    <w:tmpl w:val="A0D6A780"/>
    <w:lvl w:ilvl="0" w:tplc="6D9EBAD6">
      <w:start w:val="1"/>
      <w:numFmt w:val="decimal"/>
      <w:lvlText w:val="%1."/>
      <w:lvlJc w:val="left"/>
      <w:pPr>
        <w:ind w:left="36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1426269347">
    <w:abstractNumId w:val="0"/>
  </w:num>
  <w:num w:numId="2" w16cid:durableId="921454926">
    <w:abstractNumId w:val="1"/>
  </w:num>
  <w:num w:numId="3" w16cid:durableId="1001813200">
    <w:abstractNumId w:val="2"/>
  </w:num>
  <w:num w:numId="4" w16cid:durableId="10374751">
    <w:abstractNumId w:val="18"/>
  </w:num>
  <w:num w:numId="5" w16cid:durableId="1982037121">
    <w:abstractNumId w:val="14"/>
  </w:num>
  <w:num w:numId="6" w16cid:durableId="761491309">
    <w:abstractNumId w:val="12"/>
  </w:num>
  <w:num w:numId="7" w16cid:durableId="1541472271">
    <w:abstractNumId w:val="38"/>
  </w:num>
  <w:num w:numId="8" w16cid:durableId="1033193565">
    <w:abstractNumId w:val="28"/>
  </w:num>
  <w:num w:numId="9" w16cid:durableId="201601333">
    <w:abstractNumId w:val="3"/>
  </w:num>
  <w:num w:numId="10" w16cid:durableId="1602566488">
    <w:abstractNumId w:val="8"/>
  </w:num>
  <w:num w:numId="11" w16cid:durableId="1026250859">
    <w:abstractNumId w:val="21"/>
  </w:num>
  <w:num w:numId="12" w16cid:durableId="1351101814">
    <w:abstractNumId w:val="25"/>
  </w:num>
  <w:num w:numId="13" w16cid:durableId="804008371">
    <w:abstractNumId w:val="32"/>
  </w:num>
  <w:num w:numId="14" w16cid:durableId="2063823210">
    <w:abstractNumId w:val="24"/>
  </w:num>
  <w:num w:numId="15" w16cid:durableId="311521905">
    <w:abstractNumId w:val="9"/>
  </w:num>
  <w:num w:numId="16" w16cid:durableId="215971472">
    <w:abstractNumId w:val="23"/>
  </w:num>
  <w:num w:numId="17" w16cid:durableId="884679300">
    <w:abstractNumId w:val="33"/>
  </w:num>
  <w:num w:numId="18" w16cid:durableId="1049646575">
    <w:abstractNumId w:val="4"/>
  </w:num>
  <w:num w:numId="19" w16cid:durableId="1653753784">
    <w:abstractNumId w:val="11"/>
  </w:num>
  <w:num w:numId="20" w16cid:durableId="2114127706">
    <w:abstractNumId w:val="22"/>
  </w:num>
  <w:num w:numId="21" w16cid:durableId="677778592">
    <w:abstractNumId w:val="17"/>
  </w:num>
  <w:num w:numId="22" w16cid:durableId="1695575806">
    <w:abstractNumId w:val="31"/>
  </w:num>
  <w:num w:numId="23" w16cid:durableId="26874998">
    <w:abstractNumId w:val="20"/>
  </w:num>
  <w:num w:numId="24" w16cid:durableId="1362977374">
    <w:abstractNumId w:val="39"/>
  </w:num>
  <w:num w:numId="25" w16cid:durableId="1985547667">
    <w:abstractNumId w:val="37"/>
  </w:num>
  <w:num w:numId="26" w16cid:durableId="310058286">
    <w:abstractNumId w:val="15"/>
  </w:num>
  <w:num w:numId="27" w16cid:durableId="642083728">
    <w:abstractNumId w:val="26"/>
  </w:num>
  <w:num w:numId="28" w16cid:durableId="761026697">
    <w:abstractNumId w:val="7"/>
  </w:num>
  <w:num w:numId="29" w16cid:durableId="1058092949">
    <w:abstractNumId w:val="29"/>
  </w:num>
  <w:num w:numId="30" w16cid:durableId="665130064">
    <w:abstractNumId w:val="27"/>
  </w:num>
  <w:num w:numId="31" w16cid:durableId="1284190388">
    <w:abstractNumId w:val="30"/>
  </w:num>
  <w:num w:numId="32" w16cid:durableId="1547403136">
    <w:abstractNumId w:val="36"/>
  </w:num>
  <w:num w:numId="33" w16cid:durableId="618339712">
    <w:abstractNumId w:val="13"/>
  </w:num>
  <w:num w:numId="34" w16cid:durableId="526523884">
    <w:abstractNumId w:val="6"/>
  </w:num>
  <w:num w:numId="35" w16cid:durableId="2030570634">
    <w:abstractNumId w:val="16"/>
  </w:num>
  <w:num w:numId="36" w16cid:durableId="1066992310">
    <w:abstractNumId w:val="19"/>
  </w:num>
  <w:num w:numId="37" w16cid:durableId="884217098">
    <w:abstractNumId w:val="34"/>
  </w:num>
  <w:num w:numId="38" w16cid:durableId="1739397264">
    <w:abstractNumId w:val="5"/>
  </w:num>
  <w:num w:numId="39" w16cid:durableId="1729837002">
    <w:abstractNumId w:val="35"/>
  </w:num>
  <w:num w:numId="40" w16cid:durableId="24884960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59D4"/>
    <w:rsid w:val="00027A94"/>
    <w:rsid w:val="00041081"/>
    <w:rsid w:val="00072952"/>
    <w:rsid w:val="00075B67"/>
    <w:rsid w:val="00076511"/>
    <w:rsid w:val="000859CF"/>
    <w:rsid w:val="000938D5"/>
    <w:rsid w:val="000A205C"/>
    <w:rsid w:val="000A37A1"/>
    <w:rsid w:val="000C10BA"/>
    <w:rsid w:val="000D6F94"/>
    <w:rsid w:val="000F6156"/>
    <w:rsid w:val="00116857"/>
    <w:rsid w:val="00117C9A"/>
    <w:rsid w:val="001212CC"/>
    <w:rsid w:val="00135A6C"/>
    <w:rsid w:val="001362D2"/>
    <w:rsid w:val="00153B97"/>
    <w:rsid w:val="001610A8"/>
    <w:rsid w:val="00167B8C"/>
    <w:rsid w:val="00167E70"/>
    <w:rsid w:val="0018130E"/>
    <w:rsid w:val="001829DD"/>
    <w:rsid w:val="0019117E"/>
    <w:rsid w:val="001A31D4"/>
    <w:rsid w:val="001B65C4"/>
    <w:rsid w:val="001D1E28"/>
    <w:rsid w:val="0020787C"/>
    <w:rsid w:val="00221888"/>
    <w:rsid w:val="00225E6B"/>
    <w:rsid w:val="00233C75"/>
    <w:rsid w:val="00240472"/>
    <w:rsid w:val="00244D94"/>
    <w:rsid w:val="00246093"/>
    <w:rsid w:val="00251E0C"/>
    <w:rsid w:val="002625BC"/>
    <w:rsid w:val="00262F1C"/>
    <w:rsid w:val="00272DDA"/>
    <w:rsid w:val="002A0793"/>
    <w:rsid w:val="002A62FC"/>
    <w:rsid w:val="0030349E"/>
    <w:rsid w:val="00330D05"/>
    <w:rsid w:val="00342EA1"/>
    <w:rsid w:val="0036763B"/>
    <w:rsid w:val="0038432F"/>
    <w:rsid w:val="0038543A"/>
    <w:rsid w:val="00386F99"/>
    <w:rsid w:val="003B042A"/>
    <w:rsid w:val="003D7E18"/>
    <w:rsid w:val="003E13CC"/>
    <w:rsid w:val="003E524D"/>
    <w:rsid w:val="003E7518"/>
    <w:rsid w:val="004159D4"/>
    <w:rsid w:val="00420C94"/>
    <w:rsid w:val="00493B32"/>
    <w:rsid w:val="004C1394"/>
    <w:rsid w:val="004E29F5"/>
    <w:rsid w:val="004E697E"/>
    <w:rsid w:val="004F23E8"/>
    <w:rsid w:val="004F3504"/>
    <w:rsid w:val="005034B1"/>
    <w:rsid w:val="00520BD5"/>
    <w:rsid w:val="00564321"/>
    <w:rsid w:val="00565400"/>
    <w:rsid w:val="005D3840"/>
    <w:rsid w:val="005E3B5A"/>
    <w:rsid w:val="00601E5C"/>
    <w:rsid w:val="00620198"/>
    <w:rsid w:val="00623C63"/>
    <w:rsid w:val="00644283"/>
    <w:rsid w:val="00655148"/>
    <w:rsid w:val="006913B8"/>
    <w:rsid w:val="00693E21"/>
    <w:rsid w:val="006A1778"/>
    <w:rsid w:val="006A4021"/>
    <w:rsid w:val="006C369A"/>
    <w:rsid w:val="006D161A"/>
    <w:rsid w:val="006F530F"/>
    <w:rsid w:val="007008A4"/>
    <w:rsid w:val="00724881"/>
    <w:rsid w:val="00740B83"/>
    <w:rsid w:val="007414F2"/>
    <w:rsid w:val="007821D8"/>
    <w:rsid w:val="00791E2B"/>
    <w:rsid w:val="007A42E5"/>
    <w:rsid w:val="007B1AE8"/>
    <w:rsid w:val="007B4C87"/>
    <w:rsid w:val="007B7C7E"/>
    <w:rsid w:val="007C5DF4"/>
    <w:rsid w:val="007E6FEC"/>
    <w:rsid w:val="007F0B49"/>
    <w:rsid w:val="008043AA"/>
    <w:rsid w:val="008666FC"/>
    <w:rsid w:val="00870E94"/>
    <w:rsid w:val="008713A2"/>
    <w:rsid w:val="0088686B"/>
    <w:rsid w:val="00894C3F"/>
    <w:rsid w:val="008B5B52"/>
    <w:rsid w:val="008C51AA"/>
    <w:rsid w:val="008F76CE"/>
    <w:rsid w:val="009017CB"/>
    <w:rsid w:val="0093508A"/>
    <w:rsid w:val="00976B7C"/>
    <w:rsid w:val="009B02DE"/>
    <w:rsid w:val="009C092B"/>
    <w:rsid w:val="009D3C63"/>
    <w:rsid w:val="009F19A6"/>
    <w:rsid w:val="00A16CA7"/>
    <w:rsid w:val="00A23BFF"/>
    <w:rsid w:val="00A36DE3"/>
    <w:rsid w:val="00A44B4E"/>
    <w:rsid w:val="00A53192"/>
    <w:rsid w:val="00A60224"/>
    <w:rsid w:val="00A63F3B"/>
    <w:rsid w:val="00A7554F"/>
    <w:rsid w:val="00A91AD9"/>
    <w:rsid w:val="00AE1CF5"/>
    <w:rsid w:val="00AE6D1B"/>
    <w:rsid w:val="00B04A9A"/>
    <w:rsid w:val="00B10884"/>
    <w:rsid w:val="00B31691"/>
    <w:rsid w:val="00B66C95"/>
    <w:rsid w:val="00B76340"/>
    <w:rsid w:val="00BA169C"/>
    <w:rsid w:val="00BA5F63"/>
    <w:rsid w:val="00BD1271"/>
    <w:rsid w:val="00BD7B34"/>
    <w:rsid w:val="00C10AB3"/>
    <w:rsid w:val="00C1418B"/>
    <w:rsid w:val="00C17669"/>
    <w:rsid w:val="00C231F6"/>
    <w:rsid w:val="00C44965"/>
    <w:rsid w:val="00C50744"/>
    <w:rsid w:val="00C51D27"/>
    <w:rsid w:val="00C8448E"/>
    <w:rsid w:val="00C96CD1"/>
    <w:rsid w:val="00CB128D"/>
    <w:rsid w:val="00CC5CFD"/>
    <w:rsid w:val="00CC7509"/>
    <w:rsid w:val="00CE7692"/>
    <w:rsid w:val="00CF4CFB"/>
    <w:rsid w:val="00D201AE"/>
    <w:rsid w:val="00D42F48"/>
    <w:rsid w:val="00D44590"/>
    <w:rsid w:val="00D44BDB"/>
    <w:rsid w:val="00D73159"/>
    <w:rsid w:val="00D821A4"/>
    <w:rsid w:val="00D97B2E"/>
    <w:rsid w:val="00DA3D94"/>
    <w:rsid w:val="00DD720E"/>
    <w:rsid w:val="00DF651E"/>
    <w:rsid w:val="00E05897"/>
    <w:rsid w:val="00E34A0D"/>
    <w:rsid w:val="00E40B0A"/>
    <w:rsid w:val="00E44CA8"/>
    <w:rsid w:val="00E45A8F"/>
    <w:rsid w:val="00E50E07"/>
    <w:rsid w:val="00E56B63"/>
    <w:rsid w:val="00E66158"/>
    <w:rsid w:val="00E67F31"/>
    <w:rsid w:val="00E74412"/>
    <w:rsid w:val="00E81545"/>
    <w:rsid w:val="00E96CC1"/>
    <w:rsid w:val="00EE195D"/>
    <w:rsid w:val="00F04946"/>
    <w:rsid w:val="00F150A5"/>
    <w:rsid w:val="00F51C61"/>
    <w:rsid w:val="00F631F2"/>
    <w:rsid w:val="00F65F50"/>
    <w:rsid w:val="00F66726"/>
    <w:rsid w:val="00F76DEA"/>
    <w:rsid w:val="00F84C25"/>
    <w:rsid w:val="00FA36E3"/>
    <w:rsid w:val="00FC0A8E"/>
    <w:rsid w:val="00FC27C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3C31FA"/>
  <w15:chartTrackingRefBased/>
  <w15:docId w15:val="{FFDA486C-183E-4AE8-AA7F-40E055D09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hu-HU" w:eastAsia="hu-H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B49"/>
    <w:pPr>
      <w:spacing w:before="160" w:after="160" w:line="360" w:lineRule="auto"/>
      <w:ind w:firstLine="284"/>
      <w:jc w:val="both"/>
    </w:pPr>
    <w:rPr>
      <w:rFonts w:eastAsia="MS Mincho" w:cstheme="minorBidi"/>
      <w:kern w:val="2"/>
      <w:sz w:val="24"/>
      <w:szCs w:val="24"/>
      <w:lang w:eastAsia="en-US"/>
      <w14:ligatures w14:val="standardContextual"/>
    </w:rPr>
  </w:style>
  <w:style w:type="paragraph" w:styleId="Heading1">
    <w:name w:val="heading 1"/>
    <w:basedOn w:val="Normal"/>
    <w:next w:val="BodyText"/>
    <w:link w:val="Heading1Char"/>
    <w:uiPriority w:val="9"/>
    <w:qFormat/>
    <w:rsid w:val="00791E2B"/>
    <w:pPr>
      <w:keepNext/>
      <w:keepLines/>
      <w:numPr>
        <w:numId w:val="5"/>
      </w:numPr>
      <w:spacing w:before="0" w:after="320"/>
      <w:ind w:left="431" w:hanging="431"/>
      <w:outlineLvl w:val="0"/>
    </w:pPr>
    <w:rPr>
      <w:rFonts w:eastAsiaTheme="majorEastAsia" w:cstheme="majorBidi"/>
      <w:b/>
      <w:smallCaps/>
      <w:color w:val="000000" w:themeColor="text1"/>
      <w:sz w:val="32"/>
      <w:szCs w:val="32"/>
    </w:rPr>
  </w:style>
  <w:style w:type="paragraph" w:styleId="Heading2">
    <w:name w:val="heading 2"/>
    <w:basedOn w:val="Normal"/>
    <w:next w:val="Normal"/>
    <w:link w:val="Heading2Char"/>
    <w:uiPriority w:val="9"/>
    <w:qFormat/>
    <w:rsid w:val="00791E2B"/>
    <w:pPr>
      <w:keepNext/>
      <w:keepLines/>
      <w:numPr>
        <w:ilvl w:val="1"/>
        <w:numId w:val="5"/>
      </w:numPr>
      <w:spacing w:before="480" w:after="360"/>
      <w:ind w:left="578" w:hanging="578"/>
      <w:outlineLvl w:val="1"/>
    </w:pPr>
    <w:rPr>
      <w:rFonts w:eastAsiaTheme="majorEastAsia" w:cstheme="majorBidi"/>
      <w:b/>
      <w:smallCaps/>
      <w:color w:val="000000" w:themeColor="text1"/>
      <w:sz w:val="32"/>
      <w:szCs w:val="26"/>
    </w:rPr>
  </w:style>
  <w:style w:type="paragraph" w:styleId="Heading3">
    <w:name w:val="heading 3"/>
    <w:basedOn w:val="Normal"/>
    <w:next w:val="BodyText"/>
    <w:link w:val="Heading3Char"/>
    <w:uiPriority w:val="9"/>
    <w:qFormat/>
    <w:rsid w:val="00791E2B"/>
    <w:pPr>
      <w:keepNext/>
      <w:keepLines/>
      <w:numPr>
        <w:ilvl w:val="2"/>
        <w:numId w:val="5"/>
      </w:numPr>
      <w:spacing w:before="360" w:after="240"/>
      <w:outlineLvl w:val="2"/>
    </w:pPr>
    <w:rPr>
      <w:rFonts w:eastAsiaTheme="majorEastAsia" w:cstheme="majorBidi"/>
      <w:b/>
      <w:sz w:val="28"/>
    </w:rPr>
  </w:style>
  <w:style w:type="paragraph" w:styleId="Heading4">
    <w:name w:val="heading 4"/>
    <w:basedOn w:val="Normal"/>
    <w:next w:val="Normal"/>
    <w:link w:val="Heading4Char"/>
    <w:uiPriority w:val="9"/>
    <w:unhideWhenUsed/>
    <w:qFormat/>
    <w:rsid w:val="00B04A9A"/>
    <w:pPr>
      <w:keepNext/>
      <w:keepLines/>
      <w:spacing w:before="40"/>
      <w:ind w:left="864" w:hanging="864"/>
      <w:outlineLvl w:val="3"/>
    </w:pPr>
    <w:rPr>
      <w:rFonts w:asciiTheme="majorHAnsi" w:eastAsiaTheme="majorEastAsia" w:hAnsiTheme="majorHAnsi" w:cstheme="majorBidi"/>
      <w:i/>
      <w:iCs/>
      <w:color w:val="2F5496" w:themeColor="accent1" w:themeShade="BF"/>
      <w:szCs w:val="22"/>
    </w:rPr>
  </w:style>
  <w:style w:type="paragraph" w:styleId="Heading5">
    <w:name w:val="heading 5"/>
    <w:basedOn w:val="Normal"/>
    <w:next w:val="Normal"/>
    <w:link w:val="Heading5Char"/>
    <w:uiPriority w:val="9"/>
    <w:semiHidden/>
    <w:unhideWhenUsed/>
    <w:qFormat/>
    <w:rsid w:val="00B04A9A"/>
    <w:pPr>
      <w:keepNext/>
      <w:keepLines/>
      <w:spacing w:before="40"/>
      <w:ind w:left="1008" w:hanging="1008"/>
      <w:outlineLvl w:val="4"/>
    </w:pPr>
    <w:rPr>
      <w:rFonts w:asciiTheme="majorHAnsi" w:eastAsiaTheme="majorEastAsia" w:hAnsiTheme="majorHAnsi" w:cstheme="majorBidi"/>
      <w:color w:val="2F5496" w:themeColor="accent1" w:themeShade="BF"/>
      <w:szCs w:val="22"/>
    </w:rPr>
  </w:style>
  <w:style w:type="paragraph" w:styleId="Heading6">
    <w:name w:val="heading 6"/>
    <w:basedOn w:val="Normal"/>
    <w:next w:val="Normal"/>
    <w:link w:val="Heading6Char"/>
    <w:uiPriority w:val="9"/>
    <w:semiHidden/>
    <w:unhideWhenUsed/>
    <w:qFormat/>
    <w:rsid w:val="00B04A9A"/>
    <w:pPr>
      <w:keepNext/>
      <w:keepLines/>
      <w:spacing w:before="40"/>
      <w:ind w:left="1152" w:hanging="1152"/>
      <w:outlineLvl w:val="5"/>
    </w:pPr>
    <w:rPr>
      <w:rFonts w:asciiTheme="majorHAnsi" w:eastAsiaTheme="majorEastAsia" w:hAnsiTheme="majorHAnsi" w:cstheme="majorBidi"/>
      <w:color w:val="1F3763" w:themeColor="accent1" w:themeShade="7F"/>
      <w:szCs w:val="22"/>
    </w:rPr>
  </w:style>
  <w:style w:type="paragraph" w:styleId="Heading7">
    <w:name w:val="heading 7"/>
    <w:basedOn w:val="Normal"/>
    <w:next w:val="Normal"/>
    <w:link w:val="Heading7Char"/>
    <w:uiPriority w:val="9"/>
    <w:semiHidden/>
    <w:unhideWhenUsed/>
    <w:qFormat/>
    <w:rsid w:val="00B04A9A"/>
    <w:pPr>
      <w:keepNext/>
      <w:keepLines/>
      <w:spacing w:before="40"/>
      <w:ind w:left="1296" w:hanging="1296"/>
      <w:outlineLvl w:val="6"/>
    </w:pPr>
    <w:rPr>
      <w:rFonts w:asciiTheme="majorHAnsi" w:eastAsiaTheme="majorEastAsia" w:hAnsiTheme="majorHAnsi" w:cstheme="majorBidi"/>
      <w:i/>
      <w:iCs/>
      <w:color w:val="1F3763" w:themeColor="accent1" w:themeShade="7F"/>
      <w:szCs w:val="22"/>
    </w:rPr>
  </w:style>
  <w:style w:type="paragraph" w:styleId="Heading8">
    <w:name w:val="heading 8"/>
    <w:basedOn w:val="Normal"/>
    <w:next w:val="Normal"/>
    <w:link w:val="Heading8Char"/>
    <w:uiPriority w:val="9"/>
    <w:semiHidden/>
    <w:unhideWhenUsed/>
    <w:qFormat/>
    <w:rsid w:val="00B04A9A"/>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04A9A"/>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Bekezdsalapbettpusa1">
    <w:name w:val="Bekezdés alapbetűtípusa1"/>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Absatz-Standardschriftart11111111">
    <w:name w:val="WW-Absatz-Standardschriftart11111111"/>
  </w:style>
  <w:style w:type="character" w:customStyle="1" w:styleId="WW-Absatz-Standardschriftart111111111">
    <w:name w:val="WW-Absatz-Standardschriftart111111111"/>
  </w:style>
  <w:style w:type="character" w:customStyle="1" w:styleId="WW-Absatz-Standardschriftart1111111111">
    <w:name w:val="WW-Absatz-Standardschriftart1111111111"/>
  </w:style>
  <w:style w:type="character" w:customStyle="1" w:styleId="Felsorolsjel">
    <w:name w:val="Felsorolásjel"/>
    <w:rPr>
      <w:rFonts w:ascii="OpenSymbol" w:eastAsia="OpenSymbol" w:hAnsi="OpenSymbol" w:cs="OpenSymbol"/>
    </w:rPr>
  </w:style>
  <w:style w:type="paragraph" w:customStyle="1" w:styleId="Cmsor">
    <w:name w:val="Címsor"/>
    <w:basedOn w:val="Normal"/>
    <w:next w:val="BodyText"/>
    <w:pPr>
      <w:keepNext/>
      <w:spacing w:before="240" w:after="120"/>
    </w:pPr>
    <w:rPr>
      <w:rFonts w:ascii="Arial" w:hAnsi="Arial"/>
      <w:sz w:val="28"/>
      <w:szCs w:val="28"/>
    </w:rPr>
  </w:style>
  <w:style w:type="paragraph" w:styleId="BodyText">
    <w:name w:val="Body Text"/>
    <w:basedOn w:val="Normal"/>
    <w:pPr>
      <w:spacing w:after="120" w:line="288" w:lineRule="auto"/>
    </w:pPr>
  </w:style>
  <w:style w:type="paragraph" w:styleId="List">
    <w:name w:val="List"/>
    <w:basedOn w:val="BodyText"/>
    <w:rPr>
      <w:rFonts w:ascii="Linux Libertine G" w:hAnsi="Linux Libertine G"/>
    </w:rPr>
  </w:style>
  <w:style w:type="paragraph" w:styleId="Caption">
    <w:name w:val="caption"/>
    <w:basedOn w:val="Normal"/>
    <w:uiPriority w:val="35"/>
    <w:qFormat/>
    <w:pPr>
      <w:suppressLineNumbers/>
      <w:spacing w:before="120" w:after="120"/>
    </w:pPr>
    <w:rPr>
      <w:rFonts w:ascii="Linux Libertine G" w:hAnsi="Linux Libertine G" w:cs="Mangal"/>
      <w:i/>
      <w:iCs/>
    </w:rPr>
  </w:style>
  <w:style w:type="paragraph" w:customStyle="1" w:styleId="Trgymutat">
    <w:name w:val="Tárgymutató"/>
    <w:basedOn w:val="Normal"/>
    <w:pPr>
      <w:suppressLineNumbers/>
    </w:pPr>
    <w:rPr>
      <w:rFonts w:ascii="Linux Libertine G" w:hAnsi="Linux Libertine G"/>
    </w:rPr>
  </w:style>
  <w:style w:type="paragraph" w:customStyle="1" w:styleId="Kpalrs1">
    <w:name w:val="Képaláírás1"/>
    <w:basedOn w:val="Normal"/>
    <w:pPr>
      <w:suppressLineNumbers/>
      <w:spacing w:before="120" w:after="120"/>
    </w:pPr>
    <w:rPr>
      <w:i/>
      <w:iCs/>
    </w:rPr>
  </w:style>
  <w:style w:type="paragraph" w:customStyle="1" w:styleId="Tblzattartalom">
    <w:name w:val="Táblázattartalom"/>
    <w:basedOn w:val="Normal"/>
    <w:pPr>
      <w:suppressLineNumbers/>
    </w:pPr>
  </w:style>
  <w:style w:type="paragraph" w:customStyle="1" w:styleId="Tblzatfejlc">
    <w:name w:val="Táblázatfejléc"/>
    <w:basedOn w:val="Tblzattartalom"/>
    <w:pPr>
      <w:jc w:val="center"/>
    </w:pPr>
    <w:rPr>
      <w:b/>
      <w:bCs/>
    </w:rPr>
  </w:style>
  <w:style w:type="paragraph" w:customStyle="1" w:styleId="Alapszvegtrzs">
    <w:name w:val="Alap szövegtörzs"/>
    <w:basedOn w:val="Normal"/>
    <w:pPr>
      <w:spacing w:line="320" w:lineRule="atLeast"/>
    </w:pPr>
    <w:rPr>
      <w:rFonts w:ascii="Arial" w:hAnsi="Arial" w:cs="Arial"/>
      <w:sz w:val="22"/>
    </w:rPr>
  </w:style>
  <w:style w:type="paragraph" w:customStyle="1" w:styleId="Normlis">
    <w:name w:val="Normális"/>
    <w:basedOn w:val="Normal"/>
    <w:pPr>
      <w:tabs>
        <w:tab w:val="left" w:pos="1650"/>
        <w:tab w:val="left" w:pos="3736"/>
        <w:tab w:val="left" w:pos="5670"/>
        <w:tab w:val="left" w:pos="8504"/>
      </w:tabs>
      <w:spacing w:before="40" w:after="40"/>
    </w:pPr>
  </w:style>
  <w:style w:type="paragraph" w:customStyle="1" w:styleId="Szvegtrzs21">
    <w:name w:val="Szövegtörzs 21"/>
    <w:basedOn w:val="Normal"/>
    <w:pPr>
      <w:spacing w:before="240"/>
      <w:jc w:val="center"/>
    </w:pPr>
    <w:rPr>
      <w:b/>
      <w:sz w:val="32"/>
    </w:rPr>
  </w:style>
  <w:style w:type="paragraph" w:styleId="Header">
    <w:name w:val="header"/>
    <w:basedOn w:val="Normal"/>
    <w:link w:val="HeaderChar"/>
    <w:uiPriority w:val="99"/>
    <w:pPr>
      <w:spacing w:after="240"/>
      <w:jc w:val="center"/>
    </w:pPr>
    <w:rPr>
      <w:b/>
    </w:rPr>
  </w:style>
  <w:style w:type="paragraph" w:styleId="Footer">
    <w:name w:val="footer"/>
    <w:basedOn w:val="Normal"/>
    <w:link w:val="FooterChar"/>
    <w:uiPriority w:val="99"/>
    <w:pPr>
      <w:tabs>
        <w:tab w:val="center" w:pos="4536"/>
        <w:tab w:val="right" w:pos="9072"/>
      </w:tabs>
    </w:pPr>
  </w:style>
  <w:style w:type="paragraph" w:styleId="Title">
    <w:name w:val="Title"/>
    <w:basedOn w:val="Cmsor"/>
    <w:next w:val="BodyText"/>
    <w:qFormat/>
    <w:pPr>
      <w:jc w:val="center"/>
    </w:pPr>
    <w:rPr>
      <w:b/>
      <w:bCs/>
      <w:sz w:val="36"/>
      <w:szCs w:val="36"/>
    </w:rPr>
  </w:style>
  <w:style w:type="paragraph" w:styleId="Quote">
    <w:name w:val="Quote"/>
    <w:basedOn w:val="Normal"/>
    <w:qFormat/>
    <w:pPr>
      <w:spacing w:after="283"/>
      <w:ind w:left="567" w:right="567"/>
    </w:pPr>
  </w:style>
  <w:style w:type="paragraph" w:styleId="Subtitle">
    <w:name w:val="Subtitle"/>
    <w:basedOn w:val="Cmsor"/>
    <w:next w:val="BodyText"/>
    <w:qFormat/>
    <w:pPr>
      <w:spacing w:before="60"/>
      <w:jc w:val="center"/>
    </w:pPr>
    <w:rPr>
      <w:sz w:val="36"/>
      <w:szCs w:val="36"/>
    </w:rPr>
  </w:style>
  <w:style w:type="paragraph" w:customStyle="1" w:styleId="Cmsor0">
    <w:name w:val="Címsor*"/>
    <w:basedOn w:val="Heading1"/>
    <w:pPr>
      <w:numPr>
        <w:numId w:val="0"/>
      </w:numPr>
      <w:jc w:val="center"/>
    </w:pPr>
    <w:rPr>
      <w:rFonts w:cs="Arial"/>
    </w:rPr>
  </w:style>
  <w:style w:type="paragraph" w:customStyle="1" w:styleId="Kiemelt">
    <w:name w:val="Kiemelt"/>
    <w:basedOn w:val="BodyText"/>
    <w:rPr>
      <w:b/>
      <w:bCs/>
    </w:rPr>
  </w:style>
  <w:style w:type="paragraph" w:customStyle="1" w:styleId="Igaztott">
    <w:name w:val="Igazított"/>
    <w:basedOn w:val="BodyText"/>
    <w:pPr>
      <w:tabs>
        <w:tab w:val="left" w:pos="1695"/>
        <w:tab w:val="left" w:pos="2160"/>
        <w:tab w:val="left" w:pos="2550"/>
      </w:tabs>
    </w:pPr>
  </w:style>
  <w:style w:type="paragraph" w:styleId="Salutation">
    <w:name w:val="Salutation"/>
    <w:basedOn w:val="Normal"/>
    <w:pPr>
      <w:suppressLineNumbers/>
    </w:pPr>
  </w:style>
  <w:style w:type="paragraph" w:styleId="EndnoteText">
    <w:name w:val="endnote text"/>
    <w:basedOn w:val="Normal"/>
    <w:pPr>
      <w:suppressLineNumbers/>
      <w:ind w:left="339" w:hanging="339"/>
    </w:pPr>
    <w:rPr>
      <w:sz w:val="20"/>
      <w:szCs w:val="20"/>
    </w:rPr>
  </w:style>
  <w:style w:type="paragraph" w:customStyle="1" w:styleId="Nyilatkozat">
    <w:name w:val="Nyilatkozat"/>
    <w:basedOn w:val="BodyText"/>
    <w:pPr>
      <w:spacing w:line="360" w:lineRule="auto"/>
      <w:ind w:left="850" w:right="850"/>
    </w:pPr>
  </w:style>
  <w:style w:type="paragraph" w:customStyle="1" w:styleId="Proslfej">
    <w:name w:val="Páros élőfej"/>
    <w:basedOn w:val="Normal"/>
    <w:pPr>
      <w:suppressLineNumbers/>
      <w:tabs>
        <w:tab w:val="center" w:pos="4819"/>
        <w:tab w:val="right" w:pos="9638"/>
      </w:tabs>
    </w:pPr>
  </w:style>
  <w:style w:type="paragraph" w:customStyle="1" w:styleId="Irodalomjegyzk1">
    <w:name w:val="Irodalomjegyzék 1"/>
    <w:basedOn w:val="Trgymutat"/>
    <w:rPr>
      <w:rFonts w:ascii="Times New Roman" w:hAnsi="Times New Roman" w:cs="Times New Roman"/>
    </w:rPr>
  </w:style>
  <w:style w:type="character" w:customStyle="1" w:styleId="Heading4Char">
    <w:name w:val="Heading 4 Char"/>
    <w:basedOn w:val="DefaultParagraphFont"/>
    <w:link w:val="Heading4"/>
    <w:uiPriority w:val="9"/>
    <w:rsid w:val="00B04A9A"/>
    <w:rPr>
      <w:rFonts w:asciiTheme="majorHAnsi" w:eastAsiaTheme="majorEastAsia" w:hAnsiTheme="majorHAnsi" w:cstheme="majorBidi"/>
      <w:i/>
      <w:iCs/>
      <w:color w:val="2F5496" w:themeColor="accent1" w:themeShade="BF"/>
      <w:kern w:val="2"/>
      <w:sz w:val="24"/>
      <w:szCs w:val="22"/>
      <w:lang w:eastAsia="en-US"/>
      <w14:ligatures w14:val="standardContextual"/>
    </w:rPr>
  </w:style>
  <w:style w:type="character" w:customStyle="1" w:styleId="Heading5Char">
    <w:name w:val="Heading 5 Char"/>
    <w:basedOn w:val="DefaultParagraphFont"/>
    <w:link w:val="Heading5"/>
    <w:uiPriority w:val="9"/>
    <w:semiHidden/>
    <w:rsid w:val="00B04A9A"/>
    <w:rPr>
      <w:rFonts w:asciiTheme="majorHAnsi" w:eastAsiaTheme="majorEastAsia" w:hAnsiTheme="majorHAnsi" w:cstheme="majorBidi"/>
      <w:color w:val="2F5496" w:themeColor="accent1" w:themeShade="BF"/>
      <w:kern w:val="2"/>
      <w:sz w:val="24"/>
      <w:szCs w:val="22"/>
      <w:lang w:eastAsia="en-US"/>
      <w14:ligatures w14:val="standardContextual"/>
    </w:rPr>
  </w:style>
  <w:style w:type="character" w:customStyle="1" w:styleId="Heading6Char">
    <w:name w:val="Heading 6 Char"/>
    <w:basedOn w:val="DefaultParagraphFont"/>
    <w:link w:val="Heading6"/>
    <w:uiPriority w:val="9"/>
    <w:semiHidden/>
    <w:rsid w:val="00B04A9A"/>
    <w:rPr>
      <w:rFonts w:asciiTheme="majorHAnsi" w:eastAsiaTheme="majorEastAsia" w:hAnsiTheme="majorHAnsi" w:cstheme="majorBidi"/>
      <w:color w:val="1F3763" w:themeColor="accent1" w:themeShade="7F"/>
      <w:kern w:val="2"/>
      <w:sz w:val="24"/>
      <w:szCs w:val="22"/>
      <w:lang w:eastAsia="en-US"/>
      <w14:ligatures w14:val="standardContextual"/>
    </w:rPr>
  </w:style>
  <w:style w:type="character" w:customStyle="1" w:styleId="Heading7Char">
    <w:name w:val="Heading 7 Char"/>
    <w:basedOn w:val="DefaultParagraphFont"/>
    <w:link w:val="Heading7"/>
    <w:uiPriority w:val="9"/>
    <w:semiHidden/>
    <w:rsid w:val="00B04A9A"/>
    <w:rPr>
      <w:rFonts w:asciiTheme="majorHAnsi" w:eastAsiaTheme="majorEastAsia" w:hAnsiTheme="majorHAnsi" w:cstheme="majorBidi"/>
      <w:i/>
      <w:iCs/>
      <w:color w:val="1F3763" w:themeColor="accent1" w:themeShade="7F"/>
      <w:kern w:val="2"/>
      <w:sz w:val="24"/>
      <w:szCs w:val="22"/>
      <w:lang w:eastAsia="en-US"/>
      <w14:ligatures w14:val="standardContextual"/>
    </w:rPr>
  </w:style>
  <w:style w:type="character" w:customStyle="1" w:styleId="Heading8Char">
    <w:name w:val="Heading 8 Char"/>
    <w:basedOn w:val="DefaultParagraphFont"/>
    <w:link w:val="Heading8"/>
    <w:uiPriority w:val="9"/>
    <w:semiHidden/>
    <w:rsid w:val="00B04A9A"/>
    <w:rPr>
      <w:rFonts w:asciiTheme="majorHAnsi" w:eastAsiaTheme="majorEastAsia" w:hAnsiTheme="majorHAnsi" w:cstheme="majorBidi"/>
      <w:color w:val="272727" w:themeColor="text1" w:themeTint="D8"/>
      <w:kern w:val="2"/>
      <w:sz w:val="21"/>
      <w:szCs w:val="21"/>
      <w:lang w:eastAsia="en-US"/>
      <w14:ligatures w14:val="standardContextual"/>
    </w:rPr>
  </w:style>
  <w:style w:type="character" w:customStyle="1" w:styleId="Heading9Char">
    <w:name w:val="Heading 9 Char"/>
    <w:basedOn w:val="DefaultParagraphFont"/>
    <w:link w:val="Heading9"/>
    <w:uiPriority w:val="9"/>
    <w:semiHidden/>
    <w:rsid w:val="00B04A9A"/>
    <w:rPr>
      <w:rFonts w:asciiTheme="majorHAnsi" w:eastAsiaTheme="majorEastAsia" w:hAnsiTheme="majorHAnsi" w:cstheme="majorBidi"/>
      <w:i/>
      <w:iCs/>
      <w:color w:val="272727" w:themeColor="text1" w:themeTint="D8"/>
      <w:kern w:val="2"/>
      <w:sz w:val="21"/>
      <w:szCs w:val="21"/>
      <w:lang w:eastAsia="en-US"/>
      <w14:ligatures w14:val="standardContextual"/>
    </w:rPr>
  </w:style>
  <w:style w:type="numbering" w:customStyle="1" w:styleId="NoList1">
    <w:name w:val="No List1"/>
    <w:next w:val="NoList"/>
    <w:uiPriority w:val="99"/>
    <w:semiHidden/>
    <w:unhideWhenUsed/>
    <w:rsid w:val="00B04A9A"/>
  </w:style>
  <w:style w:type="character" w:customStyle="1" w:styleId="Heading1Char">
    <w:name w:val="Heading 1 Char"/>
    <w:basedOn w:val="DefaultParagraphFont"/>
    <w:link w:val="Heading1"/>
    <w:uiPriority w:val="9"/>
    <w:rsid w:val="00791E2B"/>
    <w:rPr>
      <w:rFonts w:eastAsiaTheme="majorEastAsia" w:cstheme="majorBidi"/>
      <w:b/>
      <w:smallCaps/>
      <w:color w:val="000000" w:themeColor="text1"/>
      <w:kern w:val="2"/>
      <w:sz w:val="32"/>
      <w:szCs w:val="32"/>
      <w:lang w:eastAsia="en-US"/>
      <w14:ligatures w14:val="standardContextual"/>
    </w:rPr>
  </w:style>
  <w:style w:type="character" w:customStyle="1" w:styleId="Heading2Char">
    <w:name w:val="Heading 2 Char"/>
    <w:basedOn w:val="DefaultParagraphFont"/>
    <w:link w:val="Heading2"/>
    <w:uiPriority w:val="9"/>
    <w:rsid w:val="00791E2B"/>
    <w:rPr>
      <w:rFonts w:eastAsiaTheme="majorEastAsia" w:cstheme="majorBidi"/>
      <w:b/>
      <w:smallCaps/>
      <w:color w:val="000000" w:themeColor="text1"/>
      <w:kern w:val="2"/>
      <w:sz w:val="32"/>
      <w:szCs w:val="26"/>
      <w:lang w:eastAsia="en-US"/>
      <w14:ligatures w14:val="standardContextual"/>
    </w:rPr>
  </w:style>
  <w:style w:type="character" w:customStyle="1" w:styleId="Heading3Char">
    <w:name w:val="Heading 3 Char"/>
    <w:basedOn w:val="DefaultParagraphFont"/>
    <w:link w:val="Heading3"/>
    <w:uiPriority w:val="9"/>
    <w:rsid w:val="00791E2B"/>
    <w:rPr>
      <w:rFonts w:eastAsiaTheme="majorEastAsia" w:cstheme="majorBidi"/>
      <w:b/>
      <w:kern w:val="2"/>
      <w:sz w:val="28"/>
      <w:szCs w:val="24"/>
      <w:lang w:eastAsia="en-US"/>
      <w14:ligatures w14:val="standardContextual"/>
    </w:rPr>
  </w:style>
  <w:style w:type="character" w:styleId="Hyperlink">
    <w:name w:val="Hyperlink"/>
    <w:basedOn w:val="DefaultParagraphFont"/>
    <w:uiPriority w:val="99"/>
    <w:unhideWhenUsed/>
    <w:rsid w:val="00B04A9A"/>
    <w:rPr>
      <w:color w:val="0563C1" w:themeColor="hyperlink"/>
      <w:u w:val="single"/>
    </w:rPr>
  </w:style>
  <w:style w:type="character" w:styleId="UnresolvedMention">
    <w:name w:val="Unresolved Mention"/>
    <w:basedOn w:val="DefaultParagraphFont"/>
    <w:uiPriority w:val="99"/>
    <w:semiHidden/>
    <w:unhideWhenUsed/>
    <w:rsid w:val="00B04A9A"/>
    <w:rPr>
      <w:color w:val="605E5C"/>
      <w:shd w:val="clear" w:color="auto" w:fill="E1DFDD"/>
    </w:rPr>
  </w:style>
  <w:style w:type="paragraph" w:styleId="Bibliography">
    <w:name w:val="Bibliography"/>
    <w:basedOn w:val="Normal"/>
    <w:next w:val="Normal"/>
    <w:uiPriority w:val="37"/>
    <w:unhideWhenUsed/>
    <w:rsid w:val="00B04A9A"/>
    <w:rPr>
      <w:szCs w:val="22"/>
    </w:rPr>
  </w:style>
  <w:style w:type="paragraph" w:styleId="TOCHeading">
    <w:name w:val="TOC Heading"/>
    <w:basedOn w:val="Heading1"/>
    <w:next w:val="Normal"/>
    <w:uiPriority w:val="39"/>
    <w:unhideWhenUsed/>
    <w:qFormat/>
    <w:rsid w:val="00B04A9A"/>
    <w:pPr>
      <w:outlineLvl w:val="9"/>
    </w:pPr>
    <w:rPr>
      <w:bCs/>
      <w:smallCaps w:val="0"/>
      <w:kern w:val="0"/>
      <w:lang w:eastAsia="hu-HU"/>
    </w:rPr>
  </w:style>
  <w:style w:type="paragraph" w:styleId="TOC1">
    <w:name w:val="toc 1"/>
    <w:basedOn w:val="Normal"/>
    <w:next w:val="Normal"/>
    <w:autoRedefine/>
    <w:uiPriority w:val="39"/>
    <w:unhideWhenUsed/>
    <w:rsid w:val="00B04A9A"/>
    <w:pPr>
      <w:tabs>
        <w:tab w:val="left" w:pos="480"/>
        <w:tab w:val="right" w:leader="dot" w:pos="9016"/>
      </w:tabs>
      <w:spacing w:after="100"/>
    </w:pPr>
    <w:rPr>
      <w:szCs w:val="22"/>
    </w:rPr>
  </w:style>
  <w:style w:type="paragraph" w:styleId="TOC2">
    <w:name w:val="toc 2"/>
    <w:basedOn w:val="Normal"/>
    <w:next w:val="Normal"/>
    <w:autoRedefine/>
    <w:uiPriority w:val="39"/>
    <w:unhideWhenUsed/>
    <w:rsid w:val="00B04A9A"/>
    <w:pPr>
      <w:spacing w:after="100"/>
      <w:ind w:left="220"/>
    </w:pPr>
    <w:rPr>
      <w:szCs w:val="22"/>
    </w:rPr>
  </w:style>
  <w:style w:type="character" w:styleId="FollowedHyperlink">
    <w:name w:val="FollowedHyperlink"/>
    <w:basedOn w:val="DefaultParagraphFont"/>
    <w:uiPriority w:val="99"/>
    <w:semiHidden/>
    <w:unhideWhenUsed/>
    <w:rsid w:val="00B04A9A"/>
    <w:rPr>
      <w:color w:val="954F72" w:themeColor="followedHyperlink"/>
      <w:u w:val="single"/>
    </w:rPr>
  </w:style>
  <w:style w:type="paragraph" w:styleId="ListParagraph">
    <w:name w:val="List Paragraph"/>
    <w:basedOn w:val="Normal"/>
    <w:uiPriority w:val="34"/>
    <w:qFormat/>
    <w:rsid w:val="00B04A9A"/>
    <w:pPr>
      <w:ind w:left="720"/>
      <w:contextualSpacing/>
    </w:pPr>
    <w:rPr>
      <w:szCs w:val="22"/>
    </w:rPr>
  </w:style>
  <w:style w:type="character" w:styleId="PlaceholderText">
    <w:name w:val="Placeholder Text"/>
    <w:basedOn w:val="DefaultParagraphFont"/>
    <w:uiPriority w:val="99"/>
    <w:semiHidden/>
    <w:rsid w:val="00B04A9A"/>
    <w:rPr>
      <w:color w:val="666666"/>
    </w:rPr>
  </w:style>
  <w:style w:type="paragraph" w:styleId="NoSpacing">
    <w:name w:val="No Spacing"/>
    <w:link w:val="NoSpacingChar"/>
    <w:uiPriority w:val="1"/>
    <w:qFormat/>
    <w:rsid w:val="00B04A9A"/>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04A9A"/>
    <w:rPr>
      <w:rFonts w:asciiTheme="minorHAnsi" w:eastAsiaTheme="minorEastAsia" w:hAnsiTheme="minorHAnsi" w:cstheme="minorBidi"/>
      <w:sz w:val="22"/>
      <w:szCs w:val="22"/>
    </w:rPr>
  </w:style>
  <w:style w:type="character" w:customStyle="1" w:styleId="HeaderChar">
    <w:name w:val="Header Char"/>
    <w:basedOn w:val="DefaultParagraphFont"/>
    <w:link w:val="Header"/>
    <w:uiPriority w:val="99"/>
    <w:rsid w:val="00B04A9A"/>
    <w:rPr>
      <w:rFonts w:eastAsia="WenQuanYi Zen Hei" w:cs="Lohit Hindi"/>
      <w:b/>
      <w:color w:val="00000A"/>
      <w:kern w:val="1"/>
      <w:sz w:val="24"/>
      <w:szCs w:val="24"/>
      <w:lang w:eastAsia="zh-CN" w:bidi="hi-IN"/>
    </w:rPr>
  </w:style>
  <w:style w:type="character" w:customStyle="1" w:styleId="FooterChar">
    <w:name w:val="Footer Char"/>
    <w:basedOn w:val="DefaultParagraphFont"/>
    <w:link w:val="Footer"/>
    <w:uiPriority w:val="99"/>
    <w:rsid w:val="00B04A9A"/>
    <w:rPr>
      <w:rFonts w:eastAsia="WenQuanYi Zen Hei" w:cs="Lohit Hindi"/>
      <w:color w:val="00000A"/>
      <w:kern w:val="1"/>
      <w:sz w:val="24"/>
      <w:szCs w:val="24"/>
      <w:lang w:eastAsia="zh-CN" w:bidi="hi-IN"/>
    </w:rPr>
  </w:style>
  <w:style w:type="paragraph" w:customStyle="1" w:styleId="Code">
    <w:name w:val="Code"/>
    <w:link w:val="CodeChar"/>
    <w:qFormat/>
    <w:rsid w:val="00342EA1"/>
    <w:pPr>
      <w:shd w:val="clear" w:color="auto" w:fill="000000" w:themeFill="text1"/>
      <w:autoSpaceDE w:val="0"/>
      <w:autoSpaceDN w:val="0"/>
      <w:adjustRightInd w:val="0"/>
      <w:spacing w:after="240"/>
      <w:contextualSpacing/>
    </w:pPr>
    <w:rPr>
      <w:rFonts w:ascii="Cascadia Mono" w:eastAsia="MS Mincho" w:hAnsi="Cascadia Mono" w:cs="Cascadia Mono"/>
      <w:sz w:val="19"/>
      <w:szCs w:val="19"/>
      <w:lang w:eastAsia="en-US"/>
      <w14:ligatures w14:val="standardContextual"/>
    </w:rPr>
  </w:style>
  <w:style w:type="character" w:customStyle="1" w:styleId="CodeChar">
    <w:name w:val="Code Char"/>
    <w:basedOn w:val="DefaultParagraphFont"/>
    <w:link w:val="Code"/>
    <w:rsid w:val="00342EA1"/>
    <w:rPr>
      <w:rFonts w:ascii="Cascadia Mono" w:eastAsia="MS Mincho" w:hAnsi="Cascadia Mono" w:cs="Cascadia Mono"/>
      <w:sz w:val="19"/>
      <w:szCs w:val="19"/>
      <w:shd w:val="clear" w:color="auto" w:fill="000000" w:themeFill="text1"/>
      <w:lang w:eastAsia="en-US"/>
      <w14:ligatures w14:val="standardContextual"/>
    </w:rPr>
  </w:style>
  <w:style w:type="table" w:styleId="TableGrid">
    <w:name w:val="Table Grid"/>
    <w:basedOn w:val="TableNormal"/>
    <w:uiPriority w:val="39"/>
    <w:rsid w:val="00B04A9A"/>
    <w:rPr>
      <w:rFonts w:asciiTheme="minorHAnsi" w:eastAsia="MS Mincho" w:hAnsiTheme="minorHAnsi" w:cstheme="minorBidi"/>
      <w:kern w:val="2"/>
      <w:sz w:val="22"/>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B04A9A"/>
    <w:pPr>
      <w:tabs>
        <w:tab w:val="right" w:leader="dot" w:pos="9016"/>
      </w:tabs>
      <w:spacing w:after="100"/>
      <w:ind w:left="480"/>
    </w:pPr>
    <w:rPr>
      <w:szCs w:val="22"/>
    </w:rPr>
  </w:style>
  <w:style w:type="paragraph" w:customStyle="1" w:styleId="tmutat">
    <w:name w:val="Útmutató"/>
    <w:basedOn w:val="Normal"/>
    <w:rsid w:val="00B04A9A"/>
    <w:rPr>
      <w:rFonts w:eastAsia="Times New Roman" w:cs="Times New Roman"/>
      <w:kern w:val="0"/>
      <w:szCs w:val="20"/>
      <w:lang w:eastAsia="hu-HU"/>
    </w:rPr>
  </w:style>
  <w:style w:type="paragraph" w:customStyle="1" w:styleId="Nothing">
    <w:name w:val="Nothing"/>
    <w:basedOn w:val="Normal"/>
    <w:link w:val="NothingChar"/>
    <w:qFormat/>
    <w:rsid w:val="006C369A"/>
    <w:pPr>
      <w:spacing w:before="40" w:after="40" w:line="240" w:lineRule="auto"/>
      <w:ind w:firstLine="0"/>
      <w:jc w:val="left"/>
    </w:pPr>
  </w:style>
  <w:style w:type="character" w:customStyle="1" w:styleId="NothingChar">
    <w:name w:val="Nothing Char"/>
    <w:basedOn w:val="DefaultParagraphFont"/>
    <w:link w:val="Nothing"/>
    <w:rsid w:val="006C369A"/>
    <w:rPr>
      <w:rFonts w:eastAsia="MS Mincho" w:cstheme="minorBidi"/>
      <w:kern w:val="2"/>
      <w:sz w:val="24"/>
      <w:szCs w:val="24"/>
      <w:lang w:eastAsia="en-US"/>
      <w14:ligatures w14:val="standardContextual"/>
    </w:rPr>
  </w:style>
  <w:style w:type="character" w:styleId="LineNumber">
    <w:name w:val="line number"/>
    <w:basedOn w:val="DefaultParagraphFont"/>
    <w:uiPriority w:val="99"/>
    <w:semiHidden/>
    <w:unhideWhenUsed/>
    <w:rsid w:val="00CF4CFB"/>
  </w:style>
  <w:style w:type="paragraph" w:styleId="NormalWeb">
    <w:name w:val="Normal (Web)"/>
    <w:basedOn w:val="Normal"/>
    <w:uiPriority w:val="99"/>
    <w:unhideWhenUsed/>
    <w:rsid w:val="00CF4CFB"/>
    <w:pPr>
      <w:spacing w:before="100" w:beforeAutospacing="1" w:after="100" w:afterAutospacing="1" w:line="240" w:lineRule="auto"/>
      <w:ind w:firstLine="0"/>
      <w:jc w:val="left"/>
    </w:pPr>
    <w:rPr>
      <w:rFonts w:eastAsiaTheme="minorEastAsia" w:cs="Times New Roman"/>
      <w:kern w:val="0"/>
      <w:lang w:eastAsia="hu-H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60071">
      <w:bodyDiv w:val="1"/>
      <w:marLeft w:val="0"/>
      <w:marRight w:val="0"/>
      <w:marTop w:val="0"/>
      <w:marBottom w:val="0"/>
      <w:divBdr>
        <w:top w:val="none" w:sz="0" w:space="0" w:color="auto"/>
        <w:left w:val="none" w:sz="0" w:space="0" w:color="auto"/>
        <w:bottom w:val="none" w:sz="0" w:space="0" w:color="auto"/>
        <w:right w:val="none" w:sz="0" w:space="0" w:color="auto"/>
      </w:divBdr>
    </w:div>
    <w:div w:id="7761795">
      <w:bodyDiv w:val="1"/>
      <w:marLeft w:val="0"/>
      <w:marRight w:val="0"/>
      <w:marTop w:val="0"/>
      <w:marBottom w:val="0"/>
      <w:divBdr>
        <w:top w:val="none" w:sz="0" w:space="0" w:color="auto"/>
        <w:left w:val="none" w:sz="0" w:space="0" w:color="auto"/>
        <w:bottom w:val="none" w:sz="0" w:space="0" w:color="auto"/>
        <w:right w:val="none" w:sz="0" w:space="0" w:color="auto"/>
      </w:divBdr>
    </w:div>
    <w:div w:id="14843244">
      <w:bodyDiv w:val="1"/>
      <w:marLeft w:val="0"/>
      <w:marRight w:val="0"/>
      <w:marTop w:val="0"/>
      <w:marBottom w:val="0"/>
      <w:divBdr>
        <w:top w:val="none" w:sz="0" w:space="0" w:color="auto"/>
        <w:left w:val="none" w:sz="0" w:space="0" w:color="auto"/>
        <w:bottom w:val="none" w:sz="0" w:space="0" w:color="auto"/>
        <w:right w:val="none" w:sz="0" w:space="0" w:color="auto"/>
      </w:divBdr>
      <w:divsChild>
        <w:div w:id="1222057569">
          <w:marLeft w:val="0"/>
          <w:marRight w:val="0"/>
          <w:marTop w:val="0"/>
          <w:marBottom w:val="0"/>
          <w:divBdr>
            <w:top w:val="none" w:sz="0" w:space="0" w:color="auto"/>
            <w:left w:val="none" w:sz="0" w:space="0" w:color="auto"/>
            <w:bottom w:val="none" w:sz="0" w:space="0" w:color="auto"/>
            <w:right w:val="none" w:sz="0" w:space="0" w:color="auto"/>
          </w:divBdr>
        </w:div>
      </w:divsChild>
    </w:div>
    <w:div w:id="18088727">
      <w:bodyDiv w:val="1"/>
      <w:marLeft w:val="0"/>
      <w:marRight w:val="0"/>
      <w:marTop w:val="0"/>
      <w:marBottom w:val="0"/>
      <w:divBdr>
        <w:top w:val="none" w:sz="0" w:space="0" w:color="auto"/>
        <w:left w:val="none" w:sz="0" w:space="0" w:color="auto"/>
        <w:bottom w:val="none" w:sz="0" w:space="0" w:color="auto"/>
        <w:right w:val="none" w:sz="0" w:space="0" w:color="auto"/>
      </w:divBdr>
    </w:div>
    <w:div w:id="18773923">
      <w:bodyDiv w:val="1"/>
      <w:marLeft w:val="0"/>
      <w:marRight w:val="0"/>
      <w:marTop w:val="0"/>
      <w:marBottom w:val="0"/>
      <w:divBdr>
        <w:top w:val="none" w:sz="0" w:space="0" w:color="auto"/>
        <w:left w:val="none" w:sz="0" w:space="0" w:color="auto"/>
        <w:bottom w:val="none" w:sz="0" w:space="0" w:color="auto"/>
        <w:right w:val="none" w:sz="0" w:space="0" w:color="auto"/>
      </w:divBdr>
    </w:div>
    <w:div w:id="21710326">
      <w:bodyDiv w:val="1"/>
      <w:marLeft w:val="0"/>
      <w:marRight w:val="0"/>
      <w:marTop w:val="0"/>
      <w:marBottom w:val="0"/>
      <w:divBdr>
        <w:top w:val="none" w:sz="0" w:space="0" w:color="auto"/>
        <w:left w:val="none" w:sz="0" w:space="0" w:color="auto"/>
        <w:bottom w:val="none" w:sz="0" w:space="0" w:color="auto"/>
        <w:right w:val="none" w:sz="0" w:space="0" w:color="auto"/>
      </w:divBdr>
    </w:div>
    <w:div w:id="24449498">
      <w:bodyDiv w:val="1"/>
      <w:marLeft w:val="0"/>
      <w:marRight w:val="0"/>
      <w:marTop w:val="0"/>
      <w:marBottom w:val="0"/>
      <w:divBdr>
        <w:top w:val="none" w:sz="0" w:space="0" w:color="auto"/>
        <w:left w:val="none" w:sz="0" w:space="0" w:color="auto"/>
        <w:bottom w:val="none" w:sz="0" w:space="0" w:color="auto"/>
        <w:right w:val="none" w:sz="0" w:space="0" w:color="auto"/>
      </w:divBdr>
    </w:div>
    <w:div w:id="25329485">
      <w:bodyDiv w:val="1"/>
      <w:marLeft w:val="0"/>
      <w:marRight w:val="0"/>
      <w:marTop w:val="0"/>
      <w:marBottom w:val="0"/>
      <w:divBdr>
        <w:top w:val="none" w:sz="0" w:space="0" w:color="auto"/>
        <w:left w:val="none" w:sz="0" w:space="0" w:color="auto"/>
        <w:bottom w:val="none" w:sz="0" w:space="0" w:color="auto"/>
        <w:right w:val="none" w:sz="0" w:space="0" w:color="auto"/>
      </w:divBdr>
    </w:div>
    <w:div w:id="29578370">
      <w:bodyDiv w:val="1"/>
      <w:marLeft w:val="0"/>
      <w:marRight w:val="0"/>
      <w:marTop w:val="0"/>
      <w:marBottom w:val="0"/>
      <w:divBdr>
        <w:top w:val="none" w:sz="0" w:space="0" w:color="auto"/>
        <w:left w:val="none" w:sz="0" w:space="0" w:color="auto"/>
        <w:bottom w:val="none" w:sz="0" w:space="0" w:color="auto"/>
        <w:right w:val="none" w:sz="0" w:space="0" w:color="auto"/>
      </w:divBdr>
    </w:div>
    <w:div w:id="34544013">
      <w:bodyDiv w:val="1"/>
      <w:marLeft w:val="0"/>
      <w:marRight w:val="0"/>
      <w:marTop w:val="0"/>
      <w:marBottom w:val="0"/>
      <w:divBdr>
        <w:top w:val="none" w:sz="0" w:space="0" w:color="auto"/>
        <w:left w:val="none" w:sz="0" w:space="0" w:color="auto"/>
        <w:bottom w:val="none" w:sz="0" w:space="0" w:color="auto"/>
        <w:right w:val="none" w:sz="0" w:space="0" w:color="auto"/>
      </w:divBdr>
    </w:div>
    <w:div w:id="35664361">
      <w:bodyDiv w:val="1"/>
      <w:marLeft w:val="0"/>
      <w:marRight w:val="0"/>
      <w:marTop w:val="0"/>
      <w:marBottom w:val="0"/>
      <w:divBdr>
        <w:top w:val="none" w:sz="0" w:space="0" w:color="auto"/>
        <w:left w:val="none" w:sz="0" w:space="0" w:color="auto"/>
        <w:bottom w:val="none" w:sz="0" w:space="0" w:color="auto"/>
        <w:right w:val="none" w:sz="0" w:space="0" w:color="auto"/>
      </w:divBdr>
    </w:div>
    <w:div w:id="40909104">
      <w:bodyDiv w:val="1"/>
      <w:marLeft w:val="0"/>
      <w:marRight w:val="0"/>
      <w:marTop w:val="0"/>
      <w:marBottom w:val="0"/>
      <w:divBdr>
        <w:top w:val="none" w:sz="0" w:space="0" w:color="auto"/>
        <w:left w:val="none" w:sz="0" w:space="0" w:color="auto"/>
        <w:bottom w:val="none" w:sz="0" w:space="0" w:color="auto"/>
        <w:right w:val="none" w:sz="0" w:space="0" w:color="auto"/>
      </w:divBdr>
    </w:div>
    <w:div w:id="42677118">
      <w:bodyDiv w:val="1"/>
      <w:marLeft w:val="0"/>
      <w:marRight w:val="0"/>
      <w:marTop w:val="0"/>
      <w:marBottom w:val="0"/>
      <w:divBdr>
        <w:top w:val="none" w:sz="0" w:space="0" w:color="auto"/>
        <w:left w:val="none" w:sz="0" w:space="0" w:color="auto"/>
        <w:bottom w:val="none" w:sz="0" w:space="0" w:color="auto"/>
        <w:right w:val="none" w:sz="0" w:space="0" w:color="auto"/>
      </w:divBdr>
    </w:div>
    <w:div w:id="45761495">
      <w:bodyDiv w:val="1"/>
      <w:marLeft w:val="0"/>
      <w:marRight w:val="0"/>
      <w:marTop w:val="0"/>
      <w:marBottom w:val="0"/>
      <w:divBdr>
        <w:top w:val="none" w:sz="0" w:space="0" w:color="auto"/>
        <w:left w:val="none" w:sz="0" w:space="0" w:color="auto"/>
        <w:bottom w:val="none" w:sz="0" w:space="0" w:color="auto"/>
        <w:right w:val="none" w:sz="0" w:space="0" w:color="auto"/>
      </w:divBdr>
    </w:div>
    <w:div w:id="46296454">
      <w:bodyDiv w:val="1"/>
      <w:marLeft w:val="0"/>
      <w:marRight w:val="0"/>
      <w:marTop w:val="0"/>
      <w:marBottom w:val="0"/>
      <w:divBdr>
        <w:top w:val="none" w:sz="0" w:space="0" w:color="auto"/>
        <w:left w:val="none" w:sz="0" w:space="0" w:color="auto"/>
        <w:bottom w:val="none" w:sz="0" w:space="0" w:color="auto"/>
        <w:right w:val="none" w:sz="0" w:space="0" w:color="auto"/>
      </w:divBdr>
    </w:div>
    <w:div w:id="47581349">
      <w:bodyDiv w:val="1"/>
      <w:marLeft w:val="0"/>
      <w:marRight w:val="0"/>
      <w:marTop w:val="0"/>
      <w:marBottom w:val="0"/>
      <w:divBdr>
        <w:top w:val="none" w:sz="0" w:space="0" w:color="auto"/>
        <w:left w:val="none" w:sz="0" w:space="0" w:color="auto"/>
        <w:bottom w:val="none" w:sz="0" w:space="0" w:color="auto"/>
        <w:right w:val="none" w:sz="0" w:space="0" w:color="auto"/>
      </w:divBdr>
    </w:div>
    <w:div w:id="47730096">
      <w:bodyDiv w:val="1"/>
      <w:marLeft w:val="0"/>
      <w:marRight w:val="0"/>
      <w:marTop w:val="0"/>
      <w:marBottom w:val="0"/>
      <w:divBdr>
        <w:top w:val="none" w:sz="0" w:space="0" w:color="auto"/>
        <w:left w:val="none" w:sz="0" w:space="0" w:color="auto"/>
        <w:bottom w:val="none" w:sz="0" w:space="0" w:color="auto"/>
        <w:right w:val="none" w:sz="0" w:space="0" w:color="auto"/>
      </w:divBdr>
    </w:div>
    <w:div w:id="56512404">
      <w:bodyDiv w:val="1"/>
      <w:marLeft w:val="0"/>
      <w:marRight w:val="0"/>
      <w:marTop w:val="0"/>
      <w:marBottom w:val="0"/>
      <w:divBdr>
        <w:top w:val="none" w:sz="0" w:space="0" w:color="auto"/>
        <w:left w:val="none" w:sz="0" w:space="0" w:color="auto"/>
        <w:bottom w:val="none" w:sz="0" w:space="0" w:color="auto"/>
        <w:right w:val="none" w:sz="0" w:space="0" w:color="auto"/>
      </w:divBdr>
    </w:div>
    <w:div w:id="56975406">
      <w:bodyDiv w:val="1"/>
      <w:marLeft w:val="0"/>
      <w:marRight w:val="0"/>
      <w:marTop w:val="0"/>
      <w:marBottom w:val="0"/>
      <w:divBdr>
        <w:top w:val="none" w:sz="0" w:space="0" w:color="auto"/>
        <w:left w:val="none" w:sz="0" w:space="0" w:color="auto"/>
        <w:bottom w:val="none" w:sz="0" w:space="0" w:color="auto"/>
        <w:right w:val="none" w:sz="0" w:space="0" w:color="auto"/>
      </w:divBdr>
    </w:div>
    <w:div w:id="57098763">
      <w:bodyDiv w:val="1"/>
      <w:marLeft w:val="0"/>
      <w:marRight w:val="0"/>
      <w:marTop w:val="0"/>
      <w:marBottom w:val="0"/>
      <w:divBdr>
        <w:top w:val="none" w:sz="0" w:space="0" w:color="auto"/>
        <w:left w:val="none" w:sz="0" w:space="0" w:color="auto"/>
        <w:bottom w:val="none" w:sz="0" w:space="0" w:color="auto"/>
        <w:right w:val="none" w:sz="0" w:space="0" w:color="auto"/>
      </w:divBdr>
    </w:div>
    <w:div w:id="57674469">
      <w:bodyDiv w:val="1"/>
      <w:marLeft w:val="0"/>
      <w:marRight w:val="0"/>
      <w:marTop w:val="0"/>
      <w:marBottom w:val="0"/>
      <w:divBdr>
        <w:top w:val="none" w:sz="0" w:space="0" w:color="auto"/>
        <w:left w:val="none" w:sz="0" w:space="0" w:color="auto"/>
        <w:bottom w:val="none" w:sz="0" w:space="0" w:color="auto"/>
        <w:right w:val="none" w:sz="0" w:space="0" w:color="auto"/>
      </w:divBdr>
    </w:div>
    <w:div w:id="73626639">
      <w:bodyDiv w:val="1"/>
      <w:marLeft w:val="0"/>
      <w:marRight w:val="0"/>
      <w:marTop w:val="0"/>
      <w:marBottom w:val="0"/>
      <w:divBdr>
        <w:top w:val="none" w:sz="0" w:space="0" w:color="auto"/>
        <w:left w:val="none" w:sz="0" w:space="0" w:color="auto"/>
        <w:bottom w:val="none" w:sz="0" w:space="0" w:color="auto"/>
        <w:right w:val="none" w:sz="0" w:space="0" w:color="auto"/>
      </w:divBdr>
    </w:div>
    <w:div w:id="85268778">
      <w:bodyDiv w:val="1"/>
      <w:marLeft w:val="0"/>
      <w:marRight w:val="0"/>
      <w:marTop w:val="0"/>
      <w:marBottom w:val="0"/>
      <w:divBdr>
        <w:top w:val="none" w:sz="0" w:space="0" w:color="auto"/>
        <w:left w:val="none" w:sz="0" w:space="0" w:color="auto"/>
        <w:bottom w:val="none" w:sz="0" w:space="0" w:color="auto"/>
        <w:right w:val="none" w:sz="0" w:space="0" w:color="auto"/>
      </w:divBdr>
    </w:div>
    <w:div w:id="86538374">
      <w:bodyDiv w:val="1"/>
      <w:marLeft w:val="0"/>
      <w:marRight w:val="0"/>
      <w:marTop w:val="0"/>
      <w:marBottom w:val="0"/>
      <w:divBdr>
        <w:top w:val="none" w:sz="0" w:space="0" w:color="auto"/>
        <w:left w:val="none" w:sz="0" w:space="0" w:color="auto"/>
        <w:bottom w:val="none" w:sz="0" w:space="0" w:color="auto"/>
        <w:right w:val="none" w:sz="0" w:space="0" w:color="auto"/>
      </w:divBdr>
    </w:div>
    <w:div w:id="87697925">
      <w:bodyDiv w:val="1"/>
      <w:marLeft w:val="0"/>
      <w:marRight w:val="0"/>
      <w:marTop w:val="0"/>
      <w:marBottom w:val="0"/>
      <w:divBdr>
        <w:top w:val="none" w:sz="0" w:space="0" w:color="auto"/>
        <w:left w:val="none" w:sz="0" w:space="0" w:color="auto"/>
        <w:bottom w:val="none" w:sz="0" w:space="0" w:color="auto"/>
        <w:right w:val="none" w:sz="0" w:space="0" w:color="auto"/>
      </w:divBdr>
    </w:div>
    <w:div w:id="93333203">
      <w:bodyDiv w:val="1"/>
      <w:marLeft w:val="0"/>
      <w:marRight w:val="0"/>
      <w:marTop w:val="0"/>
      <w:marBottom w:val="0"/>
      <w:divBdr>
        <w:top w:val="none" w:sz="0" w:space="0" w:color="auto"/>
        <w:left w:val="none" w:sz="0" w:space="0" w:color="auto"/>
        <w:bottom w:val="none" w:sz="0" w:space="0" w:color="auto"/>
        <w:right w:val="none" w:sz="0" w:space="0" w:color="auto"/>
      </w:divBdr>
    </w:div>
    <w:div w:id="96487118">
      <w:bodyDiv w:val="1"/>
      <w:marLeft w:val="0"/>
      <w:marRight w:val="0"/>
      <w:marTop w:val="0"/>
      <w:marBottom w:val="0"/>
      <w:divBdr>
        <w:top w:val="none" w:sz="0" w:space="0" w:color="auto"/>
        <w:left w:val="none" w:sz="0" w:space="0" w:color="auto"/>
        <w:bottom w:val="none" w:sz="0" w:space="0" w:color="auto"/>
        <w:right w:val="none" w:sz="0" w:space="0" w:color="auto"/>
      </w:divBdr>
    </w:div>
    <w:div w:id="101582600">
      <w:bodyDiv w:val="1"/>
      <w:marLeft w:val="0"/>
      <w:marRight w:val="0"/>
      <w:marTop w:val="0"/>
      <w:marBottom w:val="0"/>
      <w:divBdr>
        <w:top w:val="none" w:sz="0" w:space="0" w:color="auto"/>
        <w:left w:val="none" w:sz="0" w:space="0" w:color="auto"/>
        <w:bottom w:val="none" w:sz="0" w:space="0" w:color="auto"/>
        <w:right w:val="none" w:sz="0" w:space="0" w:color="auto"/>
      </w:divBdr>
    </w:div>
    <w:div w:id="112990821">
      <w:bodyDiv w:val="1"/>
      <w:marLeft w:val="0"/>
      <w:marRight w:val="0"/>
      <w:marTop w:val="0"/>
      <w:marBottom w:val="0"/>
      <w:divBdr>
        <w:top w:val="none" w:sz="0" w:space="0" w:color="auto"/>
        <w:left w:val="none" w:sz="0" w:space="0" w:color="auto"/>
        <w:bottom w:val="none" w:sz="0" w:space="0" w:color="auto"/>
        <w:right w:val="none" w:sz="0" w:space="0" w:color="auto"/>
      </w:divBdr>
    </w:div>
    <w:div w:id="135994912">
      <w:bodyDiv w:val="1"/>
      <w:marLeft w:val="0"/>
      <w:marRight w:val="0"/>
      <w:marTop w:val="0"/>
      <w:marBottom w:val="0"/>
      <w:divBdr>
        <w:top w:val="none" w:sz="0" w:space="0" w:color="auto"/>
        <w:left w:val="none" w:sz="0" w:space="0" w:color="auto"/>
        <w:bottom w:val="none" w:sz="0" w:space="0" w:color="auto"/>
        <w:right w:val="none" w:sz="0" w:space="0" w:color="auto"/>
      </w:divBdr>
      <w:divsChild>
        <w:div w:id="803040811">
          <w:marLeft w:val="0"/>
          <w:marRight w:val="0"/>
          <w:marTop w:val="0"/>
          <w:marBottom w:val="0"/>
          <w:divBdr>
            <w:top w:val="none" w:sz="0" w:space="0" w:color="auto"/>
            <w:left w:val="none" w:sz="0" w:space="0" w:color="auto"/>
            <w:bottom w:val="none" w:sz="0" w:space="0" w:color="auto"/>
            <w:right w:val="none" w:sz="0" w:space="0" w:color="auto"/>
          </w:divBdr>
        </w:div>
      </w:divsChild>
    </w:div>
    <w:div w:id="142819054">
      <w:bodyDiv w:val="1"/>
      <w:marLeft w:val="0"/>
      <w:marRight w:val="0"/>
      <w:marTop w:val="0"/>
      <w:marBottom w:val="0"/>
      <w:divBdr>
        <w:top w:val="none" w:sz="0" w:space="0" w:color="auto"/>
        <w:left w:val="none" w:sz="0" w:space="0" w:color="auto"/>
        <w:bottom w:val="none" w:sz="0" w:space="0" w:color="auto"/>
        <w:right w:val="none" w:sz="0" w:space="0" w:color="auto"/>
      </w:divBdr>
    </w:div>
    <w:div w:id="143082088">
      <w:bodyDiv w:val="1"/>
      <w:marLeft w:val="0"/>
      <w:marRight w:val="0"/>
      <w:marTop w:val="0"/>
      <w:marBottom w:val="0"/>
      <w:divBdr>
        <w:top w:val="none" w:sz="0" w:space="0" w:color="auto"/>
        <w:left w:val="none" w:sz="0" w:space="0" w:color="auto"/>
        <w:bottom w:val="none" w:sz="0" w:space="0" w:color="auto"/>
        <w:right w:val="none" w:sz="0" w:space="0" w:color="auto"/>
      </w:divBdr>
      <w:divsChild>
        <w:div w:id="1425223920">
          <w:marLeft w:val="0"/>
          <w:marRight w:val="0"/>
          <w:marTop w:val="0"/>
          <w:marBottom w:val="0"/>
          <w:divBdr>
            <w:top w:val="none" w:sz="0" w:space="0" w:color="auto"/>
            <w:left w:val="none" w:sz="0" w:space="0" w:color="auto"/>
            <w:bottom w:val="none" w:sz="0" w:space="0" w:color="auto"/>
            <w:right w:val="none" w:sz="0" w:space="0" w:color="auto"/>
          </w:divBdr>
        </w:div>
      </w:divsChild>
    </w:div>
    <w:div w:id="146286632">
      <w:bodyDiv w:val="1"/>
      <w:marLeft w:val="0"/>
      <w:marRight w:val="0"/>
      <w:marTop w:val="0"/>
      <w:marBottom w:val="0"/>
      <w:divBdr>
        <w:top w:val="none" w:sz="0" w:space="0" w:color="auto"/>
        <w:left w:val="none" w:sz="0" w:space="0" w:color="auto"/>
        <w:bottom w:val="none" w:sz="0" w:space="0" w:color="auto"/>
        <w:right w:val="none" w:sz="0" w:space="0" w:color="auto"/>
      </w:divBdr>
    </w:div>
    <w:div w:id="151067959">
      <w:bodyDiv w:val="1"/>
      <w:marLeft w:val="0"/>
      <w:marRight w:val="0"/>
      <w:marTop w:val="0"/>
      <w:marBottom w:val="0"/>
      <w:divBdr>
        <w:top w:val="none" w:sz="0" w:space="0" w:color="auto"/>
        <w:left w:val="none" w:sz="0" w:space="0" w:color="auto"/>
        <w:bottom w:val="none" w:sz="0" w:space="0" w:color="auto"/>
        <w:right w:val="none" w:sz="0" w:space="0" w:color="auto"/>
      </w:divBdr>
    </w:div>
    <w:div w:id="158160086">
      <w:bodyDiv w:val="1"/>
      <w:marLeft w:val="0"/>
      <w:marRight w:val="0"/>
      <w:marTop w:val="0"/>
      <w:marBottom w:val="0"/>
      <w:divBdr>
        <w:top w:val="none" w:sz="0" w:space="0" w:color="auto"/>
        <w:left w:val="none" w:sz="0" w:space="0" w:color="auto"/>
        <w:bottom w:val="none" w:sz="0" w:space="0" w:color="auto"/>
        <w:right w:val="none" w:sz="0" w:space="0" w:color="auto"/>
      </w:divBdr>
      <w:divsChild>
        <w:div w:id="578057024">
          <w:marLeft w:val="0"/>
          <w:marRight w:val="0"/>
          <w:marTop w:val="0"/>
          <w:marBottom w:val="0"/>
          <w:divBdr>
            <w:top w:val="none" w:sz="0" w:space="0" w:color="auto"/>
            <w:left w:val="none" w:sz="0" w:space="0" w:color="auto"/>
            <w:bottom w:val="none" w:sz="0" w:space="0" w:color="auto"/>
            <w:right w:val="none" w:sz="0" w:space="0" w:color="auto"/>
          </w:divBdr>
        </w:div>
      </w:divsChild>
    </w:div>
    <w:div w:id="171340201">
      <w:bodyDiv w:val="1"/>
      <w:marLeft w:val="0"/>
      <w:marRight w:val="0"/>
      <w:marTop w:val="0"/>
      <w:marBottom w:val="0"/>
      <w:divBdr>
        <w:top w:val="none" w:sz="0" w:space="0" w:color="auto"/>
        <w:left w:val="none" w:sz="0" w:space="0" w:color="auto"/>
        <w:bottom w:val="none" w:sz="0" w:space="0" w:color="auto"/>
        <w:right w:val="none" w:sz="0" w:space="0" w:color="auto"/>
      </w:divBdr>
    </w:div>
    <w:div w:id="192424517">
      <w:bodyDiv w:val="1"/>
      <w:marLeft w:val="0"/>
      <w:marRight w:val="0"/>
      <w:marTop w:val="0"/>
      <w:marBottom w:val="0"/>
      <w:divBdr>
        <w:top w:val="none" w:sz="0" w:space="0" w:color="auto"/>
        <w:left w:val="none" w:sz="0" w:space="0" w:color="auto"/>
        <w:bottom w:val="none" w:sz="0" w:space="0" w:color="auto"/>
        <w:right w:val="none" w:sz="0" w:space="0" w:color="auto"/>
      </w:divBdr>
    </w:div>
    <w:div w:id="193465939">
      <w:bodyDiv w:val="1"/>
      <w:marLeft w:val="0"/>
      <w:marRight w:val="0"/>
      <w:marTop w:val="0"/>
      <w:marBottom w:val="0"/>
      <w:divBdr>
        <w:top w:val="none" w:sz="0" w:space="0" w:color="auto"/>
        <w:left w:val="none" w:sz="0" w:space="0" w:color="auto"/>
        <w:bottom w:val="none" w:sz="0" w:space="0" w:color="auto"/>
        <w:right w:val="none" w:sz="0" w:space="0" w:color="auto"/>
      </w:divBdr>
    </w:div>
    <w:div w:id="195390110">
      <w:bodyDiv w:val="1"/>
      <w:marLeft w:val="0"/>
      <w:marRight w:val="0"/>
      <w:marTop w:val="0"/>
      <w:marBottom w:val="0"/>
      <w:divBdr>
        <w:top w:val="none" w:sz="0" w:space="0" w:color="auto"/>
        <w:left w:val="none" w:sz="0" w:space="0" w:color="auto"/>
        <w:bottom w:val="none" w:sz="0" w:space="0" w:color="auto"/>
        <w:right w:val="none" w:sz="0" w:space="0" w:color="auto"/>
      </w:divBdr>
    </w:div>
    <w:div w:id="196621920">
      <w:bodyDiv w:val="1"/>
      <w:marLeft w:val="0"/>
      <w:marRight w:val="0"/>
      <w:marTop w:val="0"/>
      <w:marBottom w:val="0"/>
      <w:divBdr>
        <w:top w:val="none" w:sz="0" w:space="0" w:color="auto"/>
        <w:left w:val="none" w:sz="0" w:space="0" w:color="auto"/>
        <w:bottom w:val="none" w:sz="0" w:space="0" w:color="auto"/>
        <w:right w:val="none" w:sz="0" w:space="0" w:color="auto"/>
      </w:divBdr>
    </w:div>
    <w:div w:id="204368030">
      <w:bodyDiv w:val="1"/>
      <w:marLeft w:val="0"/>
      <w:marRight w:val="0"/>
      <w:marTop w:val="0"/>
      <w:marBottom w:val="0"/>
      <w:divBdr>
        <w:top w:val="none" w:sz="0" w:space="0" w:color="auto"/>
        <w:left w:val="none" w:sz="0" w:space="0" w:color="auto"/>
        <w:bottom w:val="none" w:sz="0" w:space="0" w:color="auto"/>
        <w:right w:val="none" w:sz="0" w:space="0" w:color="auto"/>
      </w:divBdr>
    </w:div>
    <w:div w:id="212549006">
      <w:bodyDiv w:val="1"/>
      <w:marLeft w:val="0"/>
      <w:marRight w:val="0"/>
      <w:marTop w:val="0"/>
      <w:marBottom w:val="0"/>
      <w:divBdr>
        <w:top w:val="none" w:sz="0" w:space="0" w:color="auto"/>
        <w:left w:val="none" w:sz="0" w:space="0" w:color="auto"/>
        <w:bottom w:val="none" w:sz="0" w:space="0" w:color="auto"/>
        <w:right w:val="none" w:sz="0" w:space="0" w:color="auto"/>
      </w:divBdr>
    </w:div>
    <w:div w:id="221335240">
      <w:bodyDiv w:val="1"/>
      <w:marLeft w:val="0"/>
      <w:marRight w:val="0"/>
      <w:marTop w:val="0"/>
      <w:marBottom w:val="0"/>
      <w:divBdr>
        <w:top w:val="none" w:sz="0" w:space="0" w:color="auto"/>
        <w:left w:val="none" w:sz="0" w:space="0" w:color="auto"/>
        <w:bottom w:val="none" w:sz="0" w:space="0" w:color="auto"/>
        <w:right w:val="none" w:sz="0" w:space="0" w:color="auto"/>
      </w:divBdr>
    </w:div>
    <w:div w:id="247664545">
      <w:bodyDiv w:val="1"/>
      <w:marLeft w:val="0"/>
      <w:marRight w:val="0"/>
      <w:marTop w:val="0"/>
      <w:marBottom w:val="0"/>
      <w:divBdr>
        <w:top w:val="none" w:sz="0" w:space="0" w:color="auto"/>
        <w:left w:val="none" w:sz="0" w:space="0" w:color="auto"/>
        <w:bottom w:val="none" w:sz="0" w:space="0" w:color="auto"/>
        <w:right w:val="none" w:sz="0" w:space="0" w:color="auto"/>
      </w:divBdr>
    </w:div>
    <w:div w:id="248659560">
      <w:bodyDiv w:val="1"/>
      <w:marLeft w:val="0"/>
      <w:marRight w:val="0"/>
      <w:marTop w:val="0"/>
      <w:marBottom w:val="0"/>
      <w:divBdr>
        <w:top w:val="none" w:sz="0" w:space="0" w:color="auto"/>
        <w:left w:val="none" w:sz="0" w:space="0" w:color="auto"/>
        <w:bottom w:val="none" w:sz="0" w:space="0" w:color="auto"/>
        <w:right w:val="none" w:sz="0" w:space="0" w:color="auto"/>
      </w:divBdr>
    </w:div>
    <w:div w:id="249854198">
      <w:bodyDiv w:val="1"/>
      <w:marLeft w:val="0"/>
      <w:marRight w:val="0"/>
      <w:marTop w:val="0"/>
      <w:marBottom w:val="0"/>
      <w:divBdr>
        <w:top w:val="none" w:sz="0" w:space="0" w:color="auto"/>
        <w:left w:val="none" w:sz="0" w:space="0" w:color="auto"/>
        <w:bottom w:val="none" w:sz="0" w:space="0" w:color="auto"/>
        <w:right w:val="none" w:sz="0" w:space="0" w:color="auto"/>
      </w:divBdr>
    </w:div>
    <w:div w:id="251355056">
      <w:bodyDiv w:val="1"/>
      <w:marLeft w:val="0"/>
      <w:marRight w:val="0"/>
      <w:marTop w:val="0"/>
      <w:marBottom w:val="0"/>
      <w:divBdr>
        <w:top w:val="none" w:sz="0" w:space="0" w:color="auto"/>
        <w:left w:val="none" w:sz="0" w:space="0" w:color="auto"/>
        <w:bottom w:val="none" w:sz="0" w:space="0" w:color="auto"/>
        <w:right w:val="none" w:sz="0" w:space="0" w:color="auto"/>
      </w:divBdr>
    </w:div>
    <w:div w:id="254172474">
      <w:bodyDiv w:val="1"/>
      <w:marLeft w:val="0"/>
      <w:marRight w:val="0"/>
      <w:marTop w:val="0"/>
      <w:marBottom w:val="0"/>
      <w:divBdr>
        <w:top w:val="none" w:sz="0" w:space="0" w:color="auto"/>
        <w:left w:val="none" w:sz="0" w:space="0" w:color="auto"/>
        <w:bottom w:val="none" w:sz="0" w:space="0" w:color="auto"/>
        <w:right w:val="none" w:sz="0" w:space="0" w:color="auto"/>
      </w:divBdr>
    </w:div>
    <w:div w:id="260841822">
      <w:bodyDiv w:val="1"/>
      <w:marLeft w:val="0"/>
      <w:marRight w:val="0"/>
      <w:marTop w:val="0"/>
      <w:marBottom w:val="0"/>
      <w:divBdr>
        <w:top w:val="none" w:sz="0" w:space="0" w:color="auto"/>
        <w:left w:val="none" w:sz="0" w:space="0" w:color="auto"/>
        <w:bottom w:val="none" w:sz="0" w:space="0" w:color="auto"/>
        <w:right w:val="none" w:sz="0" w:space="0" w:color="auto"/>
      </w:divBdr>
      <w:divsChild>
        <w:div w:id="1027365861">
          <w:marLeft w:val="0"/>
          <w:marRight w:val="0"/>
          <w:marTop w:val="0"/>
          <w:marBottom w:val="0"/>
          <w:divBdr>
            <w:top w:val="none" w:sz="0" w:space="0" w:color="auto"/>
            <w:left w:val="none" w:sz="0" w:space="0" w:color="auto"/>
            <w:bottom w:val="none" w:sz="0" w:space="0" w:color="auto"/>
            <w:right w:val="none" w:sz="0" w:space="0" w:color="auto"/>
          </w:divBdr>
        </w:div>
      </w:divsChild>
    </w:div>
    <w:div w:id="262303335">
      <w:bodyDiv w:val="1"/>
      <w:marLeft w:val="0"/>
      <w:marRight w:val="0"/>
      <w:marTop w:val="0"/>
      <w:marBottom w:val="0"/>
      <w:divBdr>
        <w:top w:val="none" w:sz="0" w:space="0" w:color="auto"/>
        <w:left w:val="none" w:sz="0" w:space="0" w:color="auto"/>
        <w:bottom w:val="none" w:sz="0" w:space="0" w:color="auto"/>
        <w:right w:val="none" w:sz="0" w:space="0" w:color="auto"/>
      </w:divBdr>
    </w:div>
    <w:div w:id="264582484">
      <w:bodyDiv w:val="1"/>
      <w:marLeft w:val="0"/>
      <w:marRight w:val="0"/>
      <w:marTop w:val="0"/>
      <w:marBottom w:val="0"/>
      <w:divBdr>
        <w:top w:val="none" w:sz="0" w:space="0" w:color="auto"/>
        <w:left w:val="none" w:sz="0" w:space="0" w:color="auto"/>
        <w:bottom w:val="none" w:sz="0" w:space="0" w:color="auto"/>
        <w:right w:val="none" w:sz="0" w:space="0" w:color="auto"/>
      </w:divBdr>
    </w:div>
    <w:div w:id="277640740">
      <w:bodyDiv w:val="1"/>
      <w:marLeft w:val="0"/>
      <w:marRight w:val="0"/>
      <w:marTop w:val="0"/>
      <w:marBottom w:val="0"/>
      <w:divBdr>
        <w:top w:val="none" w:sz="0" w:space="0" w:color="auto"/>
        <w:left w:val="none" w:sz="0" w:space="0" w:color="auto"/>
        <w:bottom w:val="none" w:sz="0" w:space="0" w:color="auto"/>
        <w:right w:val="none" w:sz="0" w:space="0" w:color="auto"/>
      </w:divBdr>
    </w:div>
    <w:div w:id="285505883">
      <w:bodyDiv w:val="1"/>
      <w:marLeft w:val="0"/>
      <w:marRight w:val="0"/>
      <w:marTop w:val="0"/>
      <w:marBottom w:val="0"/>
      <w:divBdr>
        <w:top w:val="none" w:sz="0" w:space="0" w:color="auto"/>
        <w:left w:val="none" w:sz="0" w:space="0" w:color="auto"/>
        <w:bottom w:val="none" w:sz="0" w:space="0" w:color="auto"/>
        <w:right w:val="none" w:sz="0" w:space="0" w:color="auto"/>
      </w:divBdr>
    </w:div>
    <w:div w:id="286007763">
      <w:bodyDiv w:val="1"/>
      <w:marLeft w:val="0"/>
      <w:marRight w:val="0"/>
      <w:marTop w:val="0"/>
      <w:marBottom w:val="0"/>
      <w:divBdr>
        <w:top w:val="none" w:sz="0" w:space="0" w:color="auto"/>
        <w:left w:val="none" w:sz="0" w:space="0" w:color="auto"/>
        <w:bottom w:val="none" w:sz="0" w:space="0" w:color="auto"/>
        <w:right w:val="none" w:sz="0" w:space="0" w:color="auto"/>
      </w:divBdr>
    </w:div>
    <w:div w:id="289291020">
      <w:bodyDiv w:val="1"/>
      <w:marLeft w:val="0"/>
      <w:marRight w:val="0"/>
      <w:marTop w:val="0"/>
      <w:marBottom w:val="0"/>
      <w:divBdr>
        <w:top w:val="none" w:sz="0" w:space="0" w:color="auto"/>
        <w:left w:val="none" w:sz="0" w:space="0" w:color="auto"/>
        <w:bottom w:val="none" w:sz="0" w:space="0" w:color="auto"/>
        <w:right w:val="none" w:sz="0" w:space="0" w:color="auto"/>
      </w:divBdr>
    </w:div>
    <w:div w:id="292292502">
      <w:bodyDiv w:val="1"/>
      <w:marLeft w:val="0"/>
      <w:marRight w:val="0"/>
      <w:marTop w:val="0"/>
      <w:marBottom w:val="0"/>
      <w:divBdr>
        <w:top w:val="none" w:sz="0" w:space="0" w:color="auto"/>
        <w:left w:val="none" w:sz="0" w:space="0" w:color="auto"/>
        <w:bottom w:val="none" w:sz="0" w:space="0" w:color="auto"/>
        <w:right w:val="none" w:sz="0" w:space="0" w:color="auto"/>
      </w:divBdr>
    </w:div>
    <w:div w:id="310788484">
      <w:bodyDiv w:val="1"/>
      <w:marLeft w:val="0"/>
      <w:marRight w:val="0"/>
      <w:marTop w:val="0"/>
      <w:marBottom w:val="0"/>
      <w:divBdr>
        <w:top w:val="none" w:sz="0" w:space="0" w:color="auto"/>
        <w:left w:val="none" w:sz="0" w:space="0" w:color="auto"/>
        <w:bottom w:val="none" w:sz="0" w:space="0" w:color="auto"/>
        <w:right w:val="none" w:sz="0" w:space="0" w:color="auto"/>
      </w:divBdr>
    </w:div>
    <w:div w:id="313604042">
      <w:bodyDiv w:val="1"/>
      <w:marLeft w:val="0"/>
      <w:marRight w:val="0"/>
      <w:marTop w:val="0"/>
      <w:marBottom w:val="0"/>
      <w:divBdr>
        <w:top w:val="none" w:sz="0" w:space="0" w:color="auto"/>
        <w:left w:val="none" w:sz="0" w:space="0" w:color="auto"/>
        <w:bottom w:val="none" w:sz="0" w:space="0" w:color="auto"/>
        <w:right w:val="none" w:sz="0" w:space="0" w:color="auto"/>
      </w:divBdr>
    </w:div>
    <w:div w:id="316112787">
      <w:bodyDiv w:val="1"/>
      <w:marLeft w:val="0"/>
      <w:marRight w:val="0"/>
      <w:marTop w:val="0"/>
      <w:marBottom w:val="0"/>
      <w:divBdr>
        <w:top w:val="none" w:sz="0" w:space="0" w:color="auto"/>
        <w:left w:val="none" w:sz="0" w:space="0" w:color="auto"/>
        <w:bottom w:val="none" w:sz="0" w:space="0" w:color="auto"/>
        <w:right w:val="none" w:sz="0" w:space="0" w:color="auto"/>
      </w:divBdr>
    </w:div>
    <w:div w:id="316808308">
      <w:bodyDiv w:val="1"/>
      <w:marLeft w:val="0"/>
      <w:marRight w:val="0"/>
      <w:marTop w:val="0"/>
      <w:marBottom w:val="0"/>
      <w:divBdr>
        <w:top w:val="none" w:sz="0" w:space="0" w:color="auto"/>
        <w:left w:val="none" w:sz="0" w:space="0" w:color="auto"/>
        <w:bottom w:val="none" w:sz="0" w:space="0" w:color="auto"/>
        <w:right w:val="none" w:sz="0" w:space="0" w:color="auto"/>
      </w:divBdr>
    </w:div>
    <w:div w:id="320425072">
      <w:bodyDiv w:val="1"/>
      <w:marLeft w:val="0"/>
      <w:marRight w:val="0"/>
      <w:marTop w:val="0"/>
      <w:marBottom w:val="0"/>
      <w:divBdr>
        <w:top w:val="none" w:sz="0" w:space="0" w:color="auto"/>
        <w:left w:val="none" w:sz="0" w:space="0" w:color="auto"/>
        <w:bottom w:val="none" w:sz="0" w:space="0" w:color="auto"/>
        <w:right w:val="none" w:sz="0" w:space="0" w:color="auto"/>
      </w:divBdr>
    </w:div>
    <w:div w:id="336230898">
      <w:bodyDiv w:val="1"/>
      <w:marLeft w:val="0"/>
      <w:marRight w:val="0"/>
      <w:marTop w:val="0"/>
      <w:marBottom w:val="0"/>
      <w:divBdr>
        <w:top w:val="none" w:sz="0" w:space="0" w:color="auto"/>
        <w:left w:val="none" w:sz="0" w:space="0" w:color="auto"/>
        <w:bottom w:val="none" w:sz="0" w:space="0" w:color="auto"/>
        <w:right w:val="none" w:sz="0" w:space="0" w:color="auto"/>
      </w:divBdr>
      <w:divsChild>
        <w:div w:id="1920559422">
          <w:marLeft w:val="0"/>
          <w:marRight w:val="0"/>
          <w:marTop w:val="0"/>
          <w:marBottom w:val="0"/>
          <w:divBdr>
            <w:top w:val="none" w:sz="0" w:space="0" w:color="auto"/>
            <w:left w:val="none" w:sz="0" w:space="0" w:color="auto"/>
            <w:bottom w:val="none" w:sz="0" w:space="0" w:color="auto"/>
            <w:right w:val="none" w:sz="0" w:space="0" w:color="auto"/>
          </w:divBdr>
        </w:div>
      </w:divsChild>
    </w:div>
    <w:div w:id="344014121">
      <w:bodyDiv w:val="1"/>
      <w:marLeft w:val="0"/>
      <w:marRight w:val="0"/>
      <w:marTop w:val="0"/>
      <w:marBottom w:val="0"/>
      <w:divBdr>
        <w:top w:val="none" w:sz="0" w:space="0" w:color="auto"/>
        <w:left w:val="none" w:sz="0" w:space="0" w:color="auto"/>
        <w:bottom w:val="none" w:sz="0" w:space="0" w:color="auto"/>
        <w:right w:val="none" w:sz="0" w:space="0" w:color="auto"/>
      </w:divBdr>
    </w:div>
    <w:div w:id="344985215">
      <w:bodyDiv w:val="1"/>
      <w:marLeft w:val="0"/>
      <w:marRight w:val="0"/>
      <w:marTop w:val="0"/>
      <w:marBottom w:val="0"/>
      <w:divBdr>
        <w:top w:val="none" w:sz="0" w:space="0" w:color="auto"/>
        <w:left w:val="none" w:sz="0" w:space="0" w:color="auto"/>
        <w:bottom w:val="none" w:sz="0" w:space="0" w:color="auto"/>
        <w:right w:val="none" w:sz="0" w:space="0" w:color="auto"/>
      </w:divBdr>
    </w:div>
    <w:div w:id="346493509">
      <w:bodyDiv w:val="1"/>
      <w:marLeft w:val="0"/>
      <w:marRight w:val="0"/>
      <w:marTop w:val="0"/>
      <w:marBottom w:val="0"/>
      <w:divBdr>
        <w:top w:val="none" w:sz="0" w:space="0" w:color="auto"/>
        <w:left w:val="none" w:sz="0" w:space="0" w:color="auto"/>
        <w:bottom w:val="none" w:sz="0" w:space="0" w:color="auto"/>
        <w:right w:val="none" w:sz="0" w:space="0" w:color="auto"/>
      </w:divBdr>
    </w:div>
    <w:div w:id="347678344">
      <w:bodyDiv w:val="1"/>
      <w:marLeft w:val="0"/>
      <w:marRight w:val="0"/>
      <w:marTop w:val="0"/>
      <w:marBottom w:val="0"/>
      <w:divBdr>
        <w:top w:val="none" w:sz="0" w:space="0" w:color="auto"/>
        <w:left w:val="none" w:sz="0" w:space="0" w:color="auto"/>
        <w:bottom w:val="none" w:sz="0" w:space="0" w:color="auto"/>
        <w:right w:val="none" w:sz="0" w:space="0" w:color="auto"/>
      </w:divBdr>
    </w:div>
    <w:div w:id="348027682">
      <w:bodyDiv w:val="1"/>
      <w:marLeft w:val="0"/>
      <w:marRight w:val="0"/>
      <w:marTop w:val="0"/>
      <w:marBottom w:val="0"/>
      <w:divBdr>
        <w:top w:val="none" w:sz="0" w:space="0" w:color="auto"/>
        <w:left w:val="none" w:sz="0" w:space="0" w:color="auto"/>
        <w:bottom w:val="none" w:sz="0" w:space="0" w:color="auto"/>
        <w:right w:val="none" w:sz="0" w:space="0" w:color="auto"/>
      </w:divBdr>
    </w:div>
    <w:div w:id="362438512">
      <w:bodyDiv w:val="1"/>
      <w:marLeft w:val="0"/>
      <w:marRight w:val="0"/>
      <w:marTop w:val="0"/>
      <w:marBottom w:val="0"/>
      <w:divBdr>
        <w:top w:val="none" w:sz="0" w:space="0" w:color="auto"/>
        <w:left w:val="none" w:sz="0" w:space="0" w:color="auto"/>
        <w:bottom w:val="none" w:sz="0" w:space="0" w:color="auto"/>
        <w:right w:val="none" w:sz="0" w:space="0" w:color="auto"/>
      </w:divBdr>
      <w:divsChild>
        <w:div w:id="455492320">
          <w:marLeft w:val="0"/>
          <w:marRight w:val="0"/>
          <w:marTop w:val="0"/>
          <w:marBottom w:val="0"/>
          <w:divBdr>
            <w:top w:val="none" w:sz="0" w:space="0" w:color="auto"/>
            <w:left w:val="none" w:sz="0" w:space="0" w:color="auto"/>
            <w:bottom w:val="none" w:sz="0" w:space="0" w:color="auto"/>
            <w:right w:val="none" w:sz="0" w:space="0" w:color="auto"/>
          </w:divBdr>
        </w:div>
      </w:divsChild>
    </w:div>
    <w:div w:id="367292892">
      <w:bodyDiv w:val="1"/>
      <w:marLeft w:val="0"/>
      <w:marRight w:val="0"/>
      <w:marTop w:val="0"/>
      <w:marBottom w:val="0"/>
      <w:divBdr>
        <w:top w:val="none" w:sz="0" w:space="0" w:color="auto"/>
        <w:left w:val="none" w:sz="0" w:space="0" w:color="auto"/>
        <w:bottom w:val="none" w:sz="0" w:space="0" w:color="auto"/>
        <w:right w:val="none" w:sz="0" w:space="0" w:color="auto"/>
      </w:divBdr>
    </w:div>
    <w:div w:id="367612755">
      <w:bodyDiv w:val="1"/>
      <w:marLeft w:val="0"/>
      <w:marRight w:val="0"/>
      <w:marTop w:val="0"/>
      <w:marBottom w:val="0"/>
      <w:divBdr>
        <w:top w:val="none" w:sz="0" w:space="0" w:color="auto"/>
        <w:left w:val="none" w:sz="0" w:space="0" w:color="auto"/>
        <w:bottom w:val="none" w:sz="0" w:space="0" w:color="auto"/>
        <w:right w:val="none" w:sz="0" w:space="0" w:color="auto"/>
      </w:divBdr>
    </w:div>
    <w:div w:id="368605572">
      <w:bodyDiv w:val="1"/>
      <w:marLeft w:val="0"/>
      <w:marRight w:val="0"/>
      <w:marTop w:val="0"/>
      <w:marBottom w:val="0"/>
      <w:divBdr>
        <w:top w:val="none" w:sz="0" w:space="0" w:color="auto"/>
        <w:left w:val="none" w:sz="0" w:space="0" w:color="auto"/>
        <w:bottom w:val="none" w:sz="0" w:space="0" w:color="auto"/>
        <w:right w:val="none" w:sz="0" w:space="0" w:color="auto"/>
      </w:divBdr>
    </w:div>
    <w:div w:id="376665391">
      <w:bodyDiv w:val="1"/>
      <w:marLeft w:val="0"/>
      <w:marRight w:val="0"/>
      <w:marTop w:val="0"/>
      <w:marBottom w:val="0"/>
      <w:divBdr>
        <w:top w:val="none" w:sz="0" w:space="0" w:color="auto"/>
        <w:left w:val="none" w:sz="0" w:space="0" w:color="auto"/>
        <w:bottom w:val="none" w:sz="0" w:space="0" w:color="auto"/>
        <w:right w:val="none" w:sz="0" w:space="0" w:color="auto"/>
      </w:divBdr>
      <w:divsChild>
        <w:div w:id="1060975960">
          <w:marLeft w:val="0"/>
          <w:marRight w:val="0"/>
          <w:marTop w:val="0"/>
          <w:marBottom w:val="0"/>
          <w:divBdr>
            <w:top w:val="none" w:sz="0" w:space="0" w:color="auto"/>
            <w:left w:val="none" w:sz="0" w:space="0" w:color="auto"/>
            <w:bottom w:val="none" w:sz="0" w:space="0" w:color="auto"/>
            <w:right w:val="none" w:sz="0" w:space="0" w:color="auto"/>
          </w:divBdr>
        </w:div>
      </w:divsChild>
    </w:div>
    <w:div w:id="392122184">
      <w:bodyDiv w:val="1"/>
      <w:marLeft w:val="0"/>
      <w:marRight w:val="0"/>
      <w:marTop w:val="0"/>
      <w:marBottom w:val="0"/>
      <w:divBdr>
        <w:top w:val="none" w:sz="0" w:space="0" w:color="auto"/>
        <w:left w:val="none" w:sz="0" w:space="0" w:color="auto"/>
        <w:bottom w:val="none" w:sz="0" w:space="0" w:color="auto"/>
        <w:right w:val="none" w:sz="0" w:space="0" w:color="auto"/>
      </w:divBdr>
    </w:div>
    <w:div w:id="397217025">
      <w:bodyDiv w:val="1"/>
      <w:marLeft w:val="0"/>
      <w:marRight w:val="0"/>
      <w:marTop w:val="0"/>
      <w:marBottom w:val="0"/>
      <w:divBdr>
        <w:top w:val="none" w:sz="0" w:space="0" w:color="auto"/>
        <w:left w:val="none" w:sz="0" w:space="0" w:color="auto"/>
        <w:bottom w:val="none" w:sz="0" w:space="0" w:color="auto"/>
        <w:right w:val="none" w:sz="0" w:space="0" w:color="auto"/>
      </w:divBdr>
    </w:div>
    <w:div w:id="405305015">
      <w:bodyDiv w:val="1"/>
      <w:marLeft w:val="0"/>
      <w:marRight w:val="0"/>
      <w:marTop w:val="0"/>
      <w:marBottom w:val="0"/>
      <w:divBdr>
        <w:top w:val="none" w:sz="0" w:space="0" w:color="auto"/>
        <w:left w:val="none" w:sz="0" w:space="0" w:color="auto"/>
        <w:bottom w:val="none" w:sz="0" w:space="0" w:color="auto"/>
        <w:right w:val="none" w:sz="0" w:space="0" w:color="auto"/>
      </w:divBdr>
    </w:div>
    <w:div w:id="405689084">
      <w:bodyDiv w:val="1"/>
      <w:marLeft w:val="0"/>
      <w:marRight w:val="0"/>
      <w:marTop w:val="0"/>
      <w:marBottom w:val="0"/>
      <w:divBdr>
        <w:top w:val="none" w:sz="0" w:space="0" w:color="auto"/>
        <w:left w:val="none" w:sz="0" w:space="0" w:color="auto"/>
        <w:bottom w:val="none" w:sz="0" w:space="0" w:color="auto"/>
        <w:right w:val="none" w:sz="0" w:space="0" w:color="auto"/>
      </w:divBdr>
    </w:div>
    <w:div w:id="405959568">
      <w:bodyDiv w:val="1"/>
      <w:marLeft w:val="0"/>
      <w:marRight w:val="0"/>
      <w:marTop w:val="0"/>
      <w:marBottom w:val="0"/>
      <w:divBdr>
        <w:top w:val="none" w:sz="0" w:space="0" w:color="auto"/>
        <w:left w:val="none" w:sz="0" w:space="0" w:color="auto"/>
        <w:bottom w:val="none" w:sz="0" w:space="0" w:color="auto"/>
        <w:right w:val="none" w:sz="0" w:space="0" w:color="auto"/>
      </w:divBdr>
    </w:div>
    <w:div w:id="410124331">
      <w:bodyDiv w:val="1"/>
      <w:marLeft w:val="0"/>
      <w:marRight w:val="0"/>
      <w:marTop w:val="0"/>
      <w:marBottom w:val="0"/>
      <w:divBdr>
        <w:top w:val="none" w:sz="0" w:space="0" w:color="auto"/>
        <w:left w:val="none" w:sz="0" w:space="0" w:color="auto"/>
        <w:bottom w:val="none" w:sz="0" w:space="0" w:color="auto"/>
        <w:right w:val="none" w:sz="0" w:space="0" w:color="auto"/>
      </w:divBdr>
    </w:div>
    <w:div w:id="412549200">
      <w:bodyDiv w:val="1"/>
      <w:marLeft w:val="0"/>
      <w:marRight w:val="0"/>
      <w:marTop w:val="0"/>
      <w:marBottom w:val="0"/>
      <w:divBdr>
        <w:top w:val="none" w:sz="0" w:space="0" w:color="auto"/>
        <w:left w:val="none" w:sz="0" w:space="0" w:color="auto"/>
        <w:bottom w:val="none" w:sz="0" w:space="0" w:color="auto"/>
        <w:right w:val="none" w:sz="0" w:space="0" w:color="auto"/>
      </w:divBdr>
    </w:div>
    <w:div w:id="423917693">
      <w:bodyDiv w:val="1"/>
      <w:marLeft w:val="0"/>
      <w:marRight w:val="0"/>
      <w:marTop w:val="0"/>
      <w:marBottom w:val="0"/>
      <w:divBdr>
        <w:top w:val="none" w:sz="0" w:space="0" w:color="auto"/>
        <w:left w:val="none" w:sz="0" w:space="0" w:color="auto"/>
        <w:bottom w:val="none" w:sz="0" w:space="0" w:color="auto"/>
        <w:right w:val="none" w:sz="0" w:space="0" w:color="auto"/>
      </w:divBdr>
    </w:div>
    <w:div w:id="425345033">
      <w:bodyDiv w:val="1"/>
      <w:marLeft w:val="0"/>
      <w:marRight w:val="0"/>
      <w:marTop w:val="0"/>
      <w:marBottom w:val="0"/>
      <w:divBdr>
        <w:top w:val="none" w:sz="0" w:space="0" w:color="auto"/>
        <w:left w:val="none" w:sz="0" w:space="0" w:color="auto"/>
        <w:bottom w:val="none" w:sz="0" w:space="0" w:color="auto"/>
        <w:right w:val="none" w:sz="0" w:space="0" w:color="auto"/>
      </w:divBdr>
    </w:div>
    <w:div w:id="426049573">
      <w:bodyDiv w:val="1"/>
      <w:marLeft w:val="0"/>
      <w:marRight w:val="0"/>
      <w:marTop w:val="0"/>
      <w:marBottom w:val="0"/>
      <w:divBdr>
        <w:top w:val="none" w:sz="0" w:space="0" w:color="auto"/>
        <w:left w:val="none" w:sz="0" w:space="0" w:color="auto"/>
        <w:bottom w:val="none" w:sz="0" w:space="0" w:color="auto"/>
        <w:right w:val="none" w:sz="0" w:space="0" w:color="auto"/>
      </w:divBdr>
    </w:div>
    <w:div w:id="439423215">
      <w:bodyDiv w:val="1"/>
      <w:marLeft w:val="0"/>
      <w:marRight w:val="0"/>
      <w:marTop w:val="0"/>
      <w:marBottom w:val="0"/>
      <w:divBdr>
        <w:top w:val="none" w:sz="0" w:space="0" w:color="auto"/>
        <w:left w:val="none" w:sz="0" w:space="0" w:color="auto"/>
        <w:bottom w:val="none" w:sz="0" w:space="0" w:color="auto"/>
        <w:right w:val="none" w:sz="0" w:space="0" w:color="auto"/>
      </w:divBdr>
    </w:div>
    <w:div w:id="441846048">
      <w:bodyDiv w:val="1"/>
      <w:marLeft w:val="0"/>
      <w:marRight w:val="0"/>
      <w:marTop w:val="0"/>
      <w:marBottom w:val="0"/>
      <w:divBdr>
        <w:top w:val="none" w:sz="0" w:space="0" w:color="auto"/>
        <w:left w:val="none" w:sz="0" w:space="0" w:color="auto"/>
        <w:bottom w:val="none" w:sz="0" w:space="0" w:color="auto"/>
        <w:right w:val="none" w:sz="0" w:space="0" w:color="auto"/>
      </w:divBdr>
    </w:div>
    <w:div w:id="444468631">
      <w:bodyDiv w:val="1"/>
      <w:marLeft w:val="0"/>
      <w:marRight w:val="0"/>
      <w:marTop w:val="0"/>
      <w:marBottom w:val="0"/>
      <w:divBdr>
        <w:top w:val="none" w:sz="0" w:space="0" w:color="auto"/>
        <w:left w:val="none" w:sz="0" w:space="0" w:color="auto"/>
        <w:bottom w:val="none" w:sz="0" w:space="0" w:color="auto"/>
        <w:right w:val="none" w:sz="0" w:space="0" w:color="auto"/>
      </w:divBdr>
      <w:divsChild>
        <w:div w:id="35394432">
          <w:marLeft w:val="0"/>
          <w:marRight w:val="0"/>
          <w:marTop w:val="0"/>
          <w:marBottom w:val="0"/>
          <w:divBdr>
            <w:top w:val="none" w:sz="0" w:space="0" w:color="auto"/>
            <w:left w:val="none" w:sz="0" w:space="0" w:color="auto"/>
            <w:bottom w:val="none" w:sz="0" w:space="0" w:color="auto"/>
            <w:right w:val="none" w:sz="0" w:space="0" w:color="auto"/>
          </w:divBdr>
        </w:div>
      </w:divsChild>
    </w:div>
    <w:div w:id="449082749">
      <w:bodyDiv w:val="1"/>
      <w:marLeft w:val="0"/>
      <w:marRight w:val="0"/>
      <w:marTop w:val="0"/>
      <w:marBottom w:val="0"/>
      <w:divBdr>
        <w:top w:val="none" w:sz="0" w:space="0" w:color="auto"/>
        <w:left w:val="none" w:sz="0" w:space="0" w:color="auto"/>
        <w:bottom w:val="none" w:sz="0" w:space="0" w:color="auto"/>
        <w:right w:val="none" w:sz="0" w:space="0" w:color="auto"/>
      </w:divBdr>
    </w:div>
    <w:div w:id="451753166">
      <w:bodyDiv w:val="1"/>
      <w:marLeft w:val="0"/>
      <w:marRight w:val="0"/>
      <w:marTop w:val="0"/>
      <w:marBottom w:val="0"/>
      <w:divBdr>
        <w:top w:val="none" w:sz="0" w:space="0" w:color="auto"/>
        <w:left w:val="none" w:sz="0" w:space="0" w:color="auto"/>
        <w:bottom w:val="none" w:sz="0" w:space="0" w:color="auto"/>
        <w:right w:val="none" w:sz="0" w:space="0" w:color="auto"/>
      </w:divBdr>
    </w:div>
    <w:div w:id="453714990">
      <w:bodyDiv w:val="1"/>
      <w:marLeft w:val="0"/>
      <w:marRight w:val="0"/>
      <w:marTop w:val="0"/>
      <w:marBottom w:val="0"/>
      <w:divBdr>
        <w:top w:val="none" w:sz="0" w:space="0" w:color="auto"/>
        <w:left w:val="none" w:sz="0" w:space="0" w:color="auto"/>
        <w:bottom w:val="none" w:sz="0" w:space="0" w:color="auto"/>
        <w:right w:val="none" w:sz="0" w:space="0" w:color="auto"/>
      </w:divBdr>
    </w:div>
    <w:div w:id="467862089">
      <w:bodyDiv w:val="1"/>
      <w:marLeft w:val="0"/>
      <w:marRight w:val="0"/>
      <w:marTop w:val="0"/>
      <w:marBottom w:val="0"/>
      <w:divBdr>
        <w:top w:val="none" w:sz="0" w:space="0" w:color="auto"/>
        <w:left w:val="none" w:sz="0" w:space="0" w:color="auto"/>
        <w:bottom w:val="none" w:sz="0" w:space="0" w:color="auto"/>
        <w:right w:val="none" w:sz="0" w:space="0" w:color="auto"/>
      </w:divBdr>
    </w:div>
    <w:div w:id="471946970">
      <w:bodyDiv w:val="1"/>
      <w:marLeft w:val="0"/>
      <w:marRight w:val="0"/>
      <w:marTop w:val="0"/>
      <w:marBottom w:val="0"/>
      <w:divBdr>
        <w:top w:val="none" w:sz="0" w:space="0" w:color="auto"/>
        <w:left w:val="none" w:sz="0" w:space="0" w:color="auto"/>
        <w:bottom w:val="none" w:sz="0" w:space="0" w:color="auto"/>
        <w:right w:val="none" w:sz="0" w:space="0" w:color="auto"/>
      </w:divBdr>
    </w:div>
    <w:div w:id="479075407">
      <w:bodyDiv w:val="1"/>
      <w:marLeft w:val="0"/>
      <w:marRight w:val="0"/>
      <w:marTop w:val="0"/>
      <w:marBottom w:val="0"/>
      <w:divBdr>
        <w:top w:val="none" w:sz="0" w:space="0" w:color="auto"/>
        <w:left w:val="none" w:sz="0" w:space="0" w:color="auto"/>
        <w:bottom w:val="none" w:sz="0" w:space="0" w:color="auto"/>
        <w:right w:val="none" w:sz="0" w:space="0" w:color="auto"/>
      </w:divBdr>
    </w:div>
    <w:div w:id="487133203">
      <w:bodyDiv w:val="1"/>
      <w:marLeft w:val="0"/>
      <w:marRight w:val="0"/>
      <w:marTop w:val="0"/>
      <w:marBottom w:val="0"/>
      <w:divBdr>
        <w:top w:val="none" w:sz="0" w:space="0" w:color="auto"/>
        <w:left w:val="none" w:sz="0" w:space="0" w:color="auto"/>
        <w:bottom w:val="none" w:sz="0" w:space="0" w:color="auto"/>
        <w:right w:val="none" w:sz="0" w:space="0" w:color="auto"/>
      </w:divBdr>
    </w:div>
    <w:div w:id="487282136">
      <w:bodyDiv w:val="1"/>
      <w:marLeft w:val="0"/>
      <w:marRight w:val="0"/>
      <w:marTop w:val="0"/>
      <w:marBottom w:val="0"/>
      <w:divBdr>
        <w:top w:val="none" w:sz="0" w:space="0" w:color="auto"/>
        <w:left w:val="none" w:sz="0" w:space="0" w:color="auto"/>
        <w:bottom w:val="none" w:sz="0" w:space="0" w:color="auto"/>
        <w:right w:val="none" w:sz="0" w:space="0" w:color="auto"/>
      </w:divBdr>
    </w:div>
    <w:div w:id="495532364">
      <w:bodyDiv w:val="1"/>
      <w:marLeft w:val="0"/>
      <w:marRight w:val="0"/>
      <w:marTop w:val="0"/>
      <w:marBottom w:val="0"/>
      <w:divBdr>
        <w:top w:val="none" w:sz="0" w:space="0" w:color="auto"/>
        <w:left w:val="none" w:sz="0" w:space="0" w:color="auto"/>
        <w:bottom w:val="none" w:sz="0" w:space="0" w:color="auto"/>
        <w:right w:val="none" w:sz="0" w:space="0" w:color="auto"/>
      </w:divBdr>
    </w:div>
    <w:div w:id="497888293">
      <w:bodyDiv w:val="1"/>
      <w:marLeft w:val="0"/>
      <w:marRight w:val="0"/>
      <w:marTop w:val="0"/>
      <w:marBottom w:val="0"/>
      <w:divBdr>
        <w:top w:val="none" w:sz="0" w:space="0" w:color="auto"/>
        <w:left w:val="none" w:sz="0" w:space="0" w:color="auto"/>
        <w:bottom w:val="none" w:sz="0" w:space="0" w:color="auto"/>
        <w:right w:val="none" w:sz="0" w:space="0" w:color="auto"/>
      </w:divBdr>
    </w:div>
    <w:div w:id="501160387">
      <w:bodyDiv w:val="1"/>
      <w:marLeft w:val="0"/>
      <w:marRight w:val="0"/>
      <w:marTop w:val="0"/>
      <w:marBottom w:val="0"/>
      <w:divBdr>
        <w:top w:val="none" w:sz="0" w:space="0" w:color="auto"/>
        <w:left w:val="none" w:sz="0" w:space="0" w:color="auto"/>
        <w:bottom w:val="none" w:sz="0" w:space="0" w:color="auto"/>
        <w:right w:val="none" w:sz="0" w:space="0" w:color="auto"/>
      </w:divBdr>
    </w:div>
    <w:div w:id="503666205">
      <w:bodyDiv w:val="1"/>
      <w:marLeft w:val="0"/>
      <w:marRight w:val="0"/>
      <w:marTop w:val="0"/>
      <w:marBottom w:val="0"/>
      <w:divBdr>
        <w:top w:val="none" w:sz="0" w:space="0" w:color="auto"/>
        <w:left w:val="none" w:sz="0" w:space="0" w:color="auto"/>
        <w:bottom w:val="none" w:sz="0" w:space="0" w:color="auto"/>
        <w:right w:val="none" w:sz="0" w:space="0" w:color="auto"/>
      </w:divBdr>
    </w:div>
    <w:div w:id="512652430">
      <w:bodyDiv w:val="1"/>
      <w:marLeft w:val="0"/>
      <w:marRight w:val="0"/>
      <w:marTop w:val="0"/>
      <w:marBottom w:val="0"/>
      <w:divBdr>
        <w:top w:val="none" w:sz="0" w:space="0" w:color="auto"/>
        <w:left w:val="none" w:sz="0" w:space="0" w:color="auto"/>
        <w:bottom w:val="none" w:sz="0" w:space="0" w:color="auto"/>
        <w:right w:val="none" w:sz="0" w:space="0" w:color="auto"/>
      </w:divBdr>
      <w:divsChild>
        <w:div w:id="551775230">
          <w:marLeft w:val="0"/>
          <w:marRight w:val="0"/>
          <w:marTop w:val="0"/>
          <w:marBottom w:val="0"/>
          <w:divBdr>
            <w:top w:val="none" w:sz="0" w:space="0" w:color="auto"/>
            <w:left w:val="none" w:sz="0" w:space="0" w:color="auto"/>
            <w:bottom w:val="none" w:sz="0" w:space="0" w:color="auto"/>
            <w:right w:val="none" w:sz="0" w:space="0" w:color="auto"/>
          </w:divBdr>
        </w:div>
      </w:divsChild>
    </w:div>
    <w:div w:id="515659298">
      <w:bodyDiv w:val="1"/>
      <w:marLeft w:val="0"/>
      <w:marRight w:val="0"/>
      <w:marTop w:val="0"/>
      <w:marBottom w:val="0"/>
      <w:divBdr>
        <w:top w:val="none" w:sz="0" w:space="0" w:color="auto"/>
        <w:left w:val="none" w:sz="0" w:space="0" w:color="auto"/>
        <w:bottom w:val="none" w:sz="0" w:space="0" w:color="auto"/>
        <w:right w:val="none" w:sz="0" w:space="0" w:color="auto"/>
      </w:divBdr>
    </w:div>
    <w:div w:id="518351684">
      <w:bodyDiv w:val="1"/>
      <w:marLeft w:val="0"/>
      <w:marRight w:val="0"/>
      <w:marTop w:val="0"/>
      <w:marBottom w:val="0"/>
      <w:divBdr>
        <w:top w:val="none" w:sz="0" w:space="0" w:color="auto"/>
        <w:left w:val="none" w:sz="0" w:space="0" w:color="auto"/>
        <w:bottom w:val="none" w:sz="0" w:space="0" w:color="auto"/>
        <w:right w:val="none" w:sz="0" w:space="0" w:color="auto"/>
      </w:divBdr>
      <w:divsChild>
        <w:div w:id="1611012899">
          <w:marLeft w:val="0"/>
          <w:marRight w:val="0"/>
          <w:marTop w:val="0"/>
          <w:marBottom w:val="0"/>
          <w:divBdr>
            <w:top w:val="none" w:sz="0" w:space="0" w:color="auto"/>
            <w:left w:val="none" w:sz="0" w:space="0" w:color="auto"/>
            <w:bottom w:val="none" w:sz="0" w:space="0" w:color="auto"/>
            <w:right w:val="none" w:sz="0" w:space="0" w:color="auto"/>
          </w:divBdr>
        </w:div>
      </w:divsChild>
    </w:div>
    <w:div w:id="520049051">
      <w:bodyDiv w:val="1"/>
      <w:marLeft w:val="0"/>
      <w:marRight w:val="0"/>
      <w:marTop w:val="0"/>
      <w:marBottom w:val="0"/>
      <w:divBdr>
        <w:top w:val="none" w:sz="0" w:space="0" w:color="auto"/>
        <w:left w:val="none" w:sz="0" w:space="0" w:color="auto"/>
        <w:bottom w:val="none" w:sz="0" w:space="0" w:color="auto"/>
        <w:right w:val="none" w:sz="0" w:space="0" w:color="auto"/>
      </w:divBdr>
    </w:div>
    <w:div w:id="527840701">
      <w:bodyDiv w:val="1"/>
      <w:marLeft w:val="0"/>
      <w:marRight w:val="0"/>
      <w:marTop w:val="0"/>
      <w:marBottom w:val="0"/>
      <w:divBdr>
        <w:top w:val="none" w:sz="0" w:space="0" w:color="auto"/>
        <w:left w:val="none" w:sz="0" w:space="0" w:color="auto"/>
        <w:bottom w:val="none" w:sz="0" w:space="0" w:color="auto"/>
        <w:right w:val="none" w:sz="0" w:space="0" w:color="auto"/>
      </w:divBdr>
    </w:div>
    <w:div w:id="528834840">
      <w:bodyDiv w:val="1"/>
      <w:marLeft w:val="0"/>
      <w:marRight w:val="0"/>
      <w:marTop w:val="0"/>
      <w:marBottom w:val="0"/>
      <w:divBdr>
        <w:top w:val="none" w:sz="0" w:space="0" w:color="auto"/>
        <w:left w:val="none" w:sz="0" w:space="0" w:color="auto"/>
        <w:bottom w:val="none" w:sz="0" w:space="0" w:color="auto"/>
        <w:right w:val="none" w:sz="0" w:space="0" w:color="auto"/>
      </w:divBdr>
    </w:div>
    <w:div w:id="542254617">
      <w:bodyDiv w:val="1"/>
      <w:marLeft w:val="0"/>
      <w:marRight w:val="0"/>
      <w:marTop w:val="0"/>
      <w:marBottom w:val="0"/>
      <w:divBdr>
        <w:top w:val="none" w:sz="0" w:space="0" w:color="auto"/>
        <w:left w:val="none" w:sz="0" w:space="0" w:color="auto"/>
        <w:bottom w:val="none" w:sz="0" w:space="0" w:color="auto"/>
        <w:right w:val="none" w:sz="0" w:space="0" w:color="auto"/>
      </w:divBdr>
    </w:div>
    <w:div w:id="547648698">
      <w:bodyDiv w:val="1"/>
      <w:marLeft w:val="0"/>
      <w:marRight w:val="0"/>
      <w:marTop w:val="0"/>
      <w:marBottom w:val="0"/>
      <w:divBdr>
        <w:top w:val="none" w:sz="0" w:space="0" w:color="auto"/>
        <w:left w:val="none" w:sz="0" w:space="0" w:color="auto"/>
        <w:bottom w:val="none" w:sz="0" w:space="0" w:color="auto"/>
        <w:right w:val="none" w:sz="0" w:space="0" w:color="auto"/>
      </w:divBdr>
    </w:div>
    <w:div w:id="549658877">
      <w:bodyDiv w:val="1"/>
      <w:marLeft w:val="0"/>
      <w:marRight w:val="0"/>
      <w:marTop w:val="0"/>
      <w:marBottom w:val="0"/>
      <w:divBdr>
        <w:top w:val="none" w:sz="0" w:space="0" w:color="auto"/>
        <w:left w:val="none" w:sz="0" w:space="0" w:color="auto"/>
        <w:bottom w:val="none" w:sz="0" w:space="0" w:color="auto"/>
        <w:right w:val="none" w:sz="0" w:space="0" w:color="auto"/>
      </w:divBdr>
    </w:div>
    <w:div w:id="556281358">
      <w:bodyDiv w:val="1"/>
      <w:marLeft w:val="0"/>
      <w:marRight w:val="0"/>
      <w:marTop w:val="0"/>
      <w:marBottom w:val="0"/>
      <w:divBdr>
        <w:top w:val="none" w:sz="0" w:space="0" w:color="auto"/>
        <w:left w:val="none" w:sz="0" w:space="0" w:color="auto"/>
        <w:bottom w:val="none" w:sz="0" w:space="0" w:color="auto"/>
        <w:right w:val="none" w:sz="0" w:space="0" w:color="auto"/>
      </w:divBdr>
    </w:div>
    <w:div w:id="570385887">
      <w:bodyDiv w:val="1"/>
      <w:marLeft w:val="0"/>
      <w:marRight w:val="0"/>
      <w:marTop w:val="0"/>
      <w:marBottom w:val="0"/>
      <w:divBdr>
        <w:top w:val="none" w:sz="0" w:space="0" w:color="auto"/>
        <w:left w:val="none" w:sz="0" w:space="0" w:color="auto"/>
        <w:bottom w:val="none" w:sz="0" w:space="0" w:color="auto"/>
        <w:right w:val="none" w:sz="0" w:space="0" w:color="auto"/>
      </w:divBdr>
    </w:div>
    <w:div w:id="584994512">
      <w:bodyDiv w:val="1"/>
      <w:marLeft w:val="0"/>
      <w:marRight w:val="0"/>
      <w:marTop w:val="0"/>
      <w:marBottom w:val="0"/>
      <w:divBdr>
        <w:top w:val="none" w:sz="0" w:space="0" w:color="auto"/>
        <w:left w:val="none" w:sz="0" w:space="0" w:color="auto"/>
        <w:bottom w:val="none" w:sz="0" w:space="0" w:color="auto"/>
        <w:right w:val="none" w:sz="0" w:space="0" w:color="auto"/>
      </w:divBdr>
    </w:div>
    <w:div w:id="592208214">
      <w:bodyDiv w:val="1"/>
      <w:marLeft w:val="0"/>
      <w:marRight w:val="0"/>
      <w:marTop w:val="0"/>
      <w:marBottom w:val="0"/>
      <w:divBdr>
        <w:top w:val="none" w:sz="0" w:space="0" w:color="auto"/>
        <w:left w:val="none" w:sz="0" w:space="0" w:color="auto"/>
        <w:bottom w:val="none" w:sz="0" w:space="0" w:color="auto"/>
        <w:right w:val="none" w:sz="0" w:space="0" w:color="auto"/>
      </w:divBdr>
    </w:div>
    <w:div w:id="596406478">
      <w:bodyDiv w:val="1"/>
      <w:marLeft w:val="0"/>
      <w:marRight w:val="0"/>
      <w:marTop w:val="0"/>
      <w:marBottom w:val="0"/>
      <w:divBdr>
        <w:top w:val="none" w:sz="0" w:space="0" w:color="auto"/>
        <w:left w:val="none" w:sz="0" w:space="0" w:color="auto"/>
        <w:bottom w:val="none" w:sz="0" w:space="0" w:color="auto"/>
        <w:right w:val="none" w:sz="0" w:space="0" w:color="auto"/>
      </w:divBdr>
    </w:div>
    <w:div w:id="598295913">
      <w:bodyDiv w:val="1"/>
      <w:marLeft w:val="0"/>
      <w:marRight w:val="0"/>
      <w:marTop w:val="0"/>
      <w:marBottom w:val="0"/>
      <w:divBdr>
        <w:top w:val="none" w:sz="0" w:space="0" w:color="auto"/>
        <w:left w:val="none" w:sz="0" w:space="0" w:color="auto"/>
        <w:bottom w:val="none" w:sz="0" w:space="0" w:color="auto"/>
        <w:right w:val="none" w:sz="0" w:space="0" w:color="auto"/>
      </w:divBdr>
    </w:div>
    <w:div w:id="606615982">
      <w:bodyDiv w:val="1"/>
      <w:marLeft w:val="0"/>
      <w:marRight w:val="0"/>
      <w:marTop w:val="0"/>
      <w:marBottom w:val="0"/>
      <w:divBdr>
        <w:top w:val="none" w:sz="0" w:space="0" w:color="auto"/>
        <w:left w:val="none" w:sz="0" w:space="0" w:color="auto"/>
        <w:bottom w:val="none" w:sz="0" w:space="0" w:color="auto"/>
        <w:right w:val="none" w:sz="0" w:space="0" w:color="auto"/>
      </w:divBdr>
    </w:div>
    <w:div w:id="606742142">
      <w:bodyDiv w:val="1"/>
      <w:marLeft w:val="0"/>
      <w:marRight w:val="0"/>
      <w:marTop w:val="0"/>
      <w:marBottom w:val="0"/>
      <w:divBdr>
        <w:top w:val="none" w:sz="0" w:space="0" w:color="auto"/>
        <w:left w:val="none" w:sz="0" w:space="0" w:color="auto"/>
        <w:bottom w:val="none" w:sz="0" w:space="0" w:color="auto"/>
        <w:right w:val="none" w:sz="0" w:space="0" w:color="auto"/>
      </w:divBdr>
    </w:div>
    <w:div w:id="610087366">
      <w:bodyDiv w:val="1"/>
      <w:marLeft w:val="0"/>
      <w:marRight w:val="0"/>
      <w:marTop w:val="0"/>
      <w:marBottom w:val="0"/>
      <w:divBdr>
        <w:top w:val="none" w:sz="0" w:space="0" w:color="auto"/>
        <w:left w:val="none" w:sz="0" w:space="0" w:color="auto"/>
        <w:bottom w:val="none" w:sz="0" w:space="0" w:color="auto"/>
        <w:right w:val="none" w:sz="0" w:space="0" w:color="auto"/>
      </w:divBdr>
    </w:div>
    <w:div w:id="611059229">
      <w:bodyDiv w:val="1"/>
      <w:marLeft w:val="0"/>
      <w:marRight w:val="0"/>
      <w:marTop w:val="0"/>
      <w:marBottom w:val="0"/>
      <w:divBdr>
        <w:top w:val="none" w:sz="0" w:space="0" w:color="auto"/>
        <w:left w:val="none" w:sz="0" w:space="0" w:color="auto"/>
        <w:bottom w:val="none" w:sz="0" w:space="0" w:color="auto"/>
        <w:right w:val="none" w:sz="0" w:space="0" w:color="auto"/>
      </w:divBdr>
    </w:div>
    <w:div w:id="611672440">
      <w:bodyDiv w:val="1"/>
      <w:marLeft w:val="0"/>
      <w:marRight w:val="0"/>
      <w:marTop w:val="0"/>
      <w:marBottom w:val="0"/>
      <w:divBdr>
        <w:top w:val="none" w:sz="0" w:space="0" w:color="auto"/>
        <w:left w:val="none" w:sz="0" w:space="0" w:color="auto"/>
        <w:bottom w:val="none" w:sz="0" w:space="0" w:color="auto"/>
        <w:right w:val="none" w:sz="0" w:space="0" w:color="auto"/>
      </w:divBdr>
    </w:div>
    <w:div w:id="619728934">
      <w:bodyDiv w:val="1"/>
      <w:marLeft w:val="0"/>
      <w:marRight w:val="0"/>
      <w:marTop w:val="0"/>
      <w:marBottom w:val="0"/>
      <w:divBdr>
        <w:top w:val="none" w:sz="0" w:space="0" w:color="auto"/>
        <w:left w:val="none" w:sz="0" w:space="0" w:color="auto"/>
        <w:bottom w:val="none" w:sz="0" w:space="0" w:color="auto"/>
        <w:right w:val="none" w:sz="0" w:space="0" w:color="auto"/>
      </w:divBdr>
    </w:div>
    <w:div w:id="620113114">
      <w:bodyDiv w:val="1"/>
      <w:marLeft w:val="0"/>
      <w:marRight w:val="0"/>
      <w:marTop w:val="0"/>
      <w:marBottom w:val="0"/>
      <w:divBdr>
        <w:top w:val="none" w:sz="0" w:space="0" w:color="auto"/>
        <w:left w:val="none" w:sz="0" w:space="0" w:color="auto"/>
        <w:bottom w:val="none" w:sz="0" w:space="0" w:color="auto"/>
        <w:right w:val="none" w:sz="0" w:space="0" w:color="auto"/>
      </w:divBdr>
      <w:divsChild>
        <w:div w:id="1478381041">
          <w:marLeft w:val="0"/>
          <w:marRight w:val="0"/>
          <w:marTop w:val="0"/>
          <w:marBottom w:val="0"/>
          <w:divBdr>
            <w:top w:val="none" w:sz="0" w:space="0" w:color="auto"/>
            <w:left w:val="none" w:sz="0" w:space="0" w:color="auto"/>
            <w:bottom w:val="none" w:sz="0" w:space="0" w:color="auto"/>
            <w:right w:val="none" w:sz="0" w:space="0" w:color="auto"/>
          </w:divBdr>
        </w:div>
      </w:divsChild>
    </w:div>
    <w:div w:id="626743176">
      <w:bodyDiv w:val="1"/>
      <w:marLeft w:val="0"/>
      <w:marRight w:val="0"/>
      <w:marTop w:val="0"/>
      <w:marBottom w:val="0"/>
      <w:divBdr>
        <w:top w:val="none" w:sz="0" w:space="0" w:color="auto"/>
        <w:left w:val="none" w:sz="0" w:space="0" w:color="auto"/>
        <w:bottom w:val="none" w:sz="0" w:space="0" w:color="auto"/>
        <w:right w:val="none" w:sz="0" w:space="0" w:color="auto"/>
      </w:divBdr>
    </w:div>
    <w:div w:id="632638773">
      <w:bodyDiv w:val="1"/>
      <w:marLeft w:val="0"/>
      <w:marRight w:val="0"/>
      <w:marTop w:val="0"/>
      <w:marBottom w:val="0"/>
      <w:divBdr>
        <w:top w:val="none" w:sz="0" w:space="0" w:color="auto"/>
        <w:left w:val="none" w:sz="0" w:space="0" w:color="auto"/>
        <w:bottom w:val="none" w:sz="0" w:space="0" w:color="auto"/>
        <w:right w:val="none" w:sz="0" w:space="0" w:color="auto"/>
      </w:divBdr>
    </w:div>
    <w:div w:id="647713783">
      <w:bodyDiv w:val="1"/>
      <w:marLeft w:val="0"/>
      <w:marRight w:val="0"/>
      <w:marTop w:val="0"/>
      <w:marBottom w:val="0"/>
      <w:divBdr>
        <w:top w:val="none" w:sz="0" w:space="0" w:color="auto"/>
        <w:left w:val="none" w:sz="0" w:space="0" w:color="auto"/>
        <w:bottom w:val="none" w:sz="0" w:space="0" w:color="auto"/>
        <w:right w:val="none" w:sz="0" w:space="0" w:color="auto"/>
      </w:divBdr>
    </w:div>
    <w:div w:id="651526041">
      <w:bodyDiv w:val="1"/>
      <w:marLeft w:val="0"/>
      <w:marRight w:val="0"/>
      <w:marTop w:val="0"/>
      <w:marBottom w:val="0"/>
      <w:divBdr>
        <w:top w:val="none" w:sz="0" w:space="0" w:color="auto"/>
        <w:left w:val="none" w:sz="0" w:space="0" w:color="auto"/>
        <w:bottom w:val="none" w:sz="0" w:space="0" w:color="auto"/>
        <w:right w:val="none" w:sz="0" w:space="0" w:color="auto"/>
      </w:divBdr>
    </w:div>
    <w:div w:id="652758123">
      <w:bodyDiv w:val="1"/>
      <w:marLeft w:val="0"/>
      <w:marRight w:val="0"/>
      <w:marTop w:val="0"/>
      <w:marBottom w:val="0"/>
      <w:divBdr>
        <w:top w:val="none" w:sz="0" w:space="0" w:color="auto"/>
        <w:left w:val="none" w:sz="0" w:space="0" w:color="auto"/>
        <w:bottom w:val="none" w:sz="0" w:space="0" w:color="auto"/>
        <w:right w:val="none" w:sz="0" w:space="0" w:color="auto"/>
      </w:divBdr>
    </w:div>
    <w:div w:id="659038716">
      <w:bodyDiv w:val="1"/>
      <w:marLeft w:val="0"/>
      <w:marRight w:val="0"/>
      <w:marTop w:val="0"/>
      <w:marBottom w:val="0"/>
      <w:divBdr>
        <w:top w:val="none" w:sz="0" w:space="0" w:color="auto"/>
        <w:left w:val="none" w:sz="0" w:space="0" w:color="auto"/>
        <w:bottom w:val="none" w:sz="0" w:space="0" w:color="auto"/>
        <w:right w:val="none" w:sz="0" w:space="0" w:color="auto"/>
      </w:divBdr>
    </w:div>
    <w:div w:id="666178575">
      <w:bodyDiv w:val="1"/>
      <w:marLeft w:val="0"/>
      <w:marRight w:val="0"/>
      <w:marTop w:val="0"/>
      <w:marBottom w:val="0"/>
      <w:divBdr>
        <w:top w:val="none" w:sz="0" w:space="0" w:color="auto"/>
        <w:left w:val="none" w:sz="0" w:space="0" w:color="auto"/>
        <w:bottom w:val="none" w:sz="0" w:space="0" w:color="auto"/>
        <w:right w:val="none" w:sz="0" w:space="0" w:color="auto"/>
      </w:divBdr>
    </w:div>
    <w:div w:id="667638046">
      <w:bodyDiv w:val="1"/>
      <w:marLeft w:val="0"/>
      <w:marRight w:val="0"/>
      <w:marTop w:val="0"/>
      <w:marBottom w:val="0"/>
      <w:divBdr>
        <w:top w:val="none" w:sz="0" w:space="0" w:color="auto"/>
        <w:left w:val="none" w:sz="0" w:space="0" w:color="auto"/>
        <w:bottom w:val="none" w:sz="0" w:space="0" w:color="auto"/>
        <w:right w:val="none" w:sz="0" w:space="0" w:color="auto"/>
      </w:divBdr>
    </w:div>
    <w:div w:id="670302312">
      <w:bodyDiv w:val="1"/>
      <w:marLeft w:val="0"/>
      <w:marRight w:val="0"/>
      <w:marTop w:val="0"/>
      <w:marBottom w:val="0"/>
      <w:divBdr>
        <w:top w:val="none" w:sz="0" w:space="0" w:color="auto"/>
        <w:left w:val="none" w:sz="0" w:space="0" w:color="auto"/>
        <w:bottom w:val="none" w:sz="0" w:space="0" w:color="auto"/>
        <w:right w:val="none" w:sz="0" w:space="0" w:color="auto"/>
      </w:divBdr>
    </w:div>
    <w:div w:id="671490712">
      <w:bodyDiv w:val="1"/>
      <w:marLeft w:val="0"/>
      <w:marRight w:val="0"/>
      <w:marTop w:val="0"/>
      <w:marBottom w:val="0"/>
      <w:divBdr>
        <w:top w:val="none" w:sz="0" w:space="0" w:color="auto"/>
        <w:left w:val="none" w:sz="0" w:space="0" w:color="auto"/>
        <w:bottom w:val="none" w:sz="0" w:space="0" w:color="auto"/>
        <w:right w:val="none" w:sz="0" w:space="0" w:color="auto"/>
      </w:divBdr>
    </w:div>
    <w:div w:id="691955323">
      <w:bodyDiv w:val="1"/>
      <w:marLeft w:val="0"/>
      <w:marRight w:val="0"/>
      <w:marTop w:val="0"/>
      <w:marBottom w:val="0"/>
      <w:divBdr>
        <w:top w:val="none" w:sz="0" w:space="0" w:color="auto"/>
        <w:left w:val="none" w:sz="0" w:space="0" w:color="auto"/>
        <w:bottom w:val="none" w:sz="0" w:space="0" w:color="auto"/>
        <w:right w:val="none" w:sz="0" w:space="0" w:color="auto"/>
      </w:divBdr>
    </w:div>
    <w:div w:id="693729840">
      <w:bodyDiv w:val="1"/>
      <w:marLeft w:val="0"/>
      <w:marRight w:val="0"/>
      <w:marTop w:val="0"/>
      <w:marBottom w:val="0"/>
      <w:divBdr>
        <w:top w:val="none" w:sz="0" w:space="0" w:color="auto"/>
        <w:left w:val="none" w:sz="0" w:space="0" w:color="auto"/>
        <w:bottom w:val="none" w:sz="0" w:space="0" w:color="auto"/>
        <w:right w:val="none" w:sz="0" w:space="0" w:color="auto"/>
      </w:divBdr>
    </w:div>
    <w:div w:id="695734139">
      <w:bodyDiv w:val="1"/>
      <w:marLeft w:val="0"/>
      <w:marRight w:val="0"/>
      <w:marTop w:val="0"/>
      <w:marBottom w:val="0"/>
      <w:divBdr>
        <w:top w:val="none" w:sz="0" w:space="0" w:color="auto"/>
        <w:left w:val="none" w:sz="0" w:space="0" w:color="auto"/>
        <w:bottom w:val="none" w:sz="0" w:space="0" w:color="auto"/>
        <w:right w:val="none" w:sz="0" w:space="0" w:color="auto"/>
      </w:divBdr>
    </w:div>
    <w:div w:id="697434886">
      <w:bodyDiv w:val="1"/>
      <w:marLeft w:val="0"/>
      <w:marRight w:val="0"/>
      <w:marTop w:val="0"/>
      <w:marBottom w:val="0"/>
      <w:divBdr>
        <w:top w:val="none" w:sz="0" w:space="0" w:color="auto"/>
        <w:left w:val="none" w:sz="0" w:space="0" w:color="auto"/>
        <w:bottom w:val="none" w:sz="0" w:space="0" w:color="auto"/>
        <w:right w:val="none" w:sz="0" w:space="0" w:color="auto"/>
      </w:divBdr>
    </w:div>
    <w:div w:id="700477878">
      <w:bodyDiv w:val="1"/>
      <w:marLeft w:val="0"/>
      <w:marRight w:val="0"/>
      <w:marTop w:val="0"/>
      <w:marBottom w:val="0"/>
      <w:divBdr>
        <w:top w:val="none" w:sz="0" w:space="0" w:color="auto"/>
        <w:left w:val="none" w:sz="0" w:space="0" w:color="auto"/>
        <w:bottom w:val="none" w:sz="0" w:space="0" w:color="auto"/>
        <w:right w:val="none" w:sz="0" w:space="0" w:color="auto"/>
      </w:divBdr>
    </w:div>
    <w:div w:id="705255524">
      <w:bodyDiv w:val="1"/>
      <w:marLeft w:val="0"/>
      <w:marRight w:val="0"/>
      <w:marTop w:val="0"/>
      <w:marBottom w:val="0"/>
      <w:divBdr>
        <w:top w:val="none" w:sz="0" w:space="0" w:color="auto"/>
        <w:left w:val="none" w:sz="0" w:space="0" w:color="auto"/>
        <w:bottom w:val="none" w:sz="0" w:space="0" w:color="auto"/>
        <w:right w:val="none" w:sz="0" w:space="0" w:color="auto"/>
      </w:divBdr>
    </w:div>
    <w:div w:id="706024103">
      <w:bodyDiv w:val="1"/>
      <w:marLeft w:val="0"/>
      <w:marRight w:val="0"/>
      <w:marTop w:val="0"/>
      <w:marBottom w:val="0"/>
      <w:divBdr>
        <w:top w:val="none" w:sz="0" w:space="0" w:color="auto"/>
        <w:left w:val="none" w:sz="0" w:space="0" w:color="auto"/>
        <w:bottom w:val="none" w:sz="0" w:space="0" w:color="auto"/>
        <w:right w:val="none" w:sz="0" w:space="0" w:color="auto"/>
      </w:divBdr>
    </w:div>
    <w:div w:id="716779165">
      <w:bodyDiv w:val="1"/>
      <w:marLeft w:val="0"/>
      <w:marRight w:val="0"/>
      <w:marTop w:val="0"/>
      <w:marBottom w:val="0"/>
      <w:divBdr>
        <w:top w:val="none" w:sz="0" w:space="0" w:color="auto"/>
        <w:left w:val="none" w:sz="0" w:space="0" w:color="auto"/>
        <w:bottom w:val="none" w:sz="0" w:space="0" w:color="auto"/>
        <w:right w:val="none" w:sz="0" w:space="0" w:color="auto"/>
      </w:divBdr>
    </w:div>
    <w:div w:id="718438007">
      <w:bodyDiv w:val="1"/>
      <w:marLeft w:val="0"/>
      <w:marRight w:val="0"/>
      <w:marTop w:val="0"/>
      <w:marBottom w:val="0"/>
      <w:divBdr>
        <w:top w:val="none" w:sz="0" w:space="0" w:color="auto"/>
        <w:left w:val="none" w:sz="0" w:space="0" w:color="auto"/>
        <w:bottom w:val="none" w:sz="0" w:space="0" w:color="auto"/>
        <w:right w:val="none" w:sz="0" w:space="0" w:color="auto"/>
      </w:divBdr>
      <w:divsChild>
        <w:div w:id="772094477">
          <w:marLeft w:val="0"/>
          <w:marRight w:val="0"/>
          <w:marTop w:val="0"/>
          <w:marBottom w:val="0"/>
          <w:divBdr>
            <w:top w:val="none" w:sz="0" w:space="0" w:color="auto"/>
            <w:left w:val="none" w:sz="0" w:space="0" w:color="auto"/>
            <w:bottom w:val="none" w:sz="0" w:space="0" w:color="auto"/>
            <w:right w:val="none" w:sz="0" w:space="0" w:color="auto"/>
          </w:divBdr>
        </w:div>
      </w:divsChild>
    </w:div>
    <w:div w:id="724060156">
      <w:bodyDiv w:val="1"/>
      <w:marLeft w:val="0"/>
      <w:marRight w:val="0"/>
      <w:marTop w:val="0"/>
      <w:marBottom w:val="0"/>
      <w:divBdr>
        <w:top w:val="none" w:sz="0" w:space="0" w:color="auto"/>
        <w:left w:val="none" w:sz="0" w:space="0" w:color="auto"/>
        <w:bottom w:val="none" w:sz="0" w:space="0" w:color="auto"/>
        <w:right w:val="none" w:sz="0" w:space="0" w:color="auto"/>
      </w:divBdr>
    </w:div>
    <w:div w:id="727843814">
      <w:bodyDiv w:val="1"/>
      <w:marLeft w:val="0"/>
      <w:marRight w:val="0"/>
      <w:marTop w:val="0"/>
      <w:marBottom w:val="0"/>
      <w:divBdr>
        <w:top w:val="none" w:sz="0" w:space="0" w:color="auto"/>
        <w:left w:val="none" w:sz="0" w:space="0" w:color="auto"/>
        <w:bottom w:val="none" w:sz="0" w:space="0" w:color="auto"/>
        <w:right w:val="none" w:sz="0" w:space="0" w:color="auto"/>
      </w:divBdr>
    </w:div>
    <w:div w:id="728268736">
      <w:bodyDiv w:val="1"/>
      <w:marLeft w:val="0"/>
      <w:marRight w:val="0"/>
      <w:marTop w:val="0"/>
      <w:marBottom w:val="0"/>
      <w:divBdr>
        <w:top w:val="none" w:sz="0" w:space="0" w:color="auto"/>
        <w:left w:val="none" w:sz="0" w:space="0" w:color="auto"/>
        <w:bottom w:val="none" w:sz="0" w:space="0" w:color="auto"/>
        <w:right w:val="none" w:sz="0" w:space="0" w:color="auto"/>
      </w:divBdr>
    </w:div>
    <w:div w:id="746347098">
      <w:bodyDiv w:val="1"/>
      <w:marLeft w:val="0"/>
      <w:marRight w:val="0"/>
      <w:marTop w:val="0"/>
      <w:marBottom w:val="0"/>
      <w:divBdr>
        <w:top w:val="none" w:sz="0" w:space="0" w:color="auto"/>
        <w:left w:val="none" w:sz="0" w:space="0" w:color="auto"/>
        <w:bottom w:val="none" w:sz="0" w:space="0" w:color="auto"/>
        <w:right w:val="none" w:sz="0" w:space="0" w:color="auto"/>
      </w:divBdr>
    </w:div>
    <w:div w:id="758064548">
      <w:bodyDiv w:val="1"/>
      <w:marLeft w:val="0"/>
      <w:marRight w:val="0"/>
      <w:marTop w:val="0"/>
      <w:marBottom w:val="0"/>
      <w:divBdr>
        <w:top w:val="none" w:sz="0" w:space="0" w:color="auto"/>
        <w:left w:val="none" w:sz="0" w:space="0" w:color="auto"/>
        <w:bottom w:val="none" w:sz="0" w:space="0" w:color="auto"/>
        <w:right w:val="none" w:sz="0" w:space="0" w:color="auto"/>
      </w:divBdr>
    </w:div>
    <w:div w:id="766392262">
      <w:bodyDiv w:val="1"/>
      <w:marLeft w:val="0"/>
      <w:marRight w:val="0"/>
      <w:marTop w:val="0"/>
      <w:marBottom w:val="0"/>
      <w:divBdr>
        <w:top w:val="none" w:sz="0" w:space="0" w:color="auto"/>
        <w:left w:val="none" w:sz="0" w:space="0" w:color="auto"/>
        <w:bottom w:val="none" w:sz="0" w:space="0" w:color="auto"/>
        <w:right w:val="none" w:sz="0" w:space="0" w:color="auto"/>
      </w:divBdr>
    </w:div>
    <w:div w:id="766853330">
      <w:bodyDiv w:val="1"/>
      <w:marLeft w:val="0"/>
      <w:marRight w:val="0"/>
      <w:marTop w:val="0"/>
      <w:marBottom w:val="0"/>
      <w:divBdr>
        <w:top w:val="none" w:sz="0" w:space="0" w:color="auto"/>
        <w:left w:val="none" w:sz="0" w:space="0" w:color="auto"/>
        <w:bottom w:val="none" w:sz="0" w:space="0" w:color="auto"/>
        <w:right w:val="none" w:sz="0" w:space="0" w:color="auto"/>
      </w:divBdr>
    </w:div>
    <w:div w:id="767896376">
      <w:bodyDiv w:val="1"/>
      <w:marLeft w:val="0"/>
      <w:marRight w:val="0"/>
      <w:marTop w:val="0"/>
      <w:marBottom w:val="0"/>
      <w:divBdr>
        <w:top w:val="none" w:sz="0" w:space="0" w:color="auto"/>
        <w:left w:val="none" w:sz="0" w:space="0" w:color="auto"/>
        <w:bottom w:val="none" w:sz="0" w:space="0" w:color="auto"/>
        <w:right w:val="none" w:sz="0" w:space="0" w:color="auto"/>
      </w:divBdr>
    </w:div>
    <w:div w:id="773401215">
      <w:bodyDiv w:val="1"/>
      <w:marLeft w:val="0"/>
      <w:marRight w:val="0"/>
      <w:marTop w:val="0"/>
      <w:marBottom w:val="0"/>
      <w:divBdr>
        <w:top w:val="none" w:sz="0" w:space="0" w:color="auto"/>
        <w:left w:val="none" w:sz="0" w:space="0" w:color="auto"/>
        <w:bottom w:val="none" w:sz="0" w:space="0" w:color="auto"/>
        <w:right w:val="none" w:sz="0" w:space="0" w:color="auto"/>
      </w:divBdr>
    </w:div>
    <w:div w:id="775095498">
      <w:bodyDiv w:val="1"/>
      <w:marLeft w:val="0"/>
      <w:marRight w:val="0"/>
      <w:marTop w:val="0"/>
      <w:marBottom w:val="0"/>
      <w:divBdr>
        <w:top w:val="none" w:sz="0" w:space="0" w:color="auto"/>
        <w:left w:val="none" w:sz="0" w:space="0" w:color="auto"/>
        <w:bottom w:val="none" w:sz="0" w:space="0" w:color="auto"/>
        <w:right w:val="none" w:sz="0" w:space="0" w:color="auto"/>
      </w:divBdr>
    </w:div>
    <w:div w:id="790978103">
      <w:bodyDiv w:val="1"/>
      <w:marLeft w:val="0"/>
      <w:marRight w:val="0"/>
      <w:marTop w:val="0"/>
      <w:marBottom w:val="0"/>
      <w:divBdr>
        <w:top w:val="none" w:sz="0" w:space="0" w:color="auto"/>
        <w:left w:val="none" w:sz="0" w:space="0" w:color="auto"/>
        <w:bottom w:val="none" w:sz="0" w:space="0" w:color="auto"/>
        <w:right w:val="none" w:sz="0" w:space="0" w:color="auto"/>
      </w:divBdr>
    </w:div>
    <w:div w:id="797914564">
      <w:bodyDiv w:val="1"/>
      <w:marLeft w:val="0"/>
      <w:marRight w:val="0"/>
      <w:marTop w:val="0"/>
      <w:marBottom w:val="0"/>
      <w:divBdr>
        <w:top w:val="none" w:sz="0" w:space="0" w:color="auto"/>
        <w:left w:val="none" w:sz="0" w:space="0" w:color="auto"/>
        <w:bottom w:val="none" w:sz="0" w:space="0" w:color="auto"/>
        <w:right w:val="none" w:sz="0" w:space="0" w:color="auto"/>
      </w:divBdr>
    </w:div>
    <w:div w:id="814222093">
      <w:bodyDiv w:val="1"/>
      <w:marLeft w:val="0"/>
      <w:marRight w:val="0"/>
      <w:marTop w:val="0"/>
      <w:marBottom w:val="0"/>
      <w:divBdr>
        <w:top w:val="none" w:sz="0" w:space="0" w:color="auto"/>
        <w:left w:val="none" w:sz="0" w:space="0" w:color="auto"/>
        <w:bottom w:val="none" w:sz="0" w:space="0" w:color="auto"/>
        <w:right w:val="none" w:sz="0" w:space="0" w:color="auto"/>
      </w:divBdr>
    </w:div>
    <w:div w:id="814955007">
      <w:bodyDiv w:val="1"/>
      <w:marLeft w:val="0"/>
      <w:marRight w:val="0"/>
      <w:marTop w:val="0"/>
      <w:marBottom w:val="0"/>
      <w:divBdr>
        <w:top w:val="none" w:sz="0" w:space="0" w:color="auto"/>
        <w:left w:val="none" w:sz="0" w:space="0" w:color="auto"/>
        <w:bottom w:val="none" w:sz="0" w:space="0" w:color="auto"/>
        <w:right w:val="none" w:sz="0" w:space="0" w:color="auto"/>
      </w:divBdr>
    </w:div>
    <w:div w:id="817964474">
      <w:bodyDiv w:val="1"/>
      <w:marLeft w:val="0"/>
      <w:marRight w:val="0"/>
      <w:marTop w:val="0"/>
      <w:marBottom w:val="0"/>
      <w:divBdr>
        <w:top w:val="none" w:sz="0" w:space="0" w:color="auto"/>
        <w:left w:val="none" w:sz="0" w:space="0" w:color="auto"/>
        <w:bottom w:val="none" w:sz="0" w:space="0" w:color="auto"/>
        <w:right w:val="none" w:sz="0" w:space="0" w:color="auto"/>
      </w:divBdr>
      <w:divsChild>
        <w:div w:id="226915864">
          <w:marLeft w:val="0"/>
          <w:marRight w:val="0"/>
          <w:marTop w:val="0"/>
          <w:marBottom w:val="0"/>
          <w:divBdr>
            <w:top w:val="none" w:sz="0" w:space="0" w:color="auto"/>
            <w:left w:val="none" w:sz="0" w:space="0" w:color="auto"/>
            <w:bottom w:val="none" w:sz="0" w:space="0" w:color="auto"/>
            <w:right w:val="none" w:sz="0" w:space="0" w:color="auto"/>
          </w:divBdr>
        </w:div>
      </w:divsChild>
    </w:div>
    <w:div w:id="819729171">
      <w:bodyDiv w:val="1"/>
      <w:marLeft w:val="0"/>
      <w:marRight w:val="0"/>
      <w:marTop w:val="0"/>
      <w:marBottom w:val="0"/>
      <w:divBdr>
        <w:top w:val="none" w:sz="0" w:space="0" w:color="auto"/>
        <w:left w:val="none" w:sz="0" w:space="0" w:color="auto"/>
        <w:bottom w:val="none" w:sz="0" w:space="0" w:color="auto"/>
        <w:right w:val="none" w:sz="0" w:space="0" w:color="auto"/>
      </w:divBdr>
    </w:div>
    <w:div w:id="822889382">
      <w:bodyDiv w:val="1"/>
      <w:marLeft w:val="0"/>
      <w:marRight w:val="0"/>
      <w:marTop w:val="0"/>
      <w:marBottom w:val="0"/>
      <w:divBdr>
        <w:top w:val="none" w:sz="0" w:space="0" w:color="auto"/>
        <w:left w:val="none" w:sz="0" w:space="0" w:color="auto"/>
        <w:bottom w:val="none" w:sz="0" w:space="0" w:color="auto"/>
        <w:right w:val="none" w:sz="0" w:space="0" w:color="auto"/>
      </w:divBdr>
      <w:divsChild>
        <w:div w:id="294914023">
          <w:marLeft w:val="0"/>
          <w:marRight w:val="0"/>
          <w:marTop w:val="0"/>
          <w:marBottom w:val="0"/>
          <w:divBdr>
            <w:top w:val="none" w:sz="0" w:space="0" w:color="auto"/>
            <w:left w:val="none" w:sz="0" w:space="0" w:color="auto"/>
            <w:bottom w:val="none" w:sz="0" w:space="0" w:color="auto"/>
            <w:right w:val="none" w:sz="0" w:space="0" w:color="auto"/>
          </w:divBdr>
        </w:div>
      </w:divsChild>
    </w:div>
    <w:div w:id="829371071">
      <w:bodyDiv w:val="1"/>
      <w:marLeft w:val="0"/>
      <w:marRight w:val="0"/>
      <w:marTop w:val="0"/>
      <w:marBottom w:val="0"/>
      <w:divBdr>
        <w:top w:val="none" w:sz="0" w:space="0" w:color="auto"/>
        <w:left w:val="none" w:sz="0" w:space="0" w:color="auto"/>
        <w:bottom w:val="none" w:sz="0" w:space="0" w:color="auto"/>
        <w:right w:val="none" w:sz="0" w:space="0" w:color="auto"/>
      </w:divBdr>
    </w:div>
    <w:div w:id="835463096">
      <w:bodyDiv w:val="1"/>
      <w:marLeft w:val="0"/>
      <w:marRight w:val="0"/>
      <w:marTop w:val="0"/>
      <w:marBottom w:val="0"/>
      <w:divBdr>
        <w:top w:val="none" w:sz="0" w:space="0" w:color="auto"/>
        <w:left w:val="none" w:sz="0" w:space="0" w:color="auto"/>
        <w:bottom w:val="none" w:sz="0" w:space="0" w:color="auto"/>
        <w:right w:val="none" w:sz="0" w:space="0" w:color="auto"/>
      </w:divBdr>
    </w:div>
    <w:div w:id="848569204">
      <w:bodyDiv w:val="1"/>
      <w:marLeft w:val="0"/>
      <w:marRight w:val="0"/>
      <w:marTop w:val="0"/>
      <w:marBottom w:val="0"/>
      <w:divBdr>
        <w:top w:val="none" w:sz="0" w:space="0" w:color="auto"/>
        <w:left w:val="none" w:sz="0" w:space="0" w:color="auto"/>
        <w:bottom w:val="none" w:sz="0" w:space="0" w:color="auto"/>
        <w:right w:val="none" w:sz="0" w:space="0" w:color="auto"/>
      </w:divBdr>
    </w:div>
    <w:div w:id="857694352">
      <w:bodyDiv w:val="1"/>
      <w:marLeft w:val="0"/>
      <w:marRight w:val="0"/>
      <w:marTop w:val="0"/>
      <w:marBottom w:val="0"/>
      <w:divBdr>
        <w:top w:val="none" w:sz="0" w:space="0" w:color="auto"/>
        <w:left w:val="none" w:sz="0" w:space="0" w:color="auto"/>
        <w:bottom w:val="none" w:sz="0" w:space="0" w:color="auto"/>
        <w:right w:val="none" w:sz="0" w:space="0" w:color="auto"/>
      </w:divBdr>
    </w:div>
    <w:div w:id="867982863">
      <w:bodyDiv w:val="1"/>
      <w:marLeft w:val="0"/>
      <w:marRight w:val="0"/>
      <w:marTop w:val="0"/>
      <w:marBottom w:val="0"/>
      <w:divBdr>
        <w:top w:val="none" w:sz="0" w:space="0" w:color="auto"/>
        <w:left w:val="none" w:sz="0" w:space="0" w:color="auto"/>
        <w:bottom w:val="none" w:sz="0" w:space="0" w:color="auto"/>
        <w:right w:val="none" w:sz="0" w:space="0" w:color="auto"/>
      </w:divBdr>
    </w:div>
    <w:div w:id="871959794">
      <w:bodyDiv w:val="1"/>
      <w:marLeft w:val="0"/>
      <w:marRight w:val="0"/>
      <w:marTop w:val="0"/>
      <w:marBottom w:val="0"/>
      <w:divBdr>
        <w:top w:val="none" w:sz="0" w:space="0" w:color="auto"/>
        <w:left w:val="none" w:sz="0" w:space="0" w:color="auto"/>
        <w:bottom w:val="none" w:sz="0" w:space="0" w:color="auto"/>
        <w:right w:val="none" w:sz="0" w:space="0" w:color="auto"/>
      </w:divBdr>
    </w:div>
    <w:div w:id="878472538">
      <w:bodyDiv w:val="1"/>
      <w:marLeft w:val="0"/>
      <w:marRight w:val="0"/>
      <w:marTop w:val="0"/>
      <w:marBottom w:val="0"/>
      <w:divBdr>
        <w:top w:val="none" w:sz="0" w:space="0" w:color="auto"/>
        <w:left w:val="none" w:sz="0" w:space="0" w:color="auto"/>
        <w:bottom w:val="none" w:sz="0" w:space="0" w:color="auto"/>
        <w:right w:val="none" w:sz="0" w:space="0" w:color="auto"/>
      </w:divBdr>
    </w:div>
    <w:div w:id="894974489">
      <w:bodyDiv w:val="1"/>
      <w:marLeft w:val="0"/>
      <w:marRight w:val="0"/>
      <w:marTop w:val="0"/>
      <w:marBottom w:val="0"/>
      <w:divBdr>
        <w:top w:val="none" w:sz="0" w:space="0" w:color="auto"/>
        <w:left w:val="none" w:sz="0" w:space="0" w:color="auto"/>
        <w:bottom w:val="none" w:sz="0" w:space="0" w:color="auto"/>
        <w:right w:val="none" w:sz="0" w:space="0" w:color="auto"/>
      </w:divBdr>
    </w:div>
    <w:div w:id="907157865">
      <w:bodyDiv w:val="1"/>
      <w:marLeft w:val="0"/>
      <w:marRight w:val="0"/>
      <w:marTop w:val="0"/>
      <w:marBottom w:val="0"/>
      <w:divBdr>
        <w:top w:val="none" w:sz="0" w:space="0" w:color="auto"/>
        <w:left w:val="none" w:sz="0" w:space="0" w:color="auto"/>
        <w:bottom w:val="none" w:sz="0" w:space="0" w:color="auto"/>
        <w:right w:val="none" w:sz="0" w:space="0" w:color="auto"/>
      </w:divBdr>
    </w:div>
    <w:div w:id="910820512">
      <w:bodyDiv w:val="1"/>
      <w:marLeft w:val="0"/>
      <w:marRight w:val="0"/>
      <w:marTop w:val="0"/>
      <w:marBottom w:val="0"/>
      <w:divBdr>
        <w:top w:val="none" w:sz="0" w:space="0" w:color="auto"/>
        <w:left w:val="none" w:sz="0" w:space="0" w:color="auto"/>
        <w:bottom w:val="none" w:sz="0" w:space="0" w:color="auto"/>
        <w:right w:val="none" w:sz="0" w:space="0" w:color="auto"/>
      </w:divBdr>
    </w:div>
    <w:div w:id="912004916">
      <w:bodyDiv w:val="1"/>
      <w:marLeft w:val="0"/>
      <w:marRight w:val="0"/>
      <w:marTop w:val="0"/>
      <w:marBottom w:val="0"/>
      <w:divBdr>
        <w:top w:val="none" w:sz="0" w:space="0" w:color="auto"/>
        <w:left w:val="none" w:sz="0" w:space="0" w:color="auto"/>
        <w:bottom w:val="none" w:sz="0" w:space="0" w:color="auto"/>
        <w:right w:val="none" w:sz="0" w:space="0" w:color="auto"/>
      </w:divBdr>
    </w:div>
    <w:div w:id="915095627">
      <w:bodyDiv w:val="1"/>
      <w:marLeft w:val="0"/>
      <w:marRight w:val="0"/>
      <w:marTop w:val="0"/>
      <w:marBottom w:val="0"/>
      <w:divBdr>
        <w:top w:val="none" w:sz="0" w:space="0" w:color="auto"/>
        <w:left w:val="none" w:sz="0" w:space="0" w:color="auto"/>
        <w:bottom w:val="none" w:sz="0" w:space="0" w:color="auto"/>
        <w:right w:val="none" w:sz="0" w:space="0" w:color="auto"/>
      </w:divBdr>
    </w:div>
    <w:div w:id="926961565">
      <w:bodyDiv w:val="1"/>
      <w:marLeft w:val="0"/>
      <w:marRight w:val="0"/>
      <w:marTop w:val="0"/>
      <w:marBottom w:val="0"/>
      <w:divBdr>
        <w:top w:val="none" w:sz="0" w:space="0" w:color="auto"/>
        <w:left w:val="none" w:sz="0" w:space="0" w:color="auto"/>
        <w:bottom w:val="none" w:sz="0" w:space="0" w:color="auto"/>
        <w:right w:val="none" w:sz="0" w:space="0" w:color="auto"/>
      </w:divBdr>
    </w:div>
    <w:div w:id="933824275">
      <w:bodyDiv w:val="1"/>
      <w:marLeft w:val="0"/>
      <w:marRight w:val="0"/>
      <w:marTop w:val="0"/>
      <w:marBottom w:val="0"/>
      <w:divBdr>
        <w:top w:val="none" w:sz="0" w:space="0" w:color="auto"/>
        <w:left w:val="none" w:sz="0" w:space="0" w:color="auto"/>
        <w:bottom w:val="none" w:sz="0" w:space="0" w:color="auto"/>
        <w:right w:val="none" w:sz="0" w:space="0" w:color="auto"/>
      </w:divBdr>
    </w:div>
    <w:div w:id="934291985">
      <w:bodyDiv w:val="1"/>
      <w:marLeft w:val="0"/>
      <w:marRight w:val="0"/>
      <w:marTop w:val="0"/>
      <w:marBottom w:val="0"/>
      <w:divBdr>
        <w:top w:val="none" w:sz="0" w:space="0" w:color="auto"/>
        <w:left w:val="none" w:sz="0" w:space="0" w:color="auto"/>
        <w:bottom w:val="none" w:sz="0" w:space="0" w:color="auto"/>
        <w:right w:val="none" w:sz="0" w:space="0" w:color="auto"/>
      </w:divBdr>
    </w:div>
    <w:div w:id="941910602">
      <w:bodyDiv w:val="1"/>
      <w:marLeft w:val="0"/>
      <w:marRight w:val="0"/>
      <w:marTop w:val="0"/>
      <w:marBottom w:val="0"/>
      <w:divBdr>
        <w:top w:val="none" w:sz="0" w:space="0" w:color="auto"/>
        <w:left w:val="none" w:sz="0" w:space="0" w:color="auto"/>
        <w:bottom w:val="none" w:sz="0" w:space="0" w:color="auto"/>
        <w:right w:val="none" w:sz="0" w:space="0" w:color="auto"/>
      </w:divBdr>
    </w:div>
    <w:div w:id="942153121">
      <w:bodyDiv w:val="1"/>
      <w:marLeft w:val="0"/>
      <w:marRight w:val="0"/>
      <w:marTop w:val="0"/>
      <w:marBottom w:val="0"/>
      <w:divBdr>
        <w:top w:val="none" w:sz="0" w:space="0" w:color="auto"/>
        <w:left w:val="none" w:sz="0" w:space="0" w:color="auto"/>
        <w:bottom w:val="none" w:sz="0" w:space="0" w:color="auto"/>
        <w:right w:val="none" w:sz="0" w:space="0" w:color="auto"/>
      </w:divBdr>
      <w:divsChild>
        <w:div w:id="2029522526">
          <w:marLeft w:val="0"/>
          <w:marRight w:val="0"/>
          <w:marTop w:val="0"/>
          <w:marBottom w:val="0"/>
          <w:divBdr>
            <w:top w:val="none" w:sz="0" w:space="0" w:color="auto"/>
            <w:left w:val="none" w:sz="0" w:space="0" w:color="auto"/>
            <w:bottom w:val="none" w:sz="0" w:space="0" w:color="auto"/>
            <w:right w:val="none" w:sz="0" w:space="0" w:color="auto"/>
          </w:divBdr>
        </w:div>
      </w:divsChild>
    </w:div>
    <w:div w:id="950356511">
      <w:bodyDiv w:val="1"/>
      <w:marLeft w:val="0"/>
      <w:marRight w:val="0"/>
      <w:marTop w:val="0"/>
      <w:marBottom w:val="0"/>
      <w:divBdr>
        <w:top w:val="none" w:sz="0" w:space="0" w:color="auto"/>
        <w:left w:val="none" w:sz="0" w:space="0" w:color="auto"/>
        <w:bottom w:val="none" w:sz="0" w:space="0" w:color="auto"/>
        <w:right w:val="none" w:sz="0" w:space="0" w:color="auto"/>
      </w:divBdr>
    </w:div>
    <w:div w:id="958680650">
      <w:bodyDiv w:val="1"/>
      <w:marLeft w:val="0"/>
      <w:marRight w:val="0"/>
      <w:marTop w:val="0"/>
      <w:marBottom w:val="0"/>
      <w:divBdr>
        <w:top w:val="none" w:sz="0" w:space="0" w:color="auto"/>
        <w:left w:val="none" w:sz="0" w:space="0" w:color="auto"/>
        <w:bottom w:val="none" w:sz="0" w:space="0" w:color="auto"/>
        <w:right w:val="none" w:sz="0" w:space="0" w:color="auto"/>
      </w:divBdr>
    </w:div>
    <w:div w:id="960503319">
      <w:bodyDiv w:val="1"/>
      <w:marLeft w:val="0"/>
      <w:marRight w:val="0"/>
      <w:marTop w:val="0"/>
      <w:marBottom w:val="0"/>
      <w:divBdr>
        <w:top w:val="none" w:sz="0" w:space="0" w:color="auto"/>
        <w:left w:val="none" w:sz="0" w:space="0" w:color="auto"/>
        <w:bottom w:val="none" w:sz="0" w:space="0" w:color="auto"/>
        <w:right w:val="none" w:sz="0" w:space="0" w:color="auto"/>
      </w:divBdr>
    </w:div>
    <w:div w:id="961229292">
      <w:bodyDiv w:val="1"/>
      <w:marLeft w:val="0"/>
      <w:marRight w:val="0"/>
      <w:marTop w:val="0"/>
      <w:marBottom w:val="0"/>
      <w:divBdr>
        <w:top w:val="none" w:sz="0" w:space="0" w:color="auto"/>
        <w:left w:val="none" w:sz="0" w:space="0" w:color="auto"/>
        <w:bottom w:val="none" w:sz="0" w:space="0" w:color="auto"/>
        <w:right w:val="none" w:sz="0" w:space="0" w:color="auto"/>
      </w:divBdr>
    </w:div>
    <w:div w:id="963462779">
      <w:bodyDiv w:val="1"/>
      <w:marLeft w:val="0"/>
      <w:marRight w:val="0"/>
      <w:marTop w:val="0"/>
      <w:marBottom w:val="0"/>
      <w:divBdr>
        <w:top w:val="none" w:sz="0" w:space="0" w:color="auto"/>
        <w:left w:val="none" w:sz="0" w:space="0" w:color="auto"/>
        <w:bottom w:val="none" w:sz="0" w:space="0" w:color="auto"/>
        <w:right w:val="none" w:sz="0" w:space="0" w:color="auto"/>
      </w:divBdr>
    </w:div>
    <w:div w:id="964459968">
      <w:bodyDiv w:val="1"/>
      <w:marLeft w:val="0"/>
      <w:marRight w:val="0"/>
      <w:marTop w:val="0"/>
      <w:marBottom w:val="0"/>
      <w:divBdr>
        <w:top w:val="none" w:sz="0" w:space="0" w:color="auto"/>
        <w:left w:val="none" w:sz="0" w:space="0" w:color="auto"/>
        <w:bottom w:val="none" w:sz="0" w:space="0" w:color="auto"/>
        <w:right w:val="none" w:sz="0" w:space="0" w:color="auto"/>
      </w:divBdr>
    </w:div>
    <w:div w:id="965742889">
      <w:bodyDiv w:val="1"/>
      <w:marLeft w:val="0"/>
      <w:marRight w:val="0"/>
      <w:marTop w:val="0"/>
      <w:marBottom w:val="0"/>
      <w:divBdr>
        <w:top w:val="none" w:sz="0" w:space="0" w:color="auto"/>
        <w:left w:val="none" w:sz="0" w:space="0" w:color="auto"/>
        <w:bottom w:val="none" w:sz="0" w:space="0" w:color="auto"/>
        <w:right w:val="none" w:sz="0" w:space="0" w:color="auto"/>
      </w:divBdr>
      <w:divsChild>
        <w:div w:id="767968826">
          <w:marLeft w:val="0"/>
          <w:marRight w:val="0"/>
          <w:marTop w:val="0"/>
          <w:marBottom w:val="0"/>
          <w:divBdr>
            <w:top w:val="none" w:sz="0" w:space="0" w:color="auto"/>
            <w:left w:val="none" w:sz="0" w:space="0" w:color="auto"/>
            <w:bottom w:val="none" w:sz="0" w:space="0" w:color="auto"/>
            <w:right w:val="none" w:sz="0" w:space="0" w:color="auto"/>
          </w:divBdr>
        </w:div>
      </w:divsChild>
    </w:div>
    <w:div w:id="966545418">
      <w:bodyDiv w:val="1"/>
      <w:marLeft w:val="0"/>
      <w:marRight w:val="0"/>
      <w:marTop w:val="0"/>
      <w:marBottom w:val="0"/>
      <w:divBdr>
        <w:top w:val="none" w:sz="0" w:space="0" w:color="auto"/>
        <w:left w:val="none" w:sz="0" w:space="0" w:color="auto"/>
        <w:bottom w:val="none" w:sz="0" w:space="0" w:color="auto"/>
        <w:right w:val="none" w:sz="0" w:space="0" w:color="auto"/>
      </w:divBdr>
      <w:divsChild>
        <w:div w:id="2093501864">
          <w:marLeft w:val="0"/>
          <w:marRight w:val="0"/>
          <w:marTop w:val="0"/>
          <w:marBottom w:val="0"/>
          <w:divBdr>
            <w:top w:val="none" w:sz="0" w:space="0" w:color="auto"/>
            <w:left w:val="none" w:sz="0" w:space="0" w:color="auto"/>
            <w:bottom w:val="none" w:sz="0" w:space="0" w:color="auto"/>
            <w:right w:val="none" w:sz="0" w:space="0" w:color="auto"/>
          </w:divBdr>
        </w:div>
      </w:divsChild>
    </w:div>
    <w:div w:id="972055979">
      <w:bodyDiv w:val="1"/>
      <w:marLeft w:val="0"/>
      <w:marRight w:val="0"/>
      <w:marTop w:val="0"/>
      <w:marBottom w:val="0"/>
      <w:divBdr>
        <w:top w:val="none" w:sz="0" w:space="0" w:color="auto"/>
        <w:left w:val="none" w:sz="0" w:space="0" w:color="auto"/>
        <w:bottom w:val="none" w:sz="0" w:space="0" w:color="auto"/>
        <w:right w:val="none" w:sz="0" w:space="0" w:color="auto"/>
      </w:divBdr>
    </w:div>
    <w:div w:id="975835084">
      <w:bodyDiv w:val="1"/>
      <w:marLeft w:val="0"/>
      <w:marRight w:val="0"/>
      <w:marTop w:val="0"/>
      <w:marBottom w:val="0"/>
      <w:divBdr>
        <w:top w:val="none" w:sz="0" w:space="0" w:color="auto"/>
        <w:left w:val="none" w:sz="0" w:space="0" w:color="auto"/>
        <w:bottom w:val="none" w:sz="0" w:space="0" w:color="auto"/>
        <w:right w:val="none" w:sz="0" w:space="0" w:color="auto"/>
      </w:divBdr>
    </w:div>
    <w:div w:id="982393459">
      <w:bodyDiv w:val="1"/>
      <w:marLeft w:val="0"/>
      <w:marRight w:val="0"/>
      <w:marTop w:val="0"/>
      <w:marBottom w:val="0"/>
      <w:divBdr>
        <w:top w:val="none" w:sz="0" w:space="0" w:color="auto"/>
        <w:left w:val="none" w:sz="0" w:space="0" w:color="auto"/>
        <w:bottom w:val="none" w:sz="0" w:space="0" w:color="auto"/>
        <w:right w:val="none" w:sz="0" w:space="0" w:color="auto"/>
      </w:divBdr>
      <w:divsChild>
        <w:div w:id="1899784431">
          <w:marLeft w:val="0"/>
          <w:marRight w:val="0"/>
          <w:marTop w:val="0"/>
          <w:marBottom w:val="0"/>
          <w:divBdr>
            <w:top w:val="none" w:sz="0" w:space="0" w:color="auto"/>
            <w:left w:val="none" w:sz="0" w:space="0" w:color="auto"/>
            <w:bottom w:val="none" w:sz="0" w:space="0" w:color="auto"/>
            <w:right w:val="none" w:sz="0" w:space="0" w:color="auto"/>
          </w:divBdr>
        </w:div>
      </w:divsChild>
    </w:div>
    <w:div w:id="989559259">
      <w:bodyDiv w:val="1"/>
      <w:marLeft w:val="0"/>
      <w:marRight w:val="0"/>
      <w:marTop w:val="0"/>
      <w:marBottom w:val="0"/>
      <w:divBdr>
        <w:top w:val="none" w:sz="0" w:space="0" w:color="auto"/>
        <w:left w:val="none" w:sz="0" w:space="0" w:color="auto"/>
        <w:bottom w:val="none" w:sz="0" w:space="0" w:color="auto"/>
        <w:right w:val="none" w:sz="0" w:space="0" w:color="auto"/>
      </w:divBdr>
      <w:divsChild>
        <w:div w:id="2091348688">
          <w:marLeft w:val="0"/>
          <w:marRight w:val="0"/>
          <w:marTop w:val="0"/>
          <w:marBottom w:val="0"/>
          <w:divBdr>
            <w:top w:val="none" w:sz="0" w:space="0" w:color="auto"/>
            <w:left w:val="none" w:sz="0" w:space="0" w:color="auto"/>
            <w:bottom w:val="none" w:sz="0" w:space="0" w:color="auto"/>
            <w:right w:val="none" w:sz="0" w:space="0" w:color="auto"/>
          </w:divBdr>
        </w:div>
      </w:divsChild>
    </w:div>
    <w:div w:id="996807165">
      <w:bodyDiv w:val="1"/>
      <w:marLeft w:val="0"/>
      <w:marRight w:val="0"/>
      <w:marTop w:val="0"/>
      <w:marBottom w:val="0"/>
      <w:divBdr>
        <w:top w:val="none" w:sz="0" w:space="0" w:color="auto"/>
        <w:left w:val="none" w:sz="0" w:space="0" w:color="auto"/>
        <w:bottom w:val="none" w:sz="0" w:space="0" w:color="auto"/>
        <w:right w:val="none" w:sz="0" w:space="0" w:color="auto"/>
      </w:divBdr>
    </w:div>
    <w:div w:id="1011105289">
      <w:bodyDiv w:val="1"/>
      <w:marLeft w:val="0"/>
      <w:marRight w:val="0"/>
      <w:marTop w:val="0"/>
      <w:marBottom w:val="0"/>
      <w:divBdr>
        <w:top w:val="none" w:sz="0" w:space="0" w:color="auto"/>
        <w:left w:val="none" w:sz="0" w:space="0" w:color="auto"/>
        <w:bottom w:val="none" w:sz="0" w:space="0" w:color="auto"/>
        <w:right w:val="none" w:sz="0" w:space="0" w:color="auto"/>
      </w:divBdr>
    </w:div>
    <w:div w:id="1018503616">
      <w:bodyDiv w:val="1"/>
      <w:marLeft w:val="0"/>
      <w:marRight w:val="0"/>
      <w:marTop w:val="0"/>
      <w:marBottom w:val="0"/>
      <w:divBdr>
        <w:top w:val="none" w:sz="0" w:space="0" w:color="auto"/>
        <w:left w:val="none" w:sz="0" w:space="0" w:color="auto"/>
        <w:bottom w:val="none" w:sz="0" w:space="0" w:color="auto"/>
        <w:right w:val="none" w:sz="0" w:space="0" w:color="auto"/>
      </w:divBdr>
      <w:divsChild>
        <w:div w:id="1618490673">
          <w:marLeft w:val="0"/>
          <w:marRight w:val="0"/>
          <w:marTop w:val="0"/>
          <w:marBottom w:val="0"/>
          <w:divBdr>
            <w:top w:val="none" w:sz="0" w:space="0" w:color="auto"/>
            <w:left w:val="none" w:sz="0" w:space="0" w:color="auto"/>
            <w:bottom w:val="none" w:sz="0" w:space="0" w:color="auto"/>
            <w:right w:val="none" w:sz="0" w:space="0" w:color="auto"/>
          </w:divBdr>
        </w:div>
      </w:divsChild>
    </w:div>
    <w:div w:id="1021974167">
      <w:bodyDiv w:val="1"/>
      <w:marLeft w:val="0"/>
      <w:marRight w:val="0"/>
      <w:marTop w:val="0"/>
      <w:marBottom w:val="0"/>
      <w:divBdr>
        <w:top w:val="none" w:sz="0" w:space="0" w:color="auto"/>
        <w:left w:val="none" w:sz="0" w:space="0" w:color="auto"/>
        <w:bottom w:val="none" w:sz="0" w:space="0" w:color="auto"/>
        <w:right w:val="none" w:sz="0" w:space="0" w:color="auto"/>
      </w:divBdr>
      <w:divsChild>
        <w:div w:id="1954432537">
          <w:marLeft w:val="0"/>
          <w:marRight w:val="0"/>
          <w:marTop w:val="0"/>
          <w:marBottom w:val="0"/>
          <w:divBdr>
            <w:top w:val="none" w:sz="0" w:space="0" w:color="auto"/>
            <w:left w:val="none" w:sz="0" w:space="0" w:color="auto"/>
            <w:bottom w:val="none" w:sz="0" w:space="0" w:color="auto"/>
            <w:right w:val="none" w:sz="0" w:space="0" w:color="auto"/>
          </w:divBdr>
        </w:div>
      </w:divsChild>
    </w:div>
    <w:div w:id="1036388997">
      <w:bodyDiv w:val="1"/>
      <w:marLeft w:val="0"/>
      <w:marRight w:val="0"/>
      <w:marTop w:val="0"/>
      <w:marBottom w:val="0"/>
      <w:divBdr>
        <w:top w:val="none" w:sz="0" w:space="0" w:color="auto"/>
        <w:left w:val="none" w:sz="0" w:space="0" w:color="auto"/>
        <w:bottom w:val="none" w:sz="0" w:space="0" w:color="auto"/>
        <w:right w:val="none" w:sz="0" w:space="0" w:color="auto"/>
      </w:divBdr>
    </w:div>
    <w:div w:id="1038359353">
      <w:bodyDiv w:val="1"/>
      <w:marLeft w:val="0"/>
      <w:marRight w:val="0"/>
      <w:marTop w:val="0"/>
      <w:marBottom w:val="0"/>
      <w:divBdr>
        <w:top w:val="none" w:sz="0" w:space="0" w:color="auto"/>
        <w:left w:val="none" w:sz="0" w:space="0" w:color="auto"/>
        <w:bottom w:val="none" w:sz="0" w:space="0" w:color="auto"/>
        <w:right w:val="none" w:sz="0" w:space="0" w:color="auto"/>
      </w:divBdr>
    </w:div>
    <w:div w:id="1039087838">
      <w:bodyDiv w:val="1"/>
      <w:marLeft w:val="0"/>
      <w:marRight w:val="0"/>
      <w:marTop w:val="0"/>
      <w:marBottom w:val="0"/>
      <w:divBdr>
        <w:top w:val="none" w:sz="0" w:space="0" w:color="auto"/>
        <w:left w:val="none" w:sz="0" w:space="0" w:color="auto"/>
        <w:bottom w:val="none" w:sz="0" w:space="0" w:color="auto"/>
        <w:right w:val="none" w:sz="0" w:space="0" w:color="auto"/>
      </w:divBdr>
    </w:div>
    <w:div w:id="1045788527">
      <w:bodyDiv w:val="1"/>
      <w:marLeft w:val="0"/>
      <w:marRight w:val="0"/>
      <w:marTop w:val="0"/>
      <w:marBottom w:val="0"/>
      <w:divBdr>
        <w:top w:val="none" w:sz="0" w:space="0" w:color="auto"/>
        <w:left w:val="none" w:sz="0" w:space="0" w:color="auto"/>
        <w:bottom w:val="none" w:sz="0" w:space="0" w:color="auto"/>
        <w:right w:val="none" w:sz="0" w:space="0" w:color="auto"/>
      </w:divBdr>
      <w:divsChild>
        <w:div w:id="2022271632">
          <w:marLeft w:val="0"/>
          <w:marRight w:val="0"/>
          <w:marTop w:val="0"/>
          <w:marBottom w:val="0"/>
          <w:divBdr>
            <w:top w:val="none" w:sz="0" w:space="0" w:color="auto"/>
            <w:left w:val="none" w:sz="0" w:space="0" w:color="auto"/>
            <w:bottom w:val="none" w:sz="0" w:space="0" w:color="auto"/>
            <w:right w:val="none" w:sz="0" w:space="0" w:color="auto"/>
          </w:divBdr>
        </w:div>
      </w:divsChild>
    </w:div>
    <w:div w:id="1058477854">
      <w:bodyDiv w:val="1"/>
      <w:marLeft w:val="0"/>
      <w:marRight w:val="0"/>
      <w:marTop w:val="0"/>
      <w:marBottom w:val="0"/>
      <w:divBdr>
        <w:top w:val="none" w:sz="0" w:space="0" w:color="auto"/>
        <w:left w:val="none" w:sz="0" w:space="0" w:color="auto"/>
        <w:bottom w:val="none" w:sz="0" w:space="0" w:color="auto"/>
        <w:right w:val="none" w:sz="0" w:space="0" w:color="auto"/>
      </w:divBdr>
    </w:div>
    <w:div w:id="1065563882">
      <w:bodyDiv w:val="1"/>
      <w:marLeft w:val="0"/>
      <w:marRight w:val="0"/>
      <w:marTop w:val="0"/>
      <w:marBottom w:val="0"/>
      <w:divBdr>
        <w:top w:val="none" w:sz="0" w:space="0" w:color="auto"/>
        <w:left w:val="none" w:sz="0" w:space="0" w:color="auto"/>
        <w:bottom w:val="none" w:sz="0" w:space="0" w:color="auto"/>
        <w:right w:val="none" w:sz="0" w:space="0" w:color="auto"/>
      </w:divBdr>
    </w:div>
    <w:div w:id="1071928118">
      <w:bodyDiv w:val="1"/>
      <w:marLeft w:val="0"/>
      <w:marRight w:val="0"/>
      <w:marTop w:val="0"/>
      <w:marBottom w:val="0"/>
      <w:divBdr>
        <w:top w:val="none" w:sz="0" w:space="0" w:color="auto"/>
        <w:left w:val="none" w:sz="0" w:space="0" w:color="auto"/>
        <w:bottom w:val="none" w:sz="0" w:space="0" w:color="auto"/>
        <w:right w:val="none" w:sz="0" w:space="0" w:color="auto"/>
      </w:divBdr>
    </w:div>
    <w:div w:id="1080373263">
      <w:bodyDiv w:val="1"/>
      <w:marLeft w:val="0"/>
      <w:marRight w:val="0"/>
      <w:marTop w:val="0"/>
      <w:marBottom w:val="0"/>
      <w:divBdr>
        <w:top w:val="none" w:sz="0" w:space="0" w:color="auto"/>
        <w:left w:val="none" w:sz="0" w:space="0" w:color="auto"/>
        <w:bottom w:val="none" w:sz="0" w:space="0" w:color="auto"/>
        <w:right w:val="none" w:sz="0" w:space="0" w:color="auto"/>
      </w:divBdr>
    </w:div>
    <w:div w:id="1091202293">
      <w:bodyDiv w:val="1"/>
      <w:marLeft w:val="0"/>
      <w:marRight w:val="0"/>
      <w:marTop w:val="0"/>
      <w:marBottom w:val="0"/>
      <w:divBdr>
        <w:top w:val="none" w:sz="0" w:space="0" w:color="auto"/>
        <w:left w:val="none" w:sz="0" w:space="0" w:color="auto"/>
        <w:bottom w:val="none" w:sz="0" w:space="0" w:color="auto"/>
        <w:right w:val="none" w:sz="0" w:space="0" w:color="auto"/>
      </w:divBdr>
      <w:divsChild>
        <w:div w:id="1918441061">
          <w:marLeft w:val="0"/>
          <w:marRight w:val="0"/>
          <w:marTop w:val="0"/>
          <w:marBottom w:val="0"/>
          <w:divBdr>
            <w:top w:val="none" w:sz="0" w:space="0" w:color="auto"/>
            <w:left w:val="none" w:sz="0" w:space="0" w:color="auto"/>
            <w:bottom w:val="none" w:sz="0" w:space="0" w:color="auto"/>
            <w:right w:val="none" w:sz="0" w:space="0" w:color="auto"/>
          </w:divBdr>
        </w:div>
      </w:divsChild>
    </w:div>
    <w:div w:id="1095901238">
      <w:bodyDiv w:val="1"/>
      <w:marLeft w:val="0"/>
      <w:marRight w:val="0"/>
      <w:marTop w:val="0"/>
      <w:marBottom w:val="0"/>
      <w:divBdr>
        <w:top w:val="none" w:sz="0" w:space="0" w:color="auto"/>
        <w:left w:val="none" w:sz="0" w:space="0" w:color="auto"/>
        <w:bottom w:val="none" w:sz="0" w:space="0" w:color="auto"/>
        <w:right w:val="none" w:sz="0" w:space="0" w:color="auto"/>
      </w:divBdr>
    </w:div>
    <w:div w:id="1096290609">
      <w:bodyDiv w:val="1"/>
      <w:marLeft w:val="0"/>
      <w:marRight w:val="0"/>
      <w:marTop w:val="0"/>
      <w:marBottom w:val="0"/>
      <w:divBdr>
        <w:top w:val="none" w:sz="0" w:space="0" w:color="auto"/>
        <w:left w:val="none" w:sz="0" w:space="0" w:color="auto"/>
        <w:bottom w:val="none" w:sz="0" w:space="0" w:color="auto"/>
        <w:right w:val="none" w:sz="0" w:space="0" w:color="auto"/>
      </w:divBdr>
    </w:div>
    <w:div w:id="1105921261">
      <w:bodyDiv w:val="1"/>
      <w:marLeft w:val="0"/>
      <w:marRight w:val="0"/>
      <w:marTop w:val="0"/>
      <w:marBottom w:val="0"/>
      <w:divBdr>
        <w:top w:val="none" w:sz="0" w:space="0" w:color="auto"/>
        <w:left w:val="none" w:sz="0" w:space="0" w:color="auto"/>
        <w:bottom w:val="none" w:sz="0" w:space="0" w:color="auto"/>
        <w:right w:val="none" w:sz="0" w:space="0" w:color="auto"/>
      </w:divBdr>
    </w:div>
    <w:div w:id="1115370595">
      <w:bodyDiv w:val="1"/>
      <w:marLeft w:val="0"/>
      <w:marRight w:val="0"/>
      <w:marTop w:val="0"/>
      <w:marBottom w:val="0"/>
      <w:divBdr>
        <w:top w:val="none" w:sz="0" w:space="0" w:color="auto"/>
        <w:left w:val="none" w:sz="0" w:space="0" w:color="auto"/>
        <w:bottom w:val="none" w:sz="0" w:space="0" w:color="auto"/>
        <w:right w:val="none" w:sz="0" w:space="0" w:color="auto"/>
      </w:divBdr>
    </w:div>
    <w:div w:id="1117523609">
      <w:bodyDiv w:val="1"/>
      <w:marLeft w:val="0"/>
      <w:marRight w:val="0"/>
      <w:marTop w:val="0"/>
      <w:marBottom w:val="0"/>
      <w:divBdr>
        <w:top w:val="none" w:sz="0" w:space="0" w:color="auto"/>
        <w:left w:val="none" w:sz="0" w:space="0" w:color="auto"/>
        <w:bottom w:val="none" w:sz="0" w:space="0" w:color="auto"/>
        <w:right w:val="none" w:sz="0" w:space="0" w:color="auto"/>
      </w:divBdr>
    </w:div>
    <w:div w:id="1121920217">
      <w:bodyDiv w:val="1"/>
      <w:marLeft w:val="0"/>
      <w:marRight w:val="0"/>
      <w:marTop w:val="0"/>
      <w:marBottom w:val="0"/>
      <w:divBdr>
        <w:top w:val="none" w:sz="0" w:space="0" w:color="auto"/>
        <w:left w:val="none" w:sz="0" w:space="0" w:color="auto"/>
        <w:bottom w:val="none" w:sz="0" w:space="0" w:color="auto"/>
        <w:right w:val="none" w:sz="0" w:space="0" w:color="auto"/>
      </w:divBdr>
      <w:divsChild>
        <w:div w:id="468474905">
          <w:marLeft w:val="0"/>
          <w:marRight w:val="0"/>
          <w:marTop w:val="0"/>
          <w:marBottom w:val="0"/>
          <w:divBdr>
            <w:top w:val="none" w:sz="0" w:space="0" w:color="auto"/>
            <w:left w:val="none" w:sz="0" w:space="0" w:color="auto"/>
            <w:bottom w:val="none" w:sz="0" w:space="0" w:color="auto"/>
            <w:right w:val="none" w:sz="0" w:space="0" w:color="auto"/>
          </w:divBdr>
        </w:div>
      </w:divsChild>
    </w:div>
    <w:div w:id="1122647711">
      <w:bodyDiv w:val="1"/>
      <w:marLeft w:val="0"/>
      <w:marRight w:val="0"/>
      <w:marTop w:val="0"/>
      <w:marBottom w:val="0"/>
      <w:divBdr>
        <w:top w:val="none" w:sz="0" w:space="0" w:color="auto"/>
        <w:left w:val="none" w:sz="0" w:space="0" w:color="auto"/>
        <w:bottom w:val="none" w:sz="0" w:space="0" w:color="auto"/>
        <w:right w:val="none" w:sz="0" w:space="0" w:color="auto"/>
      </w:divBdr>
    </w:div>
    <w:div w:id="1137917387">
      <w:bodyDiv w:val="1"/>
      <w:marLeft w:val="0"/>
      <w:marRight w:val="0"/>
      <w:marTop w:val="0"/>
      <w:marBottom w:val="0"/>
      <w:divBdr>
        <w:top w:val="none" w:sz="0" w:space="0" w:color="auto"/>
        <w:left w:val="none" w:sz="0" w:space="0" w:color="auto"/>
        <w:bottom w:val="none" w:sz="0" w:space="0" w:color="auto"/>
        <w:right w:val="none" w:sz="0" w:space="0" w:color="auto"/>
      </w:divBdr>
    </w:div>
    <w:div w:id="1139802535">
      <w:bodyDiv w:val="1"/>
      <w:marLeft w:val="0"/>
      <w:marRight w:val="0"/>
      <w:marTop w:val="0"/>
      <w:marBottom w:val="0"/>
      <w:divBdr>
        <w:top w:val="none" w:sz="0" w:space="0" w:color="auto"/>
        <w:left w:val="none" w:sz="0" w:space="0" w:color="auto"/>
        <w:bottom w:val="none" w:sz="0" w:space="0" w:color="auto"/>
        <w:right w:val="none" w:sz="0" w:space="0" w:color="auto"/>
      </w:divBdr>
    </w:div>
    <w:div w:id="1146817110">
      <w:bodyDiv w:val="1"/>
      <w:marLeft w:val="0"/>
      <w:marRight w:val="0"/>
      <w:marTop w:val="0"/>
      <w:marBottom w:val="0"/>
      <w:divBdr>
        <w:top w:val="none" w:sz="0" w:space="0" w:color="auto"/>
        <w:left w:val="none" w:sz="0" w:space="0" w:color="auto"/>
        <w:bottom w:val="none" w:sz="0" w:space="0" w:color="auto"/>
        <w:right w:val="none" w:sz="0" w:space="0" w:color="auto"/>
      </w:divBdr>
    </w:div>
    <w:div w:id="1149712364">
      <w:bodyDiv w:val="1"/>
      <w:marLeft w:val="0"/>
      <w:marRight w:val="0"/>
      <w:marTop w:val="0"/>
      <w:marBottom w:val="0"/>
      <w:divBdr>
        <w:top w:val="none" w:sz="0" w:space="0" w:color="auto"/>
        <w:left w:val="none" w:sz="0" w:space="0" w:color="auto"/>
        <w:bottom w:val="none" w:sz="0" w:space="0" w:color="auto"/>
        <w:right w:val="none" w:sz="0" w:space="0" w:color="auto"/>
      </w:divBdr>
    </w:div>
    <w:div w:id="1153762901">
      <w:bodyDiv w:val="1"/>
      <w:marLeft w:val="0"/>
      <w:marRight w:val="0"/>
      <w:marTop w:val="0"/>
      <w:marBottom w:val="0"/>
      <w:divBdr>
        <w:top w:val="none" w:sz="0" w:space="0" w:color="auto"/>
        <w:left w:val="none" w:sz="0" w:space="0" w:color="auto"/>
        <w:bottom w:val="none" w:sz="0" w:space="0" w:color="auto"/>
        <w:right w:val="none" w:sz="0" w:space="0" w:color="auto"/>
      </w:divBdr>
    </w:div>
    <w:div w:id="1159266407">
      <w:bodyDiv w:val="1"/>
      <w:marLeft w:val="0"/>
      <w:marRight w:val="0"/>
      <w:marTop w:val="0"/>
      <w:marBottom w:val="0"/>
      <w:divBdr>
        <w:top w:val="none" w:sz="0" w:space="0" w:color="auto"/>
        <w:left w:val="none" w:sz="0" w:space="0" w:color="auto"/>
        <w:bottom w:val="none" w:sz="0" w:space="0" w:color="auto"/>
        <w:right w:val="none" w:sz="0" w:space="0" w:color="auto"/>
      </w:divBdr>
    </w:div>
    <w:div w:id="1160737243">
      <w:bodyDiv w:val="1"/>
      <w:marLeft w:val="0"/>
      <w:marRight w:val="0"/>
      <w:marTop w:val="0"/>
      <w:marBottom w:val="0"/>
      <w:divBdr>
        <w:top w:val="none" w:sz="0" w:space="0" w:color="auto"/>
        <w:left w:val="none" w:sz="0" w:space="0" w:color="auto"/>
        <w:bottom w:val="none" w:sz="0" w:space="0" w:color="auto"/>
        <w:right w:val="none" w:sz="0" w:space="0" w:color="auto"/>
      </w:divBdr>
    </w:div>
    <w:div w:id="1163621388">
      <w:bodyDiv w:val="1"/>
      <w:marLeft w:val="0"/>
      <w:marRight w:val="0"/>
      <w:marTop w:val="0"/>
      <w:marBottom w:val="0"/>
      <w:divBdr>
        <w:top w:val="none" w:sz="0" w:space="0" w:color="auto"/>
        <w:left w:val="none" w:sz="0" w:space="0" w:color="auto"/>
        <w:bottom w:val="none" w:sz="0" w:space="0" w:color="auto"/>
        <w:right w:val="none" w:sz="0" w:space="0" w:color="auto"/>
      </w:divBdr>
    </w:div>
    <w:div w:id="1164395202">
      <w:bodyDiv w:val="1"/>
      <w:marLeft w:val="0"/>
      <w:marRight w:val="0"/>
      <w:marTop w:val="0"/>
      <w:marBottom w:val="0"/>
      <w:divBdr>
        <w:top w:val="none" w:sz="0" w:space="0" w:color="auto"/>
        <w:left w:val="none" w:sz="0" w:space="0" w:color="auto"/>
        <w:bottom w:val="none" w:sz="0" w:space="0" w:color="auto"/>
        <w:right w:val="none" w:sz="0" w:space="0" w:color="auto"/>
      </w:divBdr>
    </w:div>
    <w:div w:id="1164934994">
      <w:bodyDiv w:val="1"/>
      <w:marLeft w:val="0"/>
      <w:marRight w:val="0"/>
      <w:marTop w:val="0"/>
      <w:marBottom w:val="0"/>
      <w:divBdr>
        <w:top w:val="none" w:sz="0" w:space="0" w:color="auto"/>
        <w:left w:val="none" w:sz="0" w:space="0" w:color="auto"/>
        <w:bottom w:val="none" w:sz="0" w:space="0" w:color="auto"/>
        <w:right w:val="none" w:sz="0" w:space="0" w:color="auto"/>
      </w:divBdr>
    </w:div>
    <w:div w:id="1167402296">
      <w:bodyDiv w:val="1"/>
      <w:marLeft w:val="0"/>
      <w:marRight w:val="0"/>
      <w:marTop w:val="0"/>
      <w:marBottom w:val="0"/>
      <w:divBdr>
        <w:top w:val="none" w:sz="0" w:space="0" w:color="auto"/>
        <w:left w:val="none" w:sz="0" w:space="0" w:color="auto"/>
        <w:bottom w:val="none" w:sz="0" w:space="0" w:color="auto"/>
        <w:right w:val="none" w:sz="0" w:space="0" w:color="auto"/>
      </w:divBdr>
    </w:div>
    <w:div w:id="1171792719">
      <w:bodyDiv w:val="1"/>
      <w:marLeft w:val="0"/>
      <w:marRight w:val="0"/>
      <w:marTop w:val="0"/>
      <w:marBottom w:val="0"/>
      <w:divBdr>
        <w:top w:val="none" w:sz="0" w:space="0" w:color="auto"/>
        <w:left w:val="none" w:sz="0" w:space="0" w:color="auto"/>
        <w:bottom w:val="none" w:sz="0" w:space="0" w:color="auto"/>
        <w:right w:val="none" w:sz="0" w:space="0" w:color="auto"/>
      </w:divBdr>
    </w:div>
    <w:div w:id="1178807589">
      <w:bodyDiv w:val="1"/>
      <w:marLeft w:val="0"/>
      <w:marRight w:val="0"/>
      <w:marTop w:val="0"/>
      <w:marBottom w:val="0"/>
      <w:divBdr>
        <w:top w:val="none" w:sz="0" w:space="0" w:color="auto"/>
        <w:left w:val="none" w:sz="0" w:space="0" w:color="auto"/>
        <w:bottom w:val="none" w:sz="0" w:space="0" w:color="auto"/>
        <w:right w:val="none" w:sz="0" w:space="0" w:color="auto"/>
      </w:divBdr>
    </w:div>
    <w:div w:id="1201359626">
      <w:bodyDiv w:val="1"/>
      <w:marLeft w:val="0"/>
      <w:marRight w:val="0"/>
      <w:marTop w:val="0"/>
      <w:marBottom w:val="0"/>
      <w:divBdr>
        <w:top w:val="none" w:sz="0" w:space="0" w:color="auto"/>
        <w:left w:val="none" w:sz="0" w:space="0" w:color="auto"/>
        <w:bottom w:val="none" w:sz="0" w:space="0" w:color="auto"/>
        <w:right w:val="none" w:sz="0" w:space="0" w:color="auto"/>
      </w:divBdr>
    </w:div>
    <w:div w:id="1201625372">
      <w:bodyDiv w:val="1"/>
      <w:marLeft w:val="0"/>
      <w:marRight w:val="0"/>
      <w:marTop w:val="0"/>
      <w:marBottom w:val="0"/>
      <w:divBdr>
        <w:top w:val="none" w:sz="0" w:space="0" w:color="auto"/>
        <w:left w:val="none" w:sz="0" w:space="0" w:color="auto"/>
        <w:bottom w:val="none" w:sz="0" w:space="0" w:color="auto"/>
        <w:right w:val="none" w:sz="0" w:space="0" w:color="auto"/>
      </w:divBdr>
    </w:div>
    <w:div w:id="1204946252">
      <w:bodyDiv w:val="1"/>
      <w:marLeft w:val="0"/>
      <w:marRight w:val="0"/>
      <w:marTop w:val="0"/>
      <w:marBottom w:val="0"/>
      <w:divBdr>
        <w:top w:val="none" w:sz="0" w:space="0" w:color="auto"/>
        <w:left w:val="none" w:sz="0" w:space="0" w:color="auto"/>
        <w:bottom w:val="none" w:sz="0" w:space="0" w:color="auto"/>
        <w:right w:val="none" w:sz="0" w:space="0" w:color="auto"/>
      </w:divBdr>
    </w:div>
    <w:div w:id="1209344978">
      <w:bodyDiv w:val="1"/>
      <w:marLeft w:val="0"/>
      <w:marRight w:val="0"/>
      <w:marTop w:val="0"/>
      <w:marBottom w:val="0"/>
      <w:divBdr>
        <w:top w:val="none" w:sz="0" w:space="0" w:color="auto"/>
        <w:left w:val="none" w:sz="0" w:space="0" w:color="auto"/>
        <w:bottom w:val="none" w:sz="0" w:space="0" w:color="auto"/>
        <w:right w:val="none" w:sz="0" w:space="0" w:color="auto"/>
      </w:divBdr>
    </w:div>
    <w:div w:id="1214385137">
      <w:bodyDiv w:val="1"/>
      <w:marLeft w:val="0"/>
      <w:marRight w:val="0"/>
      <w:marTop w:val="0"/>
      <w:marBottom w:val="0"/>
      <w:divBdr>
        <w:top w:val="none" w:sz="0" w:space="0" w:color="auto"/>
        <w:left w:val="none" w:sz="0" w:space="0" w:color="auto"/>
        <w:bottom w:val="none" w:sz="0" w:space="0" w:color="auto"/>
        <w:right w:val="none" w:sz="0" w:space="0" w:color="auto"/>
      </w:divBdr>
    </w:div>
    <w:div w:id="1229076333">
      <w:bodyDiv w:val="1"/>
      <w:marLeft w:val="0"/>
      <w:marRight w:val="0"/>
      <w:marTop w:val="0"/>
      <w:marBottom w:val="0"/>
      <w:divBdr>
        <w:top w:val="none" w:sz="0" w:space="0" w:color="auto"/>
        <w:left w:val="none" w:sz="0" w:space="0" w:color="auto"/>
        <w:bottom w:val="none" w:sz="0" w:space="0" w:color="auto"/>
        <w:right w:val="none" w:sz="0" w:space="0" w:color="auto"/>
      </w:divBdr>
    </w:div>
    <w:div w:id="1232500174">
      <w:bodyDiv w:val="1"/>
      <w:marLeft w:val="0"/>
      <w:marRight w:val="0"/>
      <w:marTop w:val="0"/>
      <w:marBottom w:val="0"/>
      <w:divBdr>
        <w:top w:val="none" w:sz="0" w:space="0" w:color="auto"/>
        <w:left w:val="none" w:sz="0" w:space="0" w:color="auto"/>
        <w:bottom w:val="none" w:sz="0" w:space="0" w:color="auto"/>
        <w:right w:val="none" w:sz="0" w:space="0" w:color="auto"/>
      </w:divBdr>
    </w:div>
    <w:div w:id="1234781707">
      <w:bodyDiv w:val="1"/>
      <w:marLeft w:val="0"/>
      <w:marRight w:val="0"/>
      <w:marTop w:val="0"/>
      <w:marBottom w:val="0"/>
      <w:divBdr>
        <w:top w:val="none" w:sz="0" w:space="0" w:color="auto"/>
        <w:left w:val="none" w:sz="0" w:space="0" w:color="auto"/>
        <w:bottom w:val="none" w:sz="0" w:space="0" w:color="auto"/>
        <w:right w:val="none" w:sz="0" w:space="0" w:color="auto"/>
      </w:divBdr>
    </w:div>
    <w:div w:id="1237394176">
      <w:bodyDiv w:val="1"/>
      <w:marLeft w:val="0"/>
      <w:marRight w:val="0"/>
      <w:marTop w:val="0"/>
      <w:marBottom w:val="0"/>
      <w:divBdr>
        <w:top w:val="none" w:sz="0" w:space="0" w:color="auto"/>
        <w:left w:val="none" w:sz="0" w:space="0" w:color="auto"/>
        <w:bottom w:val="none" w:sz="0" w:space="0" w:color="auto"/>
        <w:right w:val="none" w:sz="0" w:space="0" w:color="auto"/>
      </w:divBdr>
    </w:div>
    <w:div w:id="1249540474">
      <w:bodyDiv w:val="1"/>
      <w:marLeft w:val="0"/>
      <w:marRight w:val="0"/>
      <w:marTop w:val="0"/>
      <w:marBottom w:val="0"/>
      <w:divBdr>
        <w:top w:val="none" w:sz="0" w:space="0" w:color="auto"/>
        <w:left w:val="none" w:sz="0" w:space="0" w:color="auto"/>
        <w:bottom w:val="none" w:sz="0" w:space="0" w:color="auto"/>
        <w:right w:val="none" w:sz="0" w:space="0" w:color="auto"/>
      </w:divBdr>
    </w:div>
    <w:div w:id="1253930321">
      <w:bodyDiv w:val="1"/>
      <w:marLeft w:val="0"/>
      <w:marRight w:val="0"/>
      <w:marTop w:val="0"/>
      <w:marBottom w:val="0"/>
      <w:divBdr>
        <w:top w:val="none" w:sz="0" w:space="0" w:color="auto"/>
        <w:left w:val="none" w:sz="0" w:space="0" w:color="auto"/>
        <w:bottom w:val="none" w:sz="0" w:space="0" w:color="auto"/>
        <w:right w:val="none" w:sz="0" w:space="0" w:color="auto"/>
      </w:divBdr>
    </w:div>
    <w:div w:id="1255480435">
      <w:bodyDiv w:val="1"/>
      <w:marLeft w:val="0"/>
      <w:marRight w:val="0"/>
      <w:marTop w:val="0"/>
      <w:marBottom w:val="0"/>
      <w:divBdr>
        <w:top w:val="none" w:sz="0" w:space="0" w:color="auto"/>
        <w:left w:val="none" w:sz="0" w:space="0" w:color="auto"/>
        <w:bottom w:val="none" w:sz="0" w:space="0" w:color="auto"/>
        <w:right w:val="none" w:sz="0" w:space="0" w:color="auto"/>
      </w:divBdr>
    </w:div>
    <w:div w:id="1261328671">
      <w:bodyDiv w:val="1"/>
      <w:marLeft w:val="0"/>
      <w:marRight w:val="0"/>
      <w:marTop w:val="0"/>
      <w:marBottom w:val="0"/>
      <w:divBdr>
        <w:top w:val="none" w:sz="0" w:space="0" w:color="auto"/>
        <w:left w:val="none" w:sz="0" w:space="0" w:color="auto"/>
        <w:bottom w:val="none" w:sz="0" w:space="0" w:color="auto"/>
        <w:right w:val="none" w:sz="0" w:space="0" w:color="auto"/>
      </w:divBdr>
    </w:div>
    <w:div w:id="1261447637">
      <w:bodyDiv w:val="1"/>
      <w:marLeft w:val="0"/>
      <w:marRight w:val="0"/>
      <w:marTop w:val="0"/>
      <w:marBottom w:val="0"/>
      <w:divBdr>
        <w:top w:val="none" w:sz="0" w:space="0" w:color="auto"/>
        <w:left w:val="none" w:sz="0" w:space="0" w:color="auto"/>
        <w:bottom w:val="none" w:sz="0" w:space="0" w:color="auto"/>
        <w:right w:val="none" w:sz="0" w:space="0" w:color="auto"/>
      </w:divBdr>
    </w:div>
    <w:div w:id="1263681683">
      <w:bodyDiv w:val="1"/>
      <w:marLeft w:val="0"/>
      <w:marRight w:val="0"/>
      <w:marTop w:val="0"/>
      <w:marBottom w:val="0"/>
      <w:divBdr>
        <w:top w:val="none" w:sz="0" w:space="0" w:color="auto"/>
        <w:left w:val="none" w:sz="0" w:space="0" w:color="auto"/>
        <w:bottom w:val="none" w:sz="0" w:space="0" w:color="auto"/>
        <w:right w:val="none" w:sz="0" w:space="0" w:color="auto"/>
      </w:divBdr>
    </w:div>
    <w:div w:id="1263874723">
      <w:bodyDiv w:val="1"/>
      <w:marLeft w:val="0"/>
      <w:marRight w:val="0"/>
      <w:marTop w:val="0"/>
      <w:marBottom w:val="0"/>
      <w:divBdr>
        <w:top w:val="none" w:sz="0" w:space="0" w:color="auto"/>
        <w:left w:val="none" w:sz="0" w:space="0" w:color="auto"/>
        <w:bottom w:val="none" w:sz="0" w:space="0" w:color="auto"/>
        <w:right w:val="none" w:sz="0" w:space="0" w:color="auto"/>
      </w:divBdr>
    </w:div>
    <w:div w:id="1272468466">
      <w:bodyDiv w:val="1"/>
      <w:marLeft w:val="0"/>
      <w:marRight w:val="0"/>
      <w:marTop w:val="0"/>
      <w:marBottom w:val="0"/>
      <w:divBdr>
        <w:top w:val="none" w:sz="0" w:space="0" w:color="auto"/>
        <w:left w:val="none" w:sz="0" w:space="0" w:color="auto"/>
        <w:bottom w:val="none" w:sz="0" w:space="0" w:color="auto"/>
        <w:right w:val="none" w:sz="0" w:space="0" w:color="auto"/>
      </w:divBdr>
    </w:div>
    <w:div w:id="1283533473">
      <w:bodyDiv w:val="1"/>
      <w:marLeft w:val="0"/>
      <w:marRight w:val="0"/>
      <w:marTop w:val="0"/>
      <w:marBottom w:val="0"/>
      <w:divBdr>
        <w:top w:val="none" w:sz="0" w:space="0" w:color="auto"/>
        <w:left w:val="none" w:sz="0" w:space="0" w:color="auto"/>
        <w:bottom w:val="none" w:sz="0" w:space="0" w:color="auto"/>
        <w:right w:val="none" w:sz="0" w:space="0" w:color="auto"/>
      </w:divBdr>
      <w:divsChild>
        <w:div w:id="410280208">
          <w:marLeft w:val="0"/>
          <w:marRight w:val="0"/>
          <w:marTop w:val="0"/>
          <w:marBottom w:val="0"/>
          <w:divBdr>
            <w:top w:val="none" w:sz="0" w:space="0" w:color="auto"/>
            <w:left w:val="none" w:sz="0" w:space="0" w:color="auto"/>
            <w:bottom w:val="none" w:sz="0" w:space="0" w:color="auto"/>
            <w:right w:val="none" w:sz="0" w:space="0" w:color="auto"/>
          </w:divBdr>
        </w:div>
      </w:divsChild>
    </w:div>
    <w:div w:id="1286543679">
      <w:bodyDiv w:val="1"/>
      <w:marLeft w:val="0"/>
      <w:marRight w:val="0"/>
      <w:marTop w:val="0"/>
      <w:marBottom w:val="0"/>
      <w:divBdr>
        <w:top w:val="none" w:sz="0" w:space="0" w:color="auto"/>
        <w:left w:val="none" w:sz="0" w:space="0" w:color="auto"/>
        <w:bottom w:val="none" w:sz="0" w:space="0" w:color="auto"/>
        <w:right w:val="none" w:sz="0" w:space="0" w:color="auto"/>
      </w:divBdr>
    </w:div>
    <w:div w:id="1288928859">
      <w:bodyDiv w:val="1"/>
      <w:marLeft w:val="0"/>
      <w:marRight w:val="0"/>
      <w:marTop w:val="0"/>
      <w:marBottom w:val="0"/>
      <w:divBdr>
        <w:top w:val="none" w:sz="0" w:space="0" w:color="auto"/>
        <w:left w:val="none" w:sz="0" w:space="0" w:color="auto"/>
        <w:bottom w:val="none" w:sz="0" w:space="0" w:color="auto"/>
        <w:right w:val="none" w:sz="0" w:space="0" w:color="auto"/>
      </w:divBdr>
    </w:div>
    <w:div w:id="1295986843">
      <w:bodyDiv w:val="1"/>
      <w:marLeft w:val="0"/>
      <w:marRight w:val="0"/>
      <w:marTop w:val="0"/>
      <w:marBottom w:val="0"/>
      <w:divBdr>
        <w:top w:val="none" w:sz="0" w:space="0" w:color="auto"/>
        <w:left w:val="none" w:sz="0" w:space="0" w:color="auto"/>
        <w:bottom w:val="none" w:sz="0" w:space="0" w:color="auto"/>
        <w:right w:val="none" w:sz="0" w:space="0" w:color="auto"/>
      </w:divBdr>
    </w:div>
    <w:div w:id="1298486295">
      <w:bodyDiv w:val="1"/>
      <w:marLeft w:val="0"/>
      <w:marRight w:val="0"/>
      <w:marTop w:val="0"/>
      <w:marBottom w:val="0"/>
      <w:divBdr>
        <w:top w:val="none" w:sz="0" w:space="0" w:color="auto"/>
        <w:left w:val="none" w:sz="0" w:space="0" w:color="auto"/>
        <w:bottom w:val="none" w:sz="0" w:space="0" w:color="auto"/>
        <w:right w:val="none" w:sz="0" w:space="0" w:color="auto"/>
      </w:divBdr>
    </w:div>
    <w:div w:id="1310404414">
      <w:bodyDiv w:val="1"/>
      <w:marLeft w:val="0"/>
      <w:marRight w:val="0"/>
      <w:marTop w:val="0"/>
      <w:marBottom w:val="0"/>
      <w:divBdr>
        <w:top w:val="none" w:sz="0" w:space="0" w:color="auto"/>
        <w:left w:val="none" w:sz="0" w:space="0" w:color="auto"/>
        <w:bottom w:val="none" w:sz="0" w:space="0" w:color="auto"/>
        <w:right w:val="none" w:sz="0" w:space="0" w:color="auto"/>
      </w:divBdr>
    </w:div>
    <w:div w:id="1316954290">
      <w:bodyDiv w:val="1"/>
      <w:marLeft w:val="0"/>
      <w:marRight w:val="0"/>
      <w:marTop w:val="0"/>
      <w:marBottom w:val="0"/>
      <w:divBdr>
        <w:top w:val="none" w:sz="0" w:space="0" w:color="auto"/>
        <w:left w:val="none" w:sz="0" w:space="0" w:color="auto"/>
        <w:bottom w:val="none" w:sz="0" w:space="0" w:color="auto"/>
        <w:right w:val="none" w:sz="0" w:space="0" w:color="auto"/>
      </w:divBdr>
    </w:div>
    <w:div w:id="1318220555">
      <w:bodyDiv w:val="1"/>
      <w:marLeft w:val="0"/>
      <w:marRight w:val="0"/>
      <w:marTop w:val="0"/>
      <w:marBottom w:val="0"/>
      <w:divBdr>
        <w:top w:val="none" w:sz="0" w:space="0" w:color="auto"/>
        <w:left w:val="none" w:sz="0" w:space="0" w:color="auto"/>
        <w:bottom w:val="none" w:sz="0" w:space="0" w:color="auto"/>
        <w:right w:val="none" w:sz="0" w:space="0" w:color="auto"/>
      </w:divBdr>
    </w:div>
    <w:div w:id="1322271621">
      <w:bodyDiv w:val="1"/>
      <w:marLeft w:val="0"/>
      <w:marRight w:val="0"/>
      <w:marTop w:val="0"/>
      <w:marBottom w:val="0"/>
      <w:divBdr>
        <w:top w:val="none" w:sz="0" w:space="0" w:color="auto"/>
        <w:left w:val="none" w:sz="0" w:space="0" w:color="auto"/>
        <w:bottom w:val="none" w:sz="0" w:space="0" w:color="auto"/>
        <w:right w:val="none" w:sz="0" w:space="0" w:color="auto"/>
      </w:divBdr>
    </w:div>
    <w:div w:id="1323700272">
      <w:bodyDiv w:val="1"/>
      <w:marLeft w:val="0"/>
      <w:marRight w:val="0"/>
      <w:marTop w:val="0"/>
      <w:marBottom w:val="0"/>
      <w:divBdr>
        <w:top w:val="none" w:sz="0" w:space="0" w:color="auto"/>
        <w:left w:val="none" w:sz="0" w:space="0" w:color="auto"/>
        <w:bottom w:val="none" w:sz="0" w:space="0" w:color="auto"/>
        <w:right w:val="none" w:sz="0" w:space="0" w:color="auto"/>
      </w:divBdr>
    </w:div>
    <w:div w:id="1327974439">
      <w:bodyDiv w:val="1"/>
      <w:marLeft w:val="0"/>
      <w:marRight w:val="0"/>
      <w:marTop w:val="0"/>
      <w:marBottom w:val="0"/>
      <w:divBdr>
        <w:top w:val="none" w:sz="0" w:space="0" w:color="auto"/>
        <w:left w:val="none" w:sz="0" w:space="0" w:color="auto"/>
        <w:bottom w:val="none" w:sz="0" w:space="0" w:color="auto"/>
        <w:right w:val="none" w:sz="0" w:space="0" w:color="auto"/>
      </w:divBdr>
    </w:div>
    <w:div w:id="1329746967">
      <w:bodyDiv w:val="1"/>
      <w:marLeft w:val="0"/>
      <w:marRight w:val="0"/>
      <w:marTop w:val="0"/>
      <w:marBottom w:val="0"/>
      <w:divBdr>
        <w:top w:val="none" w:sz="0" w:space="0" w:color="auto"/>
        <w:left w:val="none" w:sz="0" w:space="0" w:color="auto"/>
        <w:bottom w:val="none" w:sz="0" w:space="0" w:color="auto"/>
        <w:right w:val="none" w:sz="0" w:space="0" w:color="auto"/>
      </w:divBdr>
    </w:div>
    <w:div w:id="1332490399">
      <w:bodyDiv w:val="1"/>
      <w:marLeft w:val="0"/>
      <w:marRight w:val="0"/>
      <w:marTop w:val="0"/>
      <w:marBottom w:val="0"/>
      <w:divBdr>
        <w:top w:val="none" w:sz="0" w:space="0" w:color="auto"/>
        <w:left w:val="none" w:sz="0" w:space="0" w:color="auto"/>
        <w:bottom w:val="none" w:sz="0" w:space="0" w:color="auto"/>
        <w:right w:val="none" w:sz="0" w:space="0" w:color="auto"/>
      </w:divBdr>
    </w:div>
    <w:div w:id="1348216776">
      <w:bodyDiv w:val="1"/>
      <w:marLeft w:val="0"/>
      <w:marRight w:val="0"/>
      <w:marTop w:val="0"/>
      <w:marBottom w:val="0"/>
      <w:divBdr>
        <w:top w:val="none" w:sz="0" w:space="0" w:color="auto"/>
        <w:left w:val="none" w:sz="0" w:space="0" w:color="auto"/>
        <w:bottom w:val="none" w:sz="0" w:space="0" w:color="auto"/>
        <w:right w:val="none" w:sz="0" w:space="0" w:color="auto"/>
      </w:divBdr>
    </w:div>
    <w:div w:id="1352217404">
      <w:bodyDiv w:val="1"/>
      <w:marLeft w:val="0"/>
      <w:marRight w:val="0"/>
      <w:marTop w:val="0"/>
      <w:marBottom w:val="0"/>
      <w:divBdr>
        <w:top w:val="none" w:sz="0" w:space="0" w:color="auto"/>
        <w:left w:val="none" w:sz="0" w:space="0" w:color="auto"/>
        <w:bottom w:val="none" w:sz="0" w:space="0" w:color="auto"/>
        <w:right w:val="none" w:sz="0" w:space="0" w:color="auto"/>
      </w:divBdr>
    </w:div>
    <w:div w:id="1356080249">
      <w:bodyDiv w:val="1"/>
      <w:marLeft w:val="0"/>
      <w:marRight w:val="0"/>
      <w:marTop w:val="0"/>
      <w:marBottom w:val="0"/>
      <w:divBdr>
        <w:top w:val="none" w:sz="0" w:space="0" w:color="auto"/>
        <w:left w:val="none" w:sz="0" w:space="0" w:color="auto"/>
        <w:bottom w:val="none" w:sz="0" w:space="0" w:color="auto"/>
        <w:right w:val="none" w:sz="0" w:space="0" w:color="auto"/>
      </w:divBdr>
    </w:div>
    <w:div w:id="1358387068">
      <w:bodyDiv w:val="1"/>
      <w:marLeft w:val="0"/>
      <w:marRight w:val="0"/>
      <w:marTop w:val="0"/>
      <w:marBottom w:val="0"/>
      <w:divBdr>
        <w:top w:val="none" w:sz="0" w:space="0" w:color="auto"/>
        <w:left w:val="none" w:sz="0" w:space="0" w:color="auto"/>
        <w:bottom w:val="none" w:sz="0" w:space="0" w:color="auto"/>
        <w:right w:val="none" w:sz="0" w:space="0" w:color="auto"/>
      </w:divBdr>
    </w:div>
    <w:div w:id="1359552080">
      <w:bodyDiv w:val="1"/>
      <w:marLeft w:val="0"/>
      <w:marRight w:val="0"/>
      <w:marTop w:val="0"/>
      <w:marBottom w:val="0"/>
      <w:divBdr>
        <w:top w:val="none" w:sz="0" w:space="0" w:color="auto"/>
        <w:left w:val="none" w:sz="0" w:space="0" w:color="auto"/>
        <w:bottom w:val="none" w:sz="0" w:space="0" w:color="auto"/>
        <w:right w:val="none" w:sz="0" w:space="0" w:color="auto"/>
      </w:divBdr>
      <w:divsChild>
        <w:div w:id="1242642331">
          <w:marLeft w:val="0"/>
          <w:marRight w:val="0"/>
          <w:marTop w:val="0"/>
          <w:marBottom w:val="0"/>
          <w:divBdr>
            <w:top w:val="none" w:sz="0" w:space="0" w:color="auto"/>
            <w:left w:val="none" w:sz="0" w:space="0" w:color="auto"/>
            <w:bottom w:val="none" w:sz="0" w:space="0" w:color="auto"/>
            <w:right w:val="none" w:sz="0" w:space="0" w:color="auto"/>
          </w:divBdr>
        </w:div>
      </w:divsChild>
    </w:div>
    <w:div w:id="1363362084">
      <w:bodyDiv w:val="1"/>
      <w:marLeft w:val="0"/>
      <w:marRight w:val="0"/>
      <w:marTop w:val="0"/>
      <w:marBottom w:val="0"/>
      <w:divBdr>
        <w:top w:val="none" w:sz="0" w:space="0" w:color="auto"/>
        <w:left w:val="none" w:sz="0" w:space="0" w:color="auto"/>
        <w:bottom w:val="none" w:sz="0" w:space="0" w:color="auto"/>
        <w:right w:val="none" w:sz="0" w:space="0" w:color="auto"/>
      </w:divBdr>
    </w:div>
    <w:div w:id="1367440646">
      <w:bodyDiv w:val="1"/>
      <w:marLeft w:val="0"/>
      <w:marRight w:val="0"/>
      <w:marTop w:val="0"/>
      <w:marBottom w:val="0"/>
      <w:divBdr>
        <w:top w:val="none" w:sz="0" w:space="0" w:color="auto"/>
        <w:left w:val="none" w:sz="0" w:space="0" w:color="auto"/>
        <w:bottom w:val="none" w:sz="0" w:space="0" w:color="auto"/>
        <w:right w:val="none" w:sz="0" w:space="0" w:color="auto"/>
      </w:divBdr>
      <w:divsChild>
        <w:div w:id="1095396311">
          <w:marLeft w:val="0"/>
          <w:marRight w:val="0"/>
          <w:marTop w:val="0"/>
          <w:marBottom w:val="0"/>
          <w:divBdr>
            <w:top w:val="none" w:sz="0" w:space="0" w:color="auto"/>
            <w:left w:val="none" w:sz="0" w:space="0" w:color="auto"/>
            <w:bottom w:val="none" w:sz="0" w:space="0" w:color="auto"/>
            <w:right w:val="none" w:sz="0" w:space="0" w:color="auto"/>
          </w:divBdr>
          <w:divsChild>
            <w:div w:id="2086491667">
              <w:marLeft w:val="0"/>
              <w:marRight w:val="0"/>
              <w:marTop w:val="0"/>
              <w:marBottom w:val="0"/>
              <w:divBdr>
                <w:top w:val="none" w:sz="0" w:space="0" w:color="auto"/>
                <w:left w:val="none" w:sz="0" w:space="0" w:color="auto"/>
                <w:bottom w:val="none" w:sz="0" w:space="0" w:color="auto"/>
                <w:right w:val="none" w:sz="0" w:space="0" w:color="auto"/>
              </w:divBdr>
              <w:divsChild>
                <w:div w:id="17822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151729">
      <w:bodyDiv w:val="1"/>
      <w:marLeft w:val="0"/>
      <w:marRight w:val="0"/>
      <w:marTop w:val="0"/>
      <w:marBottom w:val="0"/>
      <w:divBdr>
        <w:top w:val="none" w:sz="0" w:space="0" w:color="auto"/>
        <w:left w:val="none" w:sz="0" w:space="0" w:color="auto"/>
        <w:bottom w:val="none" w:sz="0" w:space="0" w:color="auto"/>
        <w:right w:val="none" w:sz="0" w:space="0" w:color="auto"/>
      </w:divBdr>
    </w:div>
    <w:div w:id="1373965899">
      <w:bodyDiv w:val="1"/>
      <w:marLeft w:val="0"/>
      <w:marRight w:val="0"/>
      <w:marTop w:val="0"/>
      <w:marBottom w:val="0"/>
      <w:divBdr>
        <w:top w:val="none" w:sz="0" w:space="0" w:color="auto"/>
        <w:left w:val="none" w:sz="0" w:space="0" w:color="auto"/>
        <w:bottom w:val="none" w:sz="0" w:space="0" w:color="auto"/>
        <w:right w:val="none" w:sz="0" w:space="0" w:color="auto"/>
      </w:divBdr>
      <w:divsChild>
        <w:div w:id="1486044333">
          <w:marLeft w:val="0"/>
          <w:marRight w:val="0"/>
          <w:marTop w:val="0"/>
          <w:marBottom w:val="0"/>
          <w:divBdr>
            <w:top w:val="none" w:sz="0" w:space="0" w:color="auto"/>
            <w:left w:val="none" w:sz="0" w:space="0" w:color="auto"/>
            <w:bottom w:val="none" w:sz="0" w:space="0" w:color="auto"/>
            <w:right w:val="none" w:sz="0" w:space="0" w:color="auto"/>
          </w:divBdr>
        </w:div>
      </w:divsChild>
    </w:div>
    <w:div w:id="1375812439">
      <w:bodyDiv w:val="1"/>
      <w:marLeft w:val="0"/>
      <w:marRight w:val="0"/>
      <w:marTop w:val="0"/>
      <w:marBottom w:val="0"/>
      <w:divBdr>
        <w:top w:val="none" w:sz="0" w:space="0" w:color="auto"/>
        <w:left w:val="none" w:sz="0" w:space="0" w:color="auto"/>
        <w:bottom w:val="none" w:sz="0" w:space="0" w:color="auto"/>
        <w:right w:val="none" w:sz="0" w:space="0" w:color="auto"/>
      </w:divBdr>
    </w:div>
    <w:div w:id="1389646928">
      <w:bodyDiv w:val="1"/>
      <w:marLeft w:val="0"/>
      <w:marRight w:val="0"/>
      <w:marTop w:val="0"/>
      <w:marBottom w:val="0"/>
      <w:divBdr>
        <w:top w:val="none" w:sz="0" w:space="0" w:color="auto"/>
        <w:left w:val="none" w:sz="0" w:space="0" w:color="auto"/>
        <w:bottom w:val="none" w:sz="0" w:space="0" w:color="auto"/>
        <w:right w:val="none" w:sz="0" w:space="0" w:color="auto"/>
      </w:divBdr>
    </w:div>
    <w:div w:id="1391803606">
      <w:bodyDiv w:val="1"/>
      <w:marLeft w:val="0"/>
      <w:marRight w:val="0"/>
      <w:marTop w:val="0"/>
      <w:marBottom w:val="0"/>
      <w:divBdr>
        <w:top w:val="none" w:sz="0" w:space="0" w:color="auto"/>
        <w:left w:val="none" w:sz="0" w:space="0" w:color="auto"/>
        <w:bottom w:val="none" w:sz="0" w:space="0" w:color="auto"/>
        <w:right w:val="none" w:sz="0" w:space="0" w:color="auto"/>
      </w:divBdr>
    </w:div>
    <w:div w:id="1392995420">
      <w:bodyDiv w:val="1"/>
      <w:marLeft w:val="0"/>
      <w:marRight w:val="0"/>
      <w:marTop w:val="0"/>
      <w:marBottom w:val="0"/>
      <w:divBdr>
        <w:top w:val="none" w:sz="0" w:space="0" w:color="auto"/>
        <w:left w:val="none" w:sz="0" w:space="0" w:color="auto"/>
        <w:bottom w:val="none" w:sz="0" w:space="0" w:color="auto"/>
        <w:right w:val="none" w:sz="0" w:space="0" w:color="auto"/>
      </w:divBdr>
    </w:div>
    <w:div w:id="1397363711">
      <w:bodyDiv w:val="1"/>
      <w:marLeft w:val="0"/>
      <w:marRight w:val="0"/>
      <w:marTop w:val="0"/>
      <w:marBottom w:val="0"/>
      <w:divBdr>
        <w:top w:val="none" w:sz="0" w:space="0" w:color="auto"/>
        <w:left w:val="none" w:sz="0" w:space="0" w:color="auto"/>
        <w:bottom w:val="none" w:sz="0" w:space="0" w:color="auto"/>
        <w:right w:val="none" w:sz="0" w:space="0" w:color="auto"/>
      </w:divBdr>
    </w:div>
    <w:div w:id="1404913248">
      <w:bodyDiv w:val="1"/>
      <w:marLeft w:val="0"/>
      <w:marRight w:val="0"/>
      <w:marTop w:val="0"/>
      <w:marBottom w:val="0"/>
      <w:divBdr>
        <w:top w:val="none" w:sz="0" w:space="0" w:color="auto"/>
        <w:left w:val="none" w:sz="0" w:space="0" w:color="auto"/>
        <w:bottom w:val="none" w:sz="0" w:space="0" w:color="auto"/>
        <w:right w:val="none" w:sz="0" w:space="0" w:color="auto"/>
      </w:divBdr>
    </w:div>
    <w:div w:id="1405640478">
      <w:bodyDiv w:val="1"/>
      <w:marLeft w:val="0"/>
      <w:marRight w:val="0"/>
      <w:marTop w:val="0"/>
      <w:marBottom w:val="0"/>
      <w:divBdr>
        <w:top w:val="none" w:sz="0" w:space="0" w:color="auto"/>
        <w:left w:val="none" w:sz="0" w:space="0" w:color="auto"/>
        <w:bottom w:val="none" w:sz="0" w:space="0" w:color="auto"/>
        <w:right w:val="none" w:sz="0" w:space="0" w:color="auto"/>
      </w:divBdr>
    </w:div>
    <w:div w:id="1406150958">
      <w:bodyDiv w:val="1"/>
      <w:marLeft w:val="0"/>
      <w:marRight w:val="0"/>
      <w:marTop w:val="0"/>
      <w:marBottom w:val="0"/>
      <w:divBdr>
        <w:top w:val="none" w:sz="0" w:space="0" w:color="auto"/>
        <w:left w:val="none" w:sz="0" w:space="0" w:color="auto"/>
        <w:bottom w:val="none" w:sz="0" w:space="0" w:color="auto"/>
        <w:right w:val="none" w:sz="0" w:space="0" w:color="auto"/>
      </w:divBdr>
    </w:div>
    <w:div w:id="1411806332">
      <w:bodyDiv w:val="1"/>
      <w:marLeft w:val="0"/>
      <w:marRight w:val="0"/>
      <w:marTop w:val="0"/>
      <w:marBottom w:val="0"/>
      <w:divBdr>
        <w:top w:val="none" w:sz="0" w:space="0" w:color="auto"/>
        <w:left w:val="none" w:sz="0" w:space="0" w:color="auto"/>
        <w:bottom w:val="none" w:sz="0" w:space="0" w:color="auto"/>
        <w:right w:val="none" w:sz="0" w:space="0" w:color="auto"/>
      </w:divBdr>
    </w:div>
    <w:div w:id="1426194435">
      <w:bodyDiv w:val="1"/>
      <w:marLeft w:val="0"/>
      <w:marRight w:val="0"/>
      <w:marTop w:val="0"/>
      <w:marBottom w:val="0"/>
      <w:divBdr>
        <w:top w:val="none" w:sz="0" w:space="0" w:color="auto"/>
        <w:left w:val="none" w:sz="0" w:space="0" w:color="auto"/>
        <w:bottom w:val="none" w:sz="0" w:space="0" w:color="auto"/>
        <w:right w:val="none" w:sz="0" w:space="0" w:color="auto"/>
      </w:divBdr>
    </w:div>
    <w:div w:id="1428305772">
      <w:bodyDiv w:val="1"/>
      <w:marLeft w:val="0"/>
      <w:marRight w:val="0"/>
      <w:marTop w:val="0"/>
      <w:marBottom w:val="0"/>
      <w:divBdr>
        <w:top w:val="none" w:sz="0" w:space="0" w:color="auto"/>
        <w:left w:val="none" w:sz="0" w:space="0" w:color="auto"/>
        <w:bottom w:val="none" w:sz="0" w:space="0" w:color="auto"/>
        <w:right w:val="none" w:sz="0" w:space="0" w:color="auto"/>
      </w:divBdr>
    </w:div>
    <w:div w:id="1428965073">
      <w:bodyDiv w:val="1"/>
      <w:marLeft w:val="0"/>
      <w:marRight w:val="0"/>
      <w:marTop w:val="0"/>
      <w:marBottom w:val="0"/>
      <w:divBdr>
        <w:top w:val="none" w:sz="0" w:space="0" w:color="auto"/>
        <w:left w:val="none" w:sz="0" w:space="0" w:color="auto"/>
        <w:bottom w:val="none" w:sz="0" w:space="0" w:color="auto"/>
        <w:right w:val="none" w:sz="0" w:space="0" w:color="auto"/>
      </w:divBdr>
    </w:div>
    <w:div w:id="1435900000">
      <w:bodyDiv w:val="1"/>
      <w:marLeft w:val="0"/>
      <w:marRight w:val="0"/>
      <w:marTop w:val="0"/>
      <w:marBottom w:val="0"/>
      <w:divBdr>
        <w:top w:val="none" w:sz="0" w:space="0" w:color="auto"/>
        <w:left w:val="none" w:sz="0" w:space="0" w:color="auto"/>
        <w:bottom w:val="none" w:sz="0" w:space="0" w:color="auto"/>
        <w:right w:val="none" w:sz="0" w:space="0" w:color="auto"/>
      </w:divBdr>
    </w:div>
    <w:div w:id="1439450202">
      <w:bodyDiv w:val="1"/>
      <w:marLeft w:val="0"/>
      <w:marRight w:val="0"/>
      <w:marTop w:val="0"/>
      <w:marBottom w:val="0"/>
      <w:divBdr>
        <w:top w:val="none" w:sz="0" w:space="0" w:color="auto"/>
        <w:left w:val="none" w:sz="0" w:space="0" w:color="auto"/>
        <w:bottom w:val="none" w:sz="0" w:space="0" w:color="auto"/>
        <w:right w:val="none" w:sz="0" w:space="0" w:color="auto"/>
      </w:divBdr>
    </w:div>
    <w:div w:id="1439639588">
      <w:bodyDiv w:val="1"/>
      <w:marLeft w:val="0"/>
      <w:marRight w:val="0"/>
      <w:marTop w:val="0"/>
      <w:marBottom w:val="0"/>
      <w:divBdr>
        <w:top w:val="none" w:sz="0" w:space="0" w:color="auto"/>
        <w:left w:val="none" w:sz="0" w:space="0" w:color="auto"/>
        <w:bottom w:val="none" w:sz="0" w:space="0" w:color="auto"/>
        <w:right w:val="none" w:sz="0" w:space="0" w:color="auto"/>
      </w:divBdr>
    </w:div>
    <w:div w:id="1448699624">
      <w:bodyDiv w:val="1"/>
      <w:marLeft w:val="0"/>
      <w:marRight w:val="0"/>
      <w:marTop w:val="0"/>
      <w:marBottom w:val="0"/>
      <w:divBdr>
        <w:top w:val="none" w:sz="0" w:space="0" w:color="auto"/>
        <w:left w:val="none" w:sz="0" w:space="0" w:color="auto"/>
        <w:bottom w:val="none" w:sz="0" w:space="0" w:color="auto"/>
        <w:right w:val="none" w:sz="0" w:space="0" w:color="auto"/>
      </w:divBdr>
    </w:div>
    <w:div w:id="1449667256">
      <w:bodyDiv w:val="1"/>
      <w:marLeft w:val="0"/>
      <w:marRight w:val="0"/>
      <w:marTop w:val="0"/>
      <w:marBottom w:val="0"/>
      <w:divBdr>
        <w:top w:val="none" w:sz="0" w:space="0" w:color="auto"/>
        <w:left w:val="none" w:sz="0" w:space="0" w:color="auto"/>
        <w:bottom w:val="none" w:sz="0" w:space="0" w:color="auto"/>
        <w:right w:val="none" w:sz="0" w:space="0" w:color="auto"/>
      </w:divBdr>
    </w:div>
    <w:div w:id="1452044174">
      <w:bodyDiv w:val="1"/>
      <w:marLeft w:val="0"/>
      <w:marRight w:val="0"/>
      <w:marTop w:val="0"/>
      <w:marBottom w:val="0"/>
      <w:divBdr>
        <w:top w:val="none" w:sz="0" w:space="0" w:color="auto"/>
        <w:left w:val="none" w:sz="0" w:space="0" w:color="auto"/>
        <w:bottom w:val="none" w:sz="0" w:space="0" w:color="auto"/>
        <w:right w:val="none" w:sz="0" w:space="0" w:color="auto"/>
      </w:divBdr>
    </w:div>
    <w:div w:id="1452553111">
      <w:bodyDiv w:val="1"/>
      <w:marLeft w:val="0"/>
      <w:marRight w:val="0"/>
      <w:marTop w:val="0"/>
      <w:marBottom w:val="0"/>
      <w:divBdr>
        <w:top w:val="none" w:sz="0" w:space="0" w:color="auto"/>
        <w:left w:val="none" w:sz="0" w:space="0" w:color="auto"/>
        <w:bottom w:val="none" w:sz="0" w:space="0" w:color="auto"/>
        <w:right w:val="none" w:sz="0" w:space="0" w:color="auto"/>
      </w:divBdr>
    </w:div>
    <w:div w:id="1460999622">
      <w:bodyDiv w:val="1"/>
      <w:marLeft w:val="0"/>
      <w:marRight w:val="0"/>
      <w:marTop w:val="0"/>
      <w:marBottom w:val="0"/>
      <w:divBdr>
        <w:top w:val="none" w:sz="0" w:space="0" w:color="auto"/>
        <w:left w:val="none" w:sz="0" w:space="0" w:color="auto"/>
        <w:bottom w:val="none" w:sz="0" w:space="0" w:color="auto"/>
        <w:right w:val="none" w:sz="0" w:space="0" w:color="auto"/>
      </w:divBdr>
    </w:div>
    <w:div w:id="1470173446">
      <w:bodyDiv w:val="1"/>
      <w:marLeft w:val="0"/>
      <w:marRight w:val="0"/>
      <w:marTop w:val="0"/>
      <w:marBottom w:val="0"/>
      <w:divBdr>
        <w:top w:val="none" w:sz="0" w:space="0" w:color="auto"/>
        <w:left w:val="none" w:sz="0" w:space="0" w:color="auto"/>
        <w:bottom w:val="none" w:sz="0" w:space="0" w:color="auto"/>
        <w:right w:val="none" w:sz="0" w:space="0" w:color="auto"/>
      </w:divBdr>
    </w:div>
    <w:div w:id="1473446857">
      <w:bodyDiv w:val="1"/>
      <w:marLeft w:val="0"/>
      <w:marRight w:val="0"/>
      <w:marTop w:val="0"/>
      <w:marBottom w:val="0"/>
      <w:divBdr>
        <w:top w:val="none" w:sz="0" w:space="0" w:color="auto"/>
        <w:left w:val="none" w:sz="0" w:space="0" w:color="auto"/>
        <w:bottom w:val="none" w:sz="0" w:space="0" w:color="auto"/>
        <w:right w:val="none" w:sz="0" w:space="0" w:color="auto"/>
      </w:divBdr>
    </w:div>
    <w:div w:id="1474567191">
      <w:bodyDiv w:val="1"/>
      <w:marLeft w:val="0"/>
      <w:marRight w:val="0"/>
      <w:marTop w:val="0"/>
      <w:marBottom w:val="0"/>
      <w:divBdr>
        <w:top w:val="none" w:sz="0" w:space="0" w:color="auto"/>
        <w:left w:val="none" w:sz="0" w:space="0" w:color="auto"/>
        <w:bottom w:val="none" w:sz="0" w:space="0" w:color="auto"/>
        <w:right w:val="none" w:sz="0" w:space="0" w:color="auto"/>
      </w:divBdr>
    </w:div>
    <w:div w:id="1483735627">
      <w:bodyDiv w:val="1"/>
      <w:marLeft w:val="0"/>
      <w:marRight w:val="0"/>
      <w:marTop w:val="0"/>
      <w:marBottom w:val="0"/>
      <w:divBdr>
        <w:top w:val="none" w:sz="0" w:space="0" w:color="auto"/>
        <w:left w:val="none" w:sz="0" w:space="0" w:color="auto"/>
        <w:bottom w:val="none" w:sz="0" w:space="0" w:color="auto"/>
        <w:right w:val="none" w:sz="0" w:space="0" w:color="auto"/>
      </w:divBdr>
    </w:div>
    <w:div w:id="1491212995">
      <w:bodyDiv w:val="1"/>
      <w:marLeft w:val="0"/>
      <w:marRight w:val="0"/>
      <w:marTop w:val="0"/>
      <w:marBottom w:val="0"/>
      <w:divBdr>
        <w:top w:val="none" w:sz="0" w:space="0" w:color="auto"/>
        <w:left w:val="none" w:sz="0" w:space="0" w:color="auto"/>
        <w:bottom w:val="none" w:sz="0" w:space="0" w:color="auto"/>
        <w:right w:val="none" w:sz="0" w:space="0" w:color="auto"/>
      </w:divBdr>
    </w:div>
    <w:div w:id="1497653506">
      <w:bodyDiv w:val="1"/>
      <w:marLeft w:val="0"/>
      <w:marRight w:val="0"/>
      <w:marTop w:val="0"/>
      <w:marBottom w:val="0"/>
      <w:divBdr>
        <w:top w:val="none" w:sz="0" w:space="0" w:color="auto"/>
        <w:left w:val="none" w:sz="0" w:space="0" w:color="auto"/>
        <w:bottom w:val="none" w:sz="0" w:space="0" w:color="auto"/>
        <w:right w:val="none" w:sz="0" w:space="0" w:color="auto"/>
      </w:divBdr>
    </w:div>
    <w:div w:id="1502358105">
      <w:bodyDiv w:val="1"/>
      <w:marLeft w:val="0"/>
      <w:marRight w:val="0"/>
      <w:marTop w:val="0"/>
      <w:marBottom w:val="0"/>
      <w:divBdr>
        <w:top w:val="none" w:sz="0" w:space="0" w:color="auto"/>
        <w:left w:val="none" w:sz="0" w:space="0" w:color="auto"/>
        <w:bottom w:val="none" w:sz="0" w:space="0" w:color="auto"/>
        <w:right w:val="none" w:sz="0" w:space="0" w:color="auto"/>
      </w:divBdr>
    </w:div>
    <w:div w:id="1508792761">
      <w:bodyDiv w:val="1"/>
      <w:marLeft w:val="0"/>
      <w:marRight w:val="0"/>
      <w:marTop w:val="0"/>
      <w:marBottom w:val="0"/>
      <w:divBdr>
        <w:top w:val="none" w:sz="0" w:space="0" w:color="auto"/>
        <w:left w:val="none" w:sz="0" w:space="0" w:color="auto"/>
        <w:bottom w:val="none" w:sz="0" w:space="0" w:color="auto"/>
        <w:right w:val="none" w:sz="0" w:space="0" w:color="auto"/>
      </w:divBdr>
    </w:div>
    <w:div w:id="1511286955">
      <w:bodyDiv w:val="1"/>
      <w:marLeft w:val="0"/>
      <w:marRight w:val="0"/>
      <w:marTop w:val="0"/>
      <w:marBottom w:val="0"/>
      <w:divBdr>
        <w:top w:val="none" w:sz="0" w:space="0" w:color="auto"/>
        <w:left w:val="none" w:sz="0" w:space="0" w:color="auto"/>
        <w:bottom w:val="none" w:sz="0" w:space="0" w:color="auto"/>
        <w:right w:val="none" w:sz="0" w:space="0" w:color="auto"/>
      </w:divBdr>
    </w:div>
    <w:div w:id="1514757307">
      <w:bodyDiv w:val="1"/>
      <w:marLeft w:val="0"/>
      <w:marRight w:val="0"/>
      <w:marTop w:val="0"/>
      <w:marBottom w:val="0"/>
      <w:divBdr>
        <w:top w:val="none" w:sz="0" w:space="0" w:color="auto"/>
        <w:left w:val="none" w:sz="0" w:space="0" w:color="auto"/>
        <w:bottom w:val="none" w:sz="0" w:space="0" w:color="auto"/>
        <w:right w:val="none" w:sz="0" w:space="0" w:color="auto"/>
      </w:divBdr>
    </w:div>
    <w:div w:id="1526141461">
      <w:bodyDiv w:val="1"/>
      <w:marLeft w:val="0"/>
      <w:marRight w:val="0"/>
      <w:marTop w:val="0"/>
      <w:marBottom w:val="0"/>
      <w:divBdr>
        <w:top w:val="none" w:sz="0" w:space="0" w:color="auto"/>
        <w:left w:val="none" w:sz="0" w:space="0" w:color="auto"/>
        <w:bottom w:val="none" w:sz="0" w:space="0" w:color="auto"/>
        <w:right w:val="none" w:sz="0" w:space="0" w:color="auto"/>
      </w:divBdr>
      <w:divsChild>
        <w:div w:id="1838231955">
          <w:marLeft w:val="0"/>
          <w:marRight w:val="0"/>
          <w:marTop w:val="0"/>
          <w:marBottom w:val="0"/>
          <w:divBdr>
            <w:top w:val="none" w:sz="0" w:space="0" w:color="auto"/>
            <w:left w:val="none" w:sz="0" w:space="0" w:color="auto"/>
            <w:bottom w:val="none" w:sz="0" w:space="0" w:color="auto"/>
            <w:right w:val="none" w:sz="0" w:space="0" w:color="auto"/>
          </w:divBdr>
        </w:div>
      </w:divsChild>
    </w:div>
    <w:div w:id="1526869200">
      <w:bodyDiv w:val="1"/>
      <w:marLeft w:val="0"/>
      <w:marRight w:val="0"/>
      <w:marTop w:val="0"/>
      <w:marBottom w:val="0"/>
      <w:divBdr>
        <w:top w:val="none" w:sz="0" w:space="0" w:color="auto"/>
        <w:left w:val="none" w:sz="0" w:space="0" w:color="auto"/>
        <w:bottom w:val="none" w:sz="0" w:space="0" w:color="auto"/>
        <w:right w:val="none" w:sz="0" w:space="0" w:color="auto"/>
      </w:divBdr>
    </w:div>
    <w:div w:id="1527480113">
      <w:bodyDiv w:val="1"/>
      <w:marLeft w:val="0"/>
      <w:marRight w:val="0"/>
      <w:marTop w:val="0"/>
      <w:marBottom w:val="0"/>
      <w:divBdr>
        <w:top w:val="none" w:sz="0" w:space="0" w:color="auto"/>
        <w:left w:val="none" w:sz="0" w:space="0" w:color="auto"/>
        <w:bottom w:val="none" w:sz="0" w:space="0" w:color="auto"/>
        <w:right w:val="none" w:sz="0" w:space="0" w:color="auto"/>
      </w:divBdr>
    </w:div>
    <w:div w:id="1533419336">
      <w:bodyDiv w:val="1"/>
      <w:marLeft w:val="0"/>
      <w:marRight w:val="0"/>
      <w:marTop w:val="0"/>
      <w:marBottom w:val="0"/>
      <w:divBdr>
        <w:top w:val="none" w:sz="0" w:space="0" w:color="auto"/>
        <w:left w:val="none" w:sz="0" w:space="0" w:color="auto"/>
        <w:bottom w:val="none" w:sz="0" w:space="0" w:color="auto"/>
        <w:right w:val="none" w:sz="0" w:space="0" w:color="auto"/>
      </w:divBdr>
    </w:div>
    <w:div w:id="1537428911">
      <w:bodyDiv w:val="1"/>
      <w:marLeft w:val="0"/>
      <w:marRight w:val="0"/>
      <w:marTop w:val="0"/>
      <w:marBottom w:val="0"/>
      <w:divBdr>
        <w:top w:val="none" w:sz="0" w:space="0" w:color="auto"/>
        <w:left w:val="none" w:sz="0" w:space="0" w:color="auto"/>
        <w:bottom w:val="none" w:sz="0" w:space="0" w:color="auto"/>
        <w:right w:val="none" w:sz="0" w:space="0" w:color="auto"/>
      </w:divBdr>
    </w:div>
    <w:div w:id="1538197588">
      <w:bodyDiv w:val="1"/>
      <w:marLeft w:val="0"/>
      <w:marRight w:val="0"/>
      <w:marTop w:val="0"/>
      <w:marBottom w:val="0"/>
      <w:divBdr>
        <w:top w:val="none" w:sz="0" w:space="0" w:color="auto"/>
        <w:left w:val="none" w:sz="0" w:space="0" w:color="auto"/>
        <w:bottom w:val="none" w:sz="0" w:space="0" w:color="auto"/>
        <w:right w:val="none" w:sz="0" w:space="0" w:color="auto"/>
      </w:divBdr>
    </w:div>
    <w:div w:id="1541893169">
      <w:bodyDiv w:val="1"/>
      <w:marLeft w:val="0"/>
      <w:marRight w:val="0"/>
      <w:marTop w:val="0"/>
      <w:marBottom w:val="0"/>
      <w:divBdr>
        <w:top w:val="none" w:sz="0" w:space="0" w:color="auto"/>
        <w:left w:val="none" w:sz="0" w:space="0" w:color="auto"/>
        <w:bottom w:val="none" w:sz="0" w:space="0" w:color="auto"/>
        <w:right w:val="none" w:sz="0" w:space="0" w:color="auto"/>
      </w:divBdr>
    </w:div>
    <w:div w:id="1549098947">
      <w:bodyDiv w:val="1"/>
      <w:marLeft w:val="0"/>
      <w:marRight w:val="0"/>
      <w:marTop w:val="0"/>
      <w:marBottom w:val="0"/>
      <w:divBdr>
        <w:top w:val="none" w:sz="0" w:space="0" w:color="auto"/>
        <w:left w:val="none" w:sz="0" w:space="0" w:color="auto"/>
        <w:bottom w:val="none" w:sz="0" w:space="0" w:color="auto"/>
        <w:right w:val="none" w:sz="0" w:space="0" w:color="auto"/>
      </w:divBdr>
    </w:div>
    <w:div w:id="1550922335">
      <w:bodyDiv w:val="1"/>
      <w:marLeft w:val="0"/>
      <w:marRight w:val="0"/>
      <w:marTop w:val="0"/>
      <w:marBottom w:val="0"/>
      <w:divBdr>
        <w:top w:val="none" w:sz="0" w:space="0" w:color="auto"/>
        <w:left w:val="none" w:sz="0" w:space="0" w:color="auto"/>
        <w:bottom w:val="none" w:sz="0" w:space="0" w:color="auto"/>
        <w:right w:val="none" w:sz="0" w:space="0" w:color="auto"/>
      </w:divBdr>
      <w:divsChild>
        <w:div w:id="89662008">
          <w:marLeft w:val="0"/>
          <w:marRight w:val="0"/>
          <w:marTop w:val="0"/>
          <w:marBottom w:val="0"/>
          <w:divBdr>
            <w:top w:val="none" w:sz="0" w:space="0" w:color="auto"/>
            <w:left w:val="none" w:sz="0" w:space="0" w:color="auto"/>
            <w:bottom w:val="none" w:sz="0" w:space="0" w:color="auto"/>
            <w:right w:val="none" w:sz="0" w:space="0" w:color="auto"/>
          </w:divBdr>
        </w:div>
      </w:divsChild>
    </w:div>
    <w:div w:id="1554388288">
      <w:bodyDiv w:val="1"/>
      <w:marLeft w:val="0"/>
      <w:marRight w:val="0"/>
      <w:marTop w:val="0"/>
      <w:marBottom w:val="0"/>
      <w:divBdr>
        <w:top w:val="none" w:sz="0" w:space="0" w:color="auto"/>
        <w:left w:val="none" w:sz="0" w:space="0" w:color="auto"/>
        <w:bottom w:val="none" w:sz="0" w:space="0" w:color="auto"/>
        <w:right w:val="none" w:sz="0" w:space="0" w:color="auto"/>
      </w:divBdr>
    </w:div>
    <w:div w:id="1562979955">
      <w:bodyDiv w:val="1"/>
      <w:marLeft w:val="0"/>
      <w:marRight w:val="0"/>
      <w:marTop w:val="0"/>
      <w:marBottom w:val="0"/>
      <w:divBdr>
        <w:top w:val="none" w:sz="0" w:space="0" w:color="auto"/>
        <w:left w:val="none" w:sz="0" w:space="0" w:color="auto"/>
        <w:bottom w:val="none" w:sz="0" w:space="0" w:color="auto"/>
        <w:right w:val="none" w:sz="0" w:space="0" w:color="auto"/>
      </w:divBdr>
    </w:div>
    <w:div w:id="1575162895">
      <w:bodyDiv w:val="1"/>
      <w:marLeft w:val="0"/>
      <w:marRight w:val="0"/>
      <w:marTop w:val="0"/>
      <w:marBottom w:val="0"/>
      <w:divBdr>
        <w:top w:val="none" w:sz="0" w:space="0" w:color="auto"/>
        <w:left w:val="none" w:sz="0" w:space="0" w:color="auto"/>
        <w:bottom w:val="none" w:sz="0" w:space="0" w:color="auto"/>
        <w:right w:val="none" w:sz="0" w:space="0" w:color="auto"/>
      </w:divBdr>
    </w:div>
    <w:div w:id="1581677058">
      <w:bodyDiv w:val="1"/>
      <w:marLeft w:val="0"/>
      <w:marRight w:val="0"/>
      <w:marTop w:val="0"/>
      <w:marBottom w:val="0"/>
      <w:divBdr>
        <w:top w:val="none" w:sz="0" w:space="0" w:color="auto"/>
        <w:left w:val="none" w:sz="0" w:space="0" w:color="auto"/>
        <w:bottom w:val="none" w:sz="0" w:space="0" w:color="auto"/>
        <w:right w:val="none" w:sz="0" w:space="0" w:color="auto"/>
      </w:divBdr>
    </w:div>
    <w:div w:id="1596161404">
      <w:bodyDiv w:val="1"/>
      <w:marLeft w:val="0"/>
      <w:marRight w:val="0"/>
      <w:marTop w:val="0"/>
      <w:marBottom w:val="0"/>
      <w:divBdr>
        <w:top w:val="none" w:sz="0" w:space="0" w:color="auto"/>
        <w:left w:val="none" w:sz="0" w:space="0" w:color="auto"/>
        <w:bottom w:val="none" w:sz="0" w:space="0" w:color="auto"/>
        <w:right w:val="none" w:sz="0" w:space="0" w:color="auto"/>
      </w:divBdr>
    </w:div>
    <w:div w:id="1602831601">
      <w:bodyDiv w:val="1"/>
      <w:marLeft w:val="0"/>
      <w:marRight w:val="0"/>
      <w:marTop w:val="0"/>
      <w:marBottom w:val="0"/>
      <w:divBdr>
        <w:top w:val="none" w:sz="0" w:space="0" w:color="auto"/>
        <w:left w:val="none" w:sz="0" w:space="0" w:color="auto"/>
        <w:bottom w:val="none" w:sz="0" w:space="0" w:color="auto"/>
        <w:right w:val="none" w:sz="0" w:space="0" w:color="auto"/>
      </w:divBdr>
    </w:div>
    <w:div w:id="1628045544">
      <w:bodyDiv w:val="1"/>
      <w:marLeft w:val="0"/>
      <w:marRight w:val="0"/>
      <w:marTop w:val="0"/>
      <w:marBottom w:val="0"/>
      <w:divBdr>
        <w:top w:val="none" w:sz="0" w:space="0" w:color="auto"/>
        <w:left w:val="none" w:sz="0" w:space="0" w:color="auto"/>
        <w:bottom w:val="none" w:sz="0" w:space="0" w:color="auto"/>
        <w:right w:val="none" w:sz="0" w:space="0" w:color="auto"/>
      </w:divBdr>
    </w:div>
    <w:div w:id="1629435319">
      <w:bodyDiv w:val="1"/>
      <w:marLeft w:val="0"/>
      <w:marRight w:val="0"/>
      <w:marTop w:val="0"/>
      <w:marBottom w:val="0"/>
      <w:divBdr>
        <w:top w:val="none" w:sz="0" w:space="0" w:color="auto"/>
        <w:left w:val="none" w:sz="0" w:space="0" w:color="auto"/>
        <w:bottom w:val="none" w:sz="0" w:space="0" w:color="auto"/>
        <w:right w:val="none" w:sz="0" w:space="0" w:color="auto"/>
      </w:divBdr>
    </w:div>
    <w:div w:id="1629580186">
      <w:bodyDiv w:val="1"/>
      <w:marLeft w:val="0"/>
      <w:marRight w:val="0"/>
      <w:marTop w:val="0"/>
      <w:marBottom w:val="0"/>
      <w:divBdr>
        <w:top w:val="none" w:sz="0" w:space="0" w:color="auto"/>
        <w:left w:val="none" w:sz="0" w:space="0" w:color="auto"/>
        <w:bottom w:val="none" w:sz="0" w:space="0" w:color="auto"/>
        <w:right w:val="none" w:sz="0" w:space="0" w:color="auto"/>
      </w:divBdr>
    </w:div>
    <w:div w:id="1634825478">
      <w:bodyDiv w:val="1"/>
      <w:marLeft w:val="0"/>
      <w:marRight w:val="0"/>
      <w:marTop w:val="0"/>
      <w:marBottom w:val="0"/>
      <w:divBdr>
        <w:top w:val="none" w:sz="0" w:space="0" w:color="auto"/>
        <w:left w:val="none" w:sz="0" w:space="0" w:color="auto"/>
        <w:bottom w:val="none" w:sz="0" w:space="0" w:color="auto"/>
        <w:right w:val="none" w:sz="0" w:space="0" w:color="auto"/>
      </w:divBdr>
    </w:div>
    <w:div w:id="1645624190">
      <w:bodyDiv w:val="1"/>
      <w:marLeft w:val="0"/>
      <w:marRight w:val="0"/>
      <w:marTop w:val="0"/>
      <w:marBottom w:val="0"/>
      <w:divBdr>
        <w:top w:val="none" w:sz="0" w:space="0" w:color="auto"/>
        <w:left w:val="none" w:sz="0" w:space="0" w:color="auto"/>
        <w:bottom w:val="none" w:sz="0" w:space="0" w:color="auto"/>
        <w:right w:val="none" w:sz="0" w:space="0" w:color="auto"/>
      </w:divBdr>
    </w:div>
    <w:div w:id="1649361299">
      <w:bodyDiv w:val="1"/>
      <w:marLeft w:val="0"/>
      <w:marRight w:val="0"/>
      <w:marTop w:val="0"/>
      <w:marBottom w:val="0"/>
      <w:divBdr>
        <w:top w:val="none" w:sz="0" w:space="0" w:color="auto"/>
        <w:left w:val="none" w:sz="0" w:space="0" w:color="auto"/>
        <w:bottom w:val="none" w:sz="0" w:space="0" w:color="auto"/>
        <w:right w:val="none" w:sz="0" w:space="0" w:color="auto"/>
      </w:divBdr>
    </w:div>
    <w:div w:id="1649362543">
      <w:bodyDiv w:val="1"/>
      <w:marLeft w:val="0"/>
      <w:marRight w:val="0"/>
      <w:marTop w:val="0"/>
      <w:marBottom w:val="0"/>
      <w:divBdr>
        <w:top w:val="none" w:sz="0" w:space="0" w:color="auto"/>
        <w:left w:val="none" w:sz="0" w:space="0" w:color="auto"/>
        <w:bottom w:val="none" w:sz="0" w:space="0" w:color="auto"/>
        <w:right w:val="none" w:sz="0" w:space="0" w:color="auto"/>
      </w:divBdr>
    </w:div>
    <w:div w:id="1671328825">
      <w:bodyDiv w:val="1"/>
      <w:marLeft w:val="0"/>
      <w:marRight w:val="0"/>
      <w:marTop w:val="0"/>
      <w:marBottom w:val="0"/>
      <w:divBdr>
        <w:top w:val="none" w:sz="0" w:space="0" w:color="auto"/>
        <w:left w:val="none" w:sz="0" w:space="0" w:color="auto"/>
        <w:bottom w:val="none" w:sz="0" w:space="0" w:color="auto"/>
        <w:right w:val="none" w:sz="0" w:space="0" w:color="auto"/>
      </w:divBdr>
    </w:div>
    <w:div w:id="1673216917">
      <w:bodyDiv w:val="1"/>
      <w:marLeft w:val="0"/>
      <w:marRight w:val="0"/>
      <w:marTop w:val="0"/>
      <w:marBottom w:val="0"/>
      <w:divBdr>
        <w:top w:val="none" w:sz="0" w:space="0" w:color="auto"/>
        <w:left w:val="none" w:sz="0" w:space="0" w:color="auto"/>
        <w:bottom w:val="none" w:sz="0" w:space="0" w:color="auto"/>
        <w:right w:val="none" w:sz="0" w:space="0" w:color="auto"/>
      </w:divBdr>
    </w:div>
    <w:div w:id="1694191579">
      <w:bodyDiv w:val="1"/>
      <w:marLeft w:val="0"/>
      <w:marRight w:val="0"/>
      <w:marTop w:val="0"/>
      <w:marBottom w:val="0"/>
      <w:divBdr>
        <w:top w:val="none" w:sz="0" w:space="0" w:color="auto"/>
        <w:left w:val="none" w:sz="0" w:space="0" w:color="auto"/>
        <w:bottom w:val="none" w:sz="0" w:space="0" w:color="auto"/>
        <w:right w:val="none" w:sz="0" w:space="0" w:color="auto"/>
      </w:divBdr>
      <w:divsChild>
        <w:div w:id="2083210287">
          <w:marLeft w:val="0"/>
          <w:marRight w:val="0"/>
          <w:marTop w:val="0"/>
          <w:marBottom w:val="0"/>
          <w:divBdr>
            <w:top w:val="none" w:sz="0" w:space="0" w:color="auto"/>
            <w:left w:val="none" w:sz="0" w:space="0" w:color="auto"/>
            <w:bottom w:val="none" w:sz="0" w:space="0" w:color="auto"/>
            <w:right w:val="none" w:sz="0" w:space="0" w:color="auto"/>
          </w:divBdr>
          <w:divsChild>
            <w:div w:id="1087577607">
              <w:marLeft w:val="0"/>
              <w:marRight w:val="0"/>
              <w:marTop w:val="0"/>
              <w:marBottom w:val="0"/>
              <w:divBdr>
                <w:top w:val="none" w:sz="0" w:space="0" w:color="auto"/>
                <w:left w:val="none" w:sz="0" w:space="0" w:color="auto"/>
                <w:bottom w:val="none" w:sz="0" w:space="0" w:color="auto"/>
                <w:right w:val="none" w:sz="0" w:space="0" w:color="auto"/>
              </w:divBdr>
              <w:divsChild>
                <w:div w:id="1418480844">
                  <w:marLeft w:val="0"/>
                  <w:marRight w:val="0"/>
                  <w:marTop w:val="0"/>
                  <w:marBottom w:val="0"/>
                  <w:divBdr>
                    <w:top w:val="none" w:sz="0" w:space="0" w:color="auto"/>
                    <w:left w:val="none" w:sz="0" w:space="0" w:color="auto"/>
                    <w:bottom w:val="none" w:sz="0" w:space="0" w:color="auto"/>
                    <w:right w:val="none" w:sz="0" w:space="0" w:color="auto"/>
                  </w:divBdr>
                </w:div>
              </w:divsChild>
            </w:div>
            <w:div w:id="807940588">
              <w:marLeft w:val="0"/>
              <w:marRight w:val="0"/>
              <w:marTop w:val="0"/>
              <w:marBottom w:val="0"/>
              <w:divBdr>
                <w:top w:val="none" w:sz="0" w:space="0" w:color="auto"/>
                <w:left w:val="none" w:sz="0" w:space="0" w:color="auto"/>
                <w:bottom w:val="none" w:sz="0" w:space="0" w:color="auto"/>
                <w:right w:val="none" w:sz="0" w:space="0" w:color="auto"/>
              </w:divBdr>
              <w:divsChild>
                <w:div w:id="2870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853509">
      <w:bodyDiv w:val="1"/>
      <w:marLeft w:val="0"/>
      <w:marRight w:val="0"/>
      <w:marTop w:val="0"/>
      <w:marBottom w:val="0"/>
      <w:divBdr>
        <w:top w:val="none" w:sz="0" w:space="0" w:color="auto"/>
        <w:left w:val="none" w:sz="0" w:space="0" w:color="auto"/>
        <w:bottom w:val="none" w:sz="0" w:space="0" w:color="auto"/>
        <w:right w:val="none" w:sz="0" w:space="0" w:color="auto"/>
      </w:divBdr>
      <w:divsChild>
        <w:div w:id="2036299230">
          <w:marLeft w:val="0"/>
          <w:marRight w:val="0"/>
          <w:marTop w:val="0"/>
          <w:marBottom w:val="0"/>
          <w:divBdr>
            <w:top w:val="none" w:sz="0" w:space="0" w:color="auto"/>
            <w:left w:val="none" w:sz="0" w:space="0" w:color="auto"/>
            <w:bottom w:val="none" w:sz="0" w:space="0" w:color="auto"/>
            <w:right w:val="none" w:sz="0" w:space="0" w:color="auto"/>
          </w:divBdr>
        </w:div>
      </w:divsChild>
    </w:div>
    <w:div w:id="1700469644">
      <w:bodyDiv w:val="1"/>
      <w:marLeft w:val="0"/>
      <w:marRight w:val="0"/>
      <w:marTop w:val="0"/>
      <w:marBottom w:val="0"/>
      <w:divBdr>
        <w:top w:val="none" w:sz="0" w:space="0" w:color="auto"/>
        <w:left w:val="none" w:sz="0" w:space="0" w:color="auto"/>
        <w:bottom w:val="none" w:sz="0" w:space="0" w:color="auto"/>
        <w:right w:val="none" w:sz="0" w:space="0" w:color="auto"/>
      </w:divBdr>
    </w:div>
    <w:div w:id="1708792356">
      <w:bodyDiv w:val="1"/>
      <w:marLeft w:val="0"/>
      <w:marRight w:val="0"/>
      <w:marTop w:val="0"/>
      <w:marBottom w:val="0"/>
      <w:divBdr>
        <w:top w:val="none" w:sz="0" w:space="0" w:color="auto"/>
        <w:left w:val="none" w:sz="0" w:space="0" w:color="auto"/>
        <w:bottom w:val="none" w:sz="0" w:space="0" w:color="auto"/>
        <w:right w:val="none" w:sz="0" w:space="0" w:color="auto"/>
      </w:divBdr>
    </w:div>
    <w:div w:id="1710495888">
      <w:bodyDiv w:val="1"/>
      <w:marLeft w:val="0"/>
      <w:marRight w:val="0"/>
      <w:marTop w:val="0"/>
      <w:marBottom w:val="0"/>
      <w:divBdr>
        <w:top w:val="none" w:sz="0" w:space="0" w:color="auto"/>
        <w:left w:val="none" w:sz="0" w:space="0" w:color="auto"/>
        <w:bottom w:val="none" w:sz="0" w:space="0" w:color="auto"/>
        <w:right w:val="none" w:sz="0" w:space="0" w:color="auto"/>
      </w:divBdr>
    </w:div>
    <w:div w:id="1711759364">
      <w:bodyDiv w:val="1"/>
      <w:marLeft w:val="0"/>
      <w:marRight w:val="0"/>
      <w:marTop w:val="0"/>
      <w:marBottom w:val="0"/>
      <w:divBdr>
        <w:top w:val="none" w:sz="0" w:space="0" w:color="auto"/>
        <w:left w:val="none" w:sz="0" w:space="0" w:color="auto"/>
        <w:bottom w:val="none" w:sz="0" w:space="0" w:color="auto"/>
        <w:right w:val="none" w:sz="0" w:space="0" w:color="auto"/>
      </w:divBdr>
    </w:div>
    <w:div w:id="1712606791">
      <w:bodyDiv w:val="1"/>
      <w:marLeft w:val="0"/>
      <w:marRight w:val="0"/>
      <w:marTop w:val="0"/>
      <w:marBottom w:val="0"/>
      <w:divBdr>
        <w:top w:val="none" w:sz="0" w:space="0" w:color="auto"/>
        <w:left w:val="none" w:sz="0" w:space="0" w:color="auto"/>
        <w:bottom w:val="none" w:sz="0" w:space="0" w:color="auto"/>
        <w:right w:val="none" w:sz="0" w:space="0" w:color="auto"/>
      </w:divBdr>
    </w:div>
    <w:div w:id="1718817147">
      <w:bodyDiv w:val="1"/>
      <w:marLeft w:val="0"/>
      <w:marRight w:val="0"/>
      <w:marTop w:val="0"/>
      <w:marBottom w:val="0"/>
      <w:divBdr>
        <w:top w:val="none" w:sz="0" w:space="0" w:color="auto"/>
        <w:left w:val="none" w:sz="0" w:space="0" w:color="auto"/>
        <w:bottom w:val="none" w:sz="0" w:space="0" w:color="auto"/>
        <w:right w:val="none" w:sz="0" w:space="0" w:color="auto"/>
      </w:divBdr>
    </w:div>
    <w:div w:id="1723020735">
      <w:bodyDiv w:val="1"/>
      <w:marLeft w:val="0"/>
      <w:marRight w:val="0"/>
      <w:marTop w:val="0"/>
      <w:marBottom w:val="0"/>
      <w:divBdr>
        <w:top w:val="none" w:sz="0" w:space="0" w:color="auto"/>
        <w:left w:val="none" w:sz="0" w:space="0" w:color="auto"/>
        <w:bottom w:val="none" w:sz="0" w:space="0" w:color="auto"/>
        <w:right w:val="none" w:sz="0" w:space="0" w:color="auto"/>
      </w:divBdr>
    </w:div>
    <w:div w:id="1727101855">
      <w:bodyDiv w:val="1"/>
      <w:marLeft w:val="0"/>
      <w:marRight w:val="0"/>
      <w:marTop w:val="0"/>
      <w:marBottom w:val="0"/>
      <w:divBdr>
        <w:top w:val="none" w:sz="0" w:space="0" w:color="auto"/>
        <w:left w:val="none" w:sz="0" w:space="0" w:color="auto"/>
        <w:bottom w:val="none" w:sz="0" w:space="0" w:color="auto"/>
        <w:right w:val="none" w:sz="0" w:space="0" w:color="auto"/>
      </w:divBdr>
    </w:div>
    <w:div w:id="1735735291">
      <w:bodyDiv w:val="1"/>
      <w:marLeft w:val="0"/>
      <w:marRight w:val="0"/>
      <w:marTop w:val="0"/>
      <w:marBottom w:val="0"/>
      <w:divBdr>
        <w:top w:val="none" w:sz="0" w:space="0" w:color="auto"/>
        <w:left w:val="none" w:sz="0" w:space="0" w:color="auto"/>
        <w:bottom w:val="none" w:sz="0" w:space="0" w:color="auto"/>
        <w:right w:val="none" w:sz="0" w:space="0" w:color="auto"/>
      </w:divBdr>
      <w:divsChild>
        <w:div w:id="749427341">
          <w:marLeft w:val="0"/>
          <w:marRight w:val="0"/>
          <w:marTop w:val="0"/>
          <w:marBottom w:val="0"/>
          <w:divBdr>
            <w:top w:val="none" w:sz="0" w:space="0" w:color="auto"/>
            <w:left w:val="none" w:sz="0" w:space="0" w:color="auto"/>
            <w:bottom w:val="none" w:sz="0" w:space="0" w:color="auto"/>
            <w:right w:val="none" w:sz="0" w:space="0" w:color="auto"/>
          </w:divBdr>
        </w:div>
      </w:divsChild>
    </w:div>
    <w:div w:id="1736120952">
      <w:bodyDiv w:val="1"/>
      <w:marLeft w:val="0"/>
      <w:marRight w:val="0"/>
      <w:marTop w:val="0"/>
      <w:marBottom w:val="0"/>
      <w:divBdr>
        <w:top w:val="none" w:sz="0" w:space="0" w:color="auto"/>
        <w:left w:val="none" w:sz="0" w:space="0" w:color="auto"/>
        <w:bottom w:val="none" w:sz="0" w:space="0" w:color="auto"/>
        <w:right w:val="none" w:sz="0" w:space="0" w:color="auto"/>
      </w:divBdr>
    </w:div>
    <w:div w:id="1742410351">
      <w:bodyDiv w:val="1"/>
      <w:marLeft w:val="0"/>
      <w:marRight w:val="0"/>
      <w:marTop w:val="0"/>
      <w:marBottom w:val="0"/>
      <w:divBdr>
        <w:top w:val="none" w:sz="0" w:space="0" w:color="auto"/>
        <w:left w:val="none" w:sz="0" w:space="0" w:color="auto"/>
        <w:bottom w:val="none" w:sz="0" w:space="0" w:color="auto"/>
        <w:right w:val="none" w:sz="0" w:space="0" w:color="auto"/>
      </w:divBdr>
    </w:div>
    <w:div w:id="1743022192">
      <w:bodyDiv w:val="1"/>
      <w:marLeft w:val="0"/>
      <w:marRight w:val="0"/>
      <w:marTop w:val="0"/>
      <w:marBottom w:val="0"/>
      <w:divBdr>
        <w:top w:val="none" w:sz="0" w:space="0" w:color="auto"/>
        <w:left w:val="none" w:sz="0" w:space="0" w:color="auto"/>
        <w:bottom w:val="none" w:sz="0" w:space="0" w:color="auto"/>
        <w:right w:val="none" w:sz="0" w:space="0" w:color="auto"/>
      </w:divBdr>
      <w:divsChild>
        <w:div w:id="314725655">
          <w:marLeft w:val="0"/>
          <w:marRight w:val="0"/>
          <w:marTop w:val="0"/>
          <w:marBottom w:val="0"/>
          <w:divBdr>
            <w:top w:val="none" w:sz="0" w:space="0" w:color="auto"/>
            <w:left w:val="none" w:sz="0" w:space="0" w:color="auto"/>
            <w:bottom w:val="none" w:sz="0" w:space="0" w:color="auto"/>
            <w:right w:val="none" w:sz="0" w:space="0" w:color="auto"/>
          </w:divBdr>
        </w:div>
      </w:divsChild>
    </w:div>
    <w:div w:id="1747074820">
      <w:bodyDiv w:val="1"/>
      <w:marLeft w:val="0"/>
      <w:marRight w:val="0"/>
      <w:marTop w:val="0"/>
      <w:marBottom w:val="0"/>
      <w:divBdr>
        <w:top w:val="none" w:sz="0" w:space="0" w:color="auto"/>
        <w:left w:val="none" w:sz="0" w:space="0" w:color="auto"/>
        <w:bottom w:val="none" w:sz="0" w:space="0" w:color="auto"/>
        <w:right w:val="none" w:sz="0" w:space="0" w:color="auto"/>
      </w:divBdr>
    </w:div>
    <w:div w:id="1751807496">
      <w:bodyDiv w:val="1"/>
      <w:marLeft w:val="0"/>
      <w:marRight w:val="0"/>
      <w:marTop w:val="0"/>
      <w:marBottom w:val="0"/>
      <w:divBdr>
        <w:top w:val="none" w:sz="0" w:space="0" w:color="auto"/>
        <w:left w:val="none" w:sz="0" w:space="0" w:color="auto"/>
        <w:bottom w:val="none" w:sz="0" w:space="0" w:color="auto"/>
        <w:right w:val="none" w:sz="0" w:space="0" w:color="auto"/>
      </w:divBdr>
    </w:div>
    <w:div w:id="1754887011">
      <w:bodyDiv w:val="1"/>
      <w:marLeft w:val="0"/>
      <w:marRight w:val="0"/>
      <w:marTop w:val="0"/>
      <w:marBottom w:val="0"/>
      <w:divBdr>
        <w:top w:val="none" w:sz="0" w:space="0" w:color="auto"/>
        <w:left w:val="none" w:sz="0" w:space="0" w:color="auto"/>
        <w:bottom w:val="none" w:sz="0" w:space="0" w:color="auto"/>
        <w:right w:val="none" w:sz="0" w:space="0" w:color="auto"/>
      </w:divBdr>
      <w:divsChild>
        <w:div w:id="864831466">
          <w:marLeft w:val="0"/>
          <w:marRight w:val="0"/>
          <w:marTop w:val="0"/>
          <w:marBottom w:val="0"/>
          <w:divBdr>
            <w:top w:val="none" w:sz="0" w:space="0" w:color="auto"/>
            <w:left w:val="none" w:sz="0" w:space="0" w:color="auto"/>
            <w:bottom w:val="none" w:sz="0" w:space="0" w:color="auto"/>
            <w:right w:val="none" w:sz="0" w:space="0" w:color="auto"/>
          </w:divBdr>
        </w:div>
      </w:divsChild>
    </w:div>
    <w:div w:id="1755201643">
      <w:bodyDiv w:val="1"/>
      <w:marLeft w:val="0"/>
      <w:marRight w:val="0"/>
      <w:marTop w:val="0"/>
      <w:marBottom w:val="0"/>
      <w:divBdr>
        <w:top w:val="none" w:sz="0" w:space="0" w:color="auto"/>
        <w:left w:val="none" w:sz="0" w:space="0" w:color="auto"/>
        <w:bottom w:val="none" w:sz="0" w:space="0" w:color="auto"/>
        <w:right w:val="none" w:sz="0" w:space="0" w:color="auto"/>
      </w:divBdr>
    </w:div>
    <w:div w:id="1759906827">
      <w:bodyDiv w:val="1"/>
      <w:marLeft w:val="0"/>
      <w:marRight w:val="0"/>
      <w:marTop w:val="0"/>
      <w:marBottom w:val="0"/>
      <w:divBdr>
        <w:top w:val="none" w:sz="0" w:space="0" w:color="auto"/>
        <w:left w:val="none" w:sz="0" w:space="0" w:color="auto"/>
        <w:bottom w:val="none" w:sz="0" w:space="0" w:color="auto"/>
        <w:right w:val="none" w:sz="0" w:space="0" w:color="auto"/>
      </w:divBdr>
      <w:divsChild>
        <w:div w:id="1159732989">
          <w:marLeft w:val="0"/>
          <w:marRight w:val="0"/>
          <w:marTop w:val="0"/>
          <w:marBottom w:val="0"/>
          <w:divBdr>
            <w:top w:val="none" w:sz="0" w:space="0" w:color="auto"/>
            <w:left w:val="none" w:sz="0" w:space="0" w:color="auto"/>
            <w:bottom w:val="none" w:sz="0" w:space="0" w:color="auto"/>
            <w:right w:val="none" w:sz="0" w:space="0" w:color="auto"/>
          </w:divBdr>
        </w:div>
      </w:divsChild>
    </w:div>
    <w:div w:id="1761835234">
      <w:bodyDiv w:val="1"/>
      <w:marLeft w:val="0"/>
      <w:marRight w:val="0"/>
      <w:marTop w:val="0"/>
      <w:marBottom w:val="0"/>
      <w:divBdr>
        <w:top w:val="none" w:sz="0" w:space="0" w:color="auto"/>
        <w:left w:val="none" w:sz="0" w:space="0" w:color="auto"/>
        <w:bottom w:val="none" w:sz="0" w:space="0" w:color="auto"/>
        <w:right w:val="none" w:sz="0" w:space="0" w:color="auto"/>
      </w:divBdr>
    </w:div>
    <w:div w:id="1771656483">
      <w:bodyDiv w:val="1"/>
      <w:marLeft w:val="0"/>
      <w:marRight w:val="0"/>
      <w:marTop w:val="0"/>
      <w:marBottom w:val="0"/>
      <w:divBdr>
        <w:top w:val="none" w:sz="0" w:space="0" w:color="auto"/>
        <w:left w:val="none" w:sz="0" w:space="0" w:color="auto"/>
        <w:bottom w:val="none" w:sz="0" w:space="0" w:color="auto"/>
        <w:right w:val="none" w:sz="0" w:space="0" w:color="auto"/>
      </w:divBdr>
    </w:div>
    <w:div w:id="1773433039">
      <w:bodyDiv w:val="1"/>
      <w:marLeft w:val="0"/>
      <w:marRight w:val="0"/>
      <w:marTop w:val="0"/>
      <w:marBottom w:val="0"/>
      <w:divBdr>
        <w:top w:val="none" w:sz="0" w:space="0" w:color="auto"/>
        <w:left w:val="none" w:sz="0" w:space="0" w:color="auto"/>
        <w:bottom w:val="none" w:sz="0" w:space="0" w:color="auto"/>
        <w:right w:val="none" w:sz="0" w:space="0" w:color="auto"/>
      </w:divBdr>
    </w:div>
    <w:div w:id="1777554692">
      <w:bodyDiv w:val="1"/>
      <w:marLeft w:val="0"/>
      <w:marRight w:val="0"/>
      <w:marTop w:val="0"/>
      <w:marBottom w:val="0"/>
      <w:divBdr>
        <w:top w:val="none" w:sz="0" w:space="0" w:color="auto"/>
        <w:left w:val="none" w:sz="0" w:space="0" w:color="auto"/>
        <w:bottom w:val="none" w:sz="0" w:space="0" w:color="auto"/>
        <w:right w:val="none" w:sz="0" w:space="0" w:color="auto"/>
      </w:divBdr>
    </w:div>
    <w:div w:id="1780100330">
      <w:bodyDiv w:val="1"/>
      <w:marLeft w:val="0"/>
      <w:marRight w:val="0"/>
      <w:marTop w:val="0"/>
      <w:marBottom w:val="0"/>
      <w:divBdr>
        <w:top w:val="none" w:sz="0" w:space="0" w:color="auto"/>
        <w:left w:val="none" w:sz="0" w:space="0" w:color="auto"/>
        <w:bottom w:val="none" w:sz="0" w:space="0" w:color="auto"/>
        <w:right w:val="none" w:sz="0" w:space="0" w:color="auto"/>
      </w:divBdr>
    </w:div>
    <w:div w:id="1781293282">
      <w:bodyDiv w:val="1"/>
      <w:marLeft w:val="0"/>
      <w:marRight w:val="0"/>
      <w:marTop w:val="0"/>
      <w:marBottom w:val="0"/>
      <w:divBdr>
        <w:top w:val="none" w:sz="0" w:space="0" w:color="auto"/>
        <w:left w:val="none" w:sz="0" w:space="0" w:color="auto"/>
        <w:bottom w:val="none" w:sz="0" w:space="0" w:color="auto"/>
        <w:right w:val="none" w:sz="0" w:space="0" w:color="auto"/>
      </w:divBdr>
    </w:div>
    <w:div w:id="1785467376">
      <w:bodyDiv w:val="1"/>
      <w:marLeft w:val="0"/>
      <w:marRight w:val="0"/>
      <w:marTop w:val="0"/>
      <w:marBottom w:val="0"/>
      <w:divBdr>
        <w:top w:val="none" w:sz="0" w:space="0" w:color="auto"/>
        <w:left w:val="none" w:sz="0" w:space="0" w:color="auto"/>
        <w:bottom w:val="none" w:sz="0" w:space="0" w:color="auto"/>
        <w:right w:val="none" w:sz="0" w:space="0" w:color="auto"/>
      </w:divBdr>
    </w:div>
    <w:div w:id="1798059599">
      <w:bodyDiv w:val="1"/>
      <w:marLeft w:val="0"/>
      <w:marRight w:val="0"/>
      <w:marTop w:val="0"/>
      <w:marBottom w:val="0"/>
      <w:divBdr>
        <w:top w:val="none" w:sz="0" w:space="0" w:color="auto"/>
        <w:left w:val="none" w:sz="0" w:space="0" w:color="auto"/>
        <w:bottom w:val="none" w:sz="0" w:space="0" w:color="auto"/>
        <w:right w:val="none" w:sz="0" w:space="0" w:color="auto"/>
      </w:divBdr>
    </w:div>
    <w:div w:id="1810978588">
      <w:bodyDiv w:val="1"/>
      <w:marLeft w:val="0"/>
      <w:marRight w:val="0"/>
      <w:marTop w:val="0"/>
      <w:marBottom w:val="0"/>
      <w:divBdr>
        <w:top w:val="none" w:sz="0" w:space="0" w:color="auto"/>
        <w:left w:val="none" w:sz="0" w:space="0" w:color="auto"/>
        <w:bottom w:val="none" w:sz="0" w:space="0" w:color="auto"/>
        <w:right w:val="none" w:sz="0" w:space="0" w:color="auto"/>
      </w:divBdr>
    </w:div>
    <w:div w:id="1811365163">
      <w:bodyDiv w:val="1"/>
      <w:marLeft w:val="0"/>
      <w:marRight w:val="0"/>
      <w:marTop w:val="0"/>
      <w:marBottom w:val="0"/>
      <w:divBdr>
        <w:top w:val="none" w:sz="0" w:space="0" w:color="auto"/>
        <w:left w:val="none" w:sz="0" w:space="0" w:color="auto"/>
        <w:bottom w:val="none" w:sz="0" w:space="0" w:color="auto"/>
        <w:right w:val="none" w:sz="0" w:space="0" w:color="auto"/>
      </w:divBdr>
      <w:divsChild>
        <w:div w:id="458690881">
          <w:marLeft w:val="0"/>
          <w:marRight w:val="0"/>
          <w:marTop w:val="0"/>
          <w:marBottom w:val="0"/>
          <w:divBdr>
            <w:top w:val="none" w:sz="0" w:space="0" w:color="auto"/>
            <w:left w:val="none" w:sz="0" w:space="0" w:color="auto"/>
            <w:bottom w:val="none" w:sz="0" w:space="0" w:color="auto"/>
            <w:right w:val="none" w:sz="0" w:space="0" w:color="auto"/>
          </w:divBdr>
        </w:div>
      </w:divsChild>
    </w:div>
    <w:div w:id="1815877376">
      <w:bodyDiv w:val="1"/>
      <w:marLeft w:val="0"/>
      <w:marRight w:val="0"/>
      <w:marTop w:val="0"/>
      <w:marBottom w:val="0"/>
      <w:divBdr>
        <w:top w:val="none" w:sz="0" w:space="0" w:color="auto"/>
        <w:left w:val="none" w:sz="0" w:space="0" w:color="auto"/>
        <w:bottom w:val="none" w:sz="0" w:space="0" w:color="auto"/>
        <w:right w:val="none" w:sz="0" w:space="0" w:color="auto"/>
      </w:divBdr>
    </w:div>
    <w:div w:id="1819230260">
      <w:bodyDiv w:val="1"/>
      <w:marLeft w:val="0"/>
      <w:marRight w:val="0"/>
      <w:marTop w:val="0"/>
      <w:marBottom w:val="0"/>
      <w:divBdr>
        <w:top w:val="none" w:sz="0" w:space="0" w:color="auto"/>
        <w:left w:val="none" w:sz="0" w:space="0" w:color="auto"/>
        <w:bottom w:val="none" w:sz="0" w:space="0" w:color="auto"/>
        <w:right w:val="none" w:sz="0" w:space="0" w:color="auto"/>
      </w:divBdr>
      <w:divsChild>
        <w:div w:id="1390693688">
          <w:marLeft w:val="0"/>
          <w:marRight w:val="0"/>
          <w:marTop w:val="0"/>
          <w:marBottom w:val="0"/>
          <w:divBdr>
            <w:top w:val="none" w:sz="0" w:space="0" w:color="auto"/>
            <w:left w:val="none" w:sz="0" w:space="0" w:color="auto"/>
            <w:bottom w:val="none" w:sz="0" w:space="0" w:color="auto"/>
            <w:right w:val="none" w:sz="0" w:space="0" w:color="auto"/>
          </w:divBdr>
        </w:div>
      </w:divsChild>
    </w:div>
    <w:div w:id="1820489757">
      <w:bodyDiv w:val="1"/>
      <w:marLeft w:val="0"/>
      <w:marRight w:val="0"/>
      <w:marTop w:val="0"/>
      <w:marBottom w:val="0"/>
      <w:divBdr>
        <w:top w:val="none" w:sz="0" w:space="0" w:color="auto"/>
        <w:left w:val="none" w:sz="0" w:space="0" w:color="auto"/>
        <w:bottom w:val="none" w:sz="0" w:space="0" w:color="auto"/>
        <w:right w:val="none" w:sz="0" w:space="0" w:color="auto"/>
      </w:divBdr>
    </w:div>
    <w:div w:id="1820610628">
      <w:bodyDiv w:val="1"/>
      <w:marLeft w:val="0"/>
      <w:marRight w:val="0"/>
      <w:marTop w:val="0"/>
      <w:marBottom w:val="0"/>
      <w:divBdr>
        <w:top w:val="none" w:sz="0" w:space="0" w:color="auto"/>
        <w:left w:val="none" w:sz="0" w:space="0" w:color="auto"/>
        <w:bottom w:val="none" w:sz="0" w:space="0" w:color="auto"/>
        <w:right w:val="none" w:sz="0" w:space="0" w:color="auto"/>
      </w:divBdr>
    </w:div>
    <w:div w:id="1830243817">
      <w:bodyDiv w:val="1"/>
      <w:marLeft w:val="0"/>
      <w:marRight w:val="0"/>
      <w:marTop w:val="0"/>
      <w:marBottom w:val="0"/>
      <w:divBdr>
        <w:top w:val="none" w:sz="0" w:space="0" w:color="auto"/>
        <w:left w:val="none" w:sz="0" w:space="0" w:color="auto"/>
        <w:bottom w:val="none" w:sz="0" w:space="0" w:color="auto"/>
        <w:right w:val="none" w:sz="0" w:space="0" w:color="auto"/>
      </w:divBdr>
    </w:div>
    <w:div w:id="1837069550">
      <w:bodyDiv w:val="1"/>
      <w:marLeft w:val="0"/>
      <w:marRight w:val="0"/>
      <w:marTop w:val="0"/>
      <w:marBottom w:val="0"/>
      <w:divBdr>
        <w:top w:val="none" w:sz="0" w:space="0" w:color="auto"/>
        <w:left w:val="none" w:sz="0" w:space="0" w:color="auto"/>
        <w:bottom w:val="none" w:sz="0" w:space="0" w:color="auto"/>
        <w:right w:val="none" w:sz="0" w:space="0" w:color="auto"/>
      </w:divBdr>
    </w:div>
    <w:div w:id="1839881016">
      <w:bodyDiv w:val="1"/>
      <w:marLeft w:val="0"/>
      <w:marRight w:val="0"/>
      <w:marTop w:val="0"/>
      <w:marBottom w:val="0"/>
      <w:divBdr>
        <w:top w:val="none" w:sz="0" w:space="0" w:color="auto"/>
        <w:left w:val="none" w:sz="0" w:space="0" w:color="auto"/>
        <w:bottom w:val="none" w:sz="0" w:space="0" w:color="auto"/>
        <w:right w:val="none" w:sz="0" w:space="0" w:color="auto"/>
      </w:divBdr>
    </w:div>
    <w:div w:id="1843548716">
      <w:bodyDiv w:val="1"/>
      <w:marLeft w:val="0"/>
      <w:marRight w:val="0"/>
      <w:marTop w:val="0"/>
      <w:marBottom w:val="0"/>
      <w:divBdr>
        <w:top w:val="none" w:sz="0" w:space="0" w:color="auto"/>
        <w:left w:val="none" w:sz="0" w:space="0" w:color="auto"/>
        <w:bottom w:val="none" w:sz="0" w:space="0" w:color="auto"/>
        <w:right w:val="none" w:sz="0" w:space="0" w:color="auto"/>
      </w:divBdr>
    </w:div>
    <w:div w:id="1854681794">
      <w:bodyDiv w:val="1"/>
      <w:marLeft w:val="0"/>
      <w:marRight w:val="0"/>
      <w:marTop w:val="0"/>
      <w:marBottom w:val="0"/>
      <w:divBdr>
        <w:top w:val="none" w:sz="0" w:space="0" w:color="auto"/>
        <w:left w:val="none" w:sz="0" w:space="0" w:color="auto"/>
        <w:bottom w:val="none" w:sz="0" w:space="0" w:color="auto"/>
        <w:right w:val="none" w:sz="0" w:space="0" w:color="auto"/>
      </w:divBdr>
    </w:div>
    <w:div w:id="1855455707">
      <w:bodyDiv w:val="1"/>
      <w:marLeft w:val="0"/>
      <w:marRight w:val="0"/>
      <w:marTop w:val="0"/>
      <w:marBottom w:val="0"/>
      <w:divBdr>
        <w:top w:val="none" w:sz="0" w:space="0" w:color="auto"/>
        <w:left w:val="none" w:sz="0" w:space="0" w:color="auto"/>
        <w:bottom w:val="none" w:sz="0" w:space="0" w:color="auto"/>
        <w:right w:val="none" w:sz="0" w:space="0" w:color="auto"/>
      </w:divBdr>
    </w:div>
    <w:div w:id="1859079666">
      <w:bodyDiv w:val="1"/>
      <w:marLeft w:val="0"/>
      <w:marRight w:val="0"/>
      <w:marTop w:val="0"/>
      <w:marBottom w:val="0"/>
      <w:divBdr>
        <w:top w:val="none" w:sz="0" w:space="0" w:color="auto"/>
        <w:left w:val="none" w:sz="0" w:space="0" w:color="auto"/>
        <w:bottom w:val="none" w:sz="0" w:space="0" w:color="auto"/>
        <w:right w:val="none" w:sz="0" w:space="0" w:color="auto"/>
      </w:divBdr>
    </w:div>
    <w:div w:id="1860898423">
      <w:bodyDiv w:val="1"/>
      <w:marLeft w:val="0"/>
      <w:marRight w:val="0"/>
      <w:marTop w:val="0"/>
      <w:marBottom w:val="0"/>
      <w:divBdr>
        <w:top w:val="none" w:sz="0" w:space="0" w:color="auto"/>
        <w:left w:val="none" w:sz="0" w:space="0" w:color="auto"/>
        <w:bottom w:val="none" w:sz="0" w:space="0" w:color="auto"/>
        <w:right w:val="none" w:sz="0" w:space="0" w:color="auto"/>
      </w:divBdr>
    </w:div>
    <w:div w:id="1863277939">
      <w:bodyDiv w:val="1"/>
      <w:marLeft w:val="0"/>
      <w:marRight w:val="0"/>
      <w:marTop w:val="0"/>
      <w:marBottom w:val="0"/>
      <w:divBdr>
        <w:top w:val="none" w:sz="0" w:space="0" w:color="auto"/>
        <w:left w:val="none" w:sz="0" w:space="0" w:color="auto"/>
        <w:bottom w:val="none" w:sz="0" w:space="0" w:color="auto"/>
        <w:right w:val="none" w:sz="0" w:space="0" w:color="auto"/>
      </w:divBdr>
    </w:div>
    <w:div w:id="1870023035">
      <w:bodyDiv w:val="1"/>
      <w:marLeft w:val="0"/>
      <w:marRight w:val="0"/>
      <w:marTop w:val="0"/>
      <w:marBottom w:val="0"/>
      <w:divBdr>
        <w:top w:val="none" w:sz="0" w:space="0" w:color="auto"/>
        <w:left w:val="none" w:sz="0" w:space="0" w:color="auto"/>
        <w:bottom w:val="none" w:sz="0" w:space="0" w:color="auto"/>
        <w:right w:val="none" w:sz="0" w:space="0" w:color="auto"/>
      </w:divBdr>
    </w:div>
    <w:div w:id="1871255596">
      <w:bodyDiv w:val="1"/>
      <w:marLeft w:val="0"/>
      <w:marRight w:val="0"/>
      <w:marTop w:val="0"/>
      <w:marBottom w:val="0"/>
      <w:divBdr>
        <w:top w:val="none" w:sz="0" w:space="0" w:color="auto"/>
        <w:left w:val="none" w:sz="0" w:space="0" w:color="auto"/>
        <w:bottom w:val="none" w:sz="0" w:space="0" w:color="auto"/>
        <w:right w:val="none" w:sz="0" w:space="0" w:color="auto"/>
      </w:divBdr>
    </w:div>
    <w:div w:id="1876195906">
      <w:bodyDiv w:val="1"/>
      <w:marLeft w:val="0"/>
      <w:marRight w:val="0"/>
      <w:marTop w:val="0"/>
      <w:marBottom w:val="0"/>
      <w:divBdr>
        <w:top w:val="none" w:sz="0" w:space="0" w:color="auto"/>
        <w:left w:val="none" w:sz="0" w:space="0" w:color="auto"/>
        <w:bottom w:val="none" w:sz="0" w:space="0" w:color="auto"/>
        <w:right w:val="none" w:sz="0" w:space="0" w:color="auto"/>
      </w:divBdr>
    </w:div>
    <w:div w:id="1876312030">
      <w:bodyDiv w:val="1"/>
      <w:marLeft w:val="0"/>
      <w:marRight w:val="0"/>
      <w:marTop w:val="0"/>
      <w:marBottom w:val="0"/>
      <w:divBdr>
        <w:top w:val="none" w:sz="0" w:space="0" w:color="auto"/>
        <w:left w:val="none" w:sz="0" w:space="0" w:color="auto"/>
        <w:bottom w:val="none" w:sz="0" w:space="0" w:color="auto"/>
        <w:right w:val="none" w:sz="0" w:space="0" w:color="auto"/>
      </w:divBdr>
    </w:div>
    <w:div w:id="1877623702">
      <w:bodyDiv w:val="1"/>
      <w:marLeft w:val="0"/>
      <w:marRight w:val="0"/>
      <w:marTop w:val="0"/>
      <w:marBottom w:val="0"/>
      <w:divBdr>
        <w:top w:val="none" w:sz="0" w:space="0" w:color="auto"/>
        <w:left w:val="none" w:sz="0" w:space="0" w:color="auto"/>
        <w:bottom w:val="none" w:sz="0" w:space="0" w:color="auto"/>
        <w:right w:val="none" w:sz="0" w:space="0" w:color="auto"/>
      </w:divBdr>
    </w:div>
    <w:div w:id="1880628489">
      <w:bodyDiv w:val="1"/>
      <w:marLeft w:val="0"/>
      <w:marRight w:val="0"/>
      <w:marTop w:val="0"/>
      <w:marBottom w:val="0"/>
      <w:divBdr>
        <w:top w:val="none" w:sz="0" w:space="0" w:color="auto"/>
        <w:left w:val="none" w:sz="0" w:space="0" w:color="auto"/>
        <w:bottom w:val="none" w:sz="0" w:space="0" w:color="auto"/>
        <w:right w:val="none" w:sz="0" w:space="0" w:color="auto"/>
      </w:divBdr>
    </w:div>
    <w:div w:id="1882865006">
      <w:bodyDiv w:val="1"/>
      <w:marLeft w:val="0"/>
      <w:marRight w:val="0"/>
      <w:marTop w:val="0"/>
      <w:marBottom w:val="0"/>
      <w:divBdr>
        <w:top w:val="none" w:sz="0" w:space="0" w:color="auto"/>
        <w:left w:val="none" w:sz="0" w:space="0" w:color="auto"/>
        <w:bottom w:val="none" w:sz="0" w:space="0" w:color="auto"/>
        <w:right w:val="none" w:sz="0" w:space="0" w:color="auto"/>
      </w:divBdr>
    </w:div>
    <w:div w:id="1908297095">
      <w:bodyDiv w:val="1"/>
      <w:marLeft w:val="0"/>
      <w:marRight w:val="0"/>
      <w:marTop w:val="0"/>
      <w:marBottom w:val="0"/>
      <w:divBdr>
        <w:top w:val="none" w:sz="0" w:space="0" w:color="auto"/>
        <w:left w:val="none" w:sz="0" w:space="0" w:color="auto"/>
        <w:bottom w:val="none" w:sz="0" w:space="0" w:color="auto"/>
        <w:right w:val="none" w:sz="0" w:space="0" w:color="auto"/>
      </w:divBdr>
    </w:div>
    <w:div w:id="1910188977">
      <w:bodyDiv w:val="1"/>
      <w:marLeft w:val="0"/>
      <w:marRight w:val="0"/>
      <w:marTop w:val="0"/>
      <w:marBottom w:val="0"/>
      <w:divBdr>
        <w:top w:val="none" w:sz="0" w:space="0" w:color="auto"/>
        <w:left w:val="none" w:sz="0" w:space="0" w:color="auto"/>
        <w:bottom w:val="none" w:sz="0" w:space="0" w:color="auto"/>
        <w:right w:val="none" w:sz="0" w:space="0" w:color="auto"/>
      </w:divBdr>
    </w:div>
    <w:div w:id="1910656640">
      <w:bodyDiv w:val="1"/>
      <w:marLeft w:val="0"/>
      <w:marRight w:val="0"/>
      <w:marTop w:val="0"/>
      <w:marBottom w:val="0"/>
      <w:divBdr>
        <w:top w:val="none" w:sz="0" w:space="0" w:color="auto"/>
        <w:left w:val="none" w:sz="0" w:space="0" w:color="auto"/>
        <w:bottom w:val="none" w:sz="0" w:space="0" w:color="auto"/>
        <w:right w:val="none" w:sz="0" w:space="0" w:color="auto"/>
      </w:divBdr>
    </w:div>
    <w:div w:id="1920941595">
      <w:bodyDiv w:val="1"/>
      <w:marLeft w:val="0"/>
      <w:marRight w:val="0"/>
      <w:marTop w:val="0"/>
      <w:marBottom w:val="0"/>
      <w:divBdr>
        <w:top w:val="none" w:sz="0" w:space="0" w:color="auto"/>
        <w:left w:val="none" w:sz="0" w:space="0" w:color="auto"/>
        <w:bottom w:val="none" w:sz="0" w:space="0" w:color="auto"/>
        <w:right w:val="none" w:sz="0" w:space="0" w:color="auto"/>
      </w:divBdr>
    </w:div>
    <w:div w:id="1925600170">
      <w:bodyDiv w:val="1"/>
      <w:marLeft w:val="0"/>
      <w:marRight w:val="0"/>
      <w:marTop w:val="0"/>
      <w:marBottom w:val="0"/>
      <w:divBdr>
        <w:top w:val="none" w:sz="0" w:space="0" w:color="auto"/>
        <w:left w:val="none" w:sz="0" w:space="0" w:color="auto"/>
        <w:bottom w:val="none" w:sz="0" w:space="0" w:color="auto"/>
        <w:right w:val="none" w:sz="0" w:space="0" w:color="auto"/>
      </w:divBdr>
    </w:div>
    <w:div w:id="1925601223">
      <w:bodyDiv w:val="1"/>
      <w:marLeft w:val="0"/>
      <w:marRight w:val="0"/>
      <w:marTop w:val="0"/>
      <w:marBottom w:val="0"/>
      <w:divBdr>
        <w:top w:val="none" w:sz="0" w:space="0" w:color="auto"/>
        <w:left w:val="none" w:sz="0" w:space="0" w:color="auto"/>
        <w:bottom w:val="none" w:sz="0" w:space="0" w:color="auto"/>
        <w:right w:val="none" w:sz="0" w:space="0" w:color="auto"/>
      </w:divBdr>
    </w:div>
    <w:div w:id="1931036155">
      <w:bodyDiv w:val="1"/>
      <w:marLeft w:val="0"/>
      <w:marRight w:val="0"/>
      <w:marTop w:val="0"/>
      <w:marBottom w:val="0"/>
      <w:divBdr>
        <w:top w:val="none" w:sz="0" w:space="0" w:color="auto"/>
        <w:left w:val="none" w:sz="0" w:space="0" w:color="auto"/>
        <w:bottom w:val="none" w:sz="0" w:space="0" w:color="auto"/>
        <w:right w:val="none" w:sz="0" w:space="0" w:color="auto"/>
      </w:divBdr>
    </w:div>
    <w:div w:id="1944876193">
      <w:bodyDiv w:val="1"/>
      <w:marLeft w:val="0"/>
      <w:marRight w:val="0"/>
      <w:marTop w:val="0"/>
      <w:marBottom w:val="0"/>
      <w:divBdr>
        <w:top w:val="none" w:sz="0" w:space="0" w:color="auto"/>
        <w:left w:val="none" w:sz="0" w:space="0" w:color="auto"/>
        <w:bottom w:val="none" w:sz="0" w:space="0" w:color="auto"/>
        <w:right w:val="none" w:sz="0" w:space="0" w:color="auto"/>
      </w:divBdr>
    </w:div>
    <w:div w:id="1944920933">
      <w:bodyDiv w:val="1"/>
      <w:marLeft w:val="0"/>
      <w:marRight w:val="0"/>
      <w:marTop w:val="0"/>
      <w:marBottom w:val="0"/>
      <w:divBdr>
        <w:top w:val="none" w:sz="0" w:space="0" w:color="auto"/>
        <w:left w:val="none" w:sz="0" w:space="0" w:color="auto"/>
        <w:bottom w:val="none" w:sz="0" w:space="0" w:color="auto"/>
        <w:right w:val="none" w:sz="0" w:space="0" w:color="auto"/>
      </w:divBdr>
    </w:div>
    <w:div w:id="1946963851">
      <w:bodyDiv w:val="1"/>
      <w:marLeft w:val="0"/>
      <w:marRight w:val="0"/>
      <w:marTop w:val="0"/>
      <w:marBottom w:val="0"/>
      <w:divBdr>
        <w:top w:val="none" w:sz="0" w:space="0" w:color="auto"/>
        <w:left w:val="none" w:sz="0" w:space="0" w:color="auto"/>
        <w:bottom w:val="none" w:sz="0" w:space="0" w:color="auto"/>
        <w:right w:val="none" w:sz="0" w:space="0" w:color="auto"/>
      </w:divBdr>
    </w:div>
    <w:div w:id="1955936371">
      <w:bodyDiv w:val="1"/>
      <w:marLeft w:val="0"/>
      <w:marRight w:val="0"/>
      <w:marTop w:val="0"/>
      <w:marBottom w:val="0"/>
      <w:divBdr>
        <w:top w:val="none" w:sz="0" w:space="0" w:color="auto"/>
        <w:left w:val="none" w:sz="0" w:space="0" w:color="auto"/>
        <w:bottom w:val="none" w:sz="0" w:space="0" w:color="auto"/>
        <w:right w:val="none" w:sz="0" w:space="0" w:color="auto"/>
      </w:divBdr>
    </w:div>
    <w:div w:id="1961952943">
      <w:bodyDiv w:val="1"/>
      <w:marLeft w:val="0"/>
      <w:marRight w:val="0"/>
      <w:marTop w:val="0"/>
      <w:marBottom w:val="0"/>
      <w:divBdr>
        <w:top w:val="none" w:sz="0" w:space="0" w:color="auto"/>
        <w:left w:val="none" w:sz="0" w:space="0" w:color="auto"/>
        <w:bottom w:val="none" w:sz="0" w:space="0" w:color="auto"/>
        <w:right w:val="none" w:sz="0" w:space="0" w:color="auto"/>
      </w:divBdr>
    </w:div>
    <w:div w:id="1963222248">
      <w:bodyDiv w:val="1"/>
      <w:marLeft w:val="0"/>
      <w:marRight w:val="0"/>
      <w:marTop w:val="0"/>
      <w:marBottom w:val="0"/>
      <w:divBdr>
        <w:top w:val="none" w:sz="0" w:space="0" w:color="auto"/>
        <w:left w:val="none" w:sz="0" w:space="0" w:color="auto"/>
        <w:bottom w:val="none" w:sz="0" w:space="0" w:color="auto"/>
        <w:right w:val="none" w:sz="0" w:space="0" w:color="auto"/>
      </w:divBdr>
    </w:div>
    <w:div w:id="1991789209">
      <w:bodyDiv w:val="1"/>
      <w:marLeft w:val="0"/>
      <w:marRight w:val="0"/>
      <w:marTop w:val="0"/>
      <w:marBottom w:val="0"/>
      <w:divBdr>
        <w:top w:val="none" w:sz="0" w:space="0" w:color="auto"/>
        <w:left w:val="none" w:sz="0" w:space="0" w:color="auto"/>
        <w:bottom w:val="none" w:sz="0" w:space="0" w:color="auto"/>
        <w:right w:val="none" w:sz="0" w:space="0" w:color="auto"/>
      </w:divBdr>
    </w:div>
    <w:div w:id="1993481415">
      <w:bodyDiv w:val="1"/>
      <w:marLeft w:val="0"/>
      <w:marRight w:val="0"/>
      <w:marTop w:val="0"/>
      <w:marBottom w:val="0"/>
      <w:divBdr>
        <w:top w:val="none" w:sz="0" w:space="0" w:color="auto"/>
        <w:left w:val="none" w:sz="0" w:space="0" w:color="auto"/>
        <w:bottom w:val="none" w:sz="0" w:space="0" w:color="auto"/>
        <w:right w:val="none" w:sz="0" w:space="0" w:color="auto"/>
      </w:divBdr>
    </w:div>
    <w:div w:id="1999727726">
      <w:bodyDiv w:val="1"/>
      <w:marLeft w:val="0"/>
      <w:marRight w:val="0"/>
      <w:marTop w:val="0"/>
      <w:marBottom w:val="0"/>
      <w:divBdr>
        <w:top w:val="none" w:sz="0" w:space="0" w:color="auto"/>
        <w:left w:val="none" w:sz="0" w:space="0" w:color="auto"/>
        <w:bottom w:val="none" w:sz="0" w:space="0" w:color="auto"/>
        <w:right w:val="none" w:sz="0" w:space="0" w:color="auto"/>
      </w:divBdr>
    </w:div>
    <w:div w:id="2006517754">
      <w:bodyDiv w:val="1"/>
      <w:marLeft w:val="0"/>
      <w:marRight w:val="0"/>
      <w:marTop w:val="0"/>
      <w:marBottom w:val="0"/>
      <w:divBdr>
        <w:top w:val="none" w:sz="0" w:space="0" w:color="auto"/>
        <w:left w:val="none" w:sz="0" w:space="0" w:color="auto"/>
        <w:bottom w:val="none" w:sz="0" w:space="0" w:color="auto"/>
        <w:right w:val="none" w:sz="0" w:space="0" w:color="auto"/>
      </w:divBdr>
    </w:div>
    <w:div w:id="2020622398">
      <w:bodyDiv w:val="1"/>
      <w:marLeft w:val="0"/>
      <w:marRight w:val="0"/>
      <w:marTop w:val="0"/>
      <w:marBottom w:val="0"/>
      <w:divBdr>
        <w:top w:val="none" w:sz="0" w:space="0" w:color="auto"/>
        <w:left w:val="none" w:sz="0" w:space="0" w:color="auto"/>
        <w:bottom w:val="none" w:sz="0" w:space="0" w:color="auto"/>
        <w:right w:val="none" w:sz="0" w:space="0" w:color="auto"/>
      </w:divBdr>
    </w:div>
    <w:div w:id="2022971514">
      <w:bodyDiv w:val="1"/>
      <w:marLeft w:val="0"/>
      <w:marRight w:val="0"/>
      <w:marTop w:val="0"/>
      <w:marBottom w:val="0"/>
      <w:divBdr>
        <w:top w:val="none" w:sz="0" w:space="0" w:color="auto"/>
        <w:left w:val="none" w:sz="0" w:space="0" w:color="auto"/>
        <w:bottom w:val="none" w:sz="0" w:space="0" w:color="auto"/>
        <w:right w:val="none" w:sz="0" w:space="0" w:color="auto"/>
      </w:divBdr>
    </w:div>
    <w:div w:id="2023587496">
      <w:bodyDiv w:val="1"/>
      <w:marLeft w:val="0"/>
      <w:marRight w:val="0"/>
      <w:marTop w:val="0"/>
      <w:marBottom w:val="0"/>
      <w:divBdr>
        <w:top w:val="none" w:sz="0" w:space="0" w:color="auto"/>
        <w:left w:val="none" w:sz="0" w:space="0" w:color="auto"/>
        <w:bottom w:val="none" w:sz="0" w:space="0" w:color="auto"/>
        <w:right w:val="none" w:sz="0" w:space="0" w:color="auto"/>
      </w:divBdr>
    </w:div>
    <w:div w:id="2032874547">
      <w:bodyDiv w:val="1"/>
      <w:marLeft w:val="0"/>
      <w:marRight w:val="0"/>
      <w:marTop w:val="0"/>
      <w:marBottom w:val="0"/>
      <w:divBdr>
        <w:top w:val="none" w:sz="0" w:space="0" w:color="auto"/>
        <w:left w:val="none" w:sz="0" w:space="0" w:color="auto"/>
        <w:bottom w:val="none" w:sz="0" w:space="0" w:color="auto"/>
        <w:right w:val="none" w:sz="0" w:space="0" w:color="auto"/>
      </w:divBdr>
      <w:divsChild>
        <w:div w:id="84040276">
          <w:marLeft w:val="0"/>
          <w:marRight w:val="0"/>
          <w:marTop w:val="0"/>
          <w:marBottom w:val="0"/>
          <w:divBdr>
            <w:top w:val="none" w:sz="0" w:space="0" w:color="auto"/>
            <w:left w:val="none" w:sz="0" w:space="0" w:color="auto"/>
            <w:bottom w:val="none" w:sz="0" w:space="0" w:color="auto"/>
            <w:right w:val="none" w:sz="0" w:space="0" w:color="auto"/>
          </w:divBdr>
        </w:div>
      </w:divsChild>
    </w:div>
    <w:div w:id="2033990228">
      <w:bodyDiv w:val="1"/>
      <w:marLeft w:val="0"/>
      <w:marRight w:val="0"/>
      <w:marTop w:val="0"/>
      <w:marBottom w:val="0"/>
      <w:divBdr>
        <w:top w:val="none" w:sz="0" w:space="0" w:color="auto"/>
        <w:left w:val="none" w:sz="0" w:space="0" w:color="auto"/>
        <w:bottom w:val="none" w:sz="0" w:space="0" w:color="auto"/>
        <w:right w:val="none" w:sz="0" w:space="0" w:color="auto"/>
      </w:divBdr>
    </w:div>
    <w:div w:id="2037533694">
      <w:bodyDiv w:val="1"/>
      <w:marLeft w:val="0"/>
      <w:marRight w:val="0"/>
      <w:marTop w:val="0"/>
      <w:marBottom w:val="0"/>
      <w:divBdr>
        <w:top w:val="none" w:sz="0" w:space="0" w:color="auto"/>
        <w:left w:val="none" w:sz="0" w:space="0" w:color="auto"/>
        <w:bottom w:val="none" w:sz="0" w:space="0" w:color="auto"/>
        <w:right w:val="none" w:sz="0" w:space="0" w:color="auto"/>
      </w:divBdr>
    </w:div>
    <w:div w:id="2057970562">
      <w:bodyDiv w:val="1"/>
      <w:marLeft w:val="0"/>
      <w:marRight w:val="0"/>
      <w:marTop w:val="0"/>
      <w:marBottom w:val="0"/>
      <w:divBdr>
        <w:top w:val="none" w:sz="0" w:space="0" w:color="auto"/>
        <w:left w:val="none" w:sz="0" w:space="0" w:color="auto"/>
        <w:bottom w:val="none" w:sz="0" w:space="0" w:color="auto"/>
        <w:right w:val="none" w:sz="0" w:space="0" w:color="auto"/>
      </w:divBdr>
    </w:div>
    <w:div w:id="2062556515">
      <w:bodyDiv w:val="1"/>
      <w:marLeft w:val="0"/>
      <w:marRight w:val="0"/>
      <w:marTop w:val="0"/>
      <w:marBottom w:val="0"/>
      <w:divBdr>
        <w:top w:val="none" w:sz="0" w:space="0" w:color="auto"/>
        <w:left w:val="none" w:sz="0" w:space="0" w:color="auto"/>
        <w:bottom w:val="none" w:sz="0" w:space="0" w:color="auto"/>
        <w:right w:val="none" w:sz="0" w:space="0" w:color="auto"/>
      </w:divBdr>
    </w:div>
    <w:div w:id="2070031669">
      <w:bodyDiv w:val="1"/>
      <w:marLeft w:val="0"/>
      <w:marRight w:val="0"/>
      <w:marTop w:val="0"/>
      <w:marBottom w:val="0"/>
      <w:divBdr>
        <w:top w:val="none" w:sz="0" w:space="0" w:color="auto"/>
        <w:left w:val="none" w:sz="0" w:space="0" w:color="auto"/>
        <w:bottom w:val="none" w:sz="0" w:space="0" w:color="auto"/>
        <w:right w:val="none" w:sz="0" w:space="0" w:color="auto"/>
      </w:divBdr>
    </w:div>
    <w:div w:id="2075817229">
      <w:bodyDiv w:val="1"/>
      <w:marLeft w:val="0"/>
      <w:marRight w:val="0"/>
      <w:marTop w:val="0"/>
      <w:marBottom w:val="0"/>
      <w:divBdr>
        <w:top w:val="none" w:sz="0" w:space="0" w:color="auto"/>
        <w:left w:val="none" w:sz="0" w:space="0" w:color="auto"/>
        <w:bottom w:val="none" w:sz="0" w:space="0" w:color="auto"/>
        <w:right w:val="none" w:sz="0" w:space="0" w:color="auto"/>
      </w:divBdr>
    </w:div>
    <w:div w:id="2087534034">
      <w:bodyDiv w:val="1"/>
      <w:marLeft w:val="0"/>
      <w:marRight w:val="0"/>
      <w:marTop w:val="0"/>
      <w:marBottom w:val="0"/>
      <w:divBdr>
        <w:top w:val="none" w:sz="0" w:space="0" w:color="auto"/>
        <w:left w:val="none" w:sz="0" w:space="0" w:color="auto"/>
        <w:bottom w:val="none" w:sz="0" w:space="0" w:color="auto"/>
        <w:right w:val="none" w:sz="0" w:space="0" w:color="auto"/>
      </w:divBdr>
    </w:div>
    <w:div w:id="2087877981">
      <w:bodyDiv w:val="1"/>
      <w:marLeft w:val="0"/>
      <w:marRight w:val="0"/>
      <w:marTop w:val="0"/>
      <w:marBottom w:val="0"/>
      <w:divBdr>
        <w:top w:val="none" w:sz="0" w:space="0" w:color="auto"/>
        <w:left w:val="none" w:sz="0" w:space="0" w:color="auto"/>
        <w:bottom w:val="none" w:sz="0" w:space="0" w:color="auto"/>
        <w:right w:val="none" w:sz="0" w:space="0" w:color="auto"/>
      </w:divBdr>
    </w:div>
    <w:div w:id="2096246654">
      <w:bodyDiv w:val="1"/>
      <w:marLeft w:val="0"/>
      <w:marRight w:val="0"/>
      <w:marTop w:val="0"/>
      <w:marBottom w:val="0"/>
      <w:divBdr>
        <w:top w:val="none" w:sz="0" w:space="0" w:color="auto"/>
        <w:left w:val="none" w:sz="0" w:space="0" w:color="auto"/>
        <w:bottom w:val="none" w:sz="0" w:space="0" w:color="auto"/>
        <w:right w:val="none" w:sz="0" w:space="0" w:color="auto"/>
      </w:divBdr>
    </w:div>
    <w:div w:id="2096439585">
      <w:bodyDiv w:val="1"/>
      <w:marLeft w:val="0"/>
      <w:marRight w:val="0"/>
      <w:marTop w:val="0"/>
      <w:marBottom w:val="0"/>
      <w:divBdr>
        <w:top w:val="none" w:sz="0" w:space="0" w:color="auto"/>
        <w:left w:val="none" w:sz="0" w:space="0" w:color="auto"/>
        <w:bottom w:val="none" w:sz="0" w:space="0" w:color="auto"/>
        <w:right w:val="none" w:sz="0" w:space="0" w:color="auto"/>
      </w:divBdr>
    </w:div>
    <w:div w:id="2096586166">
      <w:bodyDiv w:val="1"/>
      <w:marLeft w:val="0"/>
      <w:marRight w:val="0"/>
      <w:marTop w:val="0"/>
      <w:marBottom w:val="0"/>
      <w:divBdr>
        <w:top w:val="none" w:sz="0" w:space="0" w:color="auto"/>
        <w:left w:val="none" w:sz="0" w:space="0" w:color="auto"/>
        <w:bottom w:val="none" w:sz="0" w:space="0" w:color="auto"/>
        <w:right w:val="none" w:sz="0" w:space="0" w:color="auto"/>
      </w:divBdr>
    </w:div>
    <w:div w:id="2101368057">
      <w:bodyDiv w:val="1"/>
      <w:marLeft w:val="0"/>
      <w:marRight w:val="0"/>
      <w:marTop w:val="0"/>
      <w:marBottom w:val="0"/>
      <w:divBdr>
        <w:top w:val="none" w:sz="0" w:space="0" w:color="auto"/>
        <w:left w:val="none" w:sz="0" w:space="0" w:color="auto"/>
        <w:bottom w:val="none" w:sz="0" w:space="0" w:color="auto"/>
        <w:right w:val="none" w:sz="0" w:space="0" w:color="auto"/>
      </w:divBdr>
      <w:divsChild>
        <w:div w:id="72362240">
          <w:marLeft w:val="0"/>
          <w:marRight w:val="0"/>
          <w:marTop w:val="0"/>
          <w:marBottom w:val="0"/>
          <w:divBdr>
            <w:top w:val="none" w:sz="0" w:space="0" w:color="auto"/>
            <w:left w:val="none" w:sz="0" w:space="0" w:color="auto"/>
            <w:bottom w:val="none" w:sz="0" w:space="0" w:color="auto"/>
            <w:right w:val="none" w:sz="0" w:space="0" w:color="auto"/>
          </w:divBdr>
        </w:div>
      </w:divsChild>
    </w:div>
    <w:div w:id="2103447137">
      <w:bodyDiv w:val="1"/>
      <w:marLeft w:val="0"/>
      <w:marRight w:val="0"/>
      <w:marTop w:val="0"/>
      <w:marBottom w:val="0"/>
      <w:divBdr>
        <w:top w:val="none" w:sz="0" w:space="0" w:color="auto"/>
        <w:left w:val="none" w:sz="0" w:space="0" w:color="auto"/>
        <w:bottom w:val="none" w:sz="0" w:space="0" w:color="auto"/>
        <w:right w:val="none" w:sz="0" w:space="0" w:color="auto"/>
      </w:divBdr>
    </w:div>
    <w:div w:id="2112164129">
      <w:bodyDiv w:val="1"/>
      <w:marLeft w:val="0"/>
      <w:marRight w:val="0"/>
      <w:marTop w:val="0"/>
      <w:marBottom w:val="0"/>
      <w:divBdr>
        <w:top w:val="none" w:sz="0" w:space="0" w:color="auto"/>
        <w:left w:val="none" w:sz="0" w:space="0" w:color="auto"/>
        <w:bottom w:val="none" w:sz="0" w:space="0" w:color="auto"/>
        <w:right w:val="none" w:sz="0" w:space="0" w:color="auto"/>
      </w:divBdr>
    </w:div>
    <w:div w:id="2139031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hart" Target="charts/chart1.xm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chart" Target="charts/chart3.xml"/><Relationship Id="rId35"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iltz\AppData\Roaming\Microsoft\Templates\Szakdolgozat%20sablon%20(BSc).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8.2289627752343109E-2"/>
          <c:y val="4.3650793650793648E-2"/>
          <c:w val="0.89313683408092914"/>
          <c:h val="0.69609893590887351"/>
        </c:manualLayout>
      </c:layout>
      <c:lineChart>
        <c:grouping val="standard"/>
        <c:varyColors val="0"/>
        <c:ser>
          <c:idx val="0"/>
          <c:order val="0"/>
          <c:tx>
            <c:strRef>
              <c:f>Sheet1!$B$1</c:f>
              <c:strCache>
                <c:ptCount val="1"/>
                <c:pt idx="0">
                  <c:v>Nincsenek megosztott vertex-ek</c:v>
                </c:pt>
              </c:strCache>
            </c:strRef>
          </c:tx>
          <c:spPr>
            <a:ln w="28575" cap="rnd">
              <a:solidFill>
                <a:schemeClr val="accent1"/>
              </a:solidFill>
              <a:round/>
            </a:ln>
            <a:effectLst/>
          </c:spPr>
          <c:marker>
            <c:symbol val="none"/>
          </c:marker>
          <c:cat>
            <c:numRef>
              <c:f>Sheet1!$A$2:$A$58</c:f>
              <c:numCache>
                <c:formatCode>General</c:formatCode>
                <c:ptCount val="57"/>
                <c:pt idx="0">
                  <c:v>8</c:v>
                </c:pt>
                <c:pt idx="1">
                  <c:v>9</c:v>
                </c:pt>
                <c:pt idx="2">
                  <c:v>10</c:v>
                </c:pt>
                <c:pt idx="3">
                  <c:v>11</c:v>
                </c:pt>
                <c:pt idx="4">
                  <c:v>12</c:v>
                </c:pt>
                <c:pt idx="5">
                  <c:v>13</c:v>
                </c:pt>
                <c:pt idx="6">
                  <c:v>14</c:v>
                </c:pt>
                <c:pt idx="7">
                  <c:v>15</c:v>
                </c:pt>
                <c:pt idx="8">
                  <c:v>16</c:v>
                </c:pt>
                <c:pt idx="9">
                  <c:v>17</c:v>
                </c:pt>
                <c:pt idx="10">
                  <c:v>18</c:v>
                </c:pt>
                <c:pt idx="11">
                  <c:v>19</c:v>
                </c:pt>
                <c:pt idx="12">
                  <c:v>20</c:v>
                </c:pt>
                <c:pt idx="13">
                  <c:v>21</c:v>
                </c:pt>
                <c:pt idx="14">
                  <c:v>22</c:v>
                </c:pt>
                <c:pt idx="15">
                  <c:v>23</c:v>
                </c:pt>
                <c:pt idx="16">
                  <c:v>24</c:v>
                </c:pt>
                <c:pt idx="17">
                  <c:v>25</c:v>
                </c:pt>
                <c:pt idx="18">
                  <c:v>26</c:v>
                </c:pt>
                <c:pt idx="19">
                  <c:v>27</c:v>
                </c:pt>
                <c:pt idx="20">
                  <c:v>28</c:v>
                </c:pt>
                <c:pt idx="21">
                  <c:v>29</c:v>
                </c:pt>
                <c:pt idx="22">
                  <c:v>30</c:v>
                </c:pt>
                <c:pt idx="23">
                  <c:v>31</c:v>
                </c:pt>
                <c:pt idx="24">
                  <c:v>32</c:v>
                </c:pt>
                <c:pt idx="25">
                  <c:v>33</c:v>
                </c:pt>
                <c:pt idx="26">
                  <c:v>34</c:v>
                </c:pt>
                <c:pt idx="27">
                  <c:v>35</c:v>
                </c:pt>
                <c:pt idx="28">
                  <c:v>36</c:v>
                </c:pt>
                <c:pt idx="29">
                  <c:v>37</c:v>
                </c:pt>
                <c:pt idx="30">
                  <c:v>38</c:v>
                </c:pt>
                <c:pt idx="31">
                  <c:v>39</c:v>
                </c:pt>
                <c:pt idx="32">
                  <c:v>40</c:v>
                </c:pt>
                <c:pt idx="33">
                  <c:v>41</c:v>
                </c:pt>
                <c:pt idx="34">
                  <c:v>42</c:v>
                </c:pt>
                <c:pt idx="35">
                  <c:v>43</c:v>
                </c:pt>
                <c:pt idx="36">
                  <c:v>44</c:v>
                </c:pt>
                <c:pt idx="37">
                  <c:v>45</c:v>
                </c:pt>
                <c:pt idx="38">
                  <c:v>46</c:v>
                </c:pt>
                <c:pt idx="39">
                  <c:v>47</c:v>
                </c:pt>
                <c:pt idx="40">
                  <c:v>48</c:v>
                </c:pt>
                <c:pt idx="41">
                  <c:v>49</c:v>
                </c:pt>
                <c:pt idx="42">
                  <c:v>50</c:v>
                </c:pt>
                <c:pt idx="43">
                  <c:v>51</c:v>
                </c:pt>
                <c:pt idx="44">
                  <c:v>52</c:v>
                </c:pt>
                <c:pt idx="45">
                  <c:v>53</c:v>
                </c:pt>
                <c:pt idx="46">
                  <c:v>54</c:v>
                </c:pt>
                <c:pt idx="47">
                  <c:v>55</c:v>
                </c:pt>
                <c:pt idx="48">
                  <c:v>56</c:v>
                </c:pt>
                <c:pt idx="49">
                  <c:v>57</c:v>
                </c:pt>
                <c:pt idx="50">
                  <c:v>58</c:v>
                </c:pt>
                <c:pt idx="51">
                  <c:v>59</c:v>
                </c:pt>
                <c:pt idx="52">
                  <c:v>60</c:v>
                </c:pt>
                <c:pt idx="53">
                  <c:v>61</c:v>
                </c:pt>
                <c:pt idx="54">
                  <c:v>62</c:v>
                </c:pt>
                <c:pt idx="55">
                  <c:v>63</c:v>
                </c:pt>
                <c:pt idx="56">
                  <c:v>64</c:v>
                </c:pt>
              </c:numCache>
            </c:numRef>
          </c:cat>
          <c:val>
            <c:numRef>
              <c:f>Sheet1!$B$2:$B$58</c:f>
              <c:numCache>
                <c:formatCode>General</c:formatCode>
                <c:ptCount val="57"/>
                <c:pt idx="0">
                  <c:v>0.38400000000000001</c:v>
                </c:pt>
                <c:pt idx="1">
                  <c:v>0.51600000000000001</c:v>
                </c:pt>
                <c:pt idx="2">
                  <c:v>0.71399999999999997</c:v>
                </c:pt>
                <c:pt idx="3">
                  <c:v>0.84</c:v>
                </c:pt>
                <c:pt idx="4">
                  <c:v>0.98399999999999999</c:v>
                </c:pt>
                <c:pt idx="5">
                  <c:v>1.17</c:v>
                </c:pt>
                <c:pt idx="6">
                  <c:v>1.32</c:v>
                </c:pt>
                <c:pt idx="7">
                  <c:v>1.5660000000000001</c:v>
                </c:pt>
                <c:pt idx="8">
                  <c:v>1.8</c:v>
                </c:pt>
                <c:pt idx="9">
                  <c:v>2.0219999999999998</c:v>
                </c:pt>
                <c:pt idx="10">
                  <c:v>2.298</c:v>
                </c:pt>
                <c:pt idx="11">
                  <c:v>2.6040000000000001</c:v>
                </c:pt>
                <c:pt idx="12">
                  <c:v>2.8860000000000001</c:v>
                </c:pt>
                <c:pt idx="13">
                  <c:v>3.234</c:v>
                </c:pt>
                <c:pt idx="14">
                  <c:v>3.5819999999999999</c:v>
                </c:pt>
                <c:pt idx="15">
                  <c:v>4.0140000000000002</c:v>
                </c:pt>
                <c:pt idx="16">
                  <c:v>4.4640000000000004</c:v>
                </c:pt>
                <c:pt idx="17">
                  <c:v>4.9859999999999998</c:v>
                </c:pt>
                <c:pt idx="18">
                  <c:v>5.3040000000000003</c:v>
                </c:pt>
                <c:pt idx="19">
                  <c:v>5.7480000000000002</c:v>
                </c:pt>
                <c:pt idx="20">
                  <c:v>6.3</c:v>
                </c:pt>
                <c:pt idx="21">
                  <c:v>6.8819999999999997</c:v>
                </c:pt>
                <c:pt idx="22">
                  <c:v>7.5960000000000001</c:v>
                </c:pt>
                <c:pt idx="23">
                  <c:v>8.19</c:v>
                </c:pt>
                <c:pt idx="24">
                  <c:v>8.6999999999999993</c:v>
                </c:pt>
                <c:pt idx="25">
                  <c:v>9.2100000000000009</c:v>
                </c:pt>
                <c:pt idx="26">
                  <c:v>9.9120000000000008</c:v>
                </c:pt>
                <c:pt idx="27">
                  <c:v>10.59</c:v>
                </c:pt>
                <c:pt idx="28">
                  <c:v>11.406000000000001</c:v>
                </c:pt>
                <c:pt idx="29">
                  <c:v>12.282</c:v>
                </c:pt>
                <c:pt idx="30">
                  <c:v>13.05</c:v>
                </c:pt>
                <c:pt idx="31">
                  <c:v>13.662000000000001</c:v>
                </c:pt>
                <c:pt idx="32">
                  <c:v>14.538</c:v>
                </c:pt>
                <c:pt idx="33">
                  <c:v>15.372</c:v>
                </c:pt>
                <c:pt idx="34">
                  <c:v>16.2</c:v>
                </c:pt>
                <c:pt idx="35">
                  <c:v>17.178000000000001</c:v>
                </c:pt>
                <c:pt idx="36">
                  <c:v>18.36</c:v>
                </c:pt>
                <c:pt idx="37">
                  <c:v>19.338000000000001</c:v>
                </c:pt>
                <c:pt idx="38">
                  <c:v>20.346</c:v>
                </c:pt>
                <c:pt idx="39">
                  <c:v>21.161999999999999</c:v>
                </c:pt>
                <c:pt idx="40">
                  <c:v>22.344000000000001</c:v>
                </c:pt>
                <c:pt idx="41">
                  <c:v>23.423999999999999</c:v>
                </c:pt>
                <c:pt idx="42">
                  <c:v>24.858000000000001</c:v>
                </c:pt>
                <c:pt idx="43">
                  <c:v>26.22</c:v>
                </c:pt>
                <c:pt idx="44">
                  <c:v>27.588000000000001</c:v>
                </c:pt>
                <c:pt idx="45">
                  <c:v>28.992000000000001</c:v>
                </c:pt>
                <c:pt idx="46">
                  <c:v>30.341999999999999</c:v>
                </c:pt>
                <c:pt idx="47">
                  <c:v>31.446000000000002</c:v>
                </c:pt>
                <c:pt idx="48">
                  <c:v>33.042000000000002</c:v>
                </c:pt>
                <c:pt idx="49">
                  <c:v>34.607999999999997</c:v>
                </c:pt>
                <c:pt idx="50">
                  <c:v>36.090000000000003</c:v>
                </c:pt>
                <c:pt idx="51">
                  <c:v>37.494</c:v>
                </c:pt>
                <c:pt idx="52">
                  <c:v>39.564</c:v>
                </c:pt>
                <c:pt idx="53">
                  <c:v>40.770000000000003</c:v>
                </c:pt>
                <c:pt idx="54">
                  <c:v>42.36</c:v>
                </c:pt>
                <c:pt idx="55">
                  <c:v>44.298000000000002</c:v>
                </c:pt>
                <c:pt idx="56">
                  <c:v>45.99</c:v>
                </c:pt>
              </c:numCache>
            </c:numRef>
          </c:val>
          <c:smooth val="0"/>
          <c:extLst>
            <c:ext xmlns:c16="http://schemas.microsoft.com/office/drawing/2014/chart" uri="{C3380CC4-5D6E-409C-BE32-E72D297353CC}">
              <c16:uniqueId val="{00000000-9980-42D8-A04B-66FF65144B85}"/>
            </c:ext>
          </c:extLst>
        </c:ser>
        <c:ser>
          <c:idx val="1"/>
          <c:order val="1"/>
          <c:tx>
            <c:strRef>
              <c:f>Sheet1!$C$1</c:f>
              <c:strCache>
                <c:ptCount val="1"/>
                <c:pt idx="0">
                  <c:v>Csak kockákon belül vannak közös vertex-ek</c:v>
                </c:pt>
              </c:strCache>
            </c:strRef>
          </c:tx>
          <c:spPr>
            <a:ln w="28575" cap="rnd">
              <a:solidFill>
                <a:schemeClr val="accent2"/>
              </a:solidFill>
              <a:round/>
            </a:ln>
            <a:effectLst/>
          </c:spPr>
          <c:marker>
            <c:symbol val="none"/>
          </c:marker>
          <c:cat>
            <c:numRef>
              <c:f>Sheet1!$A$2:$A$58</c:f>
              <c:numCache>
                <c:formatCode>General</c:formatCode>
                <c:ptCount val="57"/>
                <c:pt idx="0">
                  <c:v>8</c:v>
                </c:pt>
                <c:pt idx="1">
                  <c:v>9</c:v>
                </c:pt>
                <c:pt idx="2">
                  <c:v>10</c:v>
                </c:pt>
                <c:pt idx="3">
                  <c:v>11</c:v>
                </c:pt>
                <c:pt idx="4">
                  <c:v>12</c:v>
                </c:pt>
                <c:pt idx="5">
                  <c:v>13</c:v>
                </c:pt>
                <c:pt idx="6">
                  <c:v>14</c:v>
                </c:pt>
                <c:pt idx="7">
                  <c:v>15</c:v>
                </c:pt>
                <c:pt idx="8">
                  <c:v>16</c:v>
                </c:pt>
                <c:pt idx="9">
                  <c:v>17</c:v>
                </c:pt>
                <c:pt idx="10">
                  <c:v>18</c:v>
                </c:pt>
                <c:pt idx="11">
                  <c:v>19</c:v>
                </c:pt>
                <c:pt idx="12">
                  <c:v>20</c:v>
                </c:pt>
                <c:pt idx="13">
                  <c:v>21</c:v>
                </c:pt>
                <c:pt idx="14">
                  <c:v>22</c:v>
                </c:pt>
                <c:pt idx="15">
                  <c:v>23</c:v>
                </c:pt>
                <c:pt idx="16">
                  <c:v>24</c:v>
                </c:pt>
                <c:pt idx="17">
                  <c:v>25</c:v>
                </c:pt>
                <c:pt idx="18">
                  <c:v>26</c:v>
                </c:pt>
                <c:pt idx="19">
                  <c:v>27</c:v>
                </c:pt>
                <c:pt idx="20">
                  <c:v>28</c:v>
                </c:pt>
                <c:pt idx="21">
                  <c:v>29</c:v>
                </c:pt>
                <c:pt idx="22">
                  <c:v>30</c:v>
                </c:pt>
                <c:pt idx="23">
                  <c:v>31</c:v>
                </c:pt>
                <c:pt idx="24">
                  <c:v>32</c:v>
                </c:pt>
                <c:pt idx="25">
                  <c:v>33</c:v>
                </c:pt>
                <c:pt idx="26">
                  <c:v>34</c:v>
                </c:pt>
                <c:pt idx="27">
                  <c:v>35</c:v>
                </c:pt>
                <c:pt idx="28">
                  <c:v>36</c:v>
                </c:pt>
                <c:pt idx="29">
                  <c:v>37</c:v>
                </c:pt>
                <c:pt idx="30">
                  <c:v>38</c:v>
                </c:pt>
                <c:pt idx="31">
                  <c:v>39</c:v>
                </c:pt>
                <c:pt idx="32">
                  <c:v>40</c:v>
                </c:pt>
                <c:pt idx="33">
                  <c:v>41</c:v>
                </c:pt>
                <c:pt idx="34">
                  <c:v>42</c:v>
                </c:pt>
                <c:pt idx="35">
                  <c:v>43</c:v>
                </c:pt>
                <c:pt idx="36">
                  <c:v>44</c:v>
                </c:pt>
                <c:pt idx="37">
                  <c:v>45</c:v>
                </c:pt>
                <c:pt idx="38">
                  <c:v>46</c:v>
                </c:pt>
                <c:pt idx="39">
                  <c:v>47</c:v>
                </c:pt>
                <c:pt idx="40">
                  <c:v>48</c:v>
                </c:pt>
                <c:pt idx="41">
                  <c:v>49</c:v>
                </c:pt>
                <c:pt idx="42">
                  <c:v>50</c:v>
                </c:pt>
                <c:pt idx="43">
                  <c:v>51</c:v>
                </c:pt>
                <c:pt idx="44">
                  <c:v>52</c:v>
                </c:pt>
                <c:pt idx="45">
                  <c:v>53</c:v>
                </c:pt>
                <c:pt idx="46">
                  <c:v>54</c:v>
                </c:pt>
                <c:pt idx="47">
                  <c:v>55</c:v>
                </c:pt>
                <c:pt idx="48">
                  <c:v>56</c:v>
                </c:pt>
                <c:pt idx="49">
                  <c:v>57</c:v>
                </c:pt>
                <c:pt idx="50">
                  <c:v>58</c:v>
                </c:pt>
                <c:pt idx="51">
                  <c:v>59</c:v>
                </c:pt>
                <c:pt idx="52">
                  <c:v>60</c:v>
                </c:pt>
                <c:pt idx="53">
                  <c:v>61</c:v>
                </c:pt>
                <c:pt idx="54">
                  <c:v>62</c:v>
                </c:pt>
                <c:pt idx="55">
                  <c:v>63</c:v>
                </c:pt>
                <c:pt idx="56">
                  <c:v>64</c:v>
                </c:pt>
              </c:numCache>
            </c:numRef>
          </c:cat>
          <c:val>
            <c:numRef>
              <c:f>Sheet1!$C$2:$C$58</c:f>
              <c:numCache>
                <c:formatCode>General</c:formatCode>
                <c:ptCount val="57"/>
                <c:pt idx="0">
                  <c:v>0.25600000000000001</c:v>
                </c:pt>
                <c:pt idx="1">
                  <c:v>0.34399999999999997</c:v>
                </c:pt>
                <c:pt idx="2">
                  <c:v>0.47599999999999998</c:v>
                </c:pt>
                <c:pt idx="3">
                  <c:v>0.56000000000000005</c:v>
                </c:pt>
                <c:pt idx="4">
                  <c:v>0.65600000000000003</c:v>
                </c:pt>
                <c:pt idx="5">
                  <c:v>0.78</c:v>
                </c:pt>
                <c:pt idx="6">
                  <c:v>0.88</c:v>
                </c:pt>
                <c:pt idx="7">
                  <c:v>1.044</c:v>
                </c:pt>
                <c:pt idx="8">
                  <c:v>1.2</c:v>
                </c:pt>
                <c:pt idx="9">
                  <c:v>1.3480000000000001</c:v>
                </c:pt>
                <c:pt idx="10">
                  <c:v>1.532</c:v>
                </c:pt>
                <c:pt idx="11">
                  <c:v>1.736</c:v>
                </c:pt>
                <c:pt idx="12">
                  <c:v>1.9239999999999999</c:v>
                </c:pt>
                <c:pt idx="13">
                  <c:v>2.1560000000000001</c:v>
                </c:pt>
                <c:pt idx="14">
                  <c:v>2.3879999999999999</c:v>
                </c:pt>
                <c:pt idx="15">
                  <c:v>2.6760000000000002</c:v>
                </c:pt>
                <c:pt idx="16">
                  <c:v>2.976</c:v>
                </c:pt>
                <c:pt idx="17">
                  <c:v>3.3239999999999998</c:v>
                </c:pt>
                <c:pt idx="18">
                  <c:v>3.536</c:v>
                </c:pt>
                <c:pt idx="19">
                  <c:v>3.8319999999999999</c:v>
                </c:pt>
                <c:pt idx="20">
                  <c:v>4.2</c:v>
                </c:pt>
                <c:pt idx="21">
                  <c:v>4.5880000000000001</c:v>
                </c:pt>
                <c:pt idx="22">
                  <c:v>5.0640000000000001</c:v>
                </c:pt>
                <c:pt idx="23">
                  <c:v>5.46</c:v>
                </c:pt>
                <c:pt idx="24">
                  <c:v>5.8</c:v>
                </c:pt>
                <c:pt idx="25">
                  <c:v>6.14</c:v>
                </c:pt>
                <c:pt idx="26">
                  <c:v>6.6079999999999997</c:v>
                </c:pt>
                <c:pt idx="27">
                  <c:v>7.06</c:v>
                </c:pt>
                <c:pt idx="28">
                  <c:v>7.6040000000000001</c:v>
                </c:pt>
                <c:pt idx="29">
                  <c:v>8.1880000000000006</c:v>
                </c:pt>
                <c:pt idx="30">
                  <c:v>8.6999999999999993</c:v>
                </c:pt>
                <c:pt idx="31">
                  <c:v>9.1080000000000005</c:v>
                </c:pt>
                <c:pt idx="32">
                  <c:v>9.6920000000000002</c:v>
                </c:pt>
                <c:pt idx="33">
                  <c:v>10.247999999999999</c:v>
                </c:pt>
                <c:pt idx="34">
                  <c:v>10.8</c:v>
                </c:pt>
                <c:pt idx="35">
                  <c:v>11.452</c:v>
                </c:pt>
                <c:pt idx="36">
                  <c:v>12.24</c:v>
                </c:pt>
                <c:pt idx="37">
                  <c:v>12.891999999999999</c:v>
                </c:pt>
                <c:pt idx="38">
                  <c:v>13.564</c:v>
                </c:pt>
                <c:pt idx="39">
                  <c:v>14.108000000000001</c:v>
                </c:pt>
                <c:pt idx="40">
                  <c:v>14.896000000000001</c:v>
                </c:pt>
                <c:pt idx="41">
                  <c:v>15.616</c:v>
                </c:pt>
                <c:pt idx="42">
                  <c:v>16.571999999999999</c:v>
                </c:pt>
                <c:pt idx="43">
                  <c:v>17.48</c:v>
                </c:pt>
                <c:pt idx="44">
                  <c:v>18.391999999999999</c:v>
                </c:pt>
                <c:pt idx="45">
                  <c:v>19.327999999999999</c:v>
                </c:pt>
                <c:pt idx="46">
                  <c:v>20.228000000000002</c:v>
                </c:pt>
                <c:pt idx="47">
                  <c:v>20.963999999999999</c:v>
                </c:pt>
                <c:pt idx="48">
                  <c:v>22.027999999999999</c:v>
                </c:pt>
                <c:pt idx="49">
                  <c:v>23.071999999999999</c:v>
                </c:pt>
                <c:pt idx="50">
                  <c:v>24.06</c:v>
                </c:pt>
                <c:pt idx="51">
                  <c:v>24.995999999999999</c:v>
                </c:pt>
                <c:pt idx="52">
                  <c:v>26.376000000000001</c:v>
                </c:pt>
                <c:pt idx="53">
                  <c:v>27.18</c:v>
                </c:pt>
                <c:pt idx="54">
                  <c:v>28.24</c:v>
                </c:pt>
                <c:pt idx="55">
                  <c:v>29.532</c:v>
                </c:pt>
                <c:pt idx="56">
                  <c:v>30.66</c:v>
                </c:pt>
              </c:numCache>
            </c:numRef>
          </c:val>
          <c:smooth val="0"/>
          <c:extLst>
            <c:ext xmlns:c16="http://schemas.microsoft.com/office/drawing/2014/chart" uri="{C3380CC4-5D6E-409C-BE32-E72D297353CC}">
              <c16:uniqueId val="{00000001-9980-42D8-A04B-66FF65144B85}"/>
            </c:ext>
          </c:extLst>
        </c:ser>
        <c:ser>
          <c:idx val="2"/>
          <c:order val="2"/>
          <c:tx>
            <c:strRef>
              <c:f>Sheet1!$D$1</c:f>
              <c:strCache>
                <c:ptCount val="1"/>
                <c:pt idx="0">
                  <c:v>Csak kockák között vannak közös vertex-ek</c:v>
                </c:pt>
              </c:strCache>
            </c:strRef>
          </c:tx>
          <c:spPr>
            <a:ln w="28575" cap="rnd">
              <a:solidFill>
                <a:schemeClr val="accent3"/>
              </a:solidFill>
              <a:round/>
            </a:ln>
            <a:effectLst/>
          </c:spPr>
          <c:marker>
            <c:symbol val="none"/>
          </c:marker>
          <c:cat>
            <c:numRef>
              <c:f>Sheet1!$A$2:$A$58</c:f>
              <c:numCache>
                <c:formatCode>General</c:formatCode>
                <c:ptCount val="57"/>
                <c:pt idx="0">
                  <c:v>8</c:v>
                </c:pt>
                <c:pt idx="1">
                  <c:v>9</c:v>
                </c:pt>
                <c:pt idx="2">
                  <c:v>10</c:v>
                </c:pt>
                <c:pt idx="3">
                  <c:v>11</c:v>
                </c:pt>
                <c:pt idx="4">
                  <c:v>12</c:v>
                </c:pt>
                <c:pt idx="5">
                  <c:v>13</c:v>
                </c:pt>
                <c:pt idx="6">
                  <c:v>14</c:v>
                </c:pt>
                <c:pt idx="7">
                  <c:v>15</c:v>
                </c:pt>
                <c:pt idx="8">
                  <c:v>16</c:v>
                </c:pt>
                <c:pt idx="9">
                  <c:v>17</c:v>
                </c:pt>
                <c:pt idx="10">
                  <c:v>18</c:v>
                </c:pt>
                <c:pt idx="11">
                  <c:v>19</c:v>
                </c:pt>
                <c:pt idx="12">
                  <c:v>20</c:v>
                </c:pt>
                <c:pt idx="13">
                  <c:v>21</c:v>
                </c:pt>
                <c:pt idx="14">
                  <c:v>22</c:v>
                </c:pt>
                <c:pt idx="15">
                  <c:v>23</c:v>
                </c:pt>
                <c:pt idx="16">
                  <c:v>24</c:v>
                </c:pt>
                <c:pt idx="17">
                  <c:v>25</c:v>
                </c:pt>
                <c:pt idx="18">
                  <c:v>26</c:v>
                </c:pt>
                <c:pt idx="19">
                  <c:v>27</c:v>
                </c:pt>
                <c:pt idx="20">
                  <c:v>28</c:v>
                </c:pt>
                <c:pt idx="21">
                  <c:v>29</c:v>
                </c:pt>
                <c:pt idx="22">
                  <c:v>30</c:v>
                </c:pt>
                <c:pt idx="23">
                  <c:v>31</c:v>
                </c:pt>
                <c:pt idx="24">
                  <c:v>32</c:v>
                </c:pt>
                <c:pt idx="25">
                  <c:v>33</c:v>
                </c:pt>
                <c:pt idx="26">
                  <c:v>34</c:v>
                </c:pt>
                <c:pt idx="27">
                  <c:v>35</c:v>
                </c:pt>
                <c:pt idx="28">
                  <c:v>36</c:v>
                </c:pt>
                <c:pt idx="29">
                  <c:v>37</c:v>
                </c:pt>
                <c:pt idx="30">
                  <c:v>38</c:v>
                </c:pt>
                <c:pt idx="31">
                  <c:v>39</c:v>
                </c:pt>
                <c:pt idx="32">
                  <c:v>40</c:v>
                </c:pt>
                <c:pt idx="33">
                  <c:v>41</c:v>
                </c:pt>
                <c:pt idx="34">
                  <c:v>42</c:v>
                </c:pt>
                <c:pt idx="35">
                  <c:v>43</c:v>
                </c:pt>
                <c:pt idx="36">
                  <c:v>44</c:v>
                </c:pt>
                <c:pt idx="37">
                  <c:v>45</c:v>
                </c:pt>
                <c:pt idx="38">
                  <c:v>46</c:v>
                </c:pt>
                <c:pt idx="39">
                  <c:v>47</c:v>
                </c:pt>
                <c:pt idx="40">
                  <c:v>48</c:v>
                </c:pt>
                <c:pt idx="41">
                  <c:v>49</c:v>
                </c:pt>
                <c:pt idx="42">
                  <c:v>50</c:v>
                </c:pt>
                <c:pt idx="43">
                  <c:v>51</c:v>
                </c:pt>
                <c:pt idx="44">
                  <c:v>52</c:v>
                </c:pt>
                <c:pt idx="45">
                  <c:v>53</c:v>
                </c:pt>
                <c:pt idx="46">
                  <c:v>54</c:v>
                </c:pt>
                <c:pt idx="47">
                  <c:v>55</c:v>
                </c:pt>
                <c:pt idx="48">
                  <c:v>56</c:v>
                </c:pt>
                <c:pt idx="49">
                  <c:v>57</c:v>
                </c:pt>
                <c:pt idx="50">
                  <c:v>58</c:v>
                </c:pt>
                <c:pt idx="51">
                  <c:v>59</c:v>
                </c:pt>
                <c:pt idx="52">
                  <c:v>60</c:v>
                </c:pt>
                <c:pt idx="53">
                  <c:v>61</c:v>
                </c:pt>
                <c:pt idx="54">
                  <c:v>62</c:v>
                </c:pt>
                <c:pt idx="55">
                  <c:v>63</c:v>
                </c:pt>
                <c:pt idx="56">
                  <c:v>64</c:v>
                </c:pt>
              </c:numCache>
            </c:numRef>
          </c:cat>
          <c:val>
            <c:numRef>
              <c:f>Sheet1!$D$2:$D$58</c:f>
              <c:numCache>
                <c:formatCode>General</c:formatCode>
                <c:ptCount val="57"/>
                <c:pt idx="0">
                  <c:v>0.14599999999999999</c:v>
                </c:pt>
                <c:pt idx="1">
                  <c:v>0.189</c:v>
                </c:pt>
                <c:pt idx="2">
                  <c:v>0.245</c:v>
                </c:pt>
                <c:pt idx="3">
                  <c:v>0.28599999999999998</c:v>
                </c:pt>
                <c:pt idx="4">
                  <c:v>0.33100000000000002</c:v>
                </c:pt>
                <c:pt idx="5">
                  <c:v>0.39500000000000002</c:v>
                </c:pt>
                <c:pt idx="6">
                  <c:v>0.45100000000000001</c:v>
                </c:pt>
                <c:pt idx="7">
                  <c:v>0.52700000000000002</c:v>
                </c:pt>
                <c:pt idx="8">
                  <c:v>0.58899999999999997</c:v>
                </c:pt>
                <c:pt idx="9">
                  <c:v>0.67600000000000005</c:v>
                </c:pt>
                <c:pt idx="10">
                  <c:v>0.752</c:v>
                </c:pt>
                <c:pt idx="11">
                  <c:v>0.84199999999999997</c:v>
                </c:pt>
                <c:pt idx="12">
                  <c:v>0.93700000000000006</c:v>
                </c:pt>
                <c:pt idx="13">
                  <c:v>1.0369999999999999</c:v>
                </c:pt>
                <c:pt idx="14">
                  <c:v>1.1299999999999999</c:v>
                </c:pt>
                <c:pt idx="15">
                  <c:v>1.2410000000000001</c:v>
                </c:pt>
                <c:pt idx="16">
                  <c:v>1.36</c:v>
                </c:pt>
                <c:pt idx="17">
                  <c:v>1.5089999999999999</c:v>
                </c:pt>
                <c:pt idx="18">
                  <c:v>1.615</c:v>
                </c:pt>
                <c:pt idx="19">
                  <c:v>1.7250000000000001</c:v>
                </c:pt>
                <c:pt idx="20">
                  <c:v>1.8520000000000001</c:v>
                </c:pt>
                <c:pt idx="21">
                  <c:v>2.012</c:v>
                </c:pt>
                <c:pt idx="22">
                  <c:v>2.16</c:v>
                </c:pt>
                <c:pt idx="23">
                  <c:v>2.3239999999999998</c:v>
                </c:pt>
                <c:pt idx="24">
                  <c:v>2.4550000000000001</c:v>
                </c:pt>
                <c:pt idx="25">
                  <c:v>2.6059999999999999</c:v>
                </c:pt>
                <c:pt idx="26">
                  <c:v>2.802</c:v>
                </c:pt>
                <c:pt idx="27">
                  <c:v>2.9710000000000001</c:v>
                </c:pt>
                <c:pt idx="28">
                  <c:v>3.1819999999999999</c:v>
                </c:pt>
                <c:pt idx="29">
                  <c:v>3.411</c:v>
                </c:pt>
                <c:pt idx="30">
                  <c:v>3.63</c:v>
                </c:pt>
                <c:pt idx="31">
                  <c:v>3.8090000000000002</c:v>
                </c:pt>
                <c:pt idx="32">
                  <c:v>4.032</c:v>
                </c:pt>
                <c:pt idx="33">
                  <c:v>4.2629999999999999</c:v>
                </c:pt>
                <c:pt idx="34">
                  <c:v>4.5030000000000001</c:v>
                </c:pt>
                <c:pt idx="35">
                  <c:v>4.742</c:v>
                </c:pt>
                <c:pt idx="36">
                  <c:v>5.0599999999999996</c:v>
                </c:pt>
                <c:pt idx="37">
                  <c:v>5.3079999999999998</c:v>
                </c:pt>
                <c:pt idx="38">
                  <c:v>5.5640000000000001</c:v>
                </c:pt>
                <c:pt idx="39">
                  <c:v>5.7729999999999997</c:v>
                </c:pt>
                <c:pt idx="40">
                  <c:v>6.069</c:v>
                </c:pt>
                <c:pt idx="41">
                  <c:v>6.399</c:v>
                </c:pt>
                <c:pt idx="42">
                  <c:v>6.7539999999999996</c:v>
                </c:pt>
                <c:pt idx="43">
                  <c:v>7.0730000000000004</c:v>
                </c:pt>
                <c:pt idx="44">
                  <c:v>7.3949999999999996</c:v>
                </c:pt>
                <c:pt idx="45">
                  <c:v>7.77</c:v>
                </c:pt>
                <c:pt idx="46">
                  <c:v>8.1110000000000007</c:v>
                </c:pt>
                <c:pt idx="47">
                  <c:v>8.3940000000000001</c:v>
                </c:pt>
                <c:pt idx="48">
                  <c:v>8.7609999999999992</c:v>
                </c:pt>
                <c:pt idx="49">
                  <c:v>9.1549999999999994</c:v>
                </c:pt>
                <c:pt idx="50">
                  <c:v>9.5259999999999998</c:v>
                </c:pt>
                <c:pt idx="51">
                  <c:v>9.9320000000000004</c:v>
                </c:pt>
                <c:pt idx="52">
                  <c:v>10.425000000000001</c:v>
                </c:pt>
                <c:pt idx="53">
                  <c:v>10.788</c:v>
                </c:pt>
                <c:pt idx="54">
                  <c:v>11.221</c:v>
                </c:pt>
                <c:pt idx="55">
                  <c:v>11.734999999999999</c:v>
                </c:pt>
                <c:pt idx="56">
                  <c:v>12.147</c:v>
                </c:pt>
              </c:numCache>
            </c:numRef>
          </c:val>
          <c:smooth val="0"/>
          <c:extLst>
            <c:ext xmlns:c16="http://schemas.microsoft.com/office/drawing/2014/chart" uri="{C3380CC4-5D6E-409C-BE32-E72D297353CC}">
              <c16:uniqueId val="{00000002-9980-42D8-A04B-66FF65144B85}"/>
            </c:ext>
          </c:extLst>
        </c:ser>
        <c:ser>
          <c:idx val="3"/>
          <c:order val="3"/>
          <c:tx>
            <c:strRef>
              <c:f>Sheet1!$E$1</c:f>
              <c:strCache>
                <c:ptCount val="1"/>
                <c:pt idx="0">
                  <c:v>Az összes lehetséges vertex közös</c:v>
                </c:pt>
              </c:strCache>
            </c:strRef>
          </c:tx>
          <c:spPr>
            <a:ln w="28575" cap="rnd">
              <a:solidFill>
                <a:schemeClr val="accent4"/>
              </a:solidFill>
              <a:round/>
            </a:ln>
            <a:effectLst/>
          </c:spPr>
          <c:marker>
            <c:symbol val="none"/>
          </c:marker>
          <c:cat>
            <c:numRef>
              <c:f>Sheet1!$A$2:$A$58</c:f>
              <c:numCache>
                <c:formatCode>General</c:formatCode>
                <c:ptCount val="57"/>
                <c:pt idx="0">
                  <c:v>8</c:v>
                </c:pt>
                <c:pt idx="1">
                  <c:v>9</c:v>
                </c:pt>
                <c:pt idx="2">
                  <c:v>10</c:v>
                </c:pt>
                <c:pt idx="3">
                  <c:v>11</c:v>
                </c:pt>
                <c:pt idx="4">
                  <c:v>12</c:v>
                </c:pt>
                <c:pt idx="5">
                  <c:v>13</c:v>
                </c:pt>
                <c:pt idx="6">
                  <c:v>14</c:v>
                </c:pt>
                <c:pt idx="7">
                  <c:v>15</c:v>
                </c:pt>
                <c:pt idx="8">
                  <c:v>16</c:v>
                </c:pt>
                <c:pt idx="9">
                  <c:v>17</c:v>
                </c:pt>
                <c:pt idx="10">
                  <c:v>18</c:v>
                </c:pt>
                <c:pt idx="11">
                  <c:v>19</c:v>
                </c:pt>
                <c:pt idx="12">
                  <c:v>20</c:v>
                </c:pt>
                <c:pt idx="13">
                  <c:v>21</c:v>
                </c:pt>
                <c:pt idx="14">
                  <c:v>22</c:v>
                </c:pt>
                <c:pt idx="15">
                  <c:v>23</c:v>
                </c:pt>
                <c:pt idx="16">
                  <c:v>24</c:v>
                </c:pt>
                <c:pt idx="17">
                  <c:v>25</c:v>
                </c:pt>
                <c:pt idx="18">
                  <c:v>26</c:v>
                </c:pt>
                <c:pt idx="19">
                  <c:v>27</c:v>
                </c:pt>
                <c:pt idx="20">
                  <c:v>28</c:v>
                </c:pt>
                <c:pt idx="21">
                  <c:v>29</c:v>
                </c:pt>
                <c:pt idx="22">
                  <c:v>30</c:v>
                </c:pt>
                <c:pt idx="23">
                  <c:v>31</c:v>
                </c:pt>
                <c:pt idx="24">
                  <c:v>32</c:v>
                </c:pt>
                <c:pt idx="25">
                  <c:v>33</c:v>
                </c:pt>
                <c:pt idx="26">
                  <c:v>34</c:v>
                </c:pt>
                <c:pt idx="27">
                  <c:v>35</c:v>
                </c:pt>
                <c:pt idx="28">
                  <c:v>36</c:v>
                </c:pt>
                <c:pt idx="29">
                  <c:v>37</c:v>
                </c:pt>
                <c:pt idx="30">
                  <c:v>38</c:v>
                </c:pt>
                <c:pt idx="31">
                  <c:v>39</c:v>
                </c:pt>
                <c:pt idx="32">
                  <c:v>40</c:v>
                </c:pt>
                <c:pt idx="33">
                  <c:v>41</c:v>
                </c:pt>
                <c:pt idx="34">
                  <c:v>42</c:v>
                </c:pt>
                <c:pt idx="35">
                  <c:v>43</c:v>
                </c:pt>
                <c:pt idx="36">
                  <c:v>44</c:v>
                </c:pt>
                <c:pt idx="37">
                  <c:v>45</c:v>
                </c:pt>
                <c:pt idx="38">
                  <c:v>46</c:v>
                </c:pt>
                <c:pt idx="39">
                  <c:v>47</c:v>
                </c:pt>
                <c:pt idx="40">
                  <c:v>48</c:v>
                </c:pt>
                <c:pt idx="41">
                  <c:v>49</c:v>
                </c:pt>
                <c:pt idx="42">
                  <c:v>50</c:v>
                </c:pt>
                <c:pt idx="43">
                  <c:v>51</c:v>
                </c:pt>
                <c:pt idx="44">
                  <c:v>52</c:v>
                </c:pt>
                <c:pt idx="45">
                  <c:v>53</c:v>
                </c:pt>
                <c:pt idx="46">
                  <c:v>54</c:v>
                </c:pt>
                <c:pt idx="47">
                  <c:v>55</c:v>
                </c:pt>
                <c:pt idx="48">
                  <c:v>56</c:v>
                </c:pt>
                <c:pt idx="49">
                  <c:v>57</c:v>
                </c:pt>
                <c:pt idx="50">
                  <c:v>58</c:v>
                </c:pt>
                <c:pt idx="51">
                  <c:v>59</c:v>
                </c:pt>
                <c:pt idx="52">
                  <c:v>60</c:v>
                </c:pt>
                <c:pt idx="53">
                  <c:v>61</c:v>
                </c:pt>
                <c:pt idx="54">
                  <c:v>62</c:v>
                </c:pt>
                <c:pt idx="55">
                  <c:v>63</c:v>
                </c:pt>
                <c:pt idx="56">
                  <c:v>64</c:v>
                </c:pt>
              </c:numCache>
            </c:numRef>
          </c:cat>
          <c:val>
            <c:numRef>
              <c:f>Sheet1!$E$2:$E$58</c:f>
              <c:numCache>
                <c:formatCode>General</c:formatCode>
                <c:ptCount val="57"/>
                <c:pt idx="0">
                  <c:v>8.1000000000000003E-2</c:v>
                </c:pt>
                <c:pt idx="1">
                  <c:v>0.107</c:v>
                </c:pt>
                <c:pt idx="2">
                  <c:v>0.14199999999999999</c:v>
                </c:pt>
                <c:pt idx="3">
                  <c:v>0.16400000000000001</c:v>
                </c:pt>
                <c:pt idx="4">
                  <c:v>0.19</c:v>
                </c:pt>
                <c:pt idx="5">
                  <c:v>0.223</c:v>
                </c:pt>
                <c:pt idx="6">
                  <c:v>0.251</c:v>
                </c:pt>
                <c:pt idx="7">
                  <c:v>0.29599999999999999</c:v>
                </c:pt>
                <c:pt idx="8">
                  <c:v>0.33700000000000002</c:v>
                </c:pt>
                <c:pt idx="9">
                  <c:v>0.375</c:v>
                </c:pt>
                <c:pt idx="10">
                  <c:v>0.42399999999999999</c:v>
                </c:pt>
                <c:pt idx="11">
                  <c:v>0.47699999999999998</c:v>
                </c:pt>
                <c:pt idx="12">
                  <c:v>0.52800000000000002</c:v>
                </c:pt>
                <c:pt idx="13">
                  <c:v>0.58799999999999997</c:v>
                </c:pt>
                <c:pt idx="14">
                  <c:v>0.64400000000000002</c:v>
                </c:pt>
                <c:pt idx="15">
                  <c:v>0.72199999999999998</c:v>
                </c:pt>
                <c:pt idx="16">
                  <c:v>0.8</c:v>
                </c:pt>
                <c:pt idx="17">
                  <c:v>0.88800000000000001</c:v>
                </c:pt>
                <c:pt idx="18">
                  <c:v>0.94399999999999995</c:v>
                </c:pt>
                <c:pt idx="19">
                  <c:v>1.022</c:v>
                </c:pt>
                <c:pt idx="20">
                  <c:v>1.1160000000000001</c:v>
                </c:pt>
                <c:pt idx="21">
                  <c:v>1.2170000000000001</c:v>
                </c:pt>
                <c:pt idx="22">
                  <c:v>1.337</c:v>
                </c:pt>
                <c:pt idx="23">
                  <c:v>1.4419999999999999</c:v>
                </c:pt>
                <c:pt idx="24">
                  <c:v>1.526</c:v>
                </c:pt>
                <c:pt idx="25">
                  <c:v>1.615</c:v>
                </c:pt>
                <c:pt idx="26">
                  <c:v>1.7330000000000001</c:v>
                </c:pt>
                <c:pt idx="27">
                  <c:v>1.851</c:v>
                </c:pt>
                <c:pt idx="28">
                  <c:v>1.9890000000000001</c:v>
                </c:pt>
                <c:pt idx="29">
                  <c:v>2.1379999999999999</c:v>
                </c:pt>
                <c:pt idx="30">
                  <c:v>2.2669999999999999</c:v>
                </c:pt>
                <c:pt idx="31">
                  <c:v>2.3719999999999999</c:v>
                </c:pt>
                <c:pt idx="32">
                  <c:v>2.5249999999999999</c:v>
                </c:pt>
                <c:pt idx="33">
                  <c:v>2.665</c:v>
                </c:pt>
                <c:pt idx="34">
                  <c:v>2.8010000000000002</c:v>
                </c:pt>
                <c:pt idx="35">
                  <c:v>2.968</c:v>
                </c:pt>
                <c:pt idx="36">
                  <c:v>3.1680000000000001</c:v>
                </c:pt>
                <c:pt idx="37">
                  <c:v>3.335</c:v>
                </c:pt>
                <c:pt idx="38">
                  <c:v>3.5059999999999998</c:v>
                </c:pt>
                <c:pt idx="39">
                  <c:v>3.645</c:v>
                </c:pt>
                <c:pt idx="40">
                  <c:v>3.847</c:v>
                </c:pt>
                <c:pt idx="41">
                  <c:v>4.0289999999999999</c:v>
                </c:pt>
                <c:pt idx="42">
                  <c:v>4.2729999999999997</c:v>
                </c:pt>
                <c:pt idx="43">
                  <c:v>4.5030000000000001</c:v>
                </c:pt>
                <c:pt idx="44">
                  <c:v>4.734</c:v>
                </c:pt>
                <c:pt idx="45">
                  <c:v>4.9740000000000002</c:v>
                </c:pt>
                <c:pt idx="46">
                  <c:v>5.2030000000000003</c:v>
                </c:pt>
                <c:pt idx="47">
                  <c:v>5.39</c:v>
                </c:pt>
                <c:pt idx="48">
                  <c:v>5.6609999999999996</c:v>
                </c:pt>
                <c:pt idx="49">
                  <c:v>5.9269999999999996</c:v>
                </c:pt>
                <c:pt idx="50">
                  <c:v>6.1779999999999999</c:v>
                </c:pt>
                <c:pt idx="51">
                  <c:v>6.4139999999999997</c:v>
                </c:pt>
                <c:pt idx="52">
                  <c:v>6.7610000000000001</c:v>
                </c:pt>
                <c:pt idx="53">
                  <c:v>6.9640000000000004</c:v>
                </c:pt>
                <c:pt idx="54">
                  <c:v>7.234</c:v>
                </c:pt>
                <c:pt idx="55">
                  <c:v>7.5609999999999999</c:v>
                </c:pt>
                <c:pt idx="56">
                  <c:v>7.843</c:v>
                </c:pt>
              </c:numCache>
            </c:numRef>
          </c:val>
          <c:smooth val="0"/>
          <c:extLst>
            <c:ext xmlns:c16="http://schemas.microsoft.com/office/drawing/2014/chart" uri="{C3380CC4-5D6E-409C-BE32-E72D297353CC}">
              <c16:uniqueId val="{00000003-9980-42D8-A04B-66FF65144B85}"/>
            </c:ext>
          </c:extLst>
        </c:ser>
        <c:dLbls>
          <c:showLegendKey val="0"/>
          <c:showVal val="0"/>
          <c:showCatName val="0"/>
          <c:showSerName val="0"/>
          <c:showPercent val="0"/>
          <c:showBubbleSize val="0"/>
        </c:dLbls>
        <c:smooth val="0"/>
        <c:axId val="619933480"/>
        <c:axId val="619932040"/>
      </c:lineChart>
      <c:catAx>
        <c:axId val="619933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b="1"/>
                  <a:t>Tér nagysága (</a:t>
                </a:r>
                <a:r>
                  <a:rPr lang="en-US" sz="1050" b="1" baseline="0"/>
                  <a:t>n</a:t>
                </a:r>
                <a:r>
                  <a:rPr lang="en-US" sz="1050" b="1" baseline="30000"/>
                  <a:t>3</a:t>
                </a:r>
                <a:r>
                  <a:rPr lang="en-US" sz="1050" b="1"/>
                  <a:t>)</a:t>
                </a:r>
                <a:endParaRPr lang="hu-HU" sz="1050" b="1"/>
              </a:p>
            </c:rich>
          </c:tx>
          <c:layout>
            <c:manualLayout>
              <c:xMode val="edge"/>
              <c:yMode val="edge"/>
              <c:x val="0.45113520630061132"/>
              <c:y val="0.8094782979713743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619932040"/>
        <c:crosses val="autoZero"/>
        <c:auto val="1"/>
        <c:lblAlgn val="ctr"/>
        <c:lblOffset val="100"/>
        <c:noMultiLvlLbl val="0"/>
      </c:catAx>
      <c:valAx>
        <c:axId val="619932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1"/>
                  <a:t>Vertex szám (ezer)</a:t>
                </a:r>
                <a:endParaRPr lang="hu-HU" sz="1000"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619933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u-H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49232905786943"/>
          <c:y val="4.3650793650793648E-2"/>
          <c:w val="0.86913377092422517"/>
          <c:h val="0.699890029138451"/>
        </c:manualLayout>
      </c:layout>
      <c:lineChart>
        <c:grouping val="standard"/>
        <c:varyColors val="0"/>
        <c:ser>
          <c:idx val="0"/>
          <c:order val="0"/>
          <c:tx>
            <c:strRef>
              <c:f>Sheet1!$B$1</c:f>
              <c:strCache>
                <c:ptCount val="1"/>
                <c:pt idx="0">
                  <c:v>Nincsenek megosztott vertex-ek</c:v>
                </c:pt>
              </c:strCache>
            </c:strRef>
          </c:tx>
          <c:spPr>
            <a:ln w="28575" cap="rnd">
              <a:solidFill>
                <a:schemeClr val="accent1"/>
              </a:solidFill>
              <a:round/>
            </a:ln>
            <a:effectLst/>
          </c:spPr>
          <c:marker>
            <c:symbol val="none"/>
          </c:marker>
          <c:cat>
            <c:numRef>
              <c:f>Sheet1!$A$2:$A$58</c:f>
              <c:numCache>
                <c:formatCode>General</c:formatCode>
                <c:ptCount val="57"/>
                <c:pt idx="0">
                  <c:v>8</c:v>
                </c:pt>
                <c:pt idx="1">
                  <c:v>9</c:v>
                </c:pt>
                <c:pt idx="2">
                  <c:v>10</c:v>
                </c:pt>
                <c:pt idx="3">
                  <c:v>11</c:v>
                </c:pt>
                <c:pt idx="4">
                  <c:v>12</c:v>
                </c:pt>
                <c:pt idx="5">
                  <c:v>13</c:v>
                </c:pt>
                <c:pt idx="6">
                  <c:v>14</c:v>
                </c:pt>
                <c:pt idx="7">
                  <c:v>15</c:v>
                </c:pt>
                <c:pt idx="8">
                  <c:v>16</c:v>
                </c:pt>
                <c:pt idx="9">
                  <c:v>17</c:v>
                </c:pt>
                <c:pt idx="10">
                  <c:v>18</c:v>
                </c:pt>
                <c:pt idx="11">
                  <c:v>19</c:v>
                </c:pt>
                <c:pt idx="12">
                  <c:v>20</c:v>
                </c:pt>
                <c:pt idx="13">
                  <c:v>21</c:v>
                </c:pt>
                <c:pt idx="14">
                  <c:v>22</c:v>
                </c:pt>
                <c:pt idx="15">
                  <c:v>23</c:v>
                </c:pt>
                <c:pt idx="16">
                  <c:v>24</c:v>
                </c:pt>
                <c:pt idx="17">
                  <c:v>25</c:v>
                </c:pt>
                <c:pt idx="18">
                  <c:v>26</c:v>
                </c:pt>
                <c:pt idx="19">
                  <c:v>27</c:v>
                </c:pt>
                <c:pt idx="20">
                  <c:v>28</c:v>
                </c:pt>
                <c:pt idx="21">
                  <c:v>29</c:v>
                </c:pt>
                <c:pt idx="22">
                  <c:v>30</c:v>
                </c:pt>
                <c:pt idx="23">
                  <c:v>31</c:v>
                </c:pt>
                <c:pt idx="24">
                  <c:v>32</c:v>
                </c:pt>
                <c:pt idx="25">
                  <c:v>33</c:v>
                </c:pt>
                <c:pt idx="26">
                  <c:v>34</c:v>
                </c:pt>
                <c:pt idx="27">
                  <c:v>35</c:v>
                </c:pt>
                <c:pt idx="28">
                  <c:v>36</c:v>
                </c:pt>
                <c:pt idx="29">
                  <c:v>37</c:v>
                </c:pt>
                <c:pt idx="30">
                  <c:v>38</c:v>
                </c:pt>
                <c:pt idx="31">
                  <c:v>39</c:v>
                </c:pt>
                <c:pt idx="32">
                  <c:v>40</c:v>
                </c:pt>
                <c:pt idx="33">
                  <c:v>41</c:v>
                </c:pt>
                <c:pt idx="34">
                  <c:v>42</c:v>
                </c:pt>
                <c:pt idx="35">
                  <c:v>43</c:v>
                </c:pt>
                <c:pt idx="36">
                  <c:v>44</c:v>
                </c:pt>
                <c:pt idx="37">
                  <c:v>45</c:v>
                </c:pt>
                <c:pt idx="38">
                  <c:v>46</c:v>
                </c:pt>
                <c:pt idx="39">
                  <c:v>47</c:v>
                </c:pt>
                <c:pt idx="40">
                  <c:v>48</c:v>
                </c:pt>
                <c:pt idx="41">
                  <c:v>49</c:v>
                </c:pt>
                <c:pt idx="42">
                  <c:v>50</c:v>
                </c:pt>
                <c:pt idx="43">
                  <c:v>51</c:v>
                </c:pt>
                <c:pt idx="44">
                  <c:v>52</c:v>
                </c:pt>
                <c:pt idx="45">
                  <c:v>53</c:v>
                </c:pt>
                <c:pt idx="46">
                  <c:v>54</c:v>
                </c:pt>
                <c:pt idx="47">
                  <c:v>55</c:v>
                </c:pt>
                <c:pt idx="48">
                  <c:v>56</c:v>
                </c:pt>
                <c:pt idx="49">
                  <c:v>57</c:v>
                </c:pt>
                <c:pt idx="50">
                  <c:v>58</c:v>
                </c:pt>
                <c:pt idx="51">
                  <c:v>59</c:v>
                </c:pt>
                <c:pt idx="52">
                  <c:v>60</c:v>
                </c:pt>
                <c:pt idx="53">
                  <c:v>61</c:v>
                </c:pt>
                <c:pt idx="54">
                  <c:v>62</c:v>
                </c:pt>
                <c:pt idx="55">
                  <c:v>63</c:v>
                </c:pt>
                <c:pt idx="56">
                  <c:v>64</c:v>
                </c:pt>
              </c:numCache>
            </c:numRef>
          </c:cat>
          <c:val>
            <c:numRef>
              <c:f>Sheet1!$B$2:$B$58</c:f>
              <c:numCache>
                <c:formatCode>General</c:formatCode>
                <c:ptCount val="57"/>
                <c:pt idx="0">
                  <c:v>11.2578125</c:v>
                </c:pt>
                <c:pt idx="1">
                  <c:v>14.609375</c:v>
                </c:pt>
                <c:pt idx="2">
                  <c:v>19.63671875</c:v>
                </c:pt>
                <c:pt idx="3">
                  <c:v>22.8359375</c:v>
                </c:pt>
                <c:pt idx="4">
                  <c:v>26.4921875</c:v>
                </c:pt>
                <c:pt idx="5">
                  <c:v>31.21484375</c:v>
                </c:pt>
                <c:pt idx="6">
                  <c:v>35.0234375</c:v>
                </c:pt>
                <c:pt idx="7">
                  <c:v>41.26953125</c:v>
                </c:pt>
                <c:pt idx="8">
                  <c:v>47.2109375</c:v>
                </c:pt>
                <c:pt idx="9">
                  <c:v>52.84765625</c:v>
                </c:pt>
                <c:pt idx="10">
                  <c:v>59.85546875</c:v>
                </c:pt>
                <c:pt idx="11">
                  <c:v>67.625</c:v>
                </c:pt>
                <c:pt idx="12">
                  <c:v>74.78515625</c:v>
                </c:pt>
                <c:pt idx="13">
                  <c:v>83.62109375</c:v>
                </c:pt>
                <c:pt idx="14">
                  <c:v>92.45703125</c:v>
                </c:pt>
                <c:pt idx="15">
                  <c:v>103.42578125</c:v>
                </c:pt>
                <c:pt idx="16">
                  <c:v>114.8515625</c:v>
                </c:pt>
                <c:pt idx="17">
                  <c:v>128.10546875</c:v>
                </c:pt>
                <c:pt idx="18">
                  <c:v>136.1796875</c:v>
                </c:pt>
                <c:pt idx="19">
                  <c:v>147.453125</c:v>
                </c:pt>
                <c:pt idx="20">
                  <c:v>161.46875</c:v>
                </c:pt>
                <c:pt idx="21">
                  <c:v>176.24609375</c:v>
                </c:pt>
                <c:pt idx="22">
                  <c:v>194.375</c:v>
                </c:pt>
                <c:pt idx="23">
                  <c:v>209.45703125</c:v>
                </c:pt>
                <c:pt idx="24">
                  <c:v>222.40625</c:v>
                </c:pt>
                <c:pt idx="25">
                  <c:v>235.35546875</c:v>
                </c:pt>
                <c:pt idx="26">
                  <c:v>253.1796875</c:v>
                </c:pt>
                <c:pt idx="27">
                  <c:v>270.39453125</c:v>
                </c:pt>
                <c:pt idx="28">
                  <c:v>291.11328125</c:v>
                </c:pt>
                <c:pt idx="29">
                  <c:v>313.35546875</c:v>
                </c:pt>
                <c:pt idx="30">
                  <c:v>332.85546875</c:v>
                </c:pt>
                <c:pt idx="31">
                  <c:v>348.39453125</c:v>
                </c:pt>
                <c:pt idx="32">
                  <c:v>370.63671875</c:v>
                </c:pt>
                <c:pt idx="33">
                  <c:v>391.8125</c:v>
                </c:pt>
                <c:pt idx="34">
                  <c:v>412.8359375</c:v>
                </c:pt>
                <c:pt idx="35">
                  <c:v>437.66796875</c:v>
                </c:pt>
                <c:pt idx="36">
                  <c:v>467.6796875</c:v>
                </c:pt>
                <c:pt idx="37">
                  <c:v>492.51171875</c:v>
                </c:pt>
                <c:pt idx="38">
                  <c:v>518.10546875</c:v>
                </c:pt>
                <c:pt idx="39">
                  <c:v>538.82421875</c:v>
                </c:pt>
                <c:pt idx="40">
                  <c:v>568.8359375</c:v>
                </c:pt>
                <c:pt idx="41">
                  <c:v>596.2578125</c:v>
                </c:pt>
                <c:pt idx="42">
                  <c:v>632.66796875</c:v>
                </c:pt>
                <c:pt idx="43">
                  <c:v>667.25</c:v>
                </c:pt>
                <c:pt idx="44">
                  <c:v>701.984375</c:v>
                </c:pt>
                <c:pt idx="45">
                  <c:v>737.6328125</c:v>
                </c:pt>
                <c:pt idx="46">
                  <c:v>771.91015625</c:v>
                </c:pt>
                <c:pt idx="47">
                  <c:v>799.94140625</c:v>
                </c:pt>
                <c:pt idx="48">
                  <c:v>840.46484375</c:v>
                </c:pt>
                <c:pt idx="49">
                  <c:v>880.2265625</c:v>
                </c:pt>
                <c:pt idx="50">
                  <c:v>917.85546875</c:v>
                </c:pt>
                <c:pt idx="51">
                  <c:v>953.50390625</c:v>
                </c:pt>
                <c:pt idx="52">
                  <c:v>1006.0625</c:v>
                </c:pt>
                <c:pt idx="53">
                  <c:v>1036.68359375</c:v>
                </c:pt>
                <c:pt idx="54">
                  <c:v>1077.0546875</c:v>
                </c:pt>
                <c:pt idx="55">
                  <c:v>1126.26171875</c:v>
                </c:pt>
                <c:pt idx="56">
                  <c:v>1169.22265625</c:v>
                </c:pt>
              </c:numCache>
            </c:numRef>
          </c:val>
          <c:smooth val="0"/>
          <c:extLst>
            <c:ext xmlns:c16="http://schemas.microsoft.com/office/drawing/2014/chart" uri="{C3380CC4-5D6E-409C-BE32-E72D297353CC}">
              <c16:uniqueId val="{00000000-CA7D-4198-8454-07DAD4964265}"/>
            </c:ext>
          </c:extLst>
        </c:ser>
        <c:ser>
          <c:idx val="1"/>
          <c:order val="1"/>
          <c:tx>
            <c:strRef>
              <c:f>Sheet1!$C$1</c:f>
              <c:strCache>
                <c:ptCount val="1"/>
                <c:pt idx="0">
                  <c:v>Csak kockákon belül vannak közös vertex-ek</c:v>
                </c:pt>
              </c:strCache>
            </c:strRef>
          </c:tx>
          <c:spPr>
            <a:ln w="28575" cap="rnd">
              <a:solidFill>
                <a:schemeClr val="accent2"/>
              </a:solidFill>
              <a:round/>
            </a:ln>
            <a:effectLst/>
          </c:spPr>
          <c:marker>
            <c:symbol val="none"/>
          </c:marker>
          <c:cat>
            <c:numRef>
              <c:f>Sheet1!$A$2:$A$58</c:f>
              <c:numCache>
                <c:formatCode>General</c:formatCode>
                <c:ptCount val="57"/>
                <c:pt idx="0">
                  <c:v>8</c:v>
                </c:pt>
                <c:pt idx="1">
                  <c:v>9</c:v>
                </c:pt>
                <c:pt idx="2">
                  <c:v>10</c:v>
                </c:pt>
                <c:pt idx="3">
                  <c:v>11</c:v>
                </c:pt>
                <c:pt idx="4">
                  <c:v>12</c:v>
                </c:pt>
                <c:pt idx="5">
                  <c:v>13</c:v>
                </c:pt>
                <c:pt idx="6">
                  <c:v>14</c:v>
                </c:pt>
                <c:pt idx="7">
                  <c:v>15</c:v>
                </c:pt>
                <c:pt idx="8">
                  <c:v>16</c:v>
                </c:pt>
                <c:pt idx="9">
                  <c:v>17</c:v>
                </c:pt>
                <c:pt idx="10">
                  <c:v>18</c:v>
                </c:pt>
                <c:pt idx="11">
                  <c:v>19</c:v>
                </c:pt>
                <c:pt idx="12">
                  <c:v>20</c:v>
                </c:pt>
                <c:pt idx="13">
                  <c:v>21</c:v>
                </c:pt>
                <c:pt idx="14">
                  <c:v>22</c:v>
                </c:pt>
                <c:pt idx="15">
                  <c:v>23</c:v>
                </c:pt>
                <c:pt idx="16">
                  <c:v>24</c:v>
                </c:pt>
                <c:pt idx="17">
                  <c:v>25</c:v>
                </c:pt>
                <c:pt idx="18">
                  <c:v>26</c:v>
                </c:pt>
                <c:pt idx="19">
                  <c:v>27</c:v>
                </c:pt>
                <c:pt idx="20">
                  <c:v>28</c:v>
                </c:pt>
                <c:pt idx="21">
                  <c:v>29</c:v>
                </c:pt>
                <c:pt idx="22">
                  <c:v>30</c:v>
                </c:pt>
                <c:pt idx="23">
                  <c:v>31</c:v>
                </c:pt>
                <c:pt idx="24">
                  <c:v>32</c:v>
                </c:pt>
                <c:pt idx="25">
                  <c:v>33</c:v>
                </c:pt>
                <c:pt idx="26">
                  <c:v>34</c:v>
                </c:pt>
                <c:pt idx="27">
                  <c:v>35</c:v>
                </c:pt>
                <c:pt idx="28">
                  <c:v>36</c:v>
                </c:pt>
                <c:pt idx="29">
                  <c:v>37</c:v>
                </c:pt>
                <c:pt idx="30">
                  <c:v>38</c:v>
                </c:pt>
                <c:pt idx="31">
                  <c:v>39</c:v>
                </c:pt>
                <c:pt idx="32">
                  <c:v>40</c:v>
                </c:pt>
                <c:pt idx="33">
                  <c:v>41</c:v>
                </c:pt>
                <c:pt idx="34">
                  <c:v>42</c:v>
                </c:pt>
                <c:pt idx="35">
                  <c:v>43</c:v>
                </c:pt>
                <c:pt idx="36">
                  <c:v>44</c:v>
                </c:pt>
                <c:pt idx="37">
                  <c:v>45</c:v>
                </c:pt>
                <c:pt idx="38">
                  <c:v>46</c:v>
                </c:pt>
                <c:pt idx="39">
                  <c:v>47</c:v>
                </c:pt>
                <c:pt idx="40">
                  <c:v>48</c:v>
                </c:pt>
                <c:pt idx="41">
                  <c:v>49</c:v>
                </c:pt>
                <c:pt idx="42">
                  <c:v>50</c:v>
                </c:pt>
                <c:pt idx="43">
                  <c:v>51</c:v>
                </c:pt>
                <c:pt idx="44">
                  <c:v>52</c:v>
                </c:pt>
                <c:pt idx="45">
                  <c:v>53</c:v>
                </c:pt>
                <c:pt idx="46">
                  <c:v>54</c:v>
                </c:pt>
                <c:pt idx="47">
                  <c:v>55</c:v>
                </c:pt>
                <c:pt idx="48">
                  <c:v>56</c:v>
                </c:pt>
                <c:pt idx="49">
                  <c:v>57</c:v>
                </c:pt>
                <c:pt idx="50">
                  <c:v>58</c:v>
                </c:pt>
                <c:pt idx="51">
                  <c:v>59</c:v>
                </c:pt>
                <c:pt idx="52">
                  <c:v>60</c:v>
                </c:pt>
                <c:pt idx="53">
                  <c:v>61</c:v>
                </c:pt>
                <c:pt idx="54">
                  <c:v>62</c:v>
                </c:pt>
                <c:pt idx="55">
                  <c:v>63</c:v>
                </c:pt>
                <c:pt idx="56">
                  <c:v>64</c:v>
                </c:pt>
              </c:numCache>
            </c:numRef>
          </c:cat>
          <c:val>
            <c:numRef>
              <c:f>Sheet1!$C$2:$C$58</c:f>
              <c:numCache>
                <c:formatCode>General</c:formatCode>
                <c:ptCount val="57"/>
                <c:pt idx="0">
                  <c:v>8.2578125</c:v>
                </c:pt>
                <c:pt idx="1">
                  <c:v>10.578125</c:v>
                </c:pt>
                <c:pt idx="2">
                  <c:v>14.05859375</c:v>
                </c:pt>
                <c:pt idx="3">
                  <c:v>16.2734375</c:v>
                </c:pt>
                <c:pt idx="4">
                  <c:v>18.8046875</c:v>
                </c:pt>
                <c:pt idx="5">
                  <c:v>22.07421875</c:v>
                </c:pt>
                <c:pt idx="6">
                  <c:v>24.7109375</c:v>
                </c:pt>
                <c:pt idx="7">
                  <c:v>29.03515625</c:v>
                </c:pt>
                <c:pt idx="8">
                  <c:v>33.1484375</c:v>
                </c:pt>
                <c:pt idx="9">
                  <c:v>37.05078125</c:v>
                </c:pt>
                <c:pt idx="10">
                  <c:v>41.90234375</c:v>
                </c:pt>
                <c:pt idx="11">
                  <c:v>47.28125</c:v>
                </c:pt>
                <c:pt idx="12">
                  <c:v>52.23828125</c:v>
                </c:pt>
                <c:pt idx="13">
                  <c:v>58.35546875</c:v>
                </c:pt>
                <c:pt idx="14">
                  <c:v>64.47265625</c:v>
                </c:pt>
                <c:pt idx="15">
                  <c:v>72.06640625</c:v>
                </c:pt>
                <c:pt idx="16">
                  <c:v>79.9765625</c:v>
                </c:pt>
                <c:pt idx="17">
                  <c:v>89.15234375</c:v>
                </c:pt>
                <c:pt idx="18">
                  <c:v>94.7421875</c:v>
                </c:pt>
                <c:pt idx="19">
                  <c:v>102.546875</c:v>
                </c:pt>
                <c:pt idx="20">
                  <c:v>112.25</c:v>
                </c:pt>
                <c:pt idx="21">
                  <c:v>122.48046875</c:v>
                </c:pt>
                <c:pt idx="22">
                  <c:v>135.03125</c:v>
                </c:pt>
                <c:pt idx="23">
                  <c:v>145.47265625</c:v>
                </c:pt>
                <c:pt idx="24">
                  <c:v>154.4375</c:v>
                </c:pt>
                <c:pt idx="25">
                  <c:v>163.40234375</c:v>
                </c:pt>
                <c:pt idx="26">
                  <c:v>175.7421875</c:v>
                </c:pt>
                <c:pt idx="27">
                  <c:v>187.66015625</c:v>
                </c:pt>
                <c:pt idx="28">
                  <c:v>202.00390625</c:v>
                </c:pt>
                <c:pt idx="29">
                  <c:v>217.40234375</c:v>
                </c:pt>
                <c:pt idx="30">
                  <c:v>230.90234375</c:v>
                </c:pt>
                <c:pt idx="31">
                  <c:v>241.66015625</c:v>
                </c:pt>
                <c:pt idx="32">
                  <c:v>257.05859375</c:v>
                </c:pt>
                <c:pt idx="33">
                  <c:v>271.71875</c:v>
                </c:pt>
                <c:pt idx="34">
                  <c:v>286.2734375</c:v>
                </c:pt>
                <c:pt idx="35">
                  <c:v>303.46484375</c:v>
                </c:pt>
                <c:pt idx="36">
                  <c:v>324.2421875</c:v>
                </c:pt>
                <c:pt idx="37">
                  <c:v>341.43359375</c:v>
                </c:pt>
                <c:pt idx="38">
                  <c:v>359.15234375</c:v>
                </c:pt>
                <c:pt idx="39">
                  <c:v>373.49609375</c:v>
                </c:pt>
                <c:pt idx="40">
                  <c:v>394.2734375</c:v>
                </c:pt>
                <c:pt idx="41">
                  <c:v>413.2578125</c:v>
                </c:pt>
                <c:pt idx="42">
                  <c:v>438.46484375</c:v>
                </c:pt>
                <c:pt idx="43">
                  <c:v>462.40625</c:v>
                </c:pt>
                <c:pt idx="44">
                  <c:v>486.453125</c:v>
                </c:pt>
                <c:pt idx="45">
                  <c:v>511.1328125</c:v>
                </c:pt>
                <c:pt idx="46">
                  <c:v>534.86328125</c:v>
                </c:pt>
                <c:pt idx="47">
                  <c:v>554.26953125</c:v>
                </c:pt>
                <c:pt idx="48">
                  <c:v>582.32421875</c:v>
                </c:pt>
                <c:pt idx="49">
                  <c:v>609.8515625</c:v>
                </c:pt>
                <c:pt idx="50">
                  <c:v>635.90234375</c:v>
                </c:pt>
                <c:pt idx="51">
                  <c:v>660.58203125</c:v>
                </c:pt>
                <c:pt idx="52">
                  <c:v>696.96875</c:v>
                </c:pt>
                <c:pt idx="53">
                  <c:v>718.16796875</c:v>
                </c:pt>
                <c:pt idx="54">
                  <c:v>746.1171875</c:v>
                </c:pt>
                <c:pt idx="55">
                  <c:v>780.18359375</c:v>
                </c:pt>
                <c:pt idx="56">
                  <c:v>809.92578125</c:v>
                </c:pt>
              </c:numCache>
            </c:numRef>
          </c:val>
          <c:smooth val="0"/>
          <c:extLst>
            <c:ext xmlns:c16="http://schemas.microsoft.com/office/drawing/2014/chart" uri="{C3380CC4-5D6E-409C-BE32-E72D297353CC}">
              <c16:uniqueId val="{00000001-CA7D-4198-8454-07DAD4964265}"/>
            </c:ext>
          </c:extLst>
        </c:ser>
        <c:ser>
          <c:idx val="2"/>
          <c:order val="2"/>
          <c:tx>
            <c:strRef>
              <c:f>Sheet1!$D$1</c:f>
              <c:strCache>
                <c:ptCount val="1"/>
                <c:pt idx="0">
                  <c:v>Csak kockák között vannak közös vertex-ek</c:v>
                </c:pt>
              </c:strCache>
            </c:strRef>
          </c:tx>
          <c:spPr>
            <a:ln w="28575" cap="rnd">
              <a:solidFill>
                <a:schemeClr val="accent3"/>
              </a:solidFill>
              <a:round/>
            </a:ln>
            <a:effectLst/>
          </c:spPr>
          <c:marker>
            <c:symbol val="none"/>
          </c:marker>
          <c:cat>
            <c:numRef>
              <c:f>Sheet1!$A$2:$A$58</c:f>
              <c:numCache>
                <c:formatCode>General</c:formatCode>
                <c:ptCount val="57"/>
                <c:pt idx="0">
                  <c:v>8</c:v>
                </c:pt>
                <c:pt idx="1">
                  <c:v>9</c:v>
                </c:pt>
                <c:pt idx="2">
                  <c:v>10</c:v>
                </c:pt>
                <c:pt idx="3">
                  <c:v>11</c:v>
                </c:pt>
                <c:pt idx="4">
                  <c:v>12</c:v>
                </c:pt>
                <c:pt idx="5">
                  <c:v>13</c:v>
                </c:pt>
                <c:pt idx="6">
                  <c:v>14</c:v>
                </c:pt>
                <c:pt idx="7">
                  <c:v>15</c:v>
                </c:pt>
                <c:pt idx="8">
                  <c:v>16</c:v>
                </c:pt>
                <c:pt idx="9">
                  <c:v>17</c:v>
                </c:pt>
                <c:pt idx="10">
                  <c:v>18</c:v>
                </c:pt>
                <c:pt idx="11">
                  <c:v>19</c:v>
                </c:pt>
                <c:pt idx="12">
                  <c:v>20</c:v>
                </c:pt>
                <c:pt idx="13">
                  <c:v>21</c:v>
                </c:pt>
                <c:pt idx="14">
                  <c:v>22</c:v>
                </c:pt>
                <c:pt idx="15">
                  <c:v>23</c:v>
                </c:pt>
                <c:pt idx="16">
                  <c:v>24</c:v>
                </c:pt>
                <c:pt idx="17">
                  <c:v>25</c:v>
                </c:pt>
                <c:pt idx="18">
                  <c:v>26</c:v>
                </c:pt>
                <c:pt idx="19">
                  <c:v>27</c:v>
                </c:pt>
                <c:pt idx="20">
                  <c:v>28</c:v>
                </c:pt>
                <c:pt idx="21">
                  <c:v>29</c:v>
                </c:pt>
                <c:pt idx="22">
                  <c:v>30</c:v>
                </c:pt>
                <c:pt idx="23">
                  <c:v>31</c:v>
                </c:pt>
                <c:pt idx="24">
                  <c:v>32</c:v>
                </c:pt>
                <c:pt idx="25">
                  <c:v>33</c:v>
                </c:pt>
                <c:pt idx="26">
                  <c:v>34</c:v>
                </c:pt>
                <c:pt idx="27">
                  <c:v>35</c:v>
                </c:pt>
                <c:pt idx="28">
                  <c:v>36</c:v>
                </c:pt>
                <c:pt idx="29">
                  <c:v>37</c:v>
                </c:pt>
                <c:pt idx="30">
                  <c:v>38</c:v>
                </c:pt>
                <c:pt idx="31">
                  <c:v>39</c:v>
                </c:pt>
                <c:pt idx="32">
                  <c:v>40</c:v>
                </c:pt>
                <c:pt idx="33">
                  <c:v>41</c:v>
                </c:pt>
                <c:pt idx="34">
                  <c:v>42</c:v>
                </c:pt>
                <c:pt idx="35">
                  <c:v>43</c:v>
                </c:pt>
                <c:pt idx="36">
                  <c:v>44</c:v>
                </c:pt>
                <c:pt idx="37">
                  <c:v>45</c:v>
                </c:pt>
                <c:pt idx="38">
                  <c:v>46</c:v>
                </c:pt>
                <c:pt idx="39">
                  <c:v>47</c:v>
                </c:pt>
                <c:pt idx="40">
                  <c:v>48</c:v>
                </c:pt>
                <c:pt idx="41">
                  <c:v>49</c:v>
                </c:pt>
                <c:pt idx="42">
                  <c:v>50</c:v>
                </c:pt>
                <c:pt idx="43">
                  <c:v>51</c:v>
                </c:pt>
                <c:pt idx="44">
                  <c:v>52</c:v>
                </c:pt>
                <c:pt idx="45">
                  <c:v>53</c:v>
                </c:pt>
                <c:pt idx="46">
                  <c:v>54</c:v>
                </c:pt>
                <c:pt idx="47">
                  <c:v>55</c:v>
                </c:pt>
                <c:pt idx="48">
                  <c:v>56</c:v>
                </c:pt>
                <c:pt idx="49">
                  <c:v>57</c:v>
                </c:pt>
                <c:pt idx="50">
                  <c:v>58</c:v>
                </c:pt>
                <c:pt idx="51">
                  <c:v>59</c:v>
                </c:pt>
                <c:pt idx="52">
                  <c:v>60</c:v>
                </c:pt>
                <c:pt idx="53">
                  <c:v>61</c:v>
                </c:pt>
                <c:pt idx="54">
                  <c:v>62</c:v>
                </c:pt>
                <c:pt idx="55">
                  <c:v>63</c:v>
                </c:pt>
                <c:pt idx="56">
                  <c:v>64</c:v>
                </c:pt>
              </c:numCache>
            </c:numRef>
          </c:cat>
          <c:val>
            <c:numRef>
              <c:f>Sheet1!$D$2:$D$58</c:f>
              <c:numCache>
                <c:formatCode>General</c:formatCode>
                <c:ptCount val="57"/>
                <c:pt idx="0">
                  <c:v>5.6796875</c:v>
                </c:pt>
                <c:pt idx="1">
                  <c:v>6.9453125</c:v>
                </c:pt>
                <c:pt idx="2">
                  <c:v>8.64453125</c:v>
                </c:pt>
                <c:pt idx="3">
                  <c:v>9.8515625</c:v>
                </c:pt>
                <c:pt idx="4">
                  <c:v>11.1875</c:v>
                </c:pt>
                <c:pt idx="5">
                  <c:v>13.05078125</c:v>
                </c:pt>
                <c:pt idx="6">
                  <c:v>14.65625</c:v>
                </c:pt>
                <c:pt idx="7">
                  <c:v>16.91796875</c:v>
                </c:pt>
                <c:pt idx="8">
                  <c:v>18.828125</c:v>
                </c:pt>
                <c:pt idx="9">
                  <c:v>21.30078125</c:v>
                </c:pt>
                <c:pt idx="10">
                  <c:v>23.62109375</c:v>
                </c:pt>
                <c:pt idx="11">
                  <c:v>26.328125</c:v>
                </c:pt>
                <c:pt idx="12">
                  <c:v>29.10546875</c:v>
                </c:pt>
                <c:pt idx="13">
                  <c:v>32.12890625</c:v>
                </c:pt>
                <c:pt idx="14">
                  <c:v>34.98828125</c:v>
                </c:pt>
                <c:pt idx="15">
                  <c:v>38.43359375</c:v>
                </c:pt>
                <c:pt idx="16">
                  <c:v>42.1015625</c:v>
                </c:pt>
                <c:pt idx="17">
                  <c:v>46.61328125</c:v>
                </c:pt>
                <c:pt idx="18">
                  <c:v>49.71875</c:v>
                </c:pt>
                <c:pt idx="19">
                  <c:v>53.1640625</c:v>
                </c:pt>
                <c:pt idx="20">
                  <c:v>57.21875</c:v>
                </c:pt>
                <c:pt idx="21">
                  <c:v>62.10546875</c:v>
                </c:pt>
                <c:pt idx="22">
                  <c:v>66.96875</c:v>
                </c:pt>
                <c:pt idx="23">
                  <c:v>71.97265625</c:v>
                </c:pt>
                <c:pt idx="24">
                  <c:v>76.0390625</c:v>
                </c:pt>
                <c:pt idx="25">
                  <c:v>80.57421875</c:v>
                </c:pt>
                <c:pt idx="26">
                  <c:v>86.5390625</c:v>
                </c:pt>
                <c:pt idx="27">
                  <c:v>91.82421875</c:v>
                </c:pt>
                <c:pt idx="28">
                  <c:v>98.36328125</c:v>
                </c:pt>
                <c:pt idx="29">
                  <c:v>105.44140625</c:v>
                </c:pt>
                <c:pt idx="30">
                  <c:v>112.07421875</c:v>
                </c:pt>
                <c:pt idx="31">
                  <c:v>117.46484375</c:v>
                </c:pt>
                <c:pt idx="32">
                  <c:v>124.40234375</c:v>
                </c:pt>
                <c:pt idx="33">
                  <c:v>131.4453125</c:v>
                </c:pt>
                <c:pt idx="34">
                  <c:v>138.6875</c:v>
                </c:pt>
                <c:pt idx="35">
                  <c:v>146.19921875</c:v>
                </c:pt>
                <c:pt idx="36">
                  <c:v>155.9609375</c:v>
                </c:pt>
                <c:pt idx="37">
                  <c:v>163.68359375</c:v>
                </c:pt>
                <c:pt idx="38">
                  <c:v>171.65234375</c:v>
                </c:pt>
                <c:pt idx="39">
                  <c:v>178.14453125</c:v>
                </c:pt>
                <c:pt idx="40">
                  <c:v>187.390625</c:v>
                </c:pt>
                <c:pt idx="41">
                  <c:v>197.234375</c:v>
                </c:pt>
                <c:pt idx="42">
                  <c:v>208.35546875</c:v>
                </c:pt>
                <c:pt idx="43">
                  <c:v>218.4921875</c:v>
                </c:pt>
                <c:pt idx="44">
                  <c:v>228.7109375</c:v>
                </c:pt>
                <c:pt idx="45">
                  <c:v>240.2421875</c:v>
                </c:pt>
                <c:pt idx="46">
                  <c:v>250.87109375</c:v>
                </c:pt>
                <c:pt idx="47">
                  <c:v>259.66015625</c:v>
                </c:pt>
                <c:pt idx="48">
                  <c:v>271.37890625</c:v>
                </c:pt>
                <c:pt idx="49">
                  <c:v>283.671875</c:v>
                </c:pt>
                <c:pt idx="50">
                  <c:v>295.26171875</c:v>
                </c:pt>
                <c:pt idx="51">
                  <c:v>307.51953125</c:v>
                </c:pt>
                <c:pt idx="52">
                  <c:v>323.1171875</c:v>
                </c:pt>
                <c:pt idx="53">
                  <c:v>333.98046875</c:v>
                </c:pt>
                <c:pt idx="54">
                  <c:v>347.234375</c:v>
                </c:pt>
                <c:pt idx="55">
                  <c:v>363.06640625</c:v>
                </c:pt>
                <c:pt idx="56">
                  <c:v>376.02734375</c:v>
                </c:pt>
              </c:numCache>
            </c:numRef>
          </c:val>
          <c:smooth val="0"/>
          <c:extLst>
            <c:ext xmlns:c16="http://schemas.microsoft.com/office/drawing/2014/chart" uri="{C3380CC4-5D6E-409C-BE32-E72D297353CC}">
              <c16:uniqueId val="{00000002-CA7D-4198-8454-07DAD4964265}"/>
            </c:ext>
          </c:extLst>
        </c:ser>
        <c:ser>
          <c:idx val="3"/>
          <c:order val="3"/>
          <c:tx>
            <c:strRef>
              <c:f>Sheet1!$E$1</c:f>
              <c:strCache>
                <c:ptCount val="1"/>
                <c:pt idx="0">
                  <c:v>Az összes lehetséges vertex közös</c:v>
                </c:pt>
              </c:strCache>
            </c:strRef>
          </c:tx>
          <c:spPr>
            <a:ln w="28575" cap="rnd">
              <a:solidFill>
                <a:schemeClr val="accent4"/>
              </a:solidFill>
              <a:round/>
            </a:ln>
            <a:effectLst/>
          </c:spPr>
          <c:marker>
            <c:symbol val="none"/>
          </c:marker>
          <c:cat>
            <c:numRef>
              <c:f>Sheet1!$A$2:$A$58</c:f>
              <c:numCache>
                <c:formatCode>General</c:formatCode>
                <c:ptCount val="57"/>
                <c:pt idx="0">
                  <c:v>8</c:v>
                </c:pt>
                <c:pt idx="1">
                  <c:v>9</c:v>
                </c:pt>
                <c:pt idx="2">
                  <c:v>10</c:v>
                </c:pt>
                <c:pt idx="3">
                  <c:v>11</c:v>
                </c:pt>
                <c:pt idx="4">
                  <c:v>12</c:v>
                </c:pt>
                <c:pt idx="5">
                  <c:v>13</c:v>
                </c:pt>
                <c:pt idx="6">
                  <c:v>14</c:v>
                </c:pt>
                <c:pt idx="7">
                  <c:v>15</c:v>
                </c:pt>
                <c:pt idx="8">
                  <c:v>16</c:v>
                </c:pt>
                <c:pt idx="9">
                  <c:v>17</c:v>
                </c:pt>
                <c:pt idx="10">
                  <c:v>18</c:v>
                </c:pt>
                <c:pt idx="11">
                  <c:v>19</c:v>
                </c:pt>
                <c:pt idx="12">
                  <c:v>20</c:v>
                </c:pt>
                <c:pt idx="13">
                  <c:v>21</c:v>
                </c:pt>
                <c:pt idx="14">
                  <c:v>22</c:v>
                </c:pt>
                <c:pt idx="15">
                  <c:v>23</c:v>
                </c:pt>
                <c:pt idx="16">
                  <c:v>24</c:v>
                </c:pt>
                <c:pt idx="17">
                  <c:v>25</c:v>
                </c:pt>
                <c:pt idx="18">
                  <c:v>26</c:v>
                </c:pt>
                <c:pt idx="19">
                  <c:v>27</c:v>
                </c:pt>
                <c:pt idx="20">
                  <c:v>28</c:v>
                </c:pt>
                <c:pt idx="21">
                  <c:v>29</c:v>
                </c:pt>
                <c:pt idx="22">
                  <c:v>30</c:v>
                </c:pt>
                <c:pt idx="23">
                  <c:v>31</c:v>
                </c:pt>
                <c:pt idx="24">
                  <c:v>32</c:v>
                </c:pt>
                <c:pt idx="25">
                  <c:v>33</c:v>
                </c:pt>
                <c:pt idx="26">
                  <c:v>34</c:v>
                </c:pt>
                <c:pt idx="27">
                  <c:v>35</c:v>
                </c:pt>
                <c:pt idx="28">
                  <c:v>36</c:v>
                </c:pt>
                <c:pt idx="29">
                  <c:v>37</c:v>
                </c:pt>
                <c:pt idx="30">
                  <c:v>38</c:v>
                </c:pt>
                <c:pt idx="31">
                  <c:v>39</c:v>
                </c:pt>
                <c:pt idx="32">
                  <c:v>40</c:v>
                </c:pt>
                <c:pt idx="33">
                  <c:v>41</c:v>
                </c:pt>
                <c:pt idx="34">
                  <c:v>42</c:v>
                </c:pt>
                <c:pt idx="35">
                  <c:v>43</c:v>
                </c:pt>
                <c:pt idx="36">
                  <c:v>44</c:v>
                </c:pt>
                <c:pt idx="37">
                  <c:v>45</c:v>
                </c:pt>
                <c:pt idx="38">
                  <c:v>46</c:v>
                </c:pt>
                <c:pt idx="39">
                  <c:v>47</c:v>
                </c:pt>
                <c:pt idx="40">
                  <c:v>48</c:v>
                </c:pt>
                <c:pt idx="41">
                  <c:v>49</c:v>
                </c:pt>
                <c:pt idx="42">
                  <c:v>50</c:v>
                </c:pt>
                <c:pt idx="43">
                  <c:v>51</c:v>
                </c:pt>
                <c:pt idx="44">
                  <c:v>52</c:v>
                </c:pt>
                <c:pt idx="45">
                  <c:v>53</c:v>
                </c:pt>
                <c:pt idx="46">
                  <c:v>54</c:v>
                </c:pt>
                <c:pt idx="47">
                  <c:v>55</c:v>
                </c:pt>
                <c:pt idx="48">
                  <c:v>56</c:v>
                </c:pt>
                <c:pt idx="49">
                  <c:v>57</c:v>
                </c:pt>
                <c:pt idx="50">
                  <c:v>58</c:v>
                </c:pt>
                <c:pt idx="51">
                  <c:v>59</c:v>
                </c:pt>
                <c:pt idx="52">
                  <c:v>60</c:v>
                </c:pt>
                <c:pt idx="53">
                  <c:v>61</c:v>
                </c:pt>
                <c:pt idx="54">
                  <c:v>62</c:v>
                </c:pt>
                <c:pt idx="55">
                  <c:v>63</c:v>
                </c:pt>
                <c:pt idx="56">
                  <c:v>64</c:v>
                </c:pt>
              </c:numCache>
            </c:numRef>
          </c:cat>
          <c:val>
            <c:numRef>
              <c:f>Sheet1!$E$2:$E$58</c:f>
              <c:numCache>
                <c:formatCode>General</c:formatCode>
                <c:ptCount val="57"/>
                <c:pt idx="0">
                  <c:v>4.15625</c:v>
                </c:pt>
                <c:pt idx="1">
                  <c:v>5.0234375</c:v>
                </c:pt>
                <c:pt idx="2">
                  <c:v>6.23046875</c:v>
                </c:pt>
                <c:pt idx="3">
                  <c:v>6.9921875</c:v>
                </c:pt>
                <c:pt idx="4">
                  <c:v>7.8828125</c:v>
                </c:pt>
                <c:pt idx="5">
                  <c:v>9.01953125</c:v>
                </c:pt>
                <c:pt idx="6">
                  <c:v>9.96875</c:v>
                </c:pt>
                <c:pt idx="7">
                  <c:v>11.50390625</c:v>
                </c:pt>
                <c:pt idx="8">
                  <c:v>12.921875</c:v>
                </c:pt>
                <c:pt idx="9">
                  <c:v>14.24609375</c:v>
                </c:pt>
                <c:pt idx="10">
                  <c:v>15.93359375</c:v>
                </c:pt>
                <c:pt idx="11">
                  <c:v>17.7734375</c:v>
                </c:pt>
                <c:pt idx="12">
                  <c:v>19.51953125</c:v>
                </c:pt>
                <c:pt idx="13">
                  <c:v>21.60546875</c:v>
                </c:pt>
                <c:pt idx="14">
                  <c:v>23.59765625</c:v>
                </c:pt>
                <c:pt idx="15">
                  <c:v>26.26953125</c:v>
                </c:pt>
                <c:pt idx="16">
                  <c:v>28.9765625</c:v>
                </c:pt>
                <c:pt idx="17">
                  <c:v>32.05859375</c:v>
                </c:pt>
                <c:pt idx="18">
                  <c:v>33.9921875</c:v>
                </c:pt>
                <c:pt idx="19">
                  <c:v>36.6875</c:v>
                </c:pt>
                <c:pt idx="20">
                  <c:v>39.96875</c:v>
                </c:pt>
                <c:pt idx="21">
                  <c:v>43.47265625</c:v>
                </c:pt>
                <c:pt idx="22">
                  <c:v>47.6796875</c:v>
                </c:pt>
                <c:pt idx="23">
                  <c:v>51.30078125</c:v>
                </c:pt>
                <c:pt idx="24">
                  <c:v>54.265625</c:v>
                </c:pt>
                <c:pt idx="25">
                  <c:v>57.34765625</c:v>
                </c:pt>
                <c:pt idx="26">
                  <c:v>61.484375</c:v>
                </c:pt>
                <c:pt idx="27">
                  <c:v>65.57421875</c:v>
                </c:pt>
                <c:pt idx="28">
                  <c:v>70.40234375</c:v>
                </c:pt>
                <c:pt idx="29">
                  <c:v>75.60546875</c:v>
                </c:pt>
                <c:pt idx="30">
                  <c:v>80.12890625</c:v>
                </c:pt>
                <c:pt idx="31">
                  <c:v>83.78515625</c:v>
                </c:pt>
                <c:pt idx="32">
                  <c:v>89.08203125</c:v>
                </c:pt>
                <c:pt idx="33">
                  <c:v>93.9921875</c:v>
                </c:pt>
                <c:pt idx="34">
                  <c:v>98.796875</c:v>
                </c:pt>
                <c:pt idx="35">
                  <c:v>104.62109375</c:v>
                </c:pt>
                <c:pt idx="36">
                  <c:v>111.6171875</c:v>
                </c:pt>
                <c:pt idx="37">
                  <c:v>117.44140625</c:v>
                </c:pt>
                <c:pt idx="38">
                  <c:v>123.41796875</c:v>
                </c:pt>
                <c:pt idx="39">
                  <c:v>128.26953125</c:v>
                </c:pt>
                <c:pt idx="40">
                  <c:v>135.3125</c:v>
                </c:pt>
                <c:pt idx="41">
                  <c:v>141.6875</c:v>
                </c:pt>
                <c:pt idx="42">
                  <c:v>150.20703125</c:v>
                </c:pt>
                <c:pt idx="43">
                  <c:v>158.2578125</c:v>
                </c:pt>
                <c:pt idx="44">
                  <c:v>166.34375</c:v>
                </c:pt>
                <c:pt idx="45">
                  <c:v>174.7109375</c:v>
                </c:pt>
                <c:pt idx="46">
                  <c:v>182.71484375</c:v>
                </c:pt>
                <c:pt idx="47">
                  <c:v>189.25390625</c:v>
                </c:pt>
                <c:pt idx="48">
                  <c:v>198.72265625</c:v>
                </c:pt>
                <c:pt idx="49">
                  <c:v>208.015625</c:v>
                </c:pt>
                <c:pt idx="50">
                  <c:v>216.79296875</c:v>
                </c:pt>
                <c:pt idx="51">
                  <c:v>225.06640625</c:v>
                </c:pt>
                <c:pt idx="52">
                  <c:v>237.2421875</c:v>
                </c:pt>
                <c:pt idx="53">
                  <c:v>244.35546875</c:v>
                </c:pt>
                <c:pt idx="54">
                  <c:v>253.7890625</c:v>
                </c:pt>
                <c:pt idx="55">
                  <c:v>265.23828125</c:v>
                </c:pt>
                <c:pt idx="56">
                  <c:v>275.15234375</c:v>
                </c:pt>
              </c:numCache>
            </c:numRef>
          </c:val>
          <c:smooth val="0"/>
          <c:extLst>
            <c:ext xmlns:c16="http://schemas.microsoft.com/office/drawing/2014/chart" uri="{C3380CC4-5D6E-409C-BE32-E72D297353CC}">
              <c16:uniqueId val="{00000003-CA7D-4198-8454-07DAD4964265}"/>
            </c:ext>
          </c:extLst>
        </c:ser>
        <c:dLbls>
          <c:showLegendKey val="0"/>
          <c:showVal val="0"/>
          <c:showCatName val="0"/>
          <c:showSerName val="0"/>
          <c:showPercent val="0"/>
          <c:showBubbleSize val="0"/>
        </c:dLbls>
        <c:smooth val="0"/>
        <c:axId val="401115592"/>
        <c:axId val="401118472"/>
      </c:lineChart>
      <c:catAx>
        <c:axId val="401115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1" i="0" u="none" strike="noStrike" kern="1200" baseline="0">
                    <a:solidFill>
                      <a:sysClr val="windowText" lastClr="000000">
                        <a:lumMod val="65000"/>
                        <a:lumOff val="35000"/>
                      </a:sysClr>
                    </a:solidFill>
                  </a:rPr>
                  <a:t>Tér nagysága (n</a:t>
                </a:r>
                <a:r>
                  <a:rPr lang="en-US" sz="1000" b="1" i="0" u="none" strike="noStrike" kern="1200" baseline="30000">
                    <a:solidFill>
                      <a:sysClr val="windowText" lastClr="000000">
                        <a:lumMod val="65000"/>
                        <a:lumOff val="35000"/>
                      </a:sysClr>
                    </a:solidFill>
                  </a:rPr>
                  <a:t>3</a:t>
                </a:r>
                <a:r>
                  <a:rPr lang="en-US" sz="1000" b="1" i="0" u="none" strike="noStrike" kern="1200" baseline="0">
                    <a:solidFill>
                      <a:sysClr val="windowText" lastClr="000000">
                        <a:lumMod val="65000"/>
                        <a:lumOff val="35000"/>
                      </a:sysClr>
                    </a:solidFill>
                  </a:rPr>
                  <a:t>)</a:t>
                </a:r>
                <a:endParaRPr lang="hu-HU" sz="1000" b="1" i="0" u="none" strike="noStrike" kern="1200" baseline="0">
                  <a:solidFill>
                    <a:sysClr val="windowText" lastClr="000000">
                      <a:lumMod val="65000"/>
                      <a:lumOff val="35000"/>
                    </a:sysClr>
                  </a:solidFill>
                </a:endParaRPr>
              </a:p>
            </c:rich>
          </c:tx>
          <c:layout>
            <c:manualLayout>
              <c:xMode val="edge"/>
              <c:yMode val="edge"/>
              <c:x val="0.45362209091584016"/>
              <c:y val="0.8122325360658498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401118472"/>
        <c:crosses val="autoZero"/>
        <c:auto val="1"/>
        <c:lblAlgn val="ctr"/>
        <c:lblOffset val="100"/>
        <c:noMultiLvlLbl val="0"/>
      </c:catAx>
      <c:valAx>
        <c:axId val="401118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t>Mesh</a:t>
                </a:r>
                <a:r>
                  <a:rPr lang="en-US" b="1" baseline="0"/>
                  <a:t> mérete a memóriában (KiB)</a:t>
                </a:r>
                <a:endParaRPr lang="hu-HU"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401115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u-HU"/>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Sheet1!$B$1</c:f>
              <c:strCache>
                <c:ptCount val="1"/>
                <c:pt idx="0">
                  <c:v>Memória struktúra alapú rendszer</c:v>
                </c:pt>
              </c:strCache>
            </c:strRef>
          </c:tx>
          <c:spPr>
            <a:ln w="28575" cap="rnd">
              <a:solidFill>
                <a:schemeClr val="accent1"/>
              </a:solidFill>
              <a:round/>
            </a:ln>
            <a:effectLst/>
          </c:spPr>
          <c:marker>
            <c:symbol val="none"/>
          </c:marker>
          <c:cat>
            <c:numRef>
              <c:f>Sheet1!$A$2:$A$23</c:f>
              <c:numCache>
                <c:formatCode>General</c:formatCode>
                <c:ptCount val="22"/>
                <c:pt idx="0">
                  <c:v>3</c:v>
                </c:pt>
                <c:pt idx="1">
                  <c:v>4</c:v>
                </c:pt>
                <c:pt idx="2">
                  <c:v>5</c:v>
                </c:pt>
                <c:pt idx="3">
                  <c:v>6</c:v>
                </c:pt>
                <c:pt idx="4">
                  <c:v>7</c:v>
                </c:pt>
                <c:pt idx="5">
                  <c:v>8</c:v>
                </c:pt>
                <c:pt idx="6">
                  <c:v>9</c:v>
                </c:pt>
                <c:pt idx="7">
                  <c:v>10</c:v>
                </c:pt>
                <c:pt idx="8">
                  <c:v>11</c:v>
                </c:pt>
                <c:pt idx="9">
                  <c:v>12</c:v>
                </c:pt>
                <c:pt idx="10">
                  <c:v>13</c:v>
                </c:pt>
                <c:pt idx="11">
                  <c:v>14</c:v>
                </c:pt>
                <c:pt idx="12">
                  <c:v>15</c:v>
                </c:pt>
                <c:pt idx="13">
                  <c:v>16</c:v>
                </c:pt>
                <c:pt idx="14">
                  <c:v>17</c:v>
                </c:pt>
                <c:pt idx="15">
                  <c:v>18</c:v>
                </c:pt>
                <c:pt idx="16">
                  <c:v>19</c:v>
                </c:pt>
                <c:pt idx="17">
                  <c:v>20</c:v>
                </c:pt>
                <c:pt idx="18">
                  <c:v>21</c:v>
                </c:pt>
                <c:pt idx="19">
                  <c:v>22</c:v>
                </c:pt>
                <c:pt idx="20">
                  <c:v>23</c:v>
                </c:pt>
                <c:pt idx="21">
                  <c:v>24</c:v>
                </c:pt>
              </c:numCache>
            </c:numRef>
          </c:cat>
          <c:val>
            <c:numRef>
              <c:f>Sheet1!$B$2:$B$23</c:f>
              <c:numCache>
                <c:formatCode>0.00</c:formatCode>
                <c:ptCount val="22"/>
                <c:pt idx="0">
                  <c:v>0.75</c:v>
                </c:pt>
                <c:pt idx="1">
                  <c:v>0.85</c:v>
                </c:pt>
                <c:pt idx="2">
                  <c:v>1.1499999999999999</c:v>
                </c:pt>
                <c:pt idx="3">
                  <c:v>1.425</c:v>
                </c:pt>
                <c:pt idx="4">
                  <c:v>1.5</c:v>
                </c:pt>
                <c:pt idx="5">
                  <c:v>1.8</c:v>
                </c:pt>
                <c:pt idx="6">
                  <c:v>1.9750000000000001</c:v>
                </c:pt>
                <c:pt idx="7">
                  <c:v>2.35</c:v>
                </c:pt>
                <c:pt idx="8">
                  <c:v>1.875</c:v>
                </c:pt>
                <c:pt idx="9">
                  <c:v>3</c:v>
                </c:pt>
                <c:pt idx="10">
                  <c:v>3.9249999999999998</c:v>
                </c:pt>
                <c:pt idx="11">
                  <c:v>3.75</c:v>
                </c:pt>
                <c:pt idx="12">
                  <c:v>4.4000000000000004</c:v>
                </c:pt>
                <c:pt idx="13">
                  <c:v>4.875</c:v>
                </c:pt>
                <c:pt idx="14">
                  <c:v>5.25</c:v>
                </c:pt>
                <c:pt idx="15">
                  <c:v>5.8999999999999995</c:v>
                </c:pt>
                <c:pt idx="16">
                  <c:v>6.75</c:v>
                </c:pt>
                <c:pt idx="17">
                  <c:v>7.45</c:v>
                </c:pt>
                <c:pt idx="18">
                  <c:v>7.8</c:v>
                </c:pt>
                <c:pt idx="19">
                  <c:v>8.2249999999999996</c:v>
                </c:pt>
                <c:pt idx="20">
                  <c:v>8.75</c:v>
                </c:pt>
                <c:pt idx="21">
                  <c:v>9.9749999999999996</c:v>
                </c:pt>
              </c:numCache>
            </c:numRef>
          </c:val>
          <c:smooth val="0"/>
          <c:extLst>
            <c:ext xmlns:c16="http://schemas.microsoft.com/office/drawing/2014/chart" uri="{C3380CC4-5D6E-409C-BE32-E72D297353CC}">
              <c16:uniqueId val="{00000000-EB52-438A-A404-964D130A5196}"/>
            </c:ext>
          </c:extLst>
        </c:ser>
        <c:ser>
          <c:idx val="1"/>
          <c:order val="1"/>
          <c:tx>
            <c:strRef>
              <c:f>Sheet1!$C$1</c:f>
              <c:strCache>
                <c:ptCount val="1"/>
                <c:pt idx="0">
                  <c:v>Pozíció alapú ellenőrzés és létrehozás</c:v>
                </c:pt>
              </c:strCache>
            </c:strRef>
          </c:tx>
          <c:spPr>
            <a:ln w="28575" cap="rnd">
              <a:solidFill>
                <a:schemeClr val="accent2"/>
              </a:solidFill>
              <a:round/>
            </a:ln>
            <a:effectLst/>
          </c:spPr>
          <c:marker>
            <c:symbol val="none"/>
          </c:marker>
          <c:cat>
            <c:numRef>
              <c:f>Sheet1!$A$2:$A$23</c:f>
              <c:numCache>
                <c:formatCode>General</c:formatCode>
                <c:ptCount val="22"/>
                <c:pt idx="0">
                  <c:v>3</c:v>
                </c:pt>
                <c:pt idx="1">
                  <c:v>4</c:v>
                </c:pt>
                <c:pt idx="2">
                  <c:v>5</c:v>
                </c:pt>
                <c:pt idx="3">
                  <c:v>6</c:v>
                </c:pt>
                <c:pt idx="4">
                  <c:v>7</c:v>
                </c:pt>
                <c:pt idx="5">
                  <c:v>8</c:v>
                </c:pt>
                <c:pt idx="6">
                  <c:v>9</c:v>
                </c:pt>
                <c:pt idx="7">
                  <c:v>10</c:v>
                </c:pt>
                <c:pt idx="8">
                  <c:v>11</c:v>
                </c:pt>
                <c:pt idx="9">
                  <c:v>12</c:v>
                </c:pt>
                <c:pt idx="10">
                  <c:v>13</c:v>
                </c:pt>
                <c:pt idx="11">
                  <c:v>14</c:v>
                </c:pt>
                <c:pt idx="12">
                  <c:v>15</c:v>
                </c:pt>
                <c:pt idx="13">
                  <c:v>16</c:v>
                </c:pt>
                <c:pt idx="14">
                  <c:v>17</c:v>
                </c:pt>
                <c:pt idx="15">
                  <c:v>18</c:v>
                </c:pt>
                <c:pt idx="16">
                  <c:v>19</c:v>
                </c:pt>
                <c:pt idx="17">
                  <c:v>20</c:v>
                </c:pt>
                <c:pt idx="18">
                  <c:v>21</c:v>
                </c:pt>
                <c:pt idx="19">
                  <c:v>22</c:v>
                </c:pt>
                <c:pt idx="20">
                  <c:v>23</c:v>
                </c:pt>
                <c:pt idx="21">
                  <c:v>24</c:v>
                </c:pt>
              </c:numCache>
            </c:numRef>
          </c:cat>
          <c:val>
            <c:numRef>
              <c:f>Sheet1!$C$2:$C$23</c:f>
              <c:numCache>
                <c:formatCode>0.00</c:formatCode>
                <c:ptCount val="22"/>
                <c:pt idx="0">
                  <c:v>1</c:v>
                </c:pt>
                <c:pt idx="1">
                  <c:v>0.97499999999999998</c:v>
                </c:pt>
                <c:pt idx="2">
                  <c:v>1.2249999999999999</c:v>
                </c:pt>
                <c:pt idx="3">
                  <c:v>1.375</c:v>
                </c:pt>
                <c:pt idx="4">
                  <c:v>1.45</c:v>
                </c:pt>
                <c:pt idx="5">
                  <c:v>1.85</c:v>
                </c:pt>
                <c:pt idx="6">
                  <c:v>2.125</c:v>
                </c:pt>
                <c:pt idx="7">
                  <c:v>2.7250000000000001</c:v>
                </c:pt>
                <c:pt idx="8">
                  <c:v>3</c:v>
                </c:pt>
                <c:pt idx="9">
                  <c:v>4</c:v>
                </c:pt>
                <c:pt idx="10">
                  <c:v>5</c:v>
                </c:pt>
                <c:pt idx="11">
                  <c:v>5.5</c:v>
                </c:pt>
                <c:pt idx="12">
                  <c:v>6.4</c:v>
                </c:pt>
                <c:pt idx="13">
                  <c:v>7.2249999999999996</c:v>
                </c:pt>
                <c:pt idx="14">
                  <c:v>8.25</c:v>
                </c:pt>
                <c:pt idx="15">
                  <c:v>9.75</c:v>
                </c:pt>
                <c:pt idx="16">
                  <c:v>10.824999999999999</c:v>
                </c:pt>
                <c:pt idx="17">
                  <c:v>12.375</c:v>
                </c:pt>
                <c:pt idx="18">
                  <c:v>15</c:v>
                </c:pt>
                <c:pt idx="19">
                  <c:v>17.3</c:v>
                </c:pt>
                <c:pt idx="20">
                  <c:v>18.974999999999998</c:v>
                </c:pt>
                <c:pt idx="21">
                  <c:v>20.8</c:v>
                </c:pt>
              </c:numCache>
            </c:numRef>
          </c:val>
          <c:smooth val="0"/>
          <c:extLst>
            <c:ext xmlns:c16="http://schemas.microsoft.com/office/drawing/2014/chart" uri="{C3380CC4-5D6E-409C-BE32-E72D297353CC}">
              <c16:uniqueId val="{00000001-EB52-438A-A404-964D130A5196}"/>
            </c:ext>
          </c:extLst>
        </c:ser>
        <c:ser>
          <c:idx val="2"/>
          <c:order val="2"/>
          <c:tx>
            <c:strRef>
              <c:f>Sheet1!$D$1</c:f>
              <c:strCache>
                <c:ptCount val="1"/>
                <c:pt idx="0">
                  <c:v>Távolság alapú ellenőrzés és pozíció alapú létrehozás</c:v>
                </c:pt>
              </c:strCache>
            </c:strRef>
          </c:tx>
          <c:spPr>
            <a:ln w="28575" cap="rnd">
              <a:solidFill>
                <a:schemeClr val="accent3"/>
              </a:solidFill>
              <a:round/>
            </a:ln>
            <a:effectLst/>
          </c:spPr>
          <c:marker>
            <c:symbol val="none"/>
          </c:marker>
          <c:cat>
            <c:numRef>
              <c:f>Sheet1!$A$2:$A$23</c:f>
              <c:numCache>
                <c:formatCode>General</c:formatCode>
                <c:ptCount val="22"/>
                <c:pt idx="0">
                  <c:v>3</c:v>
                </c:pt>
                <c:pt idx="1">
                  <c:v>4</c:v>
                </c:pt>
                <c:pt idx="2">
                  <c:v>5</c:v>
                </c:pt>
                <c:pt idx="3">
                  <c:v>6</c:v>
                </c:pt>
                <c:pt idx="4">
                  <c:v>7</c:v>
                </c:pt>
                <c:pt idx="5">
                  <c:v>8</c:v>
                </c:pt>
                <c:pt idx="6">
                  <c:v>9</c:v>
                </c:pt>
                <c:pt idx="7">
                  <c:v>10</c:v>
                </c:pt>
                <c:pt idx="8">
                  <c:v>11</c:v>
                </c:pt>
                <c:pt idx="9">
                  <c:v>12</c:v>
                </c:pt>
                <c:pt idx="10">
                  <c:v>13</c:v>
                </c:pt>
                <c:pt idx="11">
                  <c:v>14</c:v>
                </c:pt>
                <c:pt idx="12">
                  <c:v>15</c:v>
                </c:pt>
                <c:pt idx="13">
                  <c:v>16</c:v>
                </c:pt>
                <c:pt idx="14">
                  <c:v>17</c:v>
                </c:pt>
                <c:pt idx="15">
                  <c:v>18</c:v>
                </c:pt>
                <c:pt idx="16">
                  <c:v>19</c:v>
                </c:pt>
                <c:pt idx="17">
                  <c:v>20</c:v>
                </c:pt>
                <c:pt idx="18">
                  <c:v>21</c:v>
                </c:pt>
                <c:pt idx="19">
                  <c:v>22</c:v>
                </c:pt>
                <c:pt idx="20">
                  <c:v>23</c:v>
                </c:pt>
                <c:pt idx="21">
                  <c:v>24</c:v>
                </c:pt>
              </c:numCache>
            </c:numRef>
          </c:cat>
          <c:val>
            <c:numRef>
              <c:f>Sheet1!$D$2:$D$23</c:f>
              <c:numCache>
                <c:formatCode>0.00</c:formatCode>
                <c:ptCount val="22"/>
                <c:pt idx="0">
                  <c:v>0.5</c:v>
                </c:pt>
                <c:pt idx="1">
                  <c:v>0.52500000000000002</c:v>
                </c:pt>
                <c:pt idx="2">
                  <c:v>0.75</c:v>
                </c:pt>
                <c:pt idx="3">
                  <c:v>1.0250000000000001</c:v>
                </c:pt>
                <c:pt idx="4">
                  <c:v>1.125</c:v>
                </c:pt>
                <c:pt idx="5">
                  <c:v>1.325</c:v>
                </c:pt>
                <c:pt idx="6">
                  <c:v>1.675</c:v>
                </c:pt>
                <c:pt idx="7">
                  <c:v>2.75</c:v>
                </c:pt>
                <c:pt idx="8">
                  <c:v>2.9750000000000001</c:v>
                </c:pt>
                <c:pt idx="9">
                  <c:v>3.8</c:v>
                </c:pt>
                <c:pt idx="10">
                  <c:v>4.55</c:v>
                </c:pt>
                <c:pt idx="11">
                  <c:v>5</c:v>
                </c:pt>
                <c:pt idx="12">
                  <c:v>6</c:v>
                </c:pt>
                <c:pt idx="13">
                  <c:v>6.2249999999999996</c:v>
                </c:pt>
                <c:pt idx="14">
                  <c:v>7</c:v>
                </c:pt>
                <c:pt idx="15">
                  <c:v>7.75</c:v>
                </c:pt>
                <c:pt idx="16">
                  <c:v>9.25</c:v>
                </c:pt>
                <c:pt idx="17">
                  <c:v>10</c:v>
                </c:pt>
                <c:pt idx="18">
                  <c:v>12</c:v>
                </c:pt>
                <c:pt idx="19">
                  <c:v>13.25</c:v>
                </c:pt>
                <c:pt idx="20">
                  <c:v>14.775</c:v>
                </c:pt>
                <c:pt idx="21">
                  <c:v>17.2</c:v>
                </c:pt>
              </c:numCache>
            </c:numRef>
          </c:val>
          <c:smooth val="0"/>
          <c:extLst>
            <c:ext xmlns:c16="http://schemas.microsoft.com/office/drawing/2014/chart" uri="{C3380CC4-5D6E-409C-BE32-E72D297353CC}">
              <c16:uniqueId val="{00000002-EB52-438A-A404-964D130A5196}"/>
            </c:ext>
          </c:extLst>
        </c:ser>
        <c:dLbls>
          <c:showLegendKey val="0"/>
          <c:showVal val="0"/>
          <c:showCatName val="0"/>
          <c:showSerName val="0"/>
          <c:showPercent val="0"/>
          <c:showBubbleSize val="0"/>
        </c:dLbls>
        <c:smooth val="0"/>
        <c:axId val="370303000"/>
        <c:axId val="370310920"/>
      </c:lineChart>
      <c:catAx>
        <c:axId val="370303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t>Látótávolság (chunk)</a:t>
                </a:r>
                <a:endParaRPr lang="hu-HU"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370310920"/>
        <c:crosses val="autoZero"/>
        <c:auto val="1"/>
        <c:lblAlgn val="ctr"/>
        <c:lblOffset val="100"/>
        <c:noMultiLvlLbl val="0"/>
      </c:catAx>
      <c:valAx>
        <c:axId val="370310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t>Végrehajtási idő (ms)</a:t>
                </a:r>
                <a:endParaRPr lang="hu-HU"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u-HU"/>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37030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u-HU"/>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089FE3B-2E59-4BE8-983B-0681E292AC5D}">
  <we:reference id="wa104382008" version="1.1.0.1" store="en-US" storeType="OMEX"/>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MarchingCubes</b:Tag>
    <b:SourceType>ConferenceProceedings</b:SourceType>
    <b:Guid>{A0423909-3642-462A-8D4C-ACA3E119D972}</b:Guid>
    <b:Title>Marching Cubes: A High Resolution 3D Surface Construction Algorithm</b:Title>
    <b:Year>1987</b:Year>
    <b:Pages>163-169</b:Pages>
    <b:ConferenceName>SIGGRAPH</b:ConferenceName>
    <b:City>Anaheim</b:City>
    <b:Author>
      <b:Author>
        <b:NameList>
          <b:Person>
            <b:Last>Lorensen</b:Last>
            <b:First>William</b:First>
            <b:Middle>E.</b:Middle>
          </b:Person>
          <b:Person>
            <b:Last>Cline</b:Last>
            <b:First>Harvey</b:First>
            <b:Middle>E.</b:Middle>
          </b:Person>
        </b:NameList>
      </b:Author>
    </b:Author>
    <b:RefOrder>11</b:RefOrder>
  </b:Source>
  <b:Source>
    <b:Tag>US4710876A</b:Tag>
    <b:SourceType>Patent</b:SourceType>
    <b:Guid>{F6654208-CA68-4FA7-A9F2-BC21F597753D}</b:Guid>
    <b:Year>1987</b:Year>
    <b:Author>
      <b:Inventor>
        <b:NameList>
          <b:Person>
            <b:Last>Cline</b:Last>
            <b:First>Harvey</b:First>
            <b:Middle>E.</b:Middle>
          </b:Person>
          <b:Person>
            <b:Last>Lorensen</b:Last>
            <b:First>William</b:First>
            <b:Middle>E.</b:Middle>
          </b:Person>
        </b:NameList>
      </b:Inventor>
    </b:Author>
    <b:CountryRegion>United States of America</b:CountryRegion>
    <b:PatentNumber>US4710876A</b:PatentNumber>
    <b:Title>System and method for the display of surface structures contained within the interior region of a solid body</b:Title>
    <b:Month>December</b:Month>
    <b:Day>1</b:Day>
    <b:RefOrder>12</b:RefOrder>
  </b:Source>
  <b:Source>
    <b:Tag>Nat22</b:Tag>
    <b:SourceType>InternetSite</b:SourceType>
    <b:Guid>{01CCFEE3-2614-4DE0-AA85-44CF1B593772}</b:Guid>
    <b:Author>
      <b:Author>
        <b:Corporate>National Institute of Biomedical Imaging and Bioengineering</b:Corporate>
      </b:Author>
    </b:Author>
    <b:Title>Computed Tomography (CT)</b:Title>
    <b:InternetSiteTitle>Nibih</b:InternetSiteTitle>
    <b:Year>2022</b:Year>
    <b:Month>Június</b:Month>
    <b:URL>https://www.nibib.nih.gov/science-education/science-topics/computed-tomography-ct</b:URL>
    <b:ProductionCompany>National Institute of Biomedical Imaging and Bioengineering</b:ProductionCompany>
    <b:YearAccessed>2024</b:YearAccessed>
    <b:MonthAccessed>10</b:MonthAccessed>
    <b:DayAccessed>1</b:DayAccessed>
    <b:RefOrder>13</b:RefOrder>
  </b:Source>
  <b:Source>
    <b:Tag>McS11</b:Tag>
    <b:SourceType>InternetSite</b:SourceType>
    <b:Guid>{A8711471-F94E-4F2A-984E-89B898C9E5DB}</b:Guid>
    <b:Title>Gamespot</b:Title>
    <b:Year>2011</b:Year>
    <b:Author>
      <b:Author>
        <b:NameList>
          <b:Person>
            <b:Last>Mc Shea</b:Last>
            <b:First>Tim</b:First>
          </b:Person>
        </b:NameList>
      </b:Author>
    </b:Author>
    <b:Month>May</b:Month>
    <b:Day>31</b:Day>
    <b:YearAccessed>2024</b:YearAccessed>
    <b:MonthAccessed>09</b:MonthAccessed>
    <b:DayAccessed>25</b:DayAccessed>
    <b:URL>https://www.gamespot.com/reviews/terraria-review/1900-6316247/</b:URL>
    <b:RefOrder>2</b:RefOrder>
  </b:Source>
  <b:Source>
    <b:Tag>McW11</b:Tag>
    <b:SourceType>InternetSite</b:SourceType>
    <b:Guid>{3D934AFE-06BF-4DC6-9593-D803C2977F1D}</b:Guid>
    <b:Author>
      <b:Author>
        <b:NameList>
          <b:Person>
            <b:Last>McWhertor</b:Last>
            <b:First>Michael</b:First>
          </b:Person>
        </b:NameList>
      </b:Author>
    </b:Author>
    <b:Title>Kotaku</b:Title>
    <b:ProductionCompany>Gawker Media</b:ProductionCompany>
    <b:Year>2011</b:Year>
    <b:Month>May</b:Month>
    <b:Day>13</b:Day>
    <b:YearAccessed>2024</b:YearAccessed>
    <b:MonthAccessed>09</b:MonthAccessed>
    <b:DayAccessed>25</b:DayAccessed>
    <b:URL>https://kotaku.com/5801827/somewhere-between-super-metroid-and-minecraft-lies-the-intriguing-terraria</b:URL>
    <b:RefOrder>3</b:RefOrder>
  </b:Source>
  <b:Source>
    <b:Tag>Ash10</b:Tag>
    <b:SourceType>InternetSite</b:SourceType>
    <b:Guid>{6DA8B3C8-CB1A-41F5-BC40-74E834089392}</b:Guid>
    <b:Author>
      <b:Author>
        <b:NameList>
          <b:Person>
            <b:Last>Jeremy</b:Last>
            <b:First>Ashdown</b:First>
          </b:Person>
        </b:NameList>
      </b:Author>
    </b:Author>
    <b:Title>This is Minecraft</b:Title>
    <b:ProductionCompany>IGN</b:ProductionCompany>
    <b:Year>2010</b:Year>
    <b:Month>November</b:Month>
    <b:Day>11</b:Day>
    <b:YearAccessed>2024</b:YearAccessed>
    <b:MonthAccessed>10</b:MonthAccessed>
    <b:DayAccessed>02</b:DayAccessed>
    <b:URL>https://www.ign.com/articles/2010/11/11/this-is-minecraft</b:URL>
    <b:RefOrder>4</b:RefOrder>
  </b:Source>
  <b:Source>
    <b:Tag>BCA24</b:Tag>
    <b:SourceType>InternetSite</b:SourceType>
    <b:Guid>{6FC30779-9B36-4A13-8913-E221A2ADA723}</b:Guid>
    <b:Title>Polygon Meshes in Computer Graphics</b:Title>
    <b:Author>
      <b:Author>
        <b:Corporate>BCA Labs</b:Corporate>
      </b:Author>
    </b:Author>
    <b:ProductionCompany>BCA Labs</b:ProductionCompany>
    <b:YearAccessed>2024</b:YearAccessed>
    <b:MonthAccessed>November</b:MonthAccessed>
    <b:DayAccessed>13</b:DayAccessed>
    <b:URL>https://bcalabs.org/subject/polygon-meshes-in-computer-graphics</b:URL>
    <b:RefOrder>6</b:RefOrder>
  </b:Source>
  <b:Source>
    <b:Tag>Uni24</b:Tag>
    <b:SourceType>InternetSite</b:SourceType>
    <b:Guid>{9A2810FB-C972-4618-A3F1-EE0EEB67294F}</b:Guid>
    <b:Author>
      <b:Author>
        <b:Corporate>Unity Technologies</b:Corporate>
      </b:Author>
    </b:Author>
    <b:Title>Mesh</b:Title>
    <b:ProductionCompany>Unity Technologies</b:ProductionCompany>
    <b:Year>2024</b:Year>
    <b:Month>November</b:Month>
    <b:Day>13</b:Day>
    <b:YearAccessed>2024</b:YearAccessed>
    <b:MonthAccessed>November</b:MonthAccessed>
    <b:DayAccessed>13</b:DayAccessed>
    <b:URL>https://docs.unity3d.com/ScriptReference/Mesh.html</b:URL>
    <b:RefOrder>8</b:RefOrder>
  </b:Source>
  <b:Source>
    <b:Tag>Wei24</b:Tag>
    <b:SourceType>InternetSite</b:SourceType>
    <b:Guid>{58548ECD-BAB6-40C2-954D-A964E0A4A4DD}</b:Guid>
    <b:Title>Vertex</b:Title>
    <b:Year>2024</b:Year>
    <b:Author>
      <b:Author>
        <b:NameList>
          <b:Person>
            <b:Last>Weisstein</b:Last>
            <b:First>Eric</b:First>
            <b:Middle>W</b:Middle>
          </b:Person>
        </b:NameList>
      </b:Author>
    </b:Author>
    <b:ProductionCompany>MathWorld</b:ProductionCompany>
    <b:Month>November</b:Month>
    <b:Day>7</b:Day>
    <b:YearAccessed>2024</b:YearAccessed>
    <b:MonthAccessed>November</b:MonthAccessed>
    <b:DayAccessed>13</b:DayAccessed>
    <b:URL>https://mathworld.wolfram.com/Vertex.html</b:URL>
    <b:RefOrder>7</b:RefOrder>
  </b:Source>
  <b:Source>
    <b:Tag>Uni241</b:Tag>
    <b:SourceType>InternetSite</b:SourceType>
    <b:Guid>{6242A85F-7A4D-4DC6-86A3-C5830E6B40F6}</b:Guid>
    <b:Author>
      <b:Author>
        <b:Corporate>Unity Technologies</b:Corporate>
      </b:Author>
    </b:Author>
    <b:Title>Compute shaders</b:Title>
    <b:ProductionCompany>Unity Technologies</b:ProductionCompany>
    <b:YearAccessed>2024</b:YearAccessed>
    <b:MonthAccessed>November</b:MonthAccessed>
    <b:DayAccessed>14</b:DayAccessed>
    <b:URL>https://docs.unity3d.com/Manual/class-ComputeShader.html</b:URL>
    <b:RefOrder>15</b:RefOrder>
  </b:Source>
  <b:Source>
    <b:Tag>Uni242</b:Tag>
    <b:SourceType>InternetSite</b:SourceType>
    <b:Guid>{779EF853-3AE3-4B25-9E21-3E9F263A068E}</b:Guid>
    <b:Author>
      <b:Author>
        <b:Corporate>Unity Technologies</b:Corporate>
      </b:Author>
    </b:Author>
    <b:Title>Introduction to compute shaders</b:Title>
    <b:ProductionCompany>Unity Technologies</b:ProductionCompany>
    <b:YearAccessed>2024</b:YearAccessed>
    <b:MonthAccessed>November</b:MonthAccessed>
    <b:DayAccessed>14</b:DayAccessed>
    <b:URL>https://docs.unity3d.com/Manual/class-ComputeShader-introduction.html</b:URL>
    <b:RefOrder>16</b:RefOrder>
  </b:Source>
  <b:Source>
    <b:Tag>Gal11</b:Tag>
    <b:SourceType>InternetSite</b:SourceType>
    <b:Guid>{E8E0B602-2929-421C-98FC-54D918A4A895}</b:Guid>
    <b:Author>
      <b:Author>
        <b:NameList>
          <b:Person>
            <b:Last>Anthony</b:Last>
            <b:First>Gallegos</b:First>
          </b:Person>
        </b:NameList>
      </b:Author>
    </b:Author>
    <b:Title>Minecraft Review</b:Title>
    <b:ProductionCompany>IGN</b:ProductionCompany>
    <b:Year>2011</b:Year>
    <b:Month>November</b:Month>
    <b:Day>24</b:Day>
    <b:YearAccessed>2024</b:YearAccessed>
    <b:MonthAccessed>October</b:MonthAccessed>
    <b:DayAccessed>02</b:DayAccessed>
    <b:URL>https://www.ign.com/articles/2011/11/24/minecraft-review</b:URL>
    <b:RefOrder>5</b:RefOrder>
  </b:Source>
  <b:Source>
    <b:Tag>Kau93</b:Tag>
    <b:SourceType>JournalArticle</b:SourceType>
    <b:Guid>{469F75D2-8803-4ED8-87AE-D760DBD9915A}</b:Guid>
    <b:Title>Volume Graphics</b:Title>
    <b:Year>1993</b:Year>
    <b:Author>
      <b:Author>
        <b:NameList>
          <b:Person>
            <b:Last>Kaufman</b:Last>
            <b:First>Arie</b:First>
          </b:Person>
          <b:Person>
            <b:Last>Cohen</b:Last>
            <b:First>Daniel</b:First>
          </b:Person>
          <b:Person>
            <b:Last>Yagel</b:Last>
            <b:First>Roni</b:First>
          </b:Person>
        </b:NameList>
      </b:Author>
    </b:Author>
    <b:JournalName>IEEE Computer</b:JournalName>
    <b:Pages>51-64</b:Pages>
    <b:Volume> 26</b:Volume>
    <b:Issue> 7</b:Issue>
    <b:RefOrder>1</b:RefOrder>
  </b:Source>
  <b:Source>
    <b:Tag>Pho75</b:Tag>
    <b:SourceType>JournalArticle</b:SourceType>
    <b:Guid>{0ADABD19-15D7-4DE9-B23F-804FFA11627C}</b:Guid>
    <b:Title>Illumination for computer generated pictures</b:Title>
    <b:Year>1975</b:Year>
    <b:Author>
      <b:Author>
        <b:NameList>
          <b:Person>
            <b:Last>Phong</b:Last>
            <b:First>Bui</b:First>
            <b:Middle>Tuong</b:Middle>
          </b:Person>
        </b:NameList>
      </b:Author>
    </b:Author>
    <b:PeriodicalTitle>Commun. ACM</b:PeriodicalTitle>
    <b:Pages>311-317</b:Pages>
    <b:JournalName>Communications of the ACM</b:JournalName>
    <b:Volume> 3</b:Volume>
    <b:Issue> 6</b:Issue>
    <b:RefOrder>9</b:RefOrder>
  </b:Source>
  <b:Source>
    <b:Tag>Vis20</b:Tag>
    <b:SourceType>JournalArticle</b:SourceType>
    <b:Guid>{6EDC943F-C0EE-48C1-BDBC-4B21F44AC044}</b:Guid>
    <b:Author>
      <b:Author>
        <b:NameList>
          <b:Person>
            <b:Last>Visutsak</b:Last>
            <b:First>Porawat</b:First>
          </b:Person>
        </b:NameList>
      </b:Author>
    </b:Author>
    <b:Title>Marching Cubes and Histogram Pyramids for 3D Medical Visualization</b:Title>
    <b:JournalName>Journal of Imaging</b:JournalName>
    <b:Year>2020</b:Year>
    <b:Pages>1-12</b:Pages>
    <b:Volume> 9</b:Volume>
    <b:Issue> 88</b:Issue>
    <b:RefOrder>14</b:RefOrder>
  </b:Source>
  <b:Source>
    <b:Tag>Hen71</b:Tag>
    <b:SourceType>JournalArticle</b:SourceType>
    <b:Guid>{B07D5BAB-A3D3-4C68-94C0-742DA59956DE}</b:Guid>
    <b:Author>
      <b:Author>
        <b:NameList>
          <b:Person>
            <b:Last>Gouraud</b:Last>
            <b:First>Henri</b:First>
          </b:Person>
        </b:NameList>
      </b:Author>
    </b:Author>
    <b:Title>Continuous Shading of Curved Surfaces</b:Title>
    <b:JournalName>IEEE Transactions on Computers</b:JournalName>
    <b:Year>1971</b:Year>
    <b:Pages>623-629</b:Pages>
    <b:Volume> 20</b:Volume>
    <b:Issue> 6</b:Issue>
    <b:RefOrder>10</b:RefOrder>
  </b:Source>
</b:Sources>
</file>

<file path=customXml/itemProps1.xml><?xml version="1.0" encoding="utf-8"?>
<ds:datastoreItem xmlns:ds="http://schemas.openxmlformats.org/officeDocument/2006/customXml" ds:itemID="{09D0B61B-0E0E-4EE3-88D6-32B69D932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Szakdolgozat sablon (BSc).dotx</Template>
  <TotalTime>2637</TotalTime>
  <Pages>65</Pages>
  <Words>10663</Words>
  <Characters>73575</Characters>
  <Application>Microsoft Office Word</Application>
  <DocSecurity>0</DocSecurity>
  <Lines>613</Lines>
  <Paragraphs>168</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Videójáték készítés</vt:lpstr>
      <vt:lpstr/>
    </vt:vector>
  </TitlesOfParts>
  <Company/>
  <LinksUpToDate>false</LinksUpToDate>
  <CharactersWithSpaces>84070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Videójáték készítés</dc:title>
  <dc:subject/>
  <dc:creator>Gergely Piltz</dc:creator>
  <cp:keywords/>
  <cp:lastModifiedBy>Gergely Piltz</cp:lastModifiedBy>
  <cp:revision>82</cp:revision>
  <cp:lastPrinted>2024-11-21T13:34:00Z</cp:lastPrinted>
  <dcterms:created xsi:type="dcterms:W3CDTF">2024-10-11T15:15:00Z</dcterms:created>
  <dcterms:modified xsi:type="dcterms:W3CDTF">2024-11-25T15:50:00Z</dcterms:modified>
</cp:coreProperties>
</file>